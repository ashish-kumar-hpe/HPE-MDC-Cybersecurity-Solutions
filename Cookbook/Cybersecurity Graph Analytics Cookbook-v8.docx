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64D5BF" w14:textId="08B44AF3" w:rsidR="007D199C" w:rsidRPr="00663FC4" w:rsidRDefault="00FB503E" w:rsidP="000B19F2">
      <w:pPr>
        <w:ind w:right="540"/>
      </w:pPr>
      <w:r w:rsidRPr="005E4E70">
        <w:rPr>
          <w:noProof/>
          <w:lang w:val="en-GB" w:eastAsia="en-GB"/>
        </w:rPr>
        <w:drawing>
          <wp:anchor distT="0" distB="0" distL="114300" distR="114300" simplePos="0" relativeHeight="251663360" behindDoc="0" locked="0" layoutInCell="1" allowOverlap="1" wp14:anchorId="25213709" wp14:editId="07AC017B">
            <wp:simplePos x="0" y="0"/>
            <wp:positionH relativeFrom="page">
              <wp:posOffset>699135</wp:posOffset>
            </wp:positionH>
            <wp:positionV relativeFrom="page">
              <wp:posOffset>1152525</wp:posOffset>
            </wp:positionV>
            <wp:extent cx="1618488" cy="676656"/>
            <wp:effectExtent l="0" t="0" r="1270" b="9525"/>
            <wp:wrapNone/>
            <wp:docPr id="1" name="Picture 1" descr="C:\Users\alsek\Desktop\HPE Assets\HPE Guidelines and Assets_050415\HPE Guidelines and Assets_050415\HPE logo asset overview and logo assets\hpe_logos_for_print\primary_logo\hpe_pri_grn_pos_cmyk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sek\Desktop\HPE Assets\HPE Guidelines and Assets_050415\HPE Guidelines and Assets_050415\HPE logo asset overview and logo assets\hpe_logos_for_print\primary_logo\hpe_pri_grn_pos_cmyk_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8488" cy="6766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68FBCA" w14:textId="502349AE" w:rsidR="00FA5F7F" w:rsidRDefault="00BF464C" w:rsidP="00590729">
      <w:pPr>
        <w:pStyle w:val="CoverHeadline28ptfor4lines"/>
      </w:pPr>
      <w:r>
        <w:t>Cybersecurity Graph Analytics</w:t>
      </w:r>
    </w:p>
    <w:p w14:paraId="74CE8202" w14:textId="315E72D9" w:rsidR="00BF464C" w:rsidRPr="005E4E70" w:rsidRDefault="00BF464C" w:rsidP="00590729">
      <w:pPr>
        <w:pStyle w:val="CoverHeadline28ptfor4lines"/>
      </w:pPr>
      <w:r>
        <w:t>Cookbook</w:t>
      </w:r>
    </w:p>
    <w:p w14:paraId="3F907AE1" w14:textId="428838EA" w:rsidR="007E7584" w:rsidRPr="005E4E70" w:rsidRDefault="006C256A" w:rsidP="006D5471">
      <w:pPr>
        <w:pStyle w:val="CoverSubtitle"/>
      </w:pPr>
      <w:r>
        <w:t xml:space="preserve">HPE </w:t>
      </w:r>
      <w:r w:rsidR="00BF464C">
        <w:t>Superdome Flex</w:t>
      </w:r>
    </w:p>
    <w:p w14:paraId="24C6E561" w14:textId="77777777" w:rsidR="00692EC8" w:rsidRPr="005E4E70" w:rsidRDefault="00692EC8" w:rsidP="00533A46">
      <w:bookmarkStart w:id="0" w:name="_Toc291058928"/>
      <w:bookmarkStart w:id="1" w:name="_Toc291058930"/>
    </w:p>
    <w:p w14:paraId="080D7411" w14:textId="77777777" w:rsidR="005752FB" w:rsidRPr="00C15ACC" w:rsidRDefault="005752FB" w:rsidP="005752FB"/>
    <w:p w14:paraId="24319B0B" w14:textId="77777777" w:rsidR="00E576AD" w:rsidRDefault="00E576AD">
      <w:pPr>
        <w:rPr>
          <w:rStyle w:val="CoverDocumentType10ptChar"/>
        </w:rPr>
      </w:pPr>
    </w:p>
    <w:p w14:paraId="42527DCE" w14:textId="77777777" w:rsidR="00E576AD" w:rsidRDefault="00E576AD">
      <w:pPr>
        <w:rPr>
          <w:rStyle w:val="CoverDocumentType10ptChar"/>
        </w:rPr>
      </w:pPr>
    </w:p>
    <w:p w14:paraId="53877A68" w14:textId="77777777" w:rsidR="00E576AD" w:rsidRDefault="00E576AD">
      <w:pPr>
        <w:rPr>
          <w:rStyle w:val="CoverDocumentType10ptChar"/>
        </w:rPr>
      </w:pPr>
    </w:p>
    <w:p w14:paraId="4597F226" w14:textId="77777777" w:rsidR="00E576AD" w:rsidRDefault="00E576AD">
      <w:pPr>
        <w:rPr>
          <w:rStyle w:val="CoverDocumentType10ptChar"/>
        </w:rPr>
      </w:pPr>
    </w:p>
    <w:p w14:paraId="05B735A3" w14:textId="77777777" w:rsidR="00E576AD" w:rsidRDefault="00E576AD">
      <w:pPr>
        <w:rPr>
          <w:rStyle w:val="CoverDocumentType10ptChar"/>
        </w:rPr>
      </w:pPr>
    </w:p>
    <w:p w14:paraId="3DF8E5C3" w14:textId="77777777" w:rsidR="00E576AD" w:rsidRDefault="00E576AD">
      <w:pPr>
        <w:rPr>
          <w:rStyle w:val="CoverDocumentType10ptChar"/>
        </w:rPr>
      </w:pPr>
    </w:p>
    <w:p w14:paraId="5853710A" w14:textId="77777777" w:rsidR="00E576AD" w:rsidRDefault="00E576AD">
      <w:pPr>
        <w:rPr>
          <w:rStyle w:val="CoverDocumentType10ptChar"/>
        </w:rPr>
      </w:pPr>
    </w:p>
    <w:p w14:paraId="19B5388C" w14:textId="77777777" w:rsidR="00E576AD" w:rsidRDefault="00E576AD">
      <w:pPr>
        <w:rPr>
          <w:rStyle w:val="CoverDocumentType10ptChar"/>
        </w:rPr>
      </w:pPr>
    </w:p>
    <w:p w14:paraId="6AFBBFA5" w14:textId="77777777" w:rsidR="00E576AD" w:rsidRDefault="00E576AD">
      <w:pPr>
        <w:rPr>
          <w:rStyle w:val="CoverDocumentType10ptChar"/>
        </w:rPr>
      </w:pPr>
    </w:p>
    <w:p w14:paraId="786B0AE8" w14:textId="77777777" w:rsidR="00E576AD" w:rsidRDefault="00E576AD">
      <w:pPr>
        <w:rPr>
          <w:rStyle w:val="CoverDocumentType10ptChar"/>
        </w:rPr>
      </w:pPr>
    </w:p>
    <w:p w14:paraId="1707D67C" w14:textId="77777777" w:rsidR="00E576AD" w:rsidRDefault="00E576AD">
      <w:pPr>
        <w:rPr>
          <w:rStyle w:val="CoverDocumentType10ptChar"/>
        </w:rPr>
      </w:pPr>
    </w:p>
    <w:p w14:paraId="7B83BCEF" w14:textId="77777777" w:rsidR="00E576AD" w:rsidRDefault="00E576AD">
      <w:pPr>
        <w:rPr>
          <w:rStyle w:val="CoverDocumentType10ptChar"/>
        </w:rPr>
      </w:pPr>
    </w:p>
    <w:p w14:paraId="1B324349" w14:textId="77777777" w:rsidR="00E576AD" w:rsidRDefault="00E576AD">
      <w:pPr>
        <w:rPr>
          <w:rStyle w:val="CoverDocumentType10ptChar"/>
        </w:rPr>
      </w:pPr>
    </w:p>
    <w:p w14:paraId="5B1A12EF" w14:textId="77777777" w:rsidR="00E576AD" w:rsidRDefault="00E576AD">
      <w:pPr>
        <w:rPr>
          <w:rStyle w:val="CoverDocumentType10ptChar"/>
        </w:rPr>
      </w:pPr>
    </w:p>
    <w:p w14:paraId="2B173F8A" w14:textId="77777777" w:rsidR="00E576AD" w:rsidRDefault="00E576AD">
      <w:pPr>
        <w:rPr>
          <w:rStyle w:val="CoverDocumentType10ptChar"/>
        </w:rPr>
      </w:pPr>
    </w:p>
    <w:p w14:paraId="4445562D" w14:textId="77777777" w:rsidR="00E576AD" w:rsidRDefault="00E576AD">
      <w:pPr>
        <w:rPr>
          <w:rStyle w:val="CoverDocumentType10ptChar"/>
        </w:rPr>
      </w:pPr>
    </w:p>
    <w:p w14:paraId="76436775" w14:textId="77777777" w:rsidR="00E576AD" w:rsidRDefault="00E576AD">
      <w:pPr>
        <w:rPr>
          <w:rStyle w:val="CoverDocumentType10ptChar"/>
        </w:rPr>
      </w:pPr>
    </w:p>
    <w:p w14:paraId="0F49F434" w14:textId="77777777" w:rsidR="00E576AD" w:rsidRDefault="00E576AD">
      <w:pPr>
        <w:rPr>
          <w:rStyle w:val="CoverDocumentType10ptChar"/>
        </w:rPr>
      </w:pPr>
    </w:p>
    <w:p w14:paraId="69EAA8DD" w14:textId="77777777" w:rsidR="00E576AD" w:rsidRDefault="00E576AD">
      <w:pPr>
        <w:rPr>
          <w:rStyle w:val="CoverDocumentType10ptChar"/>
        </w:rPr>
      </w:pPr>
    </w:p>
    <w:p w14:paraId="6E8193E6" w14:textId="77777777" w:rsidR="00E576AD" w:rsidRDefault="00E576AD">
      <w:pPr>
        <w:rPr>
          <w:rStyle w:val="CoverDocumentType10ptChar"/>
        </w:rPr>
      </w:pPr>
    </w:p>
    <w:p w14:paraId="05F89D89" w14:textId="77777777" w:rsidR="00E576AD" w:rsidRDefault="00E576AD">
      <w:pPr>
        <w:rPr>
          <w:rStyle w:val="CoverDocumentType10ptChar"/>
        </w:rPr>
      </w:pPr>
    </w:p>
    <w:p w14:paraId="34F2B22A" w14:textId="77777777" w:rsidR="00E576AD" w:rsidRDefault="00E576AD">
      <w:pPr>
        <w:rPr>
          <w:rStyle w:val="CoverDocumentType10ptChar"/>
        </w:rPr>
      </w:pPr>
    </w:p>
    <w:p w14:paraId="4CBF8797" w14:textId="77777777" w:rsidR="00E576AD" w:rsidRDefault="00E576AD">
      <w:pPr>
        <w:rPr>
          <w:rStyle w:val="CoverDocumentType10ptChar"/>
        </w:rPr>
      </w:pPr>
    </w:p>
    <w:p w14:paraId="5C84FA0F" w14:textId="77777777" w:rsidR="00E576AD" w:rsidRDefault="00E576AD">
      <w:pPr>
        <w:rPr>
          <w:rStyle w:val="CoverDocumentType10ptChar"/>
        </w:rPr>
      </w:pPr>
    </w:p>
    <w:p w14:paraId="01303B33" w14:textId="77777777" w:rsidR="00E576AD" w:rsidRDefault="00E576AD">
      <w:pPr>
        <w:rPr>
          <w:rStyle w:val="CoverDocumentType10ptChar"/>
        </w:rPr>
      </w:pPr>
    </w:p>
    <w:sdt>
      <w:sdtPr>
        <w:rPr>
          <w:rFonts w:ascii="MetricHPE" w:eastAsia="Times New Roman" w:hAnsi="MetricHPE" w:cs="Times New Roman"/>
          <w:b/>
          <w:color w:val="auto"/>
          <w:sz w:val="20"/>
          <w:szCs w:val="24"/>
        </w:rPr>
        <w:id w:val="1161806926"/>
        <w:docPartObj>
          <w:docPartGallery w:val="Table of Contents"/>
          <w:docPartUnique/>
        </w:docPartObj>
      </w:sdtPr>
      <w:sdtEndPr>
        <w:rPr>
          <w:rFonts w:ascii="MetricHPE Light" w:hAnsi="MetricHPE Light"/>
          <w:bCs/>
          <w:noProof/>
          <w:sz w:val="18"/>
        </w:rPr>
      </w:sdtEndPr>
      <w:sdtContent>
        <w:p w14:paraId="7304E9B8" w14:textId="3825F11D" w:rsidR="00C70D04" w:rsidRDefault="00C70D04">
          <w:pPr>
            <w:pStyle w:val="TOCHeading"/>
          </w:pPr>
          <w:r>
            <w:t>Contents</w:t>
          </w:r>
        </w:p>
        <w:p w14:paraId="55A272C8" w14:textId="77777777" w:rsidR="00634069" w:rsidRDefault="00C70D04">
          <w:pPr>
            <w:pStyle w:val="TOC1"/>
            <w:rPr>
              <w:rFonts w:asciiTheme="minorHAnsi" w:eastAsiaTheme="minorEastAsia" w:hAnsiTheme="minorHAnsi" w:cstheme="minorBidi"/>
              <w:sz w:val="22"/>
              <w:szCs w:val="22"/>
              <w:lang w:val="en-GB" w:eastAsia="en-GB"/>
            </w:rPr>
          </w:pPr>
          <w:r>
            <w:rPr>
              <w:b/>
              <w:bCs/>
            </w:rPr>
            <w:fldChar w:fldCharType="begin"/>
          </w:r>
          <w:r>
            <w:rPr>
              <w:b/>
              <w:bCs/>
            </w:rPr>
            <w:instrText xml:space="preserve"> TOC \o "1-3" \h \z \u </w:instrText>
          </w:r>
          <w:r>
            <w:rPr>
              <w:b/>
              <w:bCs/>
            </w:rPr>
            <w:fldChar w:fldCharType="separate"/>
          </w:r>
          <w:hyperlink w:anchor="_Toc31722494" w:history="1">
            <w:r w:rsidR="00634069" w:rsidRPr="003561DD">
              <w:rPr>
                <w:rStyle w:val="Hyperlink"/>
              </w:rPr>
              <w:t>Overview</w:t>
            </w:r>
            <w:r w:rsidR="00634069">
              <w:rPr>
                <w:webHidden/>
              </w:rPr>
              <w:tab/>
            </w:r>
            <w:r w:rsidR="00634069">
              <w:rPr>
                <w:webHidden/>
              </w:rPr>
              <w:fldChar w:fldCharType="begin"/>
            </w:r>
            <w:r w:rsidR="00634069">
              <w:rPr>
                <w:webHidden/>
              </w:rPr>
              <w:instrText xml:space="preserve"> PAGEREF _Toc31722494 \h </w:instrText>
            </w:r>
            <w:r w:rsidR="00634069">
              <w:rPr>
                <w:webHidden/>
              </w:rPr>
            </w:r>
            <w:r w:rsidR="00634069">
              <w:rPr>
                <w:webHidden/>
              </w:rPr>
              <w:fldChar w:fldCharType="separate"/>
            </w:r>
            <w:r w:rsidR="00634069">
              <w:rPr>
                <w:webHidden/>
              </w:rPr>
              <w:t>5</w:t>
            </w:r>
            <w:r w:rsidR="00634069">
              <w:rPr>
                <w:webHidden/>
              </w:rPr>
              <w:fldChar w:fldCharType="end"/>
            </w:r>
          </w:hyperlink>
        </w:p>
        <w:p w14:paraId="541A427D" w14:textId="77777777" w:rsidR="00634069" w:rsidRDefault="00634069">
          <w:pPr>
            <w:pStyle w:val="TOC1"/>
            <w:rPr>
              <w:rFonts w:asciiTheme="minorHAnsi" w:eastAsiaTheme="minorEastAsia" w:hAnsiTheme="minorHAnsi" w:cstheme="minorBidi"/>
              <w:sz w:val="22"/>
              <w:szCs w:val="22"/>
              <w:lang w:val="en-GB" w:eastAsia="en-GB"/>
            </w:rPr>
          </w:pPr>
          <w:hyperlink w:anchor="_Toc31722495" w:history="1">
            <w:r w:rsidRPr="003561DD">
              <w:rPr>
                <w:rStyle w:val="Hyperlink"/>
              </w:rPr>
              <w:t>HPE Superdome Flex PoC System Architecture</w:t>
            </w:r>
            <w:r>
              <w:rPr>
                <w:webHidden/>
              </w:rPr>
              <w:tab/>
            </w:r>
            <w:r>
              <w:rPr>
                <w:webHidden/>
              </w:rPr>
              <w:fldChar w:fldCharType="begin"/>
            </w:r>
            <w:r>
              <w:rPr>
                <w:webHidden/>
              </w:rPr>
              <w:instrText xml:space="preserve"> PAGEREF _Toc31722495 \h </w:instrText>
            </w:r>
            <w:r>
              <w:rPr>
                <w:webHidden/>
              </w:rPr>
            </w:r>
            <w:r>
              <w:rPr>
                <w:webHidden/>
              </w:rPr>
              <w:fldChar w:fldCharType="separate"/>
            </w:r>
            <w:r>
              <w:rPr>
                <w:webHidden/>
              </w:rPr>
              <w:t>6</w:t>
            </w:r>
            <w:r>
              <w:rPr>
                <w:webHidden/>
              </w:rPr>
              <w:fldChar w:fldCharType="end"/>
            </w:r>
          </w:hyperlink>
        </w:p>
        <w:p w14:paraId="0E759B77" w14:textId="77777777" w:rsidR="00634069" w:rsidRDefault="00634069">
          <w:pPr>
            <w:pStyle w:val="TOC1"/>
            <w:rPr>
              <w:rFonts w:asciiTheme="minorHAnsi" w:eastAsiaTheme="minorEastAsia" w:hAnsiTheme="minorHAnsi" w:cstheme="minorBidi"/>
              <w:sz w:val="22"/>
              <w:szCs w:val="22"/>
              <w:lang w:val="en-GB" w:eastAsia="en-GB"/>
            </w:rPr>
          </w:pPr>
          <w:hyperlink w:anchor="_Toc31722496" w:history="1">
            <w:r w:rsidRPr="003561DD">
              <w:rPr>
                <w:rStyle w:val="Hyperlink"/>
              </w:rPr>
              <w:t>HPE Superdome Flex Health Check</w:t>
            </w:r>
            <w:r>
              <w:rPr>
                <w:webHidden/>
              </w:rPr>
              <w:tab/>
            </w:r>
            <w:r>
              <w:rPr>
                <w:webHidden/>
              </w:rPr>
              <w:fldChar w:fldCharType="begin"/>
            </w:r>
            <w:r>
              <w:rPr>
                <w:webHidden/>
              </w:rPr>
              <w:instrText xml:space="preserve"> PAGEREF _Toc31722496 \h </w:instrText>
            </w:r>
            <w:r>
              <w:rPr>
                <w:webHidden/>
              </w:rPr>
            </w:r>
            <w:r>
              <w:rPr>
                <w:webHidden/>
              </w:rPr>
              <w:fldChar w:fldCharType="separate"/>
            </w:r>
            <w:r>
              <w:rPr>
                <w:webHidden/>
              </w:rPr>
              <w:t>6</w:t>
            </w:r>
            <w:r>
              <w:rPr>
                <w:webHidden/>
              </w:rPr>
              <w:fldChar w:fldCharType="end"/>
            </w:r>
          </w:hyperlink>
        </w:p>
        <w:p w14:paraId="50D9E6D7" w14:textId="77777777" w:rsidR="00634069" w:rsidRDefault="00634069">
          <w:pPr>
            <w:pStyle w:val="TOC1"/>
            <w:rPr>
              <w:rFonts w:asciiTheme="minorHAnsi" w:eastAsiaTheme="minorEastAsia" w:hAnsiTheme="minorHAnsi" w:cstheme="minorBidi"/>
              <w:sz w:val="22"/>
              <w:szCs w:val="22"/>
              <w:lang w:val="en-GB" w:eastAsia="en-GB"/>
            </w:rPr>
          </w:pPr>
          <w:hyperlink w:anchor="_Toc31722497" w:history="1">
            <w:r w:rsidRPr="003561DD">
              <w:rPr>
                <w:rStyle w:val="Hyperlink"/>
              </w:rPr>
              <w:t>Install RHEL 7.6</w:t>
            </w:r>
            <w:r>
              <w:rPr>
                <w:webHidden/>
              </w:rPr>
              <w:tab/>
            </w:r>
            <w:r>
              <w:rPr>
                <w:webHidden/>
              </w:rPr>
              <w:fldChar w:fldCharType="begin"/>
            </w:r>
            <w:r>
              <w:rPr>
                <w:webHidden/>
              </w:rPr>
              <w:instrText xml:space="preserve"> PAGEREF _Toc31722497 \h </w:instrText>
            </w:r>
            <w:r>
              <w:rPr>
                <w:webHidden/>
              </w:rPr>
            </w:r>
            <w:r>
              <w:rPr>
                <w:webHidden/>
              </w:rPr>
              <w:fldChar w:fldCharType="separate"/>
            </w:r>
            <w:r>
              <w:rPr>
                <w:webHidden/>
              </w:rPr>
              <w:t>9</w:t>
            </w:r>
            <w:r>
              <w:rPr>
                <w:webHidden/>
              </w:rPr>
              <w:fldChar w:fldCharType="end"/>
            </w:r>
          </w:hyperlink>
        </w:p>
        <w:p w14:paraId="5279B24D" w14:textId="77777777" w:rsidR="00634069" w:rsidRDefault="00634069">
          <w:pPr>
            <w:pStyle w:val="TOC1"/>
            <w:rPr>
              <w:rFonts w:asciiTheme="minorHAnsi" w:eastAsiaTheme="minorEastAsia" w:hAnsiTheme="minorHAnsi" w:cstheme="minorBidi"/>
              <w:sz w:val="22"/>
              <w:szCs w:val="22"/>
              <w:lang w:val="en-GB" w:eastAsia="en-GB"/>
            </w:rPr>
          </w:pPr>
          <w:hyperlink w:anchor="_Toc31722498" w:history="1">
            <w:r w:rsidRPr="003561DD">
              <w:rPr>
                <w:rStyle w:val="Hyperlink"/>
              </w:rPr>
              <w:t>Network configuration</w:t>
            </w:r>
            <w:r>
              <w:rPr>
                <w:webHidden/>
              </w:rPr>
              <w:tab/>
            </w:r>
            <w:r>
              <w:rPr>
                <w:webHidden/>
              </w:rPr>
              <w:fldChar w:fldCharType="begin"/>
            </w:r>
            <w:r>
              <w:rPr>
                <w:webHidden/>
              </w:rPr>
              <w:instrText xml:space="preserve"> PAGEREF _Toc31722498 \h </w:instrText>
            </w:r>
            <w:r>
              <w:rPr>
                <w:webHidden/>
              </w:rPr>
            </w:r>
            <w:r>
              <w:rPr>
                <w:webHidden/>
              </w:rPr>
              <w:fldChar w:fldCharType="separate"/>
            </w:r>
            <w:r>
              <w:rPr>
                <w:webHidden/>
              </w:rPr>
              <w:t>9</w:t>
            </w:r>
            <w:r>
              <w:rPr>
                <w:webHidden/>
              </w:rPr>
              <w:fldChar w:fldCharType="end"/>
            </w:r>
          </w:hyperlink>
        </w:p>
        <w:p w14:paraId="21BA18E7" w14:textId="77777777" w:rsidR="00634069" w:rsidRDefault="00634069">
          <w:pPr>
            <w:pStyle w:val="TOC1"/>
            <w:rPr>
              <w:rFonts w:asciiTheme="minorHAnsi" w:eastAsiaTheme="minorEastAsia" w:hAnsiTheme="minorHAnsi" w:cstheme="minorBidi"/>
              <w:sz w:val="22"/>
              <w:szCs w:val="22"/>
              <w:lang w:val="en-GB" w:eastAsia="en-GB"/>
            </w:rPr>
          </w:pPr>
          <w:hyperlink w:anchor="_Toc31722499" w:history="1">
            <w:r w:rsidRPr="003561DD">
              <w:rPr>
                <w:rStyle w:val="Hyperlink"/>
              </w:rPr>
              <w:t>PoC tools deployment and configuration</w:t>
            </w:r>
            <w:r>
              <w:rPr>
                <w:webHidden/>
              </w:rPr>
              <w:tab/>
            </w:r>
            <w:r>
              <w:rPr>
                <w:webHidden/>
              </w:rPr>
              <w:fldChar w:fldCharType="begin"/>
            </w:r>
            <w:r>
              <w:rPr>
                <w:webHidden/>
              </w:rPr>
              <w:instrText xml:space="preserve"> PAGEREF _Toc31722499 \h </w:instrText>
            </w:r>
            <w:r>
              <w:rPr>
                <w:webHidden/>
              </w:rPr>
            </w:r>
            <w:r>
              <w:rPr>
                <w:webHidden/>
              </w:rPr>
              <w:fldChar w:fldCharType="separate"/>
            </w:r>
            <w:r>
              <w:rPr>
                <w:webHidden/>
              </w:rPr>
              <w:t>10</w:t>
            </w:r>
            <w:r>
              <w:rPr>
                <w:webHidden/>
              </w:rPr>
              <w:fldChar w:fldCharType="end"/>
            </w:r>
          </w:hyperlink>
        </w:p>
        <w:p w14:paraId="7B5A2317" w14:textId="77777777" w:rsidR="00634069" w:rsidRDefault="00634069">
          <w:pPr>
            <w:pStyle w:val="TOC2"/>
            <w:rPr>
              <w:rFonts w:asciiTheme="minorHAnsi" w:eastAsiaTheme="minorEastAsia" w:hAnsiTheme="minorHAnsi" w:cstheme="minorBidi"/>
              <w:sz w:val="22"/>
              <w:szCs w:val="22"/>
              <w:lang w:val="en-GB" w:eastAsia="en-GB"/>
            </w:rPr>
          </w:pPr>
          <w:hyperlink w:anchor="_Toc31722500" w:history="1">
            <w:r w:rsidRPr="003561DD">
              <w:rPr>
                <w:rStyle w:val="Hyperlink"/>
              </w:rPr>
              <w:t>Automated tools deployment and configuration</w:t>
            </w:r>
            <w:r>
              <w:rPr>
                <w:webHidden/>
              </w:rPr>
              <w:tab/>
            </w:r>
            <w:r>
              <w:rPr>
                <w:webHidden/>
              </w:rPr>
              <w:fldChar w:fldCharType="begin"/>
            </w:r>
            <w:r>
              <w:rPr>
                <w:webHidden/>
              </w:rPr>
              <w:instrText xml:space="preserve"> PAGEREF _Toc31722500 \h </w:instrText>
            </w:r>
            <w:r>
              <w:rPr>
                <w:webHidden/>
              </w:rPr>
            </w:r>
            <w:r>
              <w:rPr>
                <w:webHidden/>
              </w:rPr>
              <w:fldChar w:fldCharType="separate"/>
            </w:r>
            <w:r>
              <w:rPr>
                <w:webHidden/>
              </w:rPr>
              <w:t>10</w:t>
            </w:r>
            <w:r>
              <w:rPr>
                <w:webHidden/>
              </w:rPr>
              <w:fldChar w:fldCharType="end"/>
            </w:r>
          </w:hyperlink>
        </w:p>
        <w:p w14:paraId="4C012D01" w14:textId="77777777" w:rsidR="00634069" w:rsidRDefault="00634069">
          <w:pPr>
            <w:pStyle w:val="TOC2"/>
            <w:rPr>
              <w:rFonts w:asciiTheme="minorHAnsi" w:eastAsiaTheme="minorEastAsia" w:hAnsiTheme="minorHAnsi" w:cstheme="minorBidi"/>
              <w:sz w:val="22"/>
              <w:szCs w:val="22"/>
              <w:lang w:val="en-GB" w:eastAsia="en-GB"/>
            </w:rPr>
          </w:pPr>
          <w:hyperlink w:anchor="_Toc31722501" w:history="1">
            <w:r w:rsidRPr="003561DD">
              <w:rPr>
                <w:rStyle w:val="Hyperlink"/>
              </w:rPr>
              <w:t>Manual tools deployment and configuration</w:t>
            </w:r>
            <w:r>
              <w:rPr>
                <w:webHidden/>
              </w:rPr>
              <w:tab/>
            </w:r>
            <w:r>
              <w:rPr>
                <w:webHidden/>
              </w:rPr>
              <w:fldChar w:fldCharType="begin"/>
            </w:r>
            <w:r>
              <w:rPr>
                <w:webHidden/>
              </w:rPr>
              <w:instrText xml:space="preserve"> PAGEREF _Toc31722501 \h </w:instrText>
            </w:r>
            <w:r>
              <w:rPr>
                <w:webHidden/>
              </w:rPr>
            </w:r>
            <w:r>
              <w:rPr>
                <w:webHidden/>
              </w:rPr>
              <w:fldChar w:fldCharType="separate"/>
            </w:r>
            <w:r>
              <w:rPr>
                <w:webHidden/>
              </w:rPr>
              <w:t>12</w:t>
            </w:r>
            <w:r>
              <w:rPr>
                <w:webHidden/>
              </w:rPr>
              <w:fldChar w:fldCharType="end"/>
            </w:r>
          </w:hyperlink>
        </w:p>
        <w:p w14:paraId="64285EBF" w14:textId="77777777" w:rsidR="00634069" w:rsidRDefault="00634069">
          <w:pPr>
            <w:pStyle w:val="TOC1"/>
            <w:rPr>
              <w:rFonts w:asciiTheme="minorHAnsi" w:eastAsiaTheme="minorEastAsia" w:hAnsiTheme="minorHAnsi" w:cstheme="minorBidi"/>
              <w:sz w:val="22"/>
              <w:szCs w:val="22"/>
              <w:lang w:val="en-GB" w:eastAsia="en-GB"/>
            </w:rPr>
          </w:pPr>
          <w:hyperlink w:anchor="_Toc31722502" w:history="1">
            <w:r w:rsidRPr="003561DD">
              <w:rPr>
                <w:rStyle w:val="Hyperlink"/>
              </w:rPr>
              <w:t>System Hardware Performance Validation</w:t>
            </w:r>
            <w:r>
              <w:rPr>
                <w:webHidden/>
              </w:rPr>
              <w:tab/>
            </w:r>
            <w:r>
              <w:rPr>
                <w:webHidden/>
              </w:rPr>
              <w:fldChar w:fldCharType="begin"/>
            </w:r>
            <w:r>
              <w:rPr>
                <w:webHidden/>
              </w:rPr>
              <w:instrText xml:space="preserve"> PAGEREF _Toc31722502 \h </w:instrText>
            </w:r>
            <w:r>
              <w:rPr>
                <w:webHidden/>
              </w:rPr>
            </w:r>
            <w:r>
              <w:rPr>
                <w:webHidden/>
              </w:rPr>
              <w:fldChar w:fldCharType="separate"/>
            </w:r>
            <w:r>
              <w:rPr>
                <w:webHidden/>
              </w:rPr>
              <w:t>15</w:t>
            </w:r>
            <w:r>
              <w:rPr>
                <w:webHidden/>
              </w:rPr>
              <w:fldChar w:fldCharType="end"/>
            </w:r>
          </w:hyperlink>
        </w:p>
        <w:p w14:paraId="7BC7A7FD" w14:textId="77777777" w:rsidR="00634069" w:rsidRDefault="00634069">
          <w:pPr>
            <w:pStyle w:val="TOC2"/>
            <w:rPr>
              <w:rFonts w:asciiTheme="minorHAnsi" w:eastAsiaTheme="minorEastAsia" w:hAnsiTheme="minorHAnsi" w:cstheme="minorBidi"/>
              <w:sz w:val="22"/>
              <w:szCs w:val="22"/>
              <w:lang w:val="en-GB" w:eastAsia="en-GB"/>
            </w:rPr>
          </w:pPr>
          <w:hyperlink w:anchor="_Toc31722503" w:history="1">
            <w:r w:rsidRPr="003561DD">
              <w:rPr>
                <w:rStyle w:val="Hyperlink"/>
              </w:rPr>
              <w:t>Performance Metrics Collector: CPU, Disk Read , Disk Write , Memory , Network Testing</w:t>
            </w:r>
            <w:r>
              <w:rPr>
                <w:webHidden/>
              </w:rPr>
              <w:tab/>
            </w:r>
            <w:r>
              <w:rPr>
                <w:webHidden/>
              </w:rPr>
              <w:fldChar w:fldCharType="begin"/>
            </w:r>
            <w:r>
              <w:rPr>
                <w:webHidden/>
              </w:rPr>
              <w:instrText xml:space="preserve"> PAGEREF _Toc31722503 \h </w:instrText>
            </w:r>
            <w:r>
              <w:rPr>
                <w:webHidden/>
              </w:rPr>
            </w:r>
            <w:r>
              <w:rPr>
                <w:webHidden/>
              </w:rPr>
              <w:fldChar w:fldCharType="separate"/>
            </w:r>
            <w:r>
              <w:rPr>
                <w:webHidden/>
              </w:rPr>
              <w:t>15</w:t>
            </w:r>
            <w:r>
              <w:rPr>
                <w:webHidden/>
              </w:rPr>
              <w:fldChar w:fldCharType="end"/>
            </w:r>
          </w:hyperlink>
        </w:p>
        <w:p w14:paraId="3584969D" w14:textId="77777777" w:rsidR="00634069" w:rsidRDefault="00634069">
          <w:pPr>
            <w:pStyle w:val="TOC1"/>
            <w:rPr>
              <w:rFonts w:asciiTheme="minorHAnsi" w:eastAsiaTheme="minorEastAsia" w:hAnsiTheme="minorHAnsi" w:cstheme="minorBidi"/>
              <w:sz w:val="22"/>
              <w:szCs w:val="22"/>
              <w:lang w:val="en-GB" w:eastAsia="en-GB"/>
            </w:rPr>
          </w:pPr>
          <w:hyperlink w:anchor="_Toc31722504" w:history="1">
            <w:r w:rsidRPr="003561DD">
              <w:rPr>
                <w:rStyle w:val="Hyperlink"/>
              </w:rPr>
              <w:t>Install and configure Graph Analytics Server Software (xGT) package from Trovares</w:t>
            </w:r>
            <w:r>
              <w:rPr>
                <w:webHidden/>
              </w:rPr>
              <w:tab/>
            </w:r>
            <w:r>
              <w:rPr>
                <w:webHidden/>
              </w:rPr>
              <w:fldChar w:fldCharType="begin"/>
            </w:r>
            <w:r>
              <w:rPr>
                <w:webHidden/>
              </w:rPr>
              <w:instrText xml:space="preserve"> PAGEREF _Toc31722504 \h </w:instrText>
            </w:r>
            <w:r>
              <w:rPr>
                <w:webHidden/>
              </w:rPr>
            </w:r>
            <w:r>
              <w:rPr>
                <w:webHidden/>
              </w:rPr>
              <w:fldChar w:fldCharType="separate"/>
            </w:r>
            <w:r>
              <w:rPr>
                <w:webHidden/>
              </w:rPr>
              <w:t>17</w:t>
            </w:r>
            <w:r>
              <w:rPr>
                <w:webHidden/>
              </w:rPr>
              <w:fldChar w:fldCharType="end"/>
            </w:r>
          </w:hyperlink>
        </w:p>
        <w:p w14:paraId="3A92C8B2" w14:textId="77777777" w:rsidR="00634069" w:rsidRDefault="00634069">
          <w:pPr>
            <w:pStyle w:val="TOC1"/>
            <w:rPr>
              <w:rFonts w:asciiTheme="minorHAnsi" w:eastAsiaTheme="minorEastAsia" w:hAnsiTheme="minorHAnsi" w:cstheme="minorBidi"/>
              <w:sz w:val="22"/>
              <w:szCs w:val="22"/>
              <w:lang w:val="en-GB" w:eastAsia="en-GB"/>
            </w:rPr>
          </w:pPr>
          <w:hyperlink w:anchor="_Toc31722505" w:history="1">
            <w:r w:rsidRPr="003561DD">
              <w:rPr>
                <w:rStyle w:val="Hyperlink"/>
              </w:rPr>
              <w:t>Implement Cybersecurity Graph Analytics for 3TB Dataset (Optional)</w:t>
            </w:r>
            <w:r>
              <w:rPr>
                <w:webHidden/>
              </w:rPr>
              <w:tab/>
            </w:r>
            <w:r>
              <w:rPr>
                <w:webHidden/>
              </w:rPr>
              <w:fldChar w:fldCharType="begin"/>
            </w:r>
            <w:r>
              <w:rPr>
                <w:webHidden/>
              </w:rPr>
              <w:instrText xml:space="preserve"> PAGEREF _Toc31722505 \h </w:instrText>
            </w:r>
            <w:r>
              <w:rPr>
                <w:webHidden/>
              </w:rPr>
            </w:r>
            <w:r>
              <w:rPr>
                <w:webHidden/>
              </w:rPr>
              <w:fldChar w:fldCharType="separate"/>
            </w:r>
            <w:r>
              <w:rPr>
                <w:webHidden/>
              </w:rPr>
              <w:t>19</w:t>
            </w:r>
            <w:r>
              <w:rPr>
                <w:webHidden/>
              </w:rPr>
              <w:fldChar w:fldCharType="end"/>
            </w:r>
          </w:hyperlink>
        </w:p>
        <w:p w14:paraId="2C2A2F54" w14:textId="77777777" w:rsidR="00634069" w:rsidRDefault="00634069">
          <w:pPr>
            <w:pStyle w:val="TOC2"/>
            <w:rPr>
              <w:rFonts w:asciiTheme="minorHAnsi" w:eastAsiaTheme="minorEastAsia" w:hAnsiTheme="minorHAnsi" w:cstheme="minorBidi"/>
              <w:sz w:val="22"/>
              <w:szCs w:val="22"/>
              <w:lang w:val="en-GB" w:eastAsia="en-GB"/>
            </w:rPr>
          </w:pPr>
          <w:hyperlink w:anchor="_Toc31722506" w:history="1">
            <w:r w:rsidRPr="003561DD">
              <w:rPr>
                <w:rStyle w:val="Hyperlink"/>
              </w:rPr>
              <w:t>Move 3TB LANL Dataset from Remote Source to Superdome Flex NVMe Data Drives</w:t>
            </w:r>
            <w:r>
              <w:rPr>
                <w:webHidden/>
              </w:rPr>
              <w:tab/>
            </w:r>
            <w:r>
              <w:rPr>
                <w:webHidden/>
              </w:rPr>
              <w:fldChar w:fldCharType="begin"/>
            </w:r>
            <w:r>
              <w:rPr>
                <w:webHidden/>
              </w:rPr>
              <w:instrText xml:space="preserve"> PAGEREF _Toc31722506 \h </w:instrText>
            </w:r>
            <w:r>
              <w:rPr>
                <w:webHidden/>
              </w:rPr>
            </w:r>
            <w:r>
              <w:rPr>
                <w:webHidden/>
              </w:rPr>
              <w:fldChar w:fldCharType="separate"/>
            </w:r>
            <w:r>
              <w:rPr>
                <w:webHidden/>
              </w:rPr>
              <w:t>19</w:t>
            </w:r>
            <w:r>
              <w:rPr>
                <w:webHidden/>
              </w:rPr>
              <w:fldChar w:fldCharType="end"/>
            </w:r>
          </w:hyperlink>
        </w:p>
        <w:p w14:paraId="69667B1C" w14:textId="77777777" w:rsidR="00634069" w:rsidRDefault="00634069">
          <w:pPr>
            <w:pStyle w:val="TOC2"/>
            <w:rPr>
              <w:rFonts w:asciiTheme="minorHAnsi" w:eastAsiaTheme="minorEastAsia" w:hAnsiTheme="minorHAnsi" w:cstheme="minorBidi"/>
              <w:sz w:val="22"/>
              <w:szCs w:val="22"/>
              <w:lang w:val="en-GB" w:eastAsia="en-GB"/>
            </w:rPr>
          </w:pPr>
          <w:hyperlink w:anchor="_Toc31722507" w:history="1">
            <w:r w:rsidRPr="003561DD">
              <w:rPr>
                <w:rStyle w:val="Hyperlink"/>
              </w:rPr>
              <w:t>Develop Lateral Movement Threat Detection using Trovares xGT</w:t>
            </w:r>
            <w:r>
              <w:rPr>
                <w:webHidden/>
              </w:rPr>
              <w:tab/>
            </w:r>
            <w:r>
              <w:rPr>
                <w:webHidden/>
              </w:rPr>
              <w:fldChar w:fldCharType="begin"/>
            </w:r>
            <w:r>
              <w:rPr>
                <w:webHidden/>
              </w:rPr>
              <w:instrText xml:space="preserve"> PAGEREF _Toc31722507 \h </w:instrText>
            </w:r>
            <w:r>
              <w:rPr>
                <w:webHidden/>
              </w:rPr>
            </w:r>
            <w:r>
              <w:rPr>
                <w:webHidden/>
              </w:rPr>
              <w:fldChar w:fldCharType="separate"/>
            </w:r>
            <w:r>
              <w:rPr>
                <w:webHidden/>
              </w:rPr>
              <w:t>21</w:t>
            </w:r>
            <w:r>
              <w:rPr>
                <w:webHidden/>
              </w:rPr>
              <w:fldChar w:fldCharType="end"/>
            </w:r>
          </w:hyperlink>
        </w:p>
        <w:p w14:paraId="1B8DD9F5" w14:textId="77777777" w:rsidR="00634069" w:rsidRDefault="00634069">
          <w:pPr>
            <w:pStyle w:val="TOC2"/>
            <w:rPr>
              <w:rFonts w:asciiTheme="minorHAnsi" w:eastAsiaTheme="minorEastAsia" w:hAnsiTheme="minorHAnsi" w:cstheme="minorBidi"/>
              <w:sz w:val="22"/>
              <w:szCs w:val="22"/>
              <w:lang w:val="en-GB" w:eastAsia="en-GB"/>
            </w:rPr>
          </w:pPr>
          <w:hyperlink w:anchor="_Toc31722508" w:history="1">
            <w:r w:rsidRPr="003561DD">
              <w:rPr>
                <w:rStyle w:val="Hyperlink"/>
              </w:rPr>
              <w:t>Measure Query Performance against Lateral Movement Threat Detection</w:t>
            </w:r>
            <w:r>
              <w:rPr>
                <w:webHidden/>
              </w:rPr>
              <w:tab/>
            </w:r>
            <w:r>
              <w:rPr>
                <w:webHidden/>
              </w:rPr>
              <w:fldChar w:fldCharType="begin"/>
            </w:r>
            <w:r>
              <w:rPr>
                <w:webHidden/>
              </w:rPr>
              <w:instrText xml:space="preserve"> PAGEREF _Toc31722508 \h </w:instrText>
            </w:r>
            <w:r>
              <w:rPr>
                <w:webHidden/>
              </w:rPr>
            </w:r>
            <w:r>
              <w:rPr>
                <w:webHidden/>
              </w:rPr>
              <w:fldChar w:fldCharType="separate"/>
            </w:r>
            <w:r>
              <w:rPr>
                <w:webHidden/>
              </w:rPr>
              <w:t>21</w:t>
            </w:r>
            <w:r>
              <w:rPr>
                <w:webHidden/>
              </w:rPr>
              <w:fldChar w:fldCharType="end"/>
            </w:r>
          </w:hyperlink>
        </w:p>
        <w:p w14:paraId="2BEF5E5A" w14:textId="77777777" w:rsidR="00634069" w:rsidRDefault="00634069">
          <w:pPr>
            <w:pStyle w:val="TOC1"/>
            <w:rPr>
              <w:rFonts w:asciiTheme="minorHAnsi" w:eastAsiaTheme="minorEastAsia" w:hAnsiTheme="minorHAnsi" w:cstheme="minorBidi"/>
              <w:sz w:val="22"/>
              <w:szCs w:val="22"/>
              <w:lang w:val="en-GB" w:eastAsia="en-GB"/>
            </w:rPr>
          </w:pPr>
          <w:hyperlink w:anchor="_Toc31722509" w:history="1">
            <w:r w:rsidRPr="003561DD">
              <w:rPr>
                <w:rStyle w:val="Hyperlink"/>
              </w:rPr>
              <w:t>Implement Cybersecurity Graph Analytics for 10TB Dataset</w:t>
            </w:r>
            <w:r>
              <w:rPr>
                <w:webHidden/>
              </w:rPr>
              <w:tab/>
            </w:r>
            <w:r>
              <w:rPr>
                <w:webHidden/>
              </w:rPr>
              <w:fldChar w:fldCharType="begin"/>
            </w:r>
            <w:r>
              <w:rPr>
                <w:webHidden/>
              </w:rPr>
              <w:instrText xml:space="preserve"> PAGEREF _Toc31722509 \h </w:instrText>
            </w:r>
            <w:r>
              <w:rPr>
                <w:webHidden/>
              </w:rPr>
            </w:r>
            <w:r>
              <w:rPr>
                <w:webHidden/>
              </w:rPr>
              <w:fldChar w:fldCharType="separate"/>
            </w:r>
            <w:r>
              <w:rPr>
                <w:webHidden/>
              </w:rPr>
              <w:t>22</w:t>
            </w:r>
            <w:r>
              <w:rPr>
                <w:webHidden/>
              </w:rPr>
              <w:fldChar w:fldCharType="end"/>
            </w:r>
          </w:hyperlink>
        </w:p>
        <w:p w14:paraId="19036E13" w14:textId="77777777" w:rsidR="00634069" w:rsidRDefault="00634069">
          <w:pPr>
            <w:pStyle w:val="TOC2"/>
            <w:rPr>
              <w:rFonts w:asciiTheme="minorHAnsi" w:eastAsiaTheme="minorEastAsia" w:hAnsiTheme="minorHAnsi" w:cstheme="minorBidi"/>
              <w:sz w:val="22"/>
              <w:szCs w:val="22"/>
              <w:lang w:val="en-GB" w:eastAsia="en-GB"/>
            </w:rPr>
          </w:pPr>
          <w:hyperlink w:anchor="_Toc31722510" w:history="1">
            <w:r w:rsidRPr="003561DD">
              <w:rPr>
                <w:rStyle w:val="Hyperlink"/>
              </w:rPr>
              <w:t>Ingest 10TB Dataset from Remote Sources to Superdome Flex NVMe Data Drives</w:t>
            </w:r>
            <w:r>
              <w:rPr>
                <w:webHidden/>
              </w:rPr>
              <w:tab/>
            </w:r>
            <w:r>
              <w:rPr>
                <w:webHidden/>
              </w:rPr>
              <w:fldChar w:fldCharType="begin"/>
            </w:r>
            <w:r>
              <w:rPr>
                <w:webHidden/>
              </w:rPr>
              <w:instrText xml:space="preserve"> PAGEREF _Toc31722510 \h </w:instrText>
            </w:r>
            <w:r>
              <w:rPr>
                <w:webHidden/>
              </w:rPr>
            </w:r>
            <w:r>
              <w:rPr>
                <w:webHidden/>
              </w:rPr>
              <w:fldChar w:fldCharType="separate"/>
            </w:r>
            <w:r>
              <w:rPr>
                <w:webHidden/>
              </w:rPr>
              <w:t>22</w:t>
            </w:r>
            <w:r>
              <w:rPr>
                <w:webHidden/>
              </w:rPr>
              <w:fldChar w:fldCharType="end"/>
            </w:r>
          </w:hyperlink>
        </w:p>
        <w:p w14:paraId="33A29E67" w14:textId="77777777" w:rsidR="00634069" w:rsidRDefault="00634069">
          <w:pPr>
            <w:pStyle w:val="TOC1"/>
            <w:rPr>
              <w:rFonts w:asciiTheme="minorHAnsi" w:eastAsiaTheme="minorEastAsia" w:hAnsiTheme="minorHAnsi" w:cstheme="minorBidi"/>
              <w:sz w:val="22"/>
              <w:szCs w:val="22"/>
              <w:lang w:val="en-GB" w:eastAsia="en-GB"/>
            </w:rPr>
          </w:pPr>
          <w:hyperlink w:anchor="_Toc31722511" w:history="1">
            <w:r w:rsidRPr="003561DD">
              <w:rPr>
                <w:rStyle w:val="Hyperlink"/>
              </w:rPr>
              <w:t>Appendix A – Sample Cybersecurity Threat Detection Notebook</w:t>
            </w:r>
            <w:r>
              <w:rPr>
                <w:webHidden/>
              </w:rPr>
              <w:tab/>
            </w:r>
            <w:r>
              <w:rPr>
                <w:webHidden/>
              </w:rPr>
              <w:fldChar w:fldCharType="begin"/>
            </w:r>
            <w:r>
              <w:rPr>
                <w:webHidden/>
              </w:rPr>
              <w:instrText xml:space="preserve"> PAGEREF _Toc31722511 \h </w:instrText>
            </w:r>
            <w:r>
              <w:rPr>
                <w:webHidden/>
              </w:rPr>
            </w:r>
            <w:r>
              <w:rPr>
                <w:webHidden/>
              </w:rPr>
              <w:fldChar w:fldCharType="separate"/>
            </w:r>
            <w:r>
              <w:rPr>
                <w:webHidden/>
              </w:rPr>
              <w:t>23</w:t>
            </w:r>
            <w:r>
              <w:rPr>
                <w:webHidden/>
              </w:rPr>
              <w:fldChar w:fldCharType="end"/>
            </w:r>
          </w:hyperlink>
        </w:p>
        <w:p w14:paraId="00A3A48C" w14:textId="77777777" w:rsidR="00634069" w:rsidRDefault="00634069">
          <w:pPr>
            <w:pStyle w:val="TOC1"/>
            <w:rPr>
              <w:rFonts w:asciiTheme="minorHAnsi" w:eastAsiaTheme="minorEastAsia" w:hAnsiTheme="minorHAnsi" w:cstheme="minorBidi"/>
              <w:sz w:val="22"/>
              <w:szCs w:val="22"/>
              <w:lang w:val="en-GB" w:eastAsia="en-GB"/>
            </w:rPr>
          </w:pPr>
          <w:hyperlink w:anchor="_Toc31722512" w:history="1">
            <w:r w:rsidRPr="003561DD">
              <w:rPr>
                <w:rStyle w:val="Hyperlink"/>
              </w:rPr>
              <w:t>Appendix B – Pre-Requisite Setup Cookbook Script</w:t>
            </w:r>
            <w:r>
              <w:rPr>
                <w:webHidden/>
              </w:rPr>
              <w:tab/>
            </w:r>
            <w:r>
              <w:rPr>
                <w:webHidden/>
              </w:rPr>
              <w:fldChar w:fldCharType="begin"/>
            </w:r>
            <w:r>
              <w:rPr>
                <w:webHidden/>
              </w:rPr>
              <w:instrText xml:space="preserve"> PAGEREF _Toc31722512 \h </w:instrText>
            </w:r>
            <w:r>
              <w:rPr>
                <w:webHidden/>
              </w:rPr>
            </w:r>
            <w:r>
              <w:rPr>
                <w:webHidden/>
              </w:rPr>
              <w:fldChar w:fldCharType="separate"/>
            </w:r>
            <w:r>
              <w:rPr>
                <w:webHidden/>
              </w:rPr>
              <w:t>29</w:t>
            </w:r>
            <w:r>
              <w:rPr>
                <w:webHidden/>
              </w:rPr>
              <w:fldChar w:fldCharType="end"/>
            </w:r>
          </w:hyperlink>
        </w:p>
        <w:p w14:paraId="1E8720AC" w14:textId="55D3C47E" w:rsidR="00C70D04" w:rsidRDefault="00C70D04">
          <w:r>
            <w:rPr>
              <w:b/>
              <w:bCs/>
              <w:noProof/>
            </w:rPr>
            <w:fldChar w:fldCharType="end"/>
          </w:r>
        </w:p>
      </w:sdtContent>
    </w:sdt>
    <w:p w14:paraId="5095B8A2" w14:textId="77777777" w:rsidR="00A57997" w:rsidRPr="005E4E70" w:rsidRDefault="00A57997" w:rsidP="001D531A">
      <w:pPr>
        <w:pStyle w:val="CoverSubtitle"/>
        <w:spacing w:after="0" w:line="240" w:lineRule="auto"/>
        <w:ind w:left="0" w:right="1440"/>
        <w:rPr>
          <w:rStyle w:val="CoverDocumentType10ptChar"/>
        </w:rPr>
      </w:pPr>
    </w:p>
    <w:p w14:paraId="6B231DB3" w14:textId="77777777" w:rsidR="00954A9B" w:rsidRDefault="00954A9B" w:rsidP="00383335">
      <w:pPr>
        <w:pStyle w:val="Heading1"/>
      </w:pPr>
      <w:bookmarkStart w:id="2" w:name="_Toc497731984"/>
      <w:bookmarkStart w:id="3" w:name="_Toc499830270"/>
      <w:bookmarkStart w:id="4" w:name="_Toc512335230"/>
      <w:bookmarkStart w:id="5" w:name="_Toc499815934"/>
      <w:bookmarkStart w:id="6" w:name="_Toc421625775"/>
      <w:bookmarkStart w:id="7" w:name="_Toc421627397"/>
      <w:bookmarkStart w:id="8" w:name="_Toc428945772"/>
      <w:bookmarkStart w:id="9" w:name="_Toc323643100"/>
      <w:bookmarkStart w:id="10" w:name="_GoBack"/>
      <w:bookmarkEnd w:id="10"/>
    </w:p>
    <w:p w14:paraId="1F0A44BC" w14:textId="77777777" w:rsidR="00126B9E" w:rsidRDefault="00126B9E" w:rsidP="00126B9E"/>
    <w:p w14:paraId="35775FE4" w14:textId="77777777" w:rsidR="00126B9E" w:rsidRDefault="00126B9E">
      <w:pPr>
        <w:rPr>
          <w:rFonts w:ascii="MetricHPE" w:hAnsi="MetricHPE"/>
          <w:b/>
          <w:color w:val="000000"/>
          <w:sz w:val="28"/>
          <w:szCs w:val="34"/>
        </w:rPr>
      </w:pPr>
      <w:bookmarkStart w:id="11" w:name="_Toc29898794"/>
      <w:r>
        <w:br w:type="page"/>
      </w:r>
    </w:p>
    <w:p w14:paraId="1060DF50" w14:textId="77777777" w:rsidR="00DE1659" w:rsidRPr="005E4E70" w:rsidRDefault="00DE1659" w:rsidP="00DE1659">
      <w:pPr>
        <w:pStyle w:val="Heading1"/>
      </w:pPr>
      <w:bookmarkStart w:id="12" w:name="_Toc482274766"/>
      <w:bookmarkStart w:id="13" w:name="_Toc525718889"/>
      <w:bookmarkStart w:id="14" w:name="_Toc31305058"/>
      <w:bookmarkStart w:id="15" w:name="_Toc31722494"/>
      <w:r>
        <w:lastRenderedPageBreak/>
        <w:t>Overview</w:t>
      </w:r>
      <w:bookmarkEnd w:id="12"/>
      <w:bookmarkEnd w:id="13"/>
      <w:bookmarkEnd w:id="14"/>
      <w:bookmarkEnd w:id="15"/>
    </w:p>
    <w:p w14:paraId="6F63BE07" w14:textId="4C0AE49D" w:rsidR="00DE1659" w:rsidRDefault="00DE1659" w:rsidP="00DE1659">
      <w:pPr>
        <w:pStyle w:val="BodyTextMetricHPELight10pt"/>
      </w:pPr>
      <w:r>
        <w:t>This cookbook provides</w:t>
      </w:r>
      <w:r w:rsidR="003D51B5">
        <w:t xml:space="preserve"> end-to-end implementation</w:t>
      </w:r>
      <w:r>
        <w:t xml:space="preserve"> details on deploying Trovares</w:t>
      </w:r>
      <w:r w:rsidR="00B44A8A">
        <w:t xml:space="preserve"> xGT Cybersecurity Graph Analytics Po</w:t>
      </w:r>
      <w:r>
        <w:t xml:space="preserve">C infrastructure at Customer location using HPE Superdome Flex server. </w:t>
      </w:r>
      <w:r w:rsidRPr="00F343A8">
        <w:t xml:space="preserve">Trovares is a Seattle-based </w:t>
      </w:r>
      <w:r>
        <w:t xml:space="preserve">software </w:t>
      </w:r>
      <w:r w:rsidRPr="00F343A8">
        <w:t>company creating a new generation of property graph analytics tools</w:t>
      </w:r>
      <w:r>
        <w:t xml:space="preserve"> and this POC is targeted towards the cybersecurity use case – Detecting </w:t>
      </w:r>
      <w:r w:rsidR="005375D8">
        <w:t xml:space="preserve">Lateral Movement Cyber Threat </w:t>
      </w:r>
      <w:r>
        <w:t>using Trovares graph analytics functionality</w:t>
      </w:r>
      <w:r w:rsidRPr="005E4E70">
        <w:t xml:space="preserve">. </w:t>
      </w:r>
    </w:p>
    <w:p w14:paraId="607DF4B3" w14:textId="77777777" w:rsidR="00DE1659" w:rsidRPr="00675EEB" w:rsidRDefault="00DE1659" w:rsidP="00DE1659">
      <w:pPr>
        <w:pStyle w:val="BodyTextMetricHPELight10pt"/>
        <w:rPr>
          <w:rStyle w:val="BoldEmpha"/>
        </w:rPr>
      </w:pPr>
      <w:r w:rsidRPr="00675EEB">
        <w:rPr>
          <w:rStyle w:val="BoldEmpha"/>
        </w:rPr>
        <w:t>Deployment assumption</w:t>
      </w:r>
      <w:r>
        <w:rPr>
          <w:rStyle w:val="BoldEmpha"/>
        </w:rPr>
        <w:t>s</w:t>
      </w:r>
      <w:r w:rsidRPr="00675EEB">
        <w:rPr>
          <w:rStyle w:val="BoldEmpha"/>
        </w:rPr>
        <w:t>:</w:t>
      </w:r>
    </w:p>
    <w:p w14:paraId="5B214F11" w14:textId="77777777" w:rsidR="00DE1659" w:rsidRDefault="00DE1659" w:rsidP="00DE1659">
      <w:pPr>
        <w:pStyle w:val="BulletLevel1"/>
        <w:spacing w:line="240" w:lineRule="exact"/>
        <w:ind w:left="180" w:hanging="180"/>
      </w:pPr>
      <w:r>
        <w:t xml:space="preserve">HPE Superdome Flex server will be pre-built at the HPE factory with a single partition with 3 chassis configuration. </w:t>
      </w:r>
    </w:p>
    <w:p w14:paraId="27E3296D" w14:textId="10B264E6" w:rsidR="00DE1659" w:rsidRDefault="00DE1659" w:rsidP="00DE1659">
      <w:pPr>
        <w:pStyle w:val="BulletLevel1"/>
        <w:spacing w:line="240" w:lineRule="exact"/>
        <w:ind w:left="180" w:hanging="180"/>
      </w:pPr>
      <w:r>
        <w:t>Pointnext engineer is expected to do the following at the Customer location:</w:t>
      </w:r>
    </w:p>
    <w:p w14:paraId="50B903CD" w14:textId="77777777" w:rsidR="00DE1659" w:rsidRDefault="00DE1659" w:rsidP="00DE1659">
      <w:pPr>
        <w:pStyle w:val="BulletLevel2"/>
        <w:tabs>
          <w:tab w:val="left" w:pos="374"/>
        </w:tabs>
        <w:spacing w:line="240" w:lineRule="exact"/>
      </w:pPr>
      <w:r>
        <w:t xml:space="preserve">Deploy the hardware and assign/change IP addresses of the RMC. </w:t>
      </w:r>
    </w:p>
    <w:p w14:paraId="64D3BB11" w14:textId="77777777" w:rsidR="00DE1659" w:rsidRDefault="00DE1659" w:rsidP="00DE1659">
      <w:pPr>
        <w:pStyle w:val="BulletLevel2"/>
        <w:tabs>
          <w:tab w:val="left" w:pos="374"/>
        </w:tabs>
        <w:spacing w:line="240" w:lineRule="exact"/>
      </w:pPr>
      <w:r>
        <w:t>Verify the partition configuration as mentioned in this document.</w:t>
      </w:r>
    </w:p>
    <w:p w14:paraId="29BC7516" w14:textId="77777777" w:rsidR="00DE1659" w:rsidRDefault="00DE1659" w:rsidP="00DE1659">
      <w:pPr>
        <w:pStyle w:val="BulletLevel2"/>
        <w:tabs>
          <w:tab w:val="left" w:pos="374"/>
        </w:tabs>
        <w:spacing w:line="240" w:lineRule="exact"/>
      </w:pPr>
      <w:r>
        <w:t>Deploy RHEL 7.6, tools and configure the system.</w:t>
      </w:r>
    </w:p>
    <w:p w14:paraId="3DE494C6" w14:textId="76440DC6" w:rsidR="00DE1659" w:rsidRPr="005E4E70" w:rsidRDefault="005154D8" w:rsidP="00823867">
      <w:pPr>
        <w:pStyle w:val="BulletLevel1"/>
        <w:spacing w:line="240" w:lineRule="exact"/>
        <w:ind w:left="180" w:hanging="180"/>
      </w:pPr>
      <w:r>
        <w:t>This cookbook should be considered as complement to Superdome Flex Installation and Linux deployment guides</w:t>
      </w:r>
      <w:r w:rsidR="00DE1659">
        <w:t xml:space="preserve"> </w:t>
      </w:r>
    </w:p>
    <w:p w14:paraId="052C4A39" w14:textId="77777777" w:rsidR="00DE1659" w:rsidRPr="005E4E70" w:rsidRDefault="00DE1659" w:rsidP="00DE1659">
      <w:pPr>
        <w:pStyle w:val="BodyTextMetricHPELight10pt"/>
      </w:pPr>
      <w:r w:rsidRPr="0096182A">
        <w:rPr>
          <w:rStyle w:val="BoldEmpha"/>
        </w:rPr>
        <w:t>Target audience:</w:t>
      </w:r>
      <w:r>
        <w:t xml:space="preserve"> The target audience for this Cookbook is HPE Pointnext </w:t>
      </w:r>
      <w:r w:rsidRPr="005E4E70">
        <w:t>deployment / implementation engineer and</w:t>
      </w:r>
      <w:r>
        <w:t xml:space="preserve"> Trovares engineer</w:t>
      </w:r>
      <w:r w:rsidRPr="005E4E70">
        <w:t xml:space="preserve">. </w:t>
      </w:r>
    </w:p>
    <w:p w14:paraId="0F281B77" w14:textId="77777777" w:rsidR="00DE1659" w:rsidRPr="005E4E70" w:rsidRDefault="00DE1659" w:rsidP="00DE1659">
      <w:pPr>
        <w:pStyle w:val="BodyTextMetricHPELight10pt"/>
      </w:pPr>
      <w:r w:rsidRPr="005E4E70">
        <w:rPr>
          <w:rStyle w:val="BoldEmpha"/>
        </w:rPr>
        <w:t xml:space="preserve">Document purpose: </w:t>
      </w:r>
      <w:r w:rsidRPr="005E4E70">
        <w:t>The purpose of this document is to</w:t>
      </w:r>
      <w:r>
        <w:t xml:space="preserve"> enable field personal to deploy the proof of concept system at customer location and perform validation.</w:t>
      </w:r>
    </w:p>
    <w:p w14:paraId="76114A6B" w14:textId="2BD157F2" w:rsidR="00823867" w:rsidRDefault="00823867">
      <w:pPr>
        <w:rPr>
          <w:rFonts w:ascii="MetricHPE" w:hAnsi="MetricHPE"/>
          <w:b/>
          <w:color w:val="000000"/>
          <w:sz w:val="28"/>
          <w:szCs w:val="34"/>
        </w:rPr>
      </w:pPr>
      <w:r>
        <w:br w:type="page"/>
      </w:r>
    </w:p>
    <w:p w14:paraId="4C12B44F" w14:textId="59CD565F" w:rsidR="00F26FD1" w:rsidRDefault="00F26FD1" w:rsidP="00F26FD1">
      <w:pPr>
        <w:pStyle w:val="Heading1"/>
      </w:pPr>
      <w:bookmarkStart w:id="16" w:name="_Toc31722495"/>
      <w:r>
        <w:lastRenderedPageBreak/>
        <w:t xml:space="preserve">HPE Superdome Flex </w:t>
      </w:r>
      <w:r w:rsidR="00BA1FFC">
        <w:t xml:space="preserve">PoC </w:t>
      </w:r>
      <w:r>
        <w:t>System Architecture</w:t>
      </w:r>
      <w:bookmarkEnd w:id="11"/>
      <w:bookmarkEnd w:id="16"/>
    </w:p>
    <w:p w14:paraId="568694A5" w14:textId="66BD5E74" w:rsidR="00AF5C10" w:rsidRPr="00B02240" w:rsidRDefault="00AF5C10" w:rsidP="00ED5561">
      <w:pPr>
        <w:rPr>
          <w:sz w:val="20"/>
          <w:szCs w:val="20"/>
        </w:rPr>
      </w:pPr>
      <w:r w:rsidRPr="00B02240">
        <w:rPr>
          <w:sz w:val="20"/>
          <w:szCs w:val="20"/>
        </w:rPr>
        <w:t xml:space="preserve">Following is the architecture that is considered for current PoC Cookbook. </w:t>
      </w:r>
    </w:p>
    <w:p w14:paraId="5CE4F3A3" w14:textId="77777777" w:rsidR="00ED5561" w:rsidRPr="00B02240" w:rsidRDefault="00ED5561" w:rsidP="00ED5561">
      <w:pPr>
        <w:rPr>
          <w:sz w:val="20"/>
          <w:szCs w:val="20"/>
        </w:rPr>
      </w:pPr>
    </w:p>
    <w:p w14:paraId="56639279" w14:textId="166F23C8" w:rsidR="00ED5561" w:rsidRPr="003510B2" w:rsidRDefault="00CC2CE1" w:rsidP="00CC2CE1">
      <w:pPr>
        <w:rPr>
          <w:sz w:val="20"/>
        </w:rPr>
      </w:pPr>
      <w:r>
        <w:rPr>
          <w:noProof/>
          <w:lang w:val="en-GB" w:eastAsia="en-GB"/>
        </w:rPr>
        <w:drawing>
          <wp:inline distT="0" distB="0" distL="0" distR="0" wp14:anchorId="40BC6A40" wp14:editId="60F3D782">
            <wp:extent cx="6858000" cy="2747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2747010"/>
                    </a:xfrm>
                    <a:prstGeom prst="rect">
                      <a:avLst/>
                    </a:prstGeom>
                  </pic:spPr>
                </pic:pic>
              </a:graphicData>
            </a:graphic>
          </wp:inline>
        </w:drawing>
      </w:r>
    </w:p>
    <w:p w14:paraId="22ED0E25" w14:textId="77777777" w:rsidR="00267169" w:rsidRDefault="00267169" w:rsidP="00ED5561">
      <w:pPr>
        <w:ind w:left="720"/>
      </w:pPr>
    </w:p>
    <w:p w14:paraId="7B61218C" w14:textId="0D042CDC" w:rsidR="00800F1E" w:rsidRPr="00B02240" w:rsidRDefault="00267169" w:rsidP="00800F1E">
      <w:pPr>
        <w:rPr>
          <w:sz w:val="20"/>
          <w:szCs w:val="20"/>
        </w:rPr>
      </w:pPr>
      <w:r w:rsidRPr="00B02240">
        <w:rPr>
          <w:sz w:val="20"/>
          <w:szCs w:val="20"/>
        </w:rPr>
        <w:t xml:space="preserve">Current cookbook will be deployment with below configuration referred as PoC Environment #2. </w:t>
      </w:r>
    </w:p>
    <w:p w14:paraId="7439A06D" w14:textId="77777777" w:rsidR="00267169" w:rsidRPr="00B02240" w:rsidRDefault="00267169" w:rsidP="00800F1E">
      <w:pPr>
        <w:rPr>
          <w:sz w:val="20"/>
          <w:szCs w:val="20"/>
        </w:rPr>
      </w:pPr>
    </w:p>
    <w:tbl>
      <w:tblPr>
        <w:tblW w:w="94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1350"/>
        <w:gridCol w:w="1440"/>
        <w:gridCol w:w="1440"/>
        <w:gridCol w:w="1440"/>
        <w:gridCol w:w="1350"/>
        <w:gridCol w:w="1350"/>
      </w:tblGrid>
      <w:tr w:rsidR="00ED5561" w:rsidRPr="001F4522" w14:paraId="16873E56" w14:textId="77777777" w:rsidTr="000F4828">
        <w:trPr>
          <w:trHeight w:val="124"/>
          <w:jc w:val="center"/>
        </w:trPr>
        <w:tc>
          <w:tcPr>
            <w:tcW w:w="1053" w:type="dxa"/>
            <w:shd w:val="clear" w:color="auto" w:fill="auto"/>
            <w:noWrap/>
            <w:vAlign w:val="bottom"/>
          </w:tcPr>
          <w:p w14:paraId="2B740357" w14:textId="77777777" w:rsidR="00ED5561" w:rsidRPr="0083168D" w:rsidRDefault="00ED5561" w:rsidP="000F4828">
            <w:pPr>
              <w:jc w:val="right"/>
              <w:rPr>
                <w:rFonts w:ascii="Calibri" w:hAnsi="Calibri" w:cs="Calibri"/>
                <w:color w:val="000000"/>
                <w:sz w:val="12"/>
                <w:szCs w:val="16"/>
                <w:lang w:eastAsia="en-GB"/>
              </w:rPr>
            </w:pPr>
          </w:p>
        </w:tc>
        <w:tc>
          <w:tcPr>
            <w:tcW w:w="5670" w:type="dxa"/>
            <w:gridSpan w:val="4"/>
            <w:shd w:val="clear" w:color="auto" w:fill="FFFF00"/>
            <w:noWrap/>
            <w:vAlign w:val="bottom"/>
          </w:tcPr>
          <w:p w14:paraId="56563712" w14:textId="1755E762" w:rsidR="00ED5561" w:rsidRPr="0083168D" w:rsidRDefault="00ED5561" w:rsidP="000F4828">
            <w:pPr>
              <w:jc w:val="center"/>
              <w:rPr>
                <w:rFonts w:ascii="Calibri" w:hAnsi="Calibri" w:cs="Calibri"/>
                <w:color w:val="000000"/>
                <w:sz w:val="12"/>
                <w:szCs w:val="16"/>
                <w:lang w:eastAsia="en-GB"/>
              </w:rPr>
            </w:pPr>
            <w:r>
              <w:rPr>
                <w:rFonts w:ascii="Calibri" w:hAnsi="Calibri" w:cs="Calibri"/>
                <w:color w:val="000000"/>
                <w:sz w:val="12"/>
                <w:szCs w:val="16"/>
                <w:lang w:eastAsia="en-GB"/>
              </w:rPr>
              <w:t>PoC Environment #1</w:t>
            </w:r>
            <w:r w:rsidR="00994661">
              <w:rPr>
                <w:rFonts w:ascii="Calibri" w:hAnsi="Calibri" w:cs="Calibri"/>
                <w:color w:val="000000"/>
                <w:sz w:val="12"/>
                <w:szCs w:val="16"/>
                <w:lang w:eastAsia="en-GB"/>
              </w:rPr>
              <w:t xml:space="preserve"> ( Partition #0 )</w:t>
            </w:r>
          </w:p>
        </w:tc>
        <w:tc>
          <w:tcPr>
            <w:tcW w:w="2700" w:type="dxa"/>
            <w:gridSpan w:val="2"/>
            <w:shd w:val="clear" w:color="auto" w:fill="92D050"/>
            <w:noWrap/>
            <w:vAlign w:val="bottom"/>
          </w:tcPr>
          <w:p w14:paraId="3851005A" w14:textId="559A6767" w:rsidR="00ED5561" w:rsidRPr="0083168D" w:rsidRDefault="00ED5561" w:rsidP="000F4828">
            <w:pPr>
              <w:jc w:val="center"/>
              <w:rPr>
                <w:rFonts w:ascii="Calibri" w:hAnsi="Calibri" w:cs="Calibri"/>
                <w:color w:val="000000"/>
                <w:sz w:val="12"/>
                <w:szCs w:val="16"/>
                <w:lang w:eastAsia="en-GB"/>
              </w:rPr>
            </w:pPr>
            <w:r>
              <w:rPr>
                <w:rFonts w:ascii="Calibri" w:hAnsi="Calibri" w:cs="Calibri"/>
                <w:color w:val="000000"/>
                <w:sz w:val="12"/>
                <w:szCs w:val="16"/>
                <w:lang w:eastAsia="en-GB"/>
              </w:rPr>
              <w:t>PoC Environment #2</w:t>
            </w:r>
            <w:r w:rsidR="00994661">
              <w:rPr>
                <w:rFonts w:ascii="Calibri" w:hAnsi="Calibri" w:cs="Calibri"/>
                <w:color w:val="000000"/>
                <w:sz w:val="12"/>
                <w:szCs w:val="16"/>
                <w:lang w:eastAsia="en-GB"/>
              </w:rPr>
              <w:t xml:space="preserve"> ( Partition #1 )</w:t>
            </w:r>
          </w:p>
        </w:tc>
      </w:tr>
      <w:tr w:rsidR="00114CB2" w:rsidRPr="001F4522" w14:paraId="0AE1FFD9" w14:textId="77777777" w:rsidTr="00ED5561">
        <w:trPr>
          <w:trHeight w:val="124"/>
          <w:jc w:val="center"/>
        </w:trPr>
        <w:tc>
          <w:tcPr>
            <w:tcW w:w="1053" w:type="dxa"/>
            <w:shd w:val="clear" w:color="auto" w:fill="auto"/>
            <w:noWrap/>
            <w:vAlign w:val="bottom"/>
            <w:hideMark/>
          </w:tcPr>
          <w:p w14:paraId="732B1D68" w14:textId="77777777" w:rsidR="00114CB2" w:rsidRPr="0083168D" w:rsidRDefault="00114CB2" w:rsidP="000F4828">
            <w:pPr>
              <w:jc w:val="right"/>
              <w:rPr>
                <w:rFonts w:ascii="Calibri" w:hAnsi="Calibri" w:cs="Calibri"/>
                <w:color w:val="000000"/>
                <w:sz w:val="12"/>
                <w:szCs w:val="16"/>
                <w:lang w:eastAsia="en-GB"/>
              </w:rPr>
            </w:pPr>
            <w:r w:rsidRPr="0083168D">
              <w:rPr>
                <w:rFonts w:ascii="Calibri" w:hAnsi="Calibri" w:cs="Calibri"/>
                <w:color w:val="000000"/>
                <w:sz w:val="12"/>
                <w:szCs w:val="16"/>
                <w:lang w:eastAsia="en-GB"/>
              </w:rPr>
              <w:t>Chassis No</w:t>
            </w:r>
          </w:p>
        </w:tc>
        <w:tc>
          <w:tcPr>
            <w:tcW w:w="1350" w:type="dxa"/>
            <w:shd w:val="clear" w:color="auto" w:fill="FFFF00"/>
            <w:noWrap/>
            <w:vAlign w:val="bottom"/>
            <w:hideMark/>
          </w:tcPr>
          <w:p w14:paraId="5814164A"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1</w:t>
            </w:r>
          </w:p>
        </w:tc>
        <w:tc>
          <w:tcPr>
            <w:tcW w:w="1440" w:type="dxa"/>
            <w:shd w:val="clear" w:color="auto" w:fill="FFFF00"/>
            <w:noWrap/>
            <w:vAlign w:val="bottom"/>
            <w:hideMark/>
          </w:tcPr>
          <w:p w14:paraId="15A80A4C"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2</w:t>
            </w:r>
          </w:p>
        </w:tc>
        <w:tc>
          <w:tcPr>
            <w:tcW w:w="1440" w:type="dxa"/>
            <w:shd w:val="clear" w:color="auto" w:fill="FFFF00"/>
            <w:noWrap/>
            <w:vAlign w:val="bottom"/>
            <w:hideMark/>
          </w:tcPr>
          <w:p w14:paraId="6A9FD149"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3</w:t>
            </w:r>
          </w:p>
        </w:tc>
        <w:tc>
          <w:tcPr>
            <w:tcW w:w="1440" w:type="dxa"/>
            <w:shd w:val="clear" w:color="auto" w:fill="FFFF00"/>
            <w:noWrap/>
            <w:vAlign w:val="bottom"/>
            <w:hideMark/>
          </w:tcPr>
          <w:p w14:paraId="102CC8E5"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4</w:t>
            </w:r>
          </w:p>
        </w:tc>
        <w:tc>
          <w:tcPr>
            <w:tcW w:w="1350" w:type="dxa"/>
            <w:shd w:val="clear" w:color="auto" w:fill="92D050"/>
            <w:noWrap/>
            <w:vAlign w:val="bottom"/>
            <w:hideMark/>
          </w:tcPr>
          <w:p w14:paraId="2123B7D5"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5</w:t>
            </w:r>
          </w:p>
        </w:tc>
        <w:tc>
          <w:tcPr>
            <w:tcW w:w="1350" w:type="dxa"/>
            <w:shd w:val="clear" w:color="auto" w:fill="92D050"/>
            <w:noWrap/>
            <w:vAlign w:val="bottom"/>
            <w:hideMark/>
          </w:tcPr>
          <w:p w14:paraId="72503A85"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6</w:t>
            </w:r>
          </w:p>
        </w:tc>
      </w:tr>
      <w:tr w:rsidR="00114CB2" w:rsidRPr="001F4522" w14:paraId="7AB595BB" w14:textId="77777777" w:rsidTr="00ED5561">
        <w:trPr>
          <w:trHeight w:val="89"/>
          <w:jc w:val="center"/>
        </w:trPr>
        <w:tc>
          <w:tcPr>
            <w:tcW w:w="1053" w:type="dxa"/>
            <w:shd w:val="clear" w:color="auto" w:fill="auto"/>
            <w:noWrap/>
            <w:vAlign w:val="bottom"/>
            <w:hideMark/>
          </w:tcPr>
          <w:p w14:paraId="1B20E14E" w14:textId="77777777" w:rsidR="00114CB2" w:rsidRPr="0083168D" w:rsidRDefault="00114CB2" w:rsidP="000F4828">
            <w:pPr>
              <w:jc w:val="right"/>
              <w:rPr>
                <w:rFonts w:ascii="Calibri" w:hAnsi="Calibri" w:cs="Calibri"/>
                <w:color w:val="000000"/>
                <w:sz w:val="12"/>
                <w:szCs w:val="16"/>
                <w:lang w:eastAsia="en-GB"/>
              </w:rPr>
            </w:pPr>
            <w:r w:rsidRPr="0083168D">
              <w:rPr>
                <w:rFonts w:ascii="Calibri" w:hAnsi="Calibri" w:cs="Calibri"/>
                <w:color w:val="000000"/>
                <w:sz w:val="12"/>
                <w:szCs w:val="16"/>
                <w:lang w:eastAsia="en-GB"/>
              </w:rPr>
              <w:t>BMC</w:t>
            </w:r>
          </w:p>
        </w:tc>
        <w:tc>
          <w:tcPr>
            <w:tcW w:w="1350" w:type="dxa"/>
            <w:shd w:val="clear" w:color="auto" w:fill="FFFF00"/>
            <w:noWrap/>
            <w:vAlign w:val="bottom"/>
            <w:hideMark/>
          </w:tcPr>
          <w:p w14:paraId="57702D06"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r001i01b</w:t>
            </w:r>
          </w:p>
        </w:tc>
        <w:tc>
          <w:tcPr>
            <w:tcW w:w="1440" w:type="dxa"/>
            <w:shd w:val="clear" w:color="auto" w:fill="FFFF00"/>
            <w:noWrap/>
            <w:vAlign w:val="bottom"/>
            <w:hideMark/>
          </w:tcPr>
          <w:p w14:paraId="057C2828"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r001i06b</w:t>
            </w:r>
          </w:p>
        </w:tc>
        <w:tc>
          <w:tcPr>
            <w:tcW w:w="1440" w:type="dxa"/>
            <w:shd w:val="clear" w:color="auto" w:fill="FFFF00"/>
            <w:noWrap/>
            <w:vAlign w:val="bottom"/>
            <w:hideMark/>
          </w:tcPr>
          <w:p w14:paraId="071D4C5E"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r001i11b</w:t>
            </w:r>
          </w:p>
        </w:tc>
        <w:tc>
          <w:tcPr>
            <w:tcW w:w="1440" w:type="dxa"/>
            <w:shd w:val="clear" w:color="auto" w:fill="FFFF00"/>
            <w:noWrap/>
            <w:vAlign w:val="bottom"/>
            <w:hideMark/>
          </w:tcPr>
          <w:p w14:paraId="0A0770B8"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r001i16b</w:t>
            </w:r>
          </w:p>
        </w:tc>
        <w:tc>
          <w:tcPr>
            <w:tcW w:w="1350" w:type="dxa"/>
            <w:shd w:val="clear" w:color="auto" w:fill="92D050"/>
            <w:noWrap/>
            <w:vAlign w:val="bottom"/>
            <w:hideMark/>
          </w:tcPr>
          <w:p w14:paraId="5A7BE9A8"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r001i23b</w:t>
            </w:r>
          </w:p>
        </w:tc>
        <w:tc>
          <w:tcPr>
            <w:tcW w:w="1350" w:type="dxa"/>
            <w:shd w:val="clear" w:color="auto" w:fill="92D050"/>
            <w:noWrap/>
            <w:vAlign w:val="bottom"/>
            <w:hideMark/>
          </w:tcPr>
          <w:p w14:paraId="5EBFAF51"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r001i28b</w:t>
            </w:r>
          </w:p>
        </w:tc>
      </w:tr>
      <w:tr w:rsidR="00114CB2" w:rsidRPr="001F4522" w14:paraId="1D2A26BD" w14:textId="77777777" w:rsidTr="00ED5561">
        <w:trPr>
          <w:trHeight w:val="134"/>
          <w:jc w:val="center"/>
        </w:trPr>
        <w:tc>
          <w:tcPr>
            <w:tcW w:w="1053" w:type="dxa"/>
            <w:shd w:val="clear" w:color="auto" w:fill="auto"/>
            <w:noWrap/>
            <w:vAlign w:val="bottom"/>
            <w:hideMark/>
          </w:tcPr>
          <w:p w14:paraId="233E28F0" w14:textId="77777777" w:rsidR="00114CB2" w:rsidRPr="0083168D" w:rsidRDefault="00114CB2" w:rsidP="000F4828">
            <w:pPr>
              <w:jc w:val="right"/>
              <w:rPr>
                <w:rFonts w:ascii="Calibri" w:hAnsi="Calibri" w:cs="Calibri"/>
                <w:color w:val="000000"/>
                <w:sz w:val="12"/>
                <w:szCs w:val="16"/>
                <w:lang w:eastAsia="en-GB"/>
              </w:rPr>
            </w:pPr>
            <w:r w:rsidRPr="0083168D">
              <w:rPr>
                <w:rFonts w:ascii="Calibri" w:hAnsi="Calibri" w:cs="Calibri"/>
                <w:color w:val="000000"/>
                <w:sz w:val="12"/>
                <w:szCs w:val="16"/>
                <w:lang w:eastAsia="en-GB"/>
              </w:rPr>
              <w:t>IP Address</w:t>
            </w:r>
          </w:p>
        </w:tc>
        <w:tc>
          <w:tcPr>
            <w:tcW w:w="1350" w:type="dxa"/>
            <w:shd w:val="clear" w:color="auto" w:fill="FFFF00"/>
            <w:noWrap/>
            <w:vAlign w:val="bottom"/>
            <w:hideMark/>
          </w:tcPr>
          <w:p w14:paraId="22B5385C"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172.30.224.102</w:t>
            </w:r>
          </w:p>
        </w:tc>
        <w:tc>
          <w:tcPr>
            <w:tcW w:w="1440" w:type="dxa"/>
            <w:shd w:val="clear" w:color="auto" w:fill="FFFF00"/>
            <w:noWrap/>
            <w:vAlign w:val="bottom"/>
            <w:hideMark/>
          </w:tcPr>
          <w:p w14:paraId="1D3FEB9A"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172.30.224.103</w:t>
            </w:r>
          </w:p>
        </w:tc>
        <w:tc>
          <w:tcPr>
            <w:tcW w:w="1440" w:type="dxa"/>
            <w:shd w:val="clear" w:color="auto" w:fill="FFFF00"/>
            <w:noWrap/>
            <w:vAlign w:val="bottom"/>
            <w:hideMark/>
          </w:tcPr>
          <w:p w14:paraId="383E460B"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172.30.224.104</w:t>
            </w:r>
          </w:p>
        </w:tc>
        <w:tc>
          <w:tcPr>
            <w:tcW w:w="1440" w:type="dxa"/>
            <w:shd w:val="clear" w:color="auto" w:fill="FFFF00"/>
            <w:noWrap/>
            <w:vAlign w:val="bottom"/>
            <w:hideMark/>
          </w:tcPr>
          <w:p w14:paraId="4811D855"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172.30.224.105</w:t>
            </w:r>
          </w:p>
        </w:tc>
        <w:tc>
          <w:tcPr>
            <w:tcW w:w="1350" w:type="dxa"/>
            <w:shd w:val="clear" w:color="auto" w:fill="92D050"/>
            <w:noWrap/>
            <w:vAlign w:val="bottom"/>
            <w:hideMark/>
          </w:tcPr>
          <w:p w14:paraId="6FA50187"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172.30.224.106</w:t>
            </w:r>
          </w:p>
        </w:tc>
        <w:tc>
          <w:tcPr>
            <w:tcW w:w="1350" w:type="dxa"/>
            <w:shd w:val="clear" w:color="auto" w:fill="92D050"/>
            <w:noWrap/>
            <w:vAlign w:val="bottom"/>
            <w:hideMark/>
          </w:tcPr>
          <w:p w14:paraId="28389147"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172.30.224.107</w:t>
            </w:r>
          </w:p>
        </w:tc>
      </w:tr>
      <w:tr w:rsidR="00114CB2" w:rsidRPr="001F4522" w14:paraId="2602B13F" w14:textId="77777777" w:rsidTr="00ED5561">
        <w:trPr>
          <w:trHeight w:val="107"/>
          <w:jc w:val="center"/>
        </w:trPr>
        <w:tc>
          <w:tcPr>
            <w:tcW w:w="1053" w:type="dxa"/>
            <w:shd w:val="clear" w:color="auto" w:fill="auto"/>
            <w:noWrap/>
            <w:vAlign w:val="bottom"/>
            <w:hideMark/>
          </w:tcPr>
          <w:p w14:paraId="751CE13F" w14:textId="77777777" w:rsidR="00114CB2" w:rsidRPr="0083168D" w:rsidRDefault="00114CB2" w:rsidP="000F4828">
            <w:pPr>
              <w:jc w:val="right"/>
              <w:rPr>
                <w:rFonts w:ascii="Calibri" w:hAnsi="Calibri" w:cs="Calibri"/>
                <w:color w:val="000000"/>
                <w:sz w:val="12"/>
                <w:szCs w:val="16"/>
                <w:lang w:eastAsia="en-GB"/>
              </w:rPr>
            </w:pPr>
            <w:r w:rsidRPr="0083168D">
              <w:rPr>
                <w:rFonts w:ascii="Calibri" w:hAnsi="Calibri" w:cs="Calibri"/>
                <w:color w:val="000000"/>
                <w:sz w:val="12"/>
                <w:szCs w:val="16"/>
                <w:lang w:eastAsia="en-GB"/>
              </w:rPr>
              <w:t>Credentials</w:t>
            </w:r>
          </w:p>
        </w:tc>
        <w:tc>
          <w:tcPr>
            <w:tcW w:w="1350" w:type="dxa"/>
            <w:shd w:val="clear" w:color="auto" w:fill="FFFF00"/>
            <w:noWrap/>
            <w:vAlign w:val="bottom"/>
            <w:hideMark/>
          </w:tcPr>
          <w:p w14:paraId="6FFA1DC1"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w:t>
            </w:r>
          </w:p>
        </w:tc>
        <w:tc>
          <w:tcPr>
            <w:tcW w:w="1440" w:type="dxa"/>
            <w:shd w:val="clear" w:color="auto" w:fill="FFFF00"/>
            <w:noWrap/>
            <w:vAlign w:val="bottom"/>
            <w:hideMark/>
          </w:tcPr>
          <w:p w14:paraId="6954564B"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w:t>
            </w:r>
          </w:p>
        </w:tc>
        <w:tc>
          <w:tcPr>
            <w:tcW w:w="1440" w:type="dxa"/>
            <w:shd w:val="clear" w:color="auto" w:fill="FFFF00"/>
            <w:noWrap/>
            <w:vAlign w:val="bottom"/>
            <w:hideMark/>
          </w:tcPr>
          <w:p w14:paraId="637F6BB6"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w:t>
            </w:r>
          </w:p>
        </w:tc>
        <w:tc>
          <w:tcPr>
            <w:tcW w:w="1440" w:type="dxa"/>
            <w:shd w:val="clear" w:color="auto" w:fill="FFFF00"/>
            <w:noWrap/>
            <w:vAlign w:val="bottom"/>
            <w:hideMark/>
          </w:tcPr>
          <w:p w14:paraId="2A54179C"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w:t>
            </w:r>
          </w:p>
        </w:tc>
        <w:tc>
          <w:tcPr>
            <w:tcW w:w="1350" w:type="dxa"/>
            <w:shd w:val="clear" w:color="auto" w:fill="92D050"/>
            <w:noWrap/>
            <w:vAlign w:val="bottom"/>
            <w:hideMark/>
          </w:tcPr>
          <w:p w14:paraId="771A8420"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w:t>
            </w:r>
          </w:p>
        </w:tc>
        <w:tc>
          <w:tcPr>
            <w:tcW w:w="1350" w:type="dxa"/>
            <w:shd w:val="clear" w:color="auto" w:fill="92D050"/>
            <w:noWrap/>
            <w:vAlign w:val="bottom"/>
            <w:hideMark/>
          </w:tcPr>
          <w:p w14:paraId="4F4BB244"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w:t>
            </w:r>
          </w:p>
        </w:tc>
      </w:tr>
      <w:tr w:rsidR="00114CB2" w:rsidRPr="001F4522" w14:paraId="7901D2FA" w14:textId="77777777" w:rsidTr="00ED5561">
        <w:trPr>
          <w:trHeight w:val="35"/>
          <w:jc w:val="center"/>
        </w:trPr>
        <w:tc>
          <w:tcPr>
            <w:tcW w:w="1053" w:type="dxa"/>
            <w:shd w:val="clear" w:color="auto" w:fill="auto"/>
            <w:noWrap/>
            <w:vAlign w:val="bottom"/>
            <w:hideMark/>
          </w:tcPr>
          <w:p w14:paraId="50568FDC" w14:textId="77777777" w:rsidR="00114CB2" w:rsidRPr="0083168D" w:rsidRDefault="00114CB2" w:rsidP="000F4828">
            <w:pPr>
              <w:jc w:val="right"/>
              <w:rPr>
                <w:rFonts w:ascii="Calibri" w:hAnsi="Calibri" w:cs="Calibri"/>
                <w:color w:val="000000"/>
                <w:sz w:val="12"/>
                <w:szCs w:val="16"/>
                <w:lang w:eastAsia="en-GB"/>
              </w:rPr>
            </w:pPr>
            <w:r w:rsidRPr="0083168D">
              <w:rPr>
                <w:rFonts w:ascii="Calibri" w:hAnsi="Calibri" w:cs="Calibri"/>
                <w:color w:val="000000"/>
                <w:sz w:val="12"/>
                <w:szCs w:val="16"/>
                <w:lang w:eastAsia="en-GB"/>
              </w:rPr>
              <w:t>Cores</w:t>
            </w:r>
          </w:p>
        </w:tc>
        <w:tc>
          <w:tcPr>
            <w:tcW w:w="1350" w:type="dxa"/>
            <w:shd w:val="clear" w:color="auto" w:fill="FFFF00"/>
            <w:noWrap/>
            <w:vAlign w:val="bottom"/>
            <w:hideMark/>
          </w:tcPr>
          <w:p w14:paraId="23D9B9D3"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112</w:t>
            </w:r>
          </w:p>
        </w:tc>
        <w:tc>
          <w:tcPr>
            <w:tcW w:w="1440" w:type="dxa"/>
            <w:shd w:val="clear" w:color="auto" w:fill="FFFF00"/>
            <w:noWrap/>
            <w:vAlign w:val="bottom"/>
            <w:hideMark/>
          </w:tcPr>
          <w:p w14:paraId="72BA9164"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112</w:t>
            </w:r>
          </w:p>
        </w:tc>
        <w:tc>
          <w:tcPr>
            <w:tcW w:w="1440" w:type="dxa"/>
            <w:shd w:val="clear" w:color="auto" w:fill="FFFF00"/>
            <w:noWrap/>
            <w:vAlign w:val="bottom"/>
            <w:hideMark/>
          </w:tcPr>
          <w:p w14:paraId="7A689CF0"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112</w:t>
            </w:r>
          </w:p>
        </w:tc>
        <w:tc>
          <w:tcPr>
            <w:tcW w:w="1440" w:type="dxa"/>
            <w:shd w:val="clear" w:color="auto" w:fill="FFFF00"/>
            <w:noWrap/>
            <w:vAlign w:val="bottom"/>
            <w:hideMark/>
          </w:tcPr>
          <w:p w14:paraId="1A59ADE2"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112</w:t>
            </w:r>
          </w:p>
        </w:tc>
        <w:tc>
          <w:tcPr>
            <w:tcW w:w="1350" w:type="dxa"/>
            <w:shd w:val="clear" w:color="auto" w:fill="92D050"/>
            <w:noWrap/>
            <w:vAlign w:val="bottom"/>
            <w:hideMark/>
          </w:tcPr>
          <w:p w14:paraId="7D7072F7"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112</w:t>
            </w:r>
          </w:p>
        </w:tc>
        <w:tc>
          <w:tcPr>
            <w:tcW w:w="1350" w:type="dxa"/>
            <w:shd w:val="clear" w:color="auto" w:fill="92D050"/>
            <w:noWrap/>
            <w:vAlign w:val="bottom"/>
            <w:hideMark/>
          </w:tcPr>
          <w:p w14:paraId="5DF772F4"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112</w:t>
            </w:r>
          </w:p>
        </w:tc>
      </w:tr>
      <w:tr w:rsidR="00114CB2" w:rsidRPr="001F4522" w14:paraId="6623BA21" w14:textId="77777777" w:rsidTr="00ED5561">
        <w:trPr>
          <w:trHeight w:val="80"/>
          <w:jc w:val="center"/>
        </w:trPr>
        <w:tc>
          <w:tcPr>
            <w:tcW w:w="1053" w:type="dxa"/>
            <w:shd w:val="clear" w:color="auto" w:fill="auto"/>
            <w:noWrap/>
            <w:vAlign w:val="bottom"/>
            <w:hideMark/>
          </w:tcPr>
          <w:p w14:paraId="5607C6F1" w14:textId="77777777" w:rsidR="00114CB2" w:rsidRPr="0083168D" w:rsidRDefault="00114CB2" w:rsidP="000F4828">
            <w:pPr>
              <w:jc w:val="right"/>
              <w:rPr>
                <w:rFonts w:ascii="Calibri" w:hAnsi="Calibri" w:cs="Calibri"/>
                <w:color w:val="000000"/>
                <w:sz w:val="12"/>
                <w:szCs w:val="16"/>
                <w:lang w:eastAsia="en-GB"/>
              </w:rPr>
            </w:pPr>
            <w:r w:rsidRPr="0083168D">
              <w:rPr>
                <w:rFonts w:ascii="Calibri" w:hAnsi="Calibri" w:cs="Calibri"/>
                <w:color w:val="000000"/>
                <w:sz w:val="12"/>
                <w:szCs w:val="16"/>
                <w:lang w:eastAsia="en-GB"/>
              </w:rPr>
              <w:t>Memory(GB)</w:t>
            </w:r>
          </w:p>
        </w:tc>
        <w:tc>
          <w:tcPr>
            <w:tcW w:w="1350" w:type="dxa"/>
            <w:shd w:val="clear" w:color="auto" w:fill="FFFF00"/>
            <w:noWrap/>
            <w:vAlign w:val="bottom"/>
            <w:hideMark/>
          </w:tcPr>
          <w:p w14:paraId="0367EACA"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3072</w:t>
            </w:r>
          </w:p>
        </w:tc>
        <w:tc>
          <w:tcPr>
            <w:tcW w:w="1440" w:type="dxa"/>
            <w:shd w:val="clear" w:color="auto" w:fill="FFFF00"/>
            <w:noWrap/>
            <w:vAlign w:val="bottom"/>
            <w:hideMark/>
          </w:tcPr>
          <w:p w14:paraId="44A6F5B0"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3072</w:t>
            </w:r>
          </w:p>
        </w:tc>
        <w:tc>
          <w:tcPr>
            <w:tcW w:w="1440" w:type="dxa"/>
            <w:shd w:val="clear" w:color="auto" w:fill="FFFF00"/>
            <w:noWrap/>
            <w:vAlign w:val="bottom"/>
            <w:hideMark/>
          </w:tcPr>
          <w:p w14:paraId="542C4484"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3072</w:t>
            </w:r>
          </w:p>
        </w:tc>
        <w:tc>
          <w:tcPr>
            <w:tcW w:w="1440" w:type="dxa"/>
            <w:shd w:val="clear" w:color="auto" w:fill="FFFF00"/>
            <w:noWrap/>
            <w:vAlign w:val="bottom"/>
            <w:hideMark/>
          </w:tcPr>
          <w:p w14:paraId="414D6527"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3072</w:t>
            </w:r>
          </w:p>
        </w:tc>
        <w:tc>
          <w:tcPr>
            <w:tcW w:w="1350" w:type="dxa"/>
            <w:shd w:val="clear" w:color="auto" w:fill="92D050"/>
            <w:noWrap/>
            <w:vAlign w:val="bottom"/>
            <w:hideMark/>
          </w:tcPr>
          <w:p w14:paraId="512E63E8"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3072</w:t>
            </w:r>
          </w:p>
        </w:tc>
        <w:tc>
          <w:tcPr>
            <w:tcW w:w="1350" w:type="dxa"/>
            <w:shd w:val="clear" w:color="auto" w:fill="92D050"/>
            <w:noWrap/>
            <w:vAlign w:val="bottom"/>
            <w:hideMark/>
          </w:tcPr>
          <w:p w14:paraId="7BBB93D8"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3072</w:t>
            </w:r>
          </w:p>
        </w:tc>
      </w:tr>
      <w:tr w:rsidR="00114CB2" w:rsidRPr="001F4522" w14:paraId="0FED7D07" w14:textId="77777777" w:rsidTr="00ED5561">
        <w:trPr>
          <w:trHeight w:val="89"/>
          <w:jc w:val="center"/>
        </w:trPr>
        <w:tc>
          <w:tcPr>
            <w:tcW w:w="1053" w:type="dxa"/>
            <w:shd w:val="clear" w:color="auto" w:fill="auto"/>
            <w:noWrap/>
            <w:vAlign w:val="bottom"/>
            <w:hideMark/>
          </w:tcPr>
          <w:p w14:paraId="03A87D27" w14:textId="77777777" w:rsidR="00114CB2" w:rsidRPr="0083168D" w:rsidRDefault="00114CB2" w:rsidP="000F4828">
            <w:pPr>
              <w:jc w:val="right"/>
              <w:rPr>
                <w:rFonts w:ascii="Calibri" w:hAnsi="Calibri" w:cs="Calibri"/>
                <w:color w:val="000000"/>
                <w:sz w:val="12"/>
                <w:szCs w:val="16"/>
                <w:lang w:eastAsia="en-GB"/>
              </w:rPr>
            </w:pPr>
            <w:r w:rsidRPr="0083168D">
              <w:rPr>
                <w:rFonts w:ascii="Calibri" w:hAnsi="Calibri" w:cs="Calibri"/>
                <w:color w:val="000000"/>
                <w:sz w:val="12"/>
                <w:szCs w:val="16"/>
                <w:lang w:eastAsia="en-GB"/>
              </w:rPr>
              <w:t>Storage(OS+App)</w:t>
            </w:r>
          </w:p>
        </w:tc>
        <w:tc>
          <w:tcPr>
            <w:tcW w:w="1350" w:type="dxa"/>
            <w:shd w:val="clear" w:color="auto" w:fill="FFFF00"/>
            <w:noWrap/>
            <w:vAlign w:val="bottom"/>
            <w:hideMark/>
          </w:tcPr>
          <w:p w14:paraId="71D5E9A0"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 </w:t>
            </w:r>
          </w:p>
        </w:tc>
        <w:tc>
          <w:tcPr>
            <w:tcW w:w="1440" w:type="dxa"/>
            <w:shd w:val="clear" w:color="auto" w:fill="FFFF00"/>
            <w:noWrap/>
            <w:vAlign w:val="bottom"/>
            <w:hideMark/>
          </w:tcPr>
          <w:p w14:paraId="3670A2A0"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 </w:t>
            </w:r>
          </w:p>
        </w:tc>
        <w:tc>
          <w:tcPr>
            <w:tcW w:w="1440" w:type="dxa"/>
            <w:shd w:val="clear" w:color="auto" w:fill="FFFF00"/>
            <w:noWrap/>
            <w:vAlign w:val="bottom"/>
            <w:hideMark/>
          </w:tcPr>
          <w:p w14:paraId="1A1BA593"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 </w:t>
            </w:r>
          </w:p>
        </w:tc>
        <w:tc>
          <w:tcPr>
            <w:tcW w:w="1440" w:type="dxa"/>
            <w:shd w:val="clear" w:color="auto" w:fill="FFFF00"/>
            <w:noWrap/>
            <w:vAlign w:val="bottom"/>
            <w:hideMark/>
          </w:tcPr>
          <w:p w14:paraId="31ABBCE3"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 </w:t>
            </w:r>
          </w:p>
        </w:tc>
        <w:tc>
          <w:tcPr>
            <w:tcW w:w="1350" w:type="dxa"/>
            <w:shd w:val="clear" w:color="auto" w:fill="92D050"/>
            <w:noWrap/>
            <w:vAlign w:val="bottom"/>
            <w:hideMark/>
          </w:tcPr>
          <w:p w14:paraId="247A2B0E"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 </w:t>
            </w:r>
          </w:p>
        </w:tc>
        <w:tc>
          <w:tcPr>
            <w:tcW w:w="1350" w:type="dxa"/>
            <w:shd w:val="clear" w:color="auto" w:fill="92D050"/>
            <w:noWrap/>
            <w:vAlign w:val="bottom"/>
            <w:hideMark/>
          </w:tcPr>
          <w:p w14:paraId="7DD282B6" w14:textId="77777777" w:rsidR="00114CB2" w:rsidRPr="0083168D" w:rsidRDefault="00114CB2" w:rsidP="000F4828">
            <w:pPr>
              <w:jc w:val="center"/>
              <w:rPr>
                <w:rFonts w:ascii="Calibri" w:hAnsi="Calibri" w:cs="Calibri"/>
                <w:color w:val="000000"/>
                <w:sz w:val="12"/>
                <w:szCs w:val="16"/>
                <w:lang w:eastAsia="en-GB"/>
              </w:rPr>
            </w:pPr>
            <w:r w:rsidRPr="0083168D">
              <w:rPr>
                <w:rFonts w:ascii="Calibri" w:hAnsi="Calibri" w:cs="Calibri"/>
                <w:color w:val="000000"/>
                <w:sz w:val="12"/>
                <w:szCs w:val="16"/>
                <w:lang w:eastAsia="en-GB"/>
              </w:rPr>
              <w:t> </w:t>
            </w:r>
          </w:p>
        </w:tc>
      </w:tr>
      <w:tr w:rsidR="00114CB2" w:rsidRPr="001F4522" w14:paraId="6A8E3FB4" w14:textId="77777777" w:rsidTr="00ED5561">
        <w:trPr>
          <w:trHeight w:val="557"/>
          <w:jc w:val="center"/>
        </w:trPr>
        <w:tc>
          <w:tcPr>
            <w:tcW w:w="1053" w:type="dxa"/>
            <w:shd w:val="clear" w:color="auto" w:fill="auto"/>
            <w:noWrap/>
            <w:vAlign w:val="bottom"/>
            <w:hideMark/>
          </w:tcPr>
          <w:p w14:paraId="24E2213A" w14:textId="77777777" w:rsidR="00114CB2" w:rsidRPr="0083168D" w:rsidRDefault="00114CB2" w:rsidP="000F4828">
            <w:pPr>
              <w:jc w:val="right"/>
              <w:rPr>
                <w:rFonts w:ascii="Calibri" w:hAnsi="Calibri" w:cs="Calibri"/>
                <w:color w:val="000000"/>
                <w:sz w:val="12"/>
                <w:szCs w:val="16"/>
                <w:lang w:eastAsia="en-GB"/>
              </w:rPr>
            </w:pPr>
            <w:r w:rsidRPr="0083168D">
              <w:rPr>
                <w:rFonts w:ascii="Calibri" w:hAnsi="Calibri" w:cs="Calibri"/>
                <w:color w:val="000000"/>
                <w:sz w:val="12"/>
                <w:szCs w:val="16"/>
                <w:lang w:eastAsia="en-GB"/>
              </w:rPr>
              <w:t>Storage(Data)</w:t>
            </w:r>
          </w:p>
        </w:tc>
        <w:tc>
          <w:tcPr>
            <w:tcW w:w="1350" w:type="dxa"/>
            <w:shd w:val="clear" w:color="auto" w:fill="FFFF00"/>
            <w:vAlign w:val="bottom"/>
            <w:hideMark/>
          </w:tcPr>
          <w:p w14:paraId="122183F1" w14:textId="77777777" w:rsidR="00114CB2" w:rsidRPr="0083168D" w:rsidRDefault="00114CB2" w:rsidP="000F4828">
            <w:pPr>
              <w:jc w:val="center"/>
              <w:rPr>
                <w:rFonts w:ascii="Calibri" w:hAnsi="Calibri" w:cs="Calibri"/>
                <w:color w:val="000000"/>
                <w:sz w:val="10"/>
                <w:szCs w:val="16"/>
                <w:lang w:eastAsia="en-GB"/>
              </w:rPr>
            </w:pPr>
            <w:r w:rsidRPr="0083168D">
              <w:rPr>
                <w:rFonts w:ascii="Calibri" w:hAnsi="Calibri" w:cs="Calibri"/>
                <w:color w:val="000000"/>
                <w:sz w:val="10"/>
                <w:szCs w:val="16"/>
                <w:lang w:eastAsia="en-GB"/>
              </w:rPr>
              <w:t>/dev/nvme0n1 : 1600.3 GB</w:t>
            </w:r>
            <w:r w:rsidRPr="0083168D">
              <w:rPr>
                <w:rFonts w:ascii="Calibri" w:hAnsi="Calibri" w:cs="Calibri"/>
                <w:color w:val="000000"/>
                <w:sz w:val="10"/>
                <w:szCs w:val="16"/>
                <w:lang w:eastAsia="en-GB"/>
              </w:rPr>
              <w:br/>
              <w:t>/dev/nvme1n1 : 1600.3 GB</w:t>
            </w:r>
            <w:r w:rsidRPr="0083168D">
              <w:rPr>
                <w:rFonts w:ascii="Calibri" w:hAnsi="Calibri" w:cs="Calibri"/>
                <w:color w:val="000000"/>
                <w:sz w:val="10"/>
                <w:szCs w:val="16"/>
                <w:lang w:eastAsia="en-GB"/>
              </w:rPr>
              <w:br/>
              <w:t>/dev/nvme2n1 : 1600.3 GB</w:t>
            </w:r>
            <w:r w:rsidRPr="0083168D">
              <w:rPr>
                <w:rFonts w:ascii="Calibri" w:hAnsi="Calibri" w:cs="Calibri"/>
                <w:color w:val="000000"/>
                <w:sz w:val="10"/>
                <w:szCs w:val="16"/>
                <w:lang w:eastAsia="en-GB"/>
              </w:rPr>
              <w:br/>
              <w:t>/dev/nvme3n1 : 1600.3 GB</w:t>
            </w:r>
            <w:r w:rsidRPr="0083168D">
              <w:rPr>
                <w:rFonts w:ascii="Calibri" w:hAnsi="Calibri" w:cs="Calibri"/>
                <w:color w:val="000000"/>
                <w:sz w:val="10"/>
                <w:szCs w:val="16"/>
                <w:lang w:eastAsia="en-GB"/>
              </w:rPr>
              <w:br/>
              <w:t>/dev/nvme4n1 : 1600.3 GB</w:t>
            </w:r>
            <w:r w:rsidRPr="0083168D">
              <w:rPr>
                <w:rFonts w:ascii="Calibri" w:hAnsi="Calibri" w:cs="Calibri"/>
                <w:color w:val="000000"/>
                <w:sz w:val="10"/>
                <w:szCs w:val="16"/>
                <w:lang w:eastAsia="en-GB"/>
              </w:rPr>
              <w:br/>
              <w:t>/dev/nvme5n1 : 1600.3 GB</w:t>
            </w:r>
            <w:r w:rsidRPr="0083168D">
              <w:rPr>
                <w:rFonts w:ascii="Calibri" w:hAnsi="Calibri" w:cs="Calibri"/>
                <w:color w:val="000000"/>
                <w:sz w:val="10"/>
                <w:szCs w:val="16"/>
                <w:lang w:eastAsia="en-GB"/>
              </w:rPr>
              <w:br/>
              <w:t>/dev/nvme6n1 : 1600.3 GB</w:t>
            </w:r>
            <w:r w:rsidRPr="0083168D">
              <w:rPr>
                <w:rFonts w:ascii="Calibri" w:hAnsi="Calibri" w:cs="Calibri"/>
                <w:color w:val="000000"/>
                <w:sz w:val="10"/>
                <w:szCs w:val="16"/>
                <w:lang w:eastAsia="en-GB"/>
              </w:rPr>
              <w:br/>
              <w:t>/dev/nvme7n1 : 1600.3 GB</w:t>
            </w:r>
          </w:p>
        </w:tc>
        <w:tc>
          <w:tcPr>
            <w:tcW w:w="1440" w:type="dxa"/>
            <w:shd w:val="clear" w:color="auto" w:fill="FFFF00"/>
            <w:vAlign w:val="bottom"/>
            <w:hideMark/>
          </w:tcPr>
          <w:p w14:paraId="2ACF6E2C" w14:textId="77777777" w:rsidR="00114CB2" w:rsidRPr="0083168D" w:rsidRDefault="00114CB2" w:rsidP="000F4828">
            <w:pPr>
              <w:jc w:val="center"/>
              <w:rPr>
                <w:rFonts w:ascii="Calibri" w:hAnsi="Calibri" w:cs="Calibri"/>
                <w:color w:val="000000"/>
                <w:sz w:val="10"/>
                <w:szCs w:val="16"/>
                <w:lang w:eastAsia="en-GB"/>
              </w:rPr>
            </w:pPr>
            <w:r w:rsidRPr="0083168D">
              <w:rPr>
                <w:rFonts w:ascii="Calibri" w:hAnsi="Calibri" w:cs="Calibri"/>
                <w:color w:val="000000"/>
                <w:sz w:val="10"/>
                <w:szCs w:val="16"/>
                <w:lang w:eastAsia="en-GB"/>
              </w:rPr>
              <w:t>/dev/nvme8n1 : 1600.3 GB</w:t>
            </w:r>
            <w:r w:rsidRPr="0083168D">
              <w:rPr>
                <w:rFonts w:ascii="Calibri" w:hAnsi="Calibri" w:cs="Calibri"/>
                <w:color w:val="000000"/>
                <w:sz w:val="10"/>
                <w:szCs w:val="16"/>
                <w:lang w:eastAsia="en-GB"/>
              </w:rPr>
              <w:br/>
              <w:t>/dev/nvme9n1 : 1600.3 GB</w:t>
            </w:r>
            <w:r w:rsidRPr="0083168D">
              <w:rPr>
                <w:rFonts w:ascii="Calibri" w:hAnsi="Calibri" w:cs="Calibri"/>
                <w:color w:val="000000"/>
                <w:sz w:val="10"/>
                <w:szCs w:val="16"/>
                <w:lang w:eastAsia="en-GB"/>
              </w:rPr>
              <w:br/>
              <w:t>/dev/nvme10n1 : 1600.3 GB</w:t>
            </w:r>
            <w:r w:rsidRPr="0083168D">
              <w:rPr>
                <w:rFonts w:ascii="Calibri" w:hAnsi="Calibri" w:cs="Calibri"/>
                <w:color w:val="000000"/>
                <w:sz w:val="10"/>
                <w:szCs w:val="16"/>
                <w:lang w:eastAsia="en-GB"/>
              </w:rPr>
              <w:br/>
              <w:t>/dev/nvme11n1 : 1600.3 GB</w:t>
            </w:r>
            <w:r w:rsidRPr="0083168D">
              <w:rPr>
                <w:rFonts w:ascii="Calibri" w:hAnsi="Calibri" w:cs="Calibri"/>
                <w:color w:val="000000"/>
                <w:sz w:val="10"/>
                <w:szCs w:val="16"/>
                <w:lang w:eastAsia="en-GB"/>
              </w:rPr>
              <w:br/>
              <w:t>/dev/nvme12n1 : 1600.3 GB</w:t>
            </w:r>
            <w:r w:rsidRPr="0083168D">
              <w:rPr>
                <w:rFonts w:ascii="Calibri" w:hAnsi="Calibri" w:cs="Calibri"/>
                <w:color w:val="000000"/>
                <w:sz w:val="10"/>
                <w:szCs w:val="16"/>
                <w:lang w:eastAsia="en-GB"/>
              </w:rPr>
              <w:br/>
              <w:t>/dev/nvme13n1 : 1600.3 GB</w:t>
            </w:r>
            <w:r w:rsidRPr="0083168D">
              <w:rPr>
                <w:rFonts w:ascii="Calibri" w:hAnsi="Calibri" w:cs="Calibri"/>
                <w:color w:val="000000"/>
                <w:sz w:val="10"/>
                <w:szCs w:val="16"/>
                <w:lang w:eastAsia="en-GB"/>
              </w:rPr>
              <w:br/>
              <w:t>/dev/nvme14n1 : 1600.3 GB</w:t>
            </w:r>
            <w:r w:rsidRPr="0083168D">
              <w:rPr>
                <w:rFonts w:ascii="Calibri" w:hAnsi="Calibri" w:cs="Calibri"/>
                <w:color w:val="000000"/>
                <w:sz w:val="10"/>
                <w:szCs w:val="16"/>
                <w:lang w:eastAsia="en-GB"/>
              </w:rPr>
              <w:br/>
              <w:t>/dev/nvme15n1 : 1600.3 GB</w:t>
            </w:r>
          </w:p>
        </w:tc>
        <w:tc>
          <w:tcPr>
            <w:tcW w:w="1440" w:type="dxa"/>
            <w:shd w:val="clear" w:color="auto" w:fill="FFFF00"/>
            <w:vAlign w:val="bottom"/>
            <w:hideMark/>
          </w:tcPr>
          <w:p w14:paraId="72C25B9B" w14:textId="77777777" w:rsidR="00114CB2" w:rsidRPr="0083168D" w:rsidRDefault="00114CB2" w:rsidP="000F4828">
            <w:pPr>
              <w:jc w:val="center"/>
              <w:rPr>
                <w:rFonts w:ascii="Calibri" w:hAnsi="Calibri" w:cs="Calibri"/>
                <w:color w:val="000000"/>
                <w:sz w:val="10"/>
                <w:szCs w:val="16"/>
                <w:lang w:eastAsia="en-GB"/>
              </w:rPr>
            </w:pPr>
            <w:r w:rsidRPr="0083168D">
              <w:rPr>
                <w:rFonts w:ascii="Calibri" w:hAnsi="Calibri" w:cs="Calibri"/>
                <w:color w:val="000000"/>
                <w:sz w:val="10"/>
                <w:szCs w:val="16"/>
                <w:lang w:eastAsia="en-GB"/>
              </w:rPr>
              <w:t>/dev/nvme16n1 : 1600.3 GB</w:t>
            </w:r>
            <w:r w:rsidRPr="0083168D">
              <w:rPr>
                <w:rFonts w:ascii="Calibri" w:hAnsi="Calibri" w:cs="Calibri"/>
                <w:color w:val="000000"/>
                <w:sz w:val="10"/>
                <w:szCs w:val="16"/>
                <w:lang w:eastAsia="en-GB"/>
              </w:rPr>
              <w:br/>
              <w:t>/dev/nvme17n1 : 1600.3 GB</w:t>
            </w:r>
            <w:r w:rsidRPr="0083168D">
              <w:rPr>
                <w:rFonts w:ascii="Calibri" w:hAnsi="Calibri" w:cs="Calibri"/>
                <w:color w:val="000000"/>
                <w:sz w:val="10"/>
                <w:szCs w:val="16"/>
                <w:lang w:eastAsia="en-GB"/>
              </w:rPr>
              <w:br/>
              <w:t>/dev/nvme18n1 : 1600.3 GB</w:t>
            </w:r>
            <w:r w:rsidRPr="0083168D">
              <w:rPr>
                <w:rFonts w:ascii="Calibri" w:hAnsi="Calibri" w:cs="Calibri"/>
                <w:color w:val="000000"/>
                <w:sz w:val="10"/>
                <w:szCs w:val="16"/>
                <w:lang w:eastAsia="en-GB"/>
              </w:rPr>
              <w:br/>
              <w:t>/dev/nvme19n1 : 1600.3 GB</w:t>
            </w:r>
            <w:r w:rsidRPr="0083168D">
              <w:rPr>
                <w:rFonts w:ascii="Calibri" w:hAnsi="Calibri" w:cs="Calibri"/>
                <w:color w:val="000000"/>
                <w:sz w:val="10"/>
                <w:szCs w:val="16"/>
                <w:lang w:eastAsia="en-GB"/>
              </w:rPr>
              <w:br/>
              <w:t>/dev/nvme20n1 : 1600.3 GB</w:t>
            </w:r>
            <w:r w:rsidRPr="0083168D">
              <w:rPr>
                <w:rFonts w:ascii="Calibri" w:hAnsi="Calibri" w:cs="Calibri"/>
                <w:color w:val="000000"/>
                <w:sz w:val="10"/>
                <w:szCs w:val="16"/>
                <w:lang w:eastAsia="en-GB"/>
              </w:rPr>
              <w:br/>
              <w:t>/dev/nvme21n1 : 1600.3 GB</w:t>
            </w:r>
            <w:r w:rsidRPr="0083168D">
              <w:rPr>
                <w:rFonts w:ascii="Calibri" w:hAnsi="Calibri" w:cs="Calibri"/>
                <w:color w:val="000000"/>
                <w:sz w:val="10"/>
                <w:szCs w:val="16"/>
                <w:lang w:eastAsia="en-GB"/>
              </w:rPr>
              <w:br/>
              <w:t>/dev/nvme22n1 : 1600.3 GB</w:t>
            </w:r>
            <w:r w:rsidRPr="0083168D">
              <w:rPr>
                <w:rFonts w:ascii="Calibri" w:hAnsi="Calibri" w:cs="Calibri"/>
                <w:color w:val="000000"/>
                <w:sz w:val="10"/>
                <w:szCs w:val="16"/>
                <w:lang w:eastAsia="en-GB"/>
              </w:rPr>
              <w:br/>
              <w:t>/dev/nvme23n1 : 1600.3 GB</w:t>
            </w:r>
          </w:p>
        </w:tc>
        <w:tc>
          <w:tcPr>
            <w:tcW w:w="1440" w:type="dxa"/>
            <w:shd w:val="clear" w:color="auto" w:fill="FFFF00"/>
            <w:vAlign w:val="bottom"/>
            <w:hideMark/>
          </w:tcPr>
          <w:p w14:paraId="25415068" w14:textId="77777777" w:rsidR="00114CB2" w:rsidRPr="0083168D" w:rsidRDefault="00114CB2" w:rsidP="000F4828">
            <w:pPr>
              <w:jc w:val="center"/>
              <w:rPr>
                <w:rFonts w:ascii="Calibri" w:hAnsi="Calibri" w:cs="Calibri"/>
                <w:color w:val="000000"/>
                <w:sz w:val="10"/>
                <w:szCs w:val="16"/>
                <w:lang w:eastAsia="en-GB"/>
              </w:rPr>
            </w:pPr>
            <w:r w:rsidRPr="0083168D">
              <w:rPr>
                <w:rFonts w:ascii="Calibri" w:hAnsi="Calibri" w:cs="Calibri"/>
                <w:color w:val="000000"/>
                <w:sz w:val="10"/>
                <w:szCs w:val="16"/>
                <w:lang w:eastAsia="en-GB"/>
              </w:rPr>
              <w:t>/dev/nvme24n1 : 1600.3 GB</w:t>
            </w:r>
            <w:r w:rsidRPr="0083168D">
              <w:rPr>
                <w:rFonts w:ascii="Calibri" w:hAnsi="Calibri" w:cs="Calibri"/>
                <w:color w:val="000000"/>
                <w:sz w:val="10"/>
                <w:szCs w:val="16"/>
                <w:lang w:eastAsia="en-GB"/>
              </w:rPr>
              <w:br/>
              <w:t>/dev/nvme25n1 : 1600.3 GB</w:t>
            </w:r>
            <w:r w:rsidRPr="0083168D">
              <w:rPr>
                <w:rFonts w:ascii="Calibri" w:hAnsi="Calibri" w:cs="Calibri"/>
                <w:color w:val="000000"/>
                <w:sz w:val="10"/>
                <w:szCs w:val="16"/>
                <w:lang w:eastAsia="en-GB"/>
              </w:rPr>
              <w:br/>
              <w:t>/dev/nvme26n1 : 1600.3 GB</w:t>
            </w:r>
            <w:r w:rsidRPr="0083168D">
              <w:rPr>
                <w:rFonts w:ascii="Calibri" w:hAnsi="Calibri" w:cs="Calibri"/>
                <w:color w:val="000000"/>
                <w:sz w:val="10"/>
                <w:szCs w:val="16"/>
                <w:lang w:eastAsia="en-GB"/>
              </w:rPr>
              <w:br/>
              <w:t>/dev/nvme27n1 : 1600.3 GB</w:t>
            </w:r>
            <w:r w:rsidRPr="0083168D">
              <w:rPr>
                <w:rFonts w:ascii="Calibri" w:hAnsi="Calibri" w:cs="Calibri"/>
                <w:color w:val="000000"/>
                <w:sz w:val="10"/>
                <w:szCs w:val="16"/>
                <w:lang w:eastAsia="en-GB"/>
              </w:rPr>
              <w:br/>
              <w:t>/dev/nvme28n1 : 1600.3 GB</w:t>
            </w:r>
            <w:r w:rsidRPr="0083168D">
              <w:rPr>
                <w:rFonts w:ascii="Calibri" w:hAnsi="Calibri" w:cs="Calibri"/>
                <w:color w:val="000000"/>
                <w:sz w:val="10"/>
                <w:szCs w:val="16"/>
                <w:lang w:eastAsia="en-GB"/>
              </w:rPr>
              <w:br/>
              <w:t>/dev/nvme29n1 : 1600.3 GB</w:t>
            </w:r>
            <w:r w:rsidRPr="0083168D">
              <w:rPr>
                <w:rFonts w:ascii="Calibri" w:hAnsi="Calibri" w:cs="Calibri"/>
                <w:color w:val="000000"/>
                <w:sz w:val="10"/>
                <w:szCs w:val="16"/>
                <w:lang w:eastAsia="en-GB"/>
              </w:rPr>
              <w:br/>
              <w:t>/dev/nvme30n1 : 1600.3 GB</w:t>
            </w:r>
            <w:r w:rsidRPr="0083168D">
              <w:rPr>
                <w:rFonts w:ascii="Calibri" w:hAnsi="Calibri" w:cs="Calibri"/>
                <w:color w:val="000000"/>
                <w:sz w:val="10"/>
                <w:szCs w:val="16"/>
                <w:lang w:eastAsia="en-GB"/>
              </w:rPr>
              <w:br/>
              <w:t xml:space="preserve">/dev/nvme31n1 : 1600.3 GB </w:t>
            </w:r>
          </w:p>
        </w:tc>
        <w:tc>
          <w:tcPr>
            <w:tcW w:w="1350" w:type="dxa"/>
            <w:shd w:val="clear" w:color="auto" w:fill="92D050"/>
            <w:vAlign w:val="bottom"/>
            <w:hideMark/>
          </w:tcPr>
          <w:p w14:paraId="55B66C70" w14:textId="77777777" w:rsidR="00114CB2" w:rsidRPr="0083168D" w:rsidRDefault="00114CB2" w:rsidP="000F4828">
            <w:pPr>
              <w:jc w:val="center"/>
              <w:rPr>
                <w:rFonts w:ascii="Calibri" w:hAnsi="Calibri" w:cs="Calibri"/>
                <w:color w:val="000000"/>
                <w:sz w:val="10"/>
                <w:szCs w:val="16"/>
                <w:lang w:eastAsia="en-GB"/>
              </w:rPr>
            </w:pPr>
            <w:r w:rsidRPr="0083168D">
              <w:rPr>
                <w:rFonts w:ascii="Calibri" w:hAnsi="Calibri" w:cs="Calibri"/>
                <w:color w:val="000000"/>
                <w:sz w:val="10"/>
                <w:szCs w:val="16"/>
                <w:lang w:eastAsia="en-GB"/>
              </w:rPr>
              <w:t>/dev/nvme0n1 : 1600.3 GB</w:t>
            </w:r>
            <w:r w:rsidRPr="0083168D">
              <w:rPr>
                <w:rFonts w:ascii="Calibri" w:hAnsi="Calibri" w:cs="Calibri"/>
                <w:color w:val="000000"/>
                <w:sz w:val="10"/>
                <w:szCs w:val="16"/>
                <w:lang w:eastAsia="en-GB"/>
              </w:rPr>
              <w:br/>
              <w:t>/dev/nvme1n1 : 1600.3 GB</w:t>
            </w:r>
            <w:r w:rsidRPr="0083168D">
              <w:rPr>
                <w:rFonts w:ascii="Calibri" w:hAnsi="Calibri" w:cs="Calibri"/>
                <w:color w:val="000000"/>
                <w:sz w:val="10"/>
                <w:szCs w:val="16"/>
                <w:lang w:eastAsia="en-GB"/>
              </w:rPr>
              <w:br/>
              <w:t>/dev/nvme2n1 : 1600.3 GB</w:t>
            </w:r>
            <w:r w:rsidRPr="0083168D">
              <w:rPr>
                <w:rFonts w:ascii="Calibri" w:hAnsi="Calibri" w:cs="Calibri"/>
                <w:color w:val="000000"/>
                <w:sz w:val="10"/>
                <w:szCs w:val="16"/>
                <w:lang w:eastAsia="en-GB"/>
              </w:rPr>
              <w:br/>
              <w:t>/dev/nvme3n1: 1600.3 GB</w:t>
            </w:r>
            <w:r w:rsidRPr="0083168D">
              <w:rPr>
                <w:rFonts w:ascii="Calibri" w:hAnsi="Calibri" w:cs="Calibri"/>
                <w:color w:val="000000"/>
                <w:sz w:val="10"/>
                <w:szCs w:val="16"/>
                <w:lang w:eastAsia="en-GB"/>
              </w:rPr>
              <w:br/>
              <w:t>/dev/nvme4n1: 1600.3 GB</w:t>
            </w:r>
            <w:r w:rsidRPr="0083168D">
              <w:rPr>
                <w:rFonts w:ascii="Calibri" w:hAnsi="Calibri" w:cs="Calibri"/>
                <w:color w:val="000000"/>
                <w:sz w:val="10"/>
                <w:szCs w:val="16"/>
                <w:lang w:eastAsia="en-GB"/>
              </w:rPr>
              <w:br/>
              <w:t>/dev/nvme5n1: 1600.3 GB</w:t>
            </w:r>
            <w:r w:rsidRPr="0083168D">
              <w:rPr>
                <w:rFonts w:ascii="Calibri" w:hAnsi="Calibri" w:cs="Calibri"/>
                <w:color w:val="000000"/>
                <w:sz w:val="10"/>
                <w:szCs w:val="16"/>
                <w:lang w:eastAsia="en-GB"/>
              </w:rPr>
              <w:br/>
              <w:t>/dev/nvme6n1: 1600.3 GB</w:t>
            </w:r>
            <w:r w:rsidRPr="0083168D">
              <w:rPr>
                <w:rFonts w:ascii="Calibri" w:hAnsi="Calibri" w:cs="Calibri"/>
                <w:color w:val="000000"/>
                <w:sz w:val="10"/>
                <w:szCs w:val="16"/>
                <w:lang w:eastAsia="en-GB"/>
              </w:rPr>
              <w:br/>
              <w:t>/dev/nvme7n1: 1600.3 GB</w:t>
            </w:r>
          </w:p>
        </w:tc>
        <w:tc>
          <w:tcPr>
            <w:tcW w:w="1350" w:type="dxa"/>
            <w:shd w:val="clear" w:color="auto" w:fill="92D050"/>
            <w:vAlign w:val="bottom"/>
            <w:hideMark/>
          </w:tcPr>
          <w:p w14:paraId="526AE98A" w14:textId="77777777" w:rsidR="00114CB2" w:rsidRPr="0083168D" w:rsidRDefault="00114CB2" w:rsidP="000F4828">
            <w:pPr>
              <w:jc w:val="center"/>
              <w:rPr>
                <w:rFonts w:ascii="Calibri" w:hAnsi="Calibri" w:cs="Calibri"/>
                <w:color w:val="000000"/>
                <w:sz w:val="10"/>
                <w:szCs w:val="16"/>
                <w:lang w:eastAsia="en-GB"/>
              </w:rPr>
            </w:pPr>
            <w:r w:rsidRPr="0083168D">
              <w:rPr>
                <w:rFonts w:ascii="Calibri" w:hAnsi="Calibri" w:cs="Calibri"/>
                <w:color w:val="000000"/>
                <w:sz w:val="10"/>
                <w:szCs w:val="16"/>
                <w:lang w:eastAsia="en-GB"/>
              </w:rPr>
              <w:t>/dev/nvme8n1: 1600.3 GB</w:t>
            </w:r>
            <w:r w:rsidRPr="0083168D">
              <w:rPr>
                <w:rFonts w:ascii="Calibri" w:hAnsi="Calibri" w:cs="Calibri"/>
                <w:color w:val="000000"/>
                <w:sz w:val="10"/>
                <w:szCs w:val="16"/>
                <w:lang w:eastAsia="en-GB"/>
              </w:rPr>
              <w:br/>
              <w:t>/dev/nvme9n1: 1600.3 GB</w:t>
            </w:r>
            <w:r w:rsidRPr="0083168D">
              <w:rPr>
                <w:rFonts w:ascii="Calibri" w:hAnsi="Calibri" w:cs="Calibri"/>
                <w:color w:val="000000"/>
                <w:sz w:val="10"/>
                <w:szCs w:val="16"/>
                <w:lang w:eastAsia="en-GB"/>
              </w:rPr>
              <w:br/>
              <w:t>/dev/nvme10n1: 1600.3 GB</w:t>
            </w:r>
            <w:r w:rsidRPr="0083168D">
              <w:rPr>
                <w:rFonts w:ascii="Calibri" w:hAnsi="Calibri" w:cs="Calibri"/>
                <w:color w:val="000000"/>
                <w:sz w:val="10"/>
                <w:szCs w:val="16"/>
                <w:lang w:eastAsia="en-GB"/>
              </w:rPr>
              <w:br/>
              <w:t>/dev/nvme11n1: 1600.3 GB</w:t>
            </w:r>
            <w:r w:rsidRPr="0083168D">
              <w:rPr>
                <w:rFonts w:ascii="Calibri" w:hAnsi="Calibri" w:cs="Calibri"/>
                <w:color w:val="000000"/>
                <w:sz w:val="10"/>
                <w:szCs w:val="16"/>
                <w:lang w:eastAsia="en-GB"/>
              </w:rPr>
              <w:br/>
              <w:t>/dev/nvme12n1: 1600.3 GB</w:t>
            </w:r>
            <w:r w:rsidRPr="0083168D">
              <w:rPr>
                <w:rFonts w:ascii="Calibri" w:hAnsi="Calibri" w:cs="Calibri"/>
                <w:color w:val="000000"/>
                <w:sz w:val="10"/>
                <w:szCs w:val="16"/>
                <w:lang w:eastAsia="en-GB"/>
              </w:rPr>
              <w:br/>
              <w:t>/dev/nvme13n1: 1600.3 GB</w:t>
            </w:r>
            <w:r w:rsidRPr="0083168D">
              <w:rPr>
                <w:rFonts w:ascii="Calibri" w:hAnsi="Calibri" w:cs="Calibri"/>
                <w:color w:val="000000"/>
                <w:sz w:val="10"/>
                <w:szCs w:val="16"/>
                <w:lang w:eastAsia="en-GB"/>
              </w:rPr>
              <w:br/>
              <w:t>/dev/nvme14n1: 1600.3 GB</w:t>
            </w:r>
          </w:p>
        </w:tc>
      </w:tr>
    </w:tbl>
    <w:p w14:paraId="72243C52" w14:textId="77777777" w:rsidR="00114CB2" w:rsidRPr="00800F1E" w:rsidRDefault="00114CB2" w:rsidP="00800F1E"/>
    <w:p w14:paraId="2322D96B" w14:textId="77777777" w:rsidR="00B70A37" w:rsidRDefault="00B70A37" w:rsidP="00B70A37">
      <w:pPr>
        <w:pStyle w:val="Heading1"/>
      </w:pPr>
      <w:bookmarkStart w:id="17" w:name="_Toc29898795"/>
      <w:bookmarkStart w:id="18" w:name="_Toc31287398"/>
      <w:bookmarkStart w:id="19" w:name="_Toc31630670"/>
      <w:bookmarkStart w:id="20" w:name="_Toc29898797"/>
      <w:bookmarkStart w:id="21" w:name="_Toc31722496"/>
      <w:r>
        <w:t xml:space="preserve">HPE Superdome Flex </w:t>
      </w:r>
      <w:bookmarkEnd w:id="17"/>
      <w:r>
        <w:t>Health Check</w:t>
      </w:r>
      <w:bookmarkEnd w:id="18"/>
      <w:bookmarkEnd w:id="19"/>
      <w:bookmarkEnd w:id="21"/>
    </w:p>
    <w:p w14:paraId="0AFBA19C" w14:textId="77777777" w:rsidR="00B70A37" w:rsidRDefault="00B70A37" w:rsidP="00B70A37">
      <w:pPr>
        <w:rPr>
          <w:sz w:val="20"/>
          <w:szCs w:val="20"/>
        </w:rPr>
      </w:pPr>
      <w:r>
        <w:rPr>
          <w:sz w:val="20"/>
          <w:szCs w:val="20"/>
        </w:rPr>
        <w:t>After the physical deployment of the hardware, perform the following validations of the environment.</w:t>
      </w:r>
    </w:p>
    <w:p w14:paraId="727398F0" w14:textId="77777777" w:rsidR="00B70A37" w:rsidRDefault="00B70A37" w:rsidP="00B70A37">
      <w:pPr>
        <w:rPr>
          <w:sz w:val="20"/>
          <w:szCs w:val="20"/>
        </w:rPr>
      </w:pPr>
    </w:p>
    <w:p w14:paraId="57BF2307" w14:textId="77777777" w:rsidR="00B70A37" w:rsidRPr="00BD0E11" w:rsidRDefault="00B70A37" w:rsidP="00E80934">
      <w:pPr>
        <w:pStyle w:val="NumberedList-Level1"/>
        <w:numPr>
          <w:ilvl w:val="0"/>
          <w:numId w:val="24"/>
        </w:numPr>
        <w:rPr>
          <w:rFonts w:ascii="MetricHPE Light" w:eastAsia="Times New Roman" w:hAnsi="MetricHPE Light"/>
          <w:noProof w:val="0"/>
          <w:lang w:eastAsia="en-US"/>
        </w:rPr>
      </w:pPr>
      <w:r w:rsidRPr="00BD0E11">
        <w:rPr>
          <w:rFonts w:ascii="MetricHPE Light" w:eastAsia="Times New Roman" w:hAnsi="MetricHPE Light"/>
          <w:noProof w:val="0"/>
          <w:lang w:eastAsia="en-US"/>
        </w:rPr>
        <w:t>Perform Web RMC login using web browser for validation of shipped configuration. RMC Web Console: https://172.30.224.101/ (user : administrator, password : Password!234)</w:t>
      </w:r>
    </w:p>
    <w:p w14:paraId="5AAF967D" w14:textId="77777777" w:rsidR="00B70A37" w:rsidRDefault="00B70A37" w:rsidP="00B70A37">
      <w:pPr>
        <w:pStyle w:val="BodyTextMetricHPELight10pt"/>
      </w:pPr>
      <w:r>
        <w:rPr>
          <w:noProof/>
          <w:lang w:val="en-GB" w:eastAsia="en-GB"/>
        </w:rPr>
        <w:drawing>
          <wp:inline distT="0" distB="0" distL="0" distR="0" wp14:anchorId="55FD93F1" wp14:editId="7C215FF6">
            <wp:extent cx="4402455" cy="193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02455" cy="1930400"/>
                    </a:xfrm>
                    <a:prstGeom prst="rect">
                      <a:avLst/>
                    </a:prstGeom>
                    <a:noFill/>
                    <a:ln>
                      <a:noFill/>
                    </a:ln>
                  </pic:spPr>
                </pic:pic>
              </a:graphicData>
            </a:graphic>
          </wp:inline>
        </w:drawing>
      </w:r>
    </w:p>
    <w:p w14:paraId="2830FC08" w14:textId="77777777" w:rsidR="002B3558" w:rsidRDefault="002B3558" w:rsidP="00B70A37">
      <w:pPr>
        <w:pStyle w:val="BodyTextMetricHPELight10pt"/>
      </w:pPr>
    </w:p>
    <w:p w14:paraId="1D2D162D" w14:textId="77777777" w:rsidR="00B70A37" w:rsidRPr="00BD0E11" w:rsidRDefault="00B70A37" w:rsidP="00E80934">
      <w:pPr>
        <w:pStyle w:val="NumberedList-Level1"/>
        <w:numPr>
          <w:ilvl w:val="0"/>
          <w:numId w:val="24"/>
        </w:numPr>
        <w:rPr>
          <w:rFonts w:ascii="MetricHPE Light" w:eastAsia="Times New Roman" w:hAnsi="MetricHPE Light"/>
          <w:noProof w:val="0"/>
          <w:lang w:eastAsia="en-US"/>
        </w:rPr>
      </w:pPr>
      <w:r w:rsidRPr="00BD0E11">
        <w:rPr>
          <w:rFonts w:ascii="MetricHPE Light" w:eastAsia="Times New Roman" w:hAnsi="MetricHPE Light"/>
          <w:noProof w:val="0"/>
          <w:lang w:eastAsia="en-US"/>
        </w:rPr>
        <w:lastRenderedPageBreak/>
        <w:t>Login to Partition P001 and perform console login to host using “Launch KVM Interface” option</w:t>
      </w:r>
    </w:p>
    <w:p w14:paraId="65B86AE0" w14:textId="77777777" w:rsidR="00B70A37" w:rsidRPr="00BD0E11" w:rsidRDefault="00B70A37" w:rsidP="00B70A37">
      <w:pPr>
        <w:pStyle w:val="BodyTextMetricHPELight10pt"/>
        <w:rPr>
          <w:szCs w:val="20"/>
        </w:rPr>
      </w:pPr>
      <w:r w:rsidRPr="00BD0E11">
        <w:rPr>
          <w:szCs w:val="20"/>
        </w:rPr>
        <w:drawing>
          <wp:inline distT="0" distB="0" distL="0" distR="0" wp14:anchorId="276B5149" wp14:editId="5B1A2D2B">
            <wp:extent cx="5596255" cy="21717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6255" cy="2171700"/>
                    </a:xfrm>
                    <a:prstGeom prst="rect">
                      <a:avLst/>
                    </a:prstGeom>
                    <a:noFill/>
                    <a:ln>
                      <a:noFill/>
                    </a:ln>
                  </pic:spPr>
                </pic:pic>
              </a:graphicData>
            </a:graphic>
          </wp:inline>
        </w:drawing>
      </w:r>
    </w:p>
    <w:p w14:paraId="6EE90BDB" w14:textId="77777777" w:rsidR="00B70A37" w:rsidRPr="00BD0E11" w:rsidRDefault="00B70A37" w:rsidP="00E80934">
      <w:pPr>
        <w:pStyle w:val="NumberedList-Level1"/>
        <w:numPr>
          <w:ilvl w:val="0"/>
          <w:numId w:val="24"/>
        </w:numPr>
        <w:rPr>
          <w:rFonts w:ascii="MetricHPE Light" w:eastAsia="Times New Roman" w:hAnsi="MetricHPE Light"/>
          <w:noProof w:val="0"/>
          <w:lang w:eastAsia="en-US"/>
        </w:rPr>
      </w:pPr>
      <w:r w:rsidRPr="00BD0E11">
        <w:rPr>
          <w:rFonts w:ascii="MetricHPE Light" w:eastAsia="Times New Roman" w:hAnsi="MetricHPE Light"/>
          <w:noProof w:val="0"/>
          <w:lang w:eastAsia="en-US"/>
        </w:rPr>
        <w:t>Perform shell login to RMC to gather chassis details.</w:t>
      </w:r>
    </w:p>
    <w:p w14:paraId="7D78D3C1" w14:textId="77777777" w:rsidR="00B70A37" w:rsidRDefault="00B70A37" w:rsidP="00B70A37">
      <w:pPr>
        <w:pStyle w:val="MISCNote-Ruleabove"/>
      </w:pPr>
      <w:r>
        <w:t xml:space="preserve">NOTE: </w:t>
      </w:r>
    </w:p>
    <w:p w14:paraId="1F60956A" w14:textId="77777777" w:rsidR="00B70A37" w:rsidRDefault="00B70A37" w:rsidP="00E80934">
      <w:pPr>
        <w:pStyle w:val="NumberedList-Level1"/>
        <w:rPr>
          <w:sz w:val="18"/>
        </w:rPr>
      </w:pPr>
      <w:r>
        <w:t>To restart any particular partition, issue following command (if needed)</w:t>
      </w:r>
    </w:p>
    <w:p w14:paraId="5750D88D" w14:textId="77777777" w:rsidR="00B70A37" w:rsidRPr="00043D32" w:rsidRDefault="00B70A37" w:rsidP="00B70A37">
      <w:pPr>
        <w:rPr>
          <w:rStyle w:val="CodingLanguage"/>
        </w:rPr>
      </w:pPr>
      <w:r w:rsidRPr="00043D32">
        <w:rPr>
          <w:rStyle w:val="CodingLanguage"/>
        </w:rPr>
        <w:t>RMC</w:t>
      </w:r>
      <w:proofErr w:type="gramStart"/>
      <w:r w:rsidRPr="00043D32">
        <w:rPr>
          <w:rStyle w:val="CodingLanguage"/>
        </w:rPr>
        <w:t>:r001i21c</w:t>
      </w:r>
      <w:proofErr w:type="gramEnd"/>
      <w:r w:rsidRPr="00043D32">
        <w:rPr>
          <w:rStyle w:val="CodingLanguage"/>
        </w:rPr>
        <w:t xml:space="preserve"> cli&gt; power off </w:t>
      </w:r>
      <w:proofErr w:type="spellStart"/>
      <w:r w:rsidRPr="00043D32">
        <w:rPr>
          <w:rStyle w:val="CodingLanguage"/>
        </w:rPr>
        <w:t>npar</w:t>
      </w:r>
      <w:proofErr w:type="spellEnd"/>
      <w:r w:rsidRPr="00043D32">
        <w:rPr>
          <w:rStyle w:val="CodingLanguage"/>
        </w:rPr>
        <w:t xml:space="preserve"> </w:t>
      </w:r>
      <w:proofErr w:type="spellStart"/>
      <w:r w:rsidRPr="00043D32">
        <w:rPr>
          <w:rStyle w:val="CodingLanguage"/>
        </w:rPr>
        <w:t>pnum</w:t>
      </w:r>
      <w:proofErr w:type="spellEnd"/>
      <w:r w:rsidRPr="00043D32">
        <w:rPr>
          <w:rStyle w:val="CodingLanguage"/>
        </w:rPr>
        <w:t>=1 force</w:t>
      </w:r>
    </w:p>
    <w:p w14:paraId="53907948" w14:textId="77777777" w:rsidR="00B70A37" w:rsidRDefault="00B70A37" w:rsidP="00B70A37">
      <w:pPr>
        <w:pStyle w:val="MISCNote-Rulebelow"/>
      </w:pPr>
      <w:r w:rsidRPr="00043D32">
        <w:rPr>
          <w:rStyle w:val="CodingLanguage"/>
        </w:rPr>
        <w:t>RMC</w:t>
      </w:r>
      <w:proofErr w:type="gramStart"/>
      <w:r w:rsidRPr="00043D32">
        <w:rPr>
          <w:rStyle w:val="CodingLanguage"/>
        </w:rPr>
        <w:t>:r001i21c</w:t>
      </w:r>
      <w:proofErr w:type="gramEnd"/>
      <w:r w:rsidRPr="00043D32">
        <w:rPr>
          <w:rStyle w:val="CodingLanguage"/>
        </w:rPr>
        <w:t xml:space="preserve"> cli&gt; power on </w:t>
      </w:r>
      <w:proofErr w:type="spellStart"/>
      <w:r w:rsidRPr="00043D32">
        <w:rPr>
          <w:rStyle w:val="CodingLanguage"/>
        </w:rPr>
        <w:t>npar</w:t>
      </w:r>
      <w:proofErr w:type="spellEnd"/>
      <w:r w:rsidRPr="00043D32">
        <w:rPr>
          <w:rStyle w:val="CodingLanguage"/>
        </w:rPr>
        <w:t xml:space="preserve"> </w:t>
      </w:r>
      <w:proofErr w:type="spellStart"/>
      <w:r w:rsidRPr="00043D32">
        <w:rPr>
          <w:rStyle w:val="CodingLanguage"/>
        </w:rPr>
        <w:t>pnum</w:t>
      </w:r>
      <w:proofErr w:type="spellEnd"/>
      <w:r w:rsidRPr="00043D32">
        <w:rPr>
          <w:rStyle w:val="CodingLanguage"/>
        </w:rPr>
        <w:t>=1</w:t>
      </w:r>
    </w:p>
    <w:p w14:paraId="688993C0" w14:textId="77777777" w:rsidR="00B70A37" w:rsidRPr="00BD0E11" w:rsidRDefault="00B70A37" w:rsidP="00E80934">
      <w:pPr>
        <w:pStyle w:val="NumberedList-Level1"/>
        <w:numPr>
          <w:ilvl w:val="0"/>
          <w:numId w:val="24"/>
        </w:numPr>
        <w:rPr>
          <w:rFonts w:ascii="MetricHPE Light" w:eastAsia="Times New Roman" w:hAnsi="MetricHPE Light"/>
          <w:noProof w:val="0"/>
          <w:lang w:eastAsia="en-US"/>
        </w:rPr>
      </w:pPr>
      <w:r w:rsidRPr="00BD0E11">
        <w:rPr>
          <w:rFonts w:ascii="MetricHPE Light" w:eastAsia="Times New Roman" w:hAnsi="MetricHPE Light"/>
          <w:noProof w:val="0"/>
          <w:lang w:eastAsia="en-US"/>
        </w:rPr>
        <w:t>Get detailed view of all the partitions, chassis and devices status</w:t>
      </w:r>
    </w:p>
    <w:p w14:paraId="00F6095E" w14:textId="77777777" w:rsidR="00B70A37" w:rsidRDefault="00B70A37" w:rsidP="00B70A37">
      <w:pPr>
        <w:pStyle w:val="ListParagraph"/>
        <w:ind w:left="259"/>
        <w:rPr>
          <w:rFonts w:ascii="HPE Simple" w:hAnsi="HPE Simple"/>
          <w:sz w:val="20"/>
          <w:szCs w:val="20"/>
        </w:rPr>
      </w:pPr>
      <w:r>
        <w:rPr>
          <w:rFonts w:ascii="HPE Simple" w:hAnsi="HPE Simple"/>
          <w:sz w:val="20"/>
          <w:szCs w:val="20"/>
        </w:rPr>
        <w:t>RMC: r001i21c cli&gt; show chassis info</w:t>
      </w:r>
    </w:p>
    <w:p w14:paraId="79D1FBBD" w14:textId="77777777" w:rsidR="00B70A37" w:rsidRDefault="00B70A37" w:rsidP="00B70A37">
      <w:pPr>
        <w:pStyle w:val="ListParagraph"/>
        <w:rPr>
          <w:color w:val="0070C0"/>
          <w:sz w:val="12"/>
          <w:szCs w:val="16"/>
        </w:rPr>
      </w:pPr>
    </w:p>
    <w:p w14:paraId="07B38264" w14:textId="77777777" w:rsidR="00B70A37" w:rsidRPr="00BD0E11" w:rsidRDefault="00B70A37" w:rsidP="00E80934">
      <w:pPr>
        <w:pStyle w:val="NumberedList-Level1"/>
        <w:numPr>
          <w:ilvl w:val="0"/>
          <w:numId w:val="24"/>
        </w:numPr>
        <w:rPr>
          <w:rFonts w:ascii="MetricHPE Light" w:eastAsia="Times New Roman" w:hAnsi="MetricHPE Light"/>
          <w:noProof w:val="0"/>
          <w:lang w:eastAsia="en-US"/>
        </w:rPr>
      </w:pPr>
      <w:r w:rsidRPr="00BD0E11">
        <w:rPr>
          <w:rFonts w:ascii="MetricHPE Light" w:eastAsia="Times New Roman" w:hAnsi="MetricHPE Light"/>
          <w:noProof w:val="0"/>
          <w:lang w:eastAsia="en-US"/>
        </w:rPr>
        <w:t>List summarized status of each partition and each chassis</w:t>
      </w:r>
    </w:p>
    <w:p w14:paraId="0C9DF798" w14:textId="77777777" w:rsidR="00B70A37" w:rsidRPr="00DB2C47" w:rsidRDefault="00B70A37" w:rsidP="00B70A37">
      <w:pPr>
        <w:pStyle w:val="ListParagraph"/>
        <w:ind w:left="259"/>
        <w:rPr>
          <w:rStyle w:val="CodingLanguage"/>
        </w:rPr>
      </w:pPr>
      <w:r w:rsidRPr="00DB2C47">
        <w:rPr>
          <w:rStyle w:val="CodingLanguage"/>
        </w:rPr>
        <w:t>RMC</w:t>
      </w:r>
      <w:proofErr w:type="gramStart"/>
      <w:r w:rsidRPr="00DB2C47">
        <w:rPr>
          <w:rStyle w:val="CodingLanguage"/>
        </w:rPr>
        <w:t>:r001i21c</w:t>
      </w:r>
      <w:proofErr w:type="gramEnd"/>
      <w:r w:rsidRPr="00DB2C47">
        <w:rPr>
          <w:rStyle w:val="CodingLanguage"/>
        </w:rPr>
        <w:t xml:space="preserve"> cli&gt; show chassis list</w:t>
      </w:r>
    </w:p>
    <w:p w14:paraId="23303DB7" w14:textId="77777777" w:rsidR="00B70A37" w:rsidRPr="00DB2C47" w:rsidRDefault="00B70A37" w:rsidP="00B70A37">
      <w:pPr>
        <w:pStyle w:val="ListParagraph"/>
        <w:ind w:left="259"/>
        <w:rPr>
          <w:rStyle w:val="CodingLanguage"/>
        </w:rPr>
      </w:pPr>
      <w:r w:rsidRPr="00DB2C47">
        <w:rPr>
          <w:rStyle w:val="CodingLanguage"/>
        </w:rPr>
        <w:t>BMCs: 6</w:t>
      </w:r>
    </w:p>
    <w:p w14:paraId="0CBC5180" w14:textId="77777777" w:rsidR="00B70A37" w:rsidRPr="00DB2C47" w:rsidRDefault="00B70A37" w:rsidP="00B70A37">
      <w:pPr>
        <w:pStyle w:val="ListParagraph"/>
        <w:ind w:left="259"/>
        <w:rPr>
          <w:rStyle w:val="CodingLanguage"/>
        </w:rPr>
      </w:pPr>
    </w:p>
    <w:p w14:paraId="2F8F61EF" w14:textId="77777777" w:rsidR="00B70A37" w:rsidRPr="00DB2C47" w:rsidRDefault="00B70A37" w:rsidP="00B70A37">
      <w:pPr>
        <w:pStyle w:val="ListParagraph"/>
        <w:ind w:left="259"/>
        <w:rPr>
          <w:rStyle w:val="CodingLanguage"/>
        </w:rPr>
      </w:pPr>
      <w:r w:rsidRPr="00DB2C47">
        <w:rPr>
          <w:rStyle w:val="CodingLanguage"/>
        </w:rPr>
        <w:t xml:space="preserve">BMC      Rack </w:t>
      </w:r>
      <w:proofErr w:type="spellStart"/>
      <w:r w:rsidRPr="00DB2C47">
        <w:rPr>
          <w:rStyle w:val="CodingLanguage"/>
        </w:rPr>
        <w:t>UPos</w:t>
      </w:r>
      <w:proofErr w:type="spellEnd"/>
      <w:r w:rsidRPr="00DB2C47">
        <w:rPr>
          <w:rStyle w:val="CodingLanguage"/>
        </w:rPr>
        <w:t xml:space="preserve"> </w:t>
      </w:r>
      <w:proofErr w:type="gramStart"/>
      <w:r w:rsidRPr="00DB2C47">
        <w:rPr>
          <w:rStyle w:val="CodingLanguage"/>
        </w:rPr>
        <w:t>Par  Power</w:t>
      </w:r>
      <w:proofErr w:type="gramEnd"/>
      <w:r w:rsidRPr="00DB2C47">
        <w:rPr>
          <w:rStyle w:val="CodingLanguage"/>
        </w:rPr>
        <w:t xml:space="preserve">      Health     CPUs  CPU Cores DIMMs   Memory (</w:t>
      </w:r>
      <w:proofErr w:type="spellStart"/>
      <w:r w:rsidRPr="00DB2C47">
        <w:rPr>
          <w:rStyle w:val="CodingLanguage"/>
        </w:rPr>
        <w:t>GiB</w:t>
      </w:r>
      <w:proofErr w:type="spellEnd"/>
      <w:r w:rsidRPr="00DB2C47">
        <w:rPr>
          <w:rStyle w:val="CodingLanguage"/>
        </w:rPr>
        <w:t>) IO Cards Base-IO</w:t>
      </w:r>
    </w:p>
    <w:p w14:paraId="2AACDDC6" w14:textId="77777777" w:rsidR="00B70A37" w:rsidRPr="00DB2C47" w:rsidRDefault="00B70A37" w:rsidP="00B70A37">
      <w:pPr>
        <w:pStyle w:val="ListParagraph"/>
        <w:ind w:left="259"/>
        <w:rPr>
          <w:rStyle w:val="CodingLanguage"/>
        </w:rPr>
      </w:pPr>
      <w:r w:rsidRPr="00DB2C47">
        <w:rPr>
          <w:rStyle w:val="CodingLanguage"/>
        </w:rPr>
        <w:t xml:space="preserve">         </w:t>
      </w:r>
      <w:proofErr w:type="spellStart"/>
      <w:r w:rsidRPr="00DB2C47">
        <w:rPr>
          <w:rStyle w:val="CodingLanguage"/>
        </w:rPr>
        <w:t>Num</w:t>
      </w:r>
      <w:proofErr w:type="spellEnd"/>
      <w:r w:rsidRPr="00DB2C47">
        <w:rPr>
          <w:rStyle w:val="CodingLanguage"/>
        </w:rPr>
        <w:t xml:space="preserve">       </w:t>
      </w:r>
      <w:proofErr w:type="spellStart"/>
      <w:proofErr w:type="gramStart"/>
      <w:r w:rsidRPr="00DB2C47">
        <w:rPr>
          <w:rStyle w:val="CodingLanguage"/>
        </w:rPr>
        <w:t>Num</w:t>
      </w:r>
      <w:proofErr w:type="spellEnd"/>
      <w:r w:rsidRPr="00DB2C47">
        <w:rPr>
          <w:rStyle w:val="CodingLanguage"/>
        </w:rPr>
        <w:t xml:space="preserve">  State</w:t>
      </w:r>
      <w:proofErr w:type="gramEnd"/>
      <w:r w:rsidRPr="00DB2C47">
        <w:rPr>
          <w:rStyle w:val="CodingLanguage"/>
        </w:rPr>
        <w:t xml:space="preserve">      Status     OK/In OK/In     OK/In   RAM/</w:t>
      </w:r>
      <w:proofErr w:type="spellStart"/>
      <w:r w:rsidRPr="00DB2C47">
        <w:rPr>
          <w:rStyle w:val="CodingLanguage"/>
        </w:rPr>
        <w:t>PMem</w:t>
      </w:r>
      <w:proofErr w:type="spellEnd"/>
      <w:r w:rsidRPr="00DB2C47">
        <w:rPr>
          <w:rStyle w:val="CodingLanguage"/>
        </w:rPr>
        <w:t xml:space="preserve">     OK/In</w:t>
      </w:r>
    </w:p>
    <w:p w14:paraId="44C4C780" w14:textId="77777777" w:rsidR="00B70A37" w:rsidRPr="00DB2C47" w:rsidRDefault="00B70A37" w:rsidP="00B70A37">
      <w:pPr>
        <w:pStyle w:val="ListParagraph"/>
        <w:ind w:left="259"/>
        <w:rPr>
          <w:rStyle w:val="CodingLanguage"/>
        </w:rPr>
      </w:pPr>
      <w:r w:rsidRPr="00DB2C47">
        <w:rPr>
          <w:rStyle w:val="CodingLanguage"/>
        </w:rPr>
        <w:t>======== ==== ==== ==== ========== ========== ===== ========= ======= ============ ======== =======</w:t>
      </w:r>
    </w:p>
    <w:p w14:paraId="4C2659C8" w14:textId="77777777" w:rsidR="00B70A37" w:rsidRPr="00DB2C47" w:rsidRDefault="00B70A37" w:rsidP="00B70A37">
      <w:pPr>
        <w:pStyle w:val="ListParagraph"/>
        <w:ind w:left="259"/>
        <w:rPr>
          <w:rStyle w:val="CodingLanguage"/>
        </w:rPr>
      </w:pPr>
      <w:r w:rsidRPr="00DB2C47">
        <w:rPr>
          <w:rStyle w:val="CodingLanguage"/>
        </w:rPr>
        <w:t xml:space="preserve">r001i01b </w:t>
      </w:r>
      <w:proofErr w:type="gramStart"/>
      <w:r w:rsidRPr="00DB2C47">
        <w:rPr>
          <w:rStyle w:val="CodingLanguage"/>
        </w:rPr>
        <w:t>001  01</w:t>
      </w:r>
      <w:proofErr w:type="gramEnd"/>
      <w:r w:rsidRPr="00DB2C47">
        <w:rPr>
          <w:rStyle w:val="CodingLanguage"/>
        </w:rPr>
        <w:t xml:space="preserve">   p0   On         OK         4/4   112/112   24/24   3071/0       9/9      Active</w:t>
      </w:r>
    </w:p>
    <w:p w14:paraId="764F3727" w14:textId="77777777" w:rsidR="00B70A37" w:rsidRPr="00DB2C47" w:rsidRDefault="00B70A37" w:rsidP="00B70A37">
      <w:pPr>
        <w:pStyle w:val="ListParagraph"/>
        <w:ind w:left="259"/>
        <w:rPr>
          <w:rStyle w:val="CodingLanguage"/>
        </w:rPr>
      </w:pPr>
      <w:r w:rsidRPr="00DB2C47">
        <w:rPr>
          <w:rStyle w:val="CodingLanguage"/>
        </w:rPr>
        <w:t xml:space="preserve">r001i06b </w:t>
      </w:r>
      <w:proofErr w:type="gramStart"/>
      <w:r w:rsidRPr="00DB2C47">
        <w:rPr>
          <w:rStyle w:val="CodingLanguage"/>
        </w:rPr>
        <w:t>001  06</w:t>
      </w:r>
      <w:proofErr w:type="gramEnd"/>
      <w:r w:rsidRPr="00DB2C47">
        <w:rPr>
          <w:rStyle w:val="CodingLanguage"/>
        </w:rPr>
        <w:t xml:space="preserve">   p0   On         OK         4/4   112/112   24/24   3072/0       9/9      Present</w:t>
      </w:r>
    </w:p>
    <w:p w14:paraId="5803C9C7" w14:textId="77777777" w:rsidR="00B70A37" w:rsidRPr="00DB2C47" w:rsidRDefault="00B70A37" w:rsidP="00B70A37">
      <w:pPr>
        <w:pStyle w:val="ListParagraph"/>
        <w:ind w:left="259"/>
        <w:rPr>
          <w:rStyle w:val="CodingLanguage"/>
        </w:rPr>
      </w:pPr>
      <w:r w:rsidRPr="00DB2C47">
        <w:rPr>
          <w:rStyle w:val="CodingLanguage"/>
        </w:rPr>
        <w:t xml:space="preserve">r001i11b </w:t>
      </w:r>
      <w:proofErr w:type="gramStart"/>
      <w:r w:rsidRPr="00DB2C47">
        <w:rPr>
          <w:rStyle w:val="CodingLanguage"/>
        </w:rPr>
        <w:t>001  11</w:t>
      </w:r>
      <w:proofErr w:type="gramEnd"/>
      <w:r w:rsidRPr="00DB2C47">
        <w:rPr>
          <w:rStyle w:val="CodingLanguage"/>
        </w:rPr>
        <w:t xml:space="preserve">   p0   On         OK         4/4   112/112   24/24   3072/0       9/9      Present</w:t>
      </w:r>
    </w:p>
    <w:p w14:paraId="2460C5D0" w14:textId="77777777" w:rsidR="00B70A37" w:rsidRPr="00DB2C47" w:rsidRDefault="00B70A37" w:rsidP="00B70A37">
      <w:pPr>
        <w:pStyle w:val="ListParagraph"/>
        <w:ind w:left="259"/>
        <w:rPr>
          <w:rStyle w:val="CodingLanguage"/>
        </w:rPr>
      </w:pPr>
      <w:r w:rsidRPr="00DB2C47">
        <w:rPr>
          <w:rStyle w:val="CodingLanguage"/>
        </w:rPr>
        <w:t xml:space="preserve">r001i16b </w:t>
      </w:r>
      <w:proofErr w:type="gramStart"/>
      <w:r w:rsidRPr="00DB2C47">
        <w:rPr>
          <w:rStyle w:val="CodingLanguage"/>
        </w:rPr>
        <w:t>001  16</w:t>
      </w:r>
      <w:proofErr w:type="gramEnd"/>
      <w:r w:rsidRPr="00DB2C47">
        <w:rPr>
          <w:rStyle w:val="CodingLanguage"/>
        </w:rPr>
        <w:t xml:space="preserve">   p0   On         OK         4/4   112/112   24/24   3072/0       9/9      Present</w:t>
      </w:r>
    </w:p>
    <w:p w14:paraId="2F919355" w14:textId="77777777" w:rsidR="00B70A37" w:rsidRPr="00DB2C47" w:rsidRDefault="00B70A37" w:rsidP="00B70A37">
      <w:pPr>
        <w:pStyle w:val="ListParagraph"/>
        <w:ind w:left="259"/>
        <w:rPr>
          <w:rStyle w:val="CodingLanguage"/>
        </w:rPr>
      </w:pPr>
      <w:r w:rsidRPr="00DB2C47">
        <w:rPr>
          <w:rStyle w:val="CodingLanguage"/>
        </w:rPr>
        <w:t xml:space="preserve">r001i23b </w:t>
      </w:r>
      <w:proofErr w:type="gramStart"/>
      <w:r w:rsidRPr="00DB2C47">
        <w:rPr>
          <w:rStyle w:val="CodingLanguage"/>
        </w:rPr>
        <w:t>001  23</w:t>
      </w:r>
      <w:proofErr w:type="gramEnd"/>
      <w:r w:rsidRPr="00DB2C47">
        <w:rPr>
          <w:rStyle w:val="CodingLanguage"/>
        </w:rPr>
        <w:t xml:space="preserve">   p1   On         OK         4/4   112/112   24/24   3071/0       9/9      Active</w:t>
      </w:r>
    </w:p>
    <w:p w14:paraId="7ECDE463" w14:textId="77777777" w:rsidR="00B70A37" w:rsidRPr="00DB2C47" w:rsidRDefault="00B70A37" w:rsidP="00B70A37">
      <w:pPr>
        <w:pStyle w:val="ListParagraph"/>
        <w:ind w:left="259"/>
        <w:rPr>
          <w:rStyle w:val="CodingLanguage"/>
        </w:rPr>
      </w:pPr>
      <w:r w:rsidRPr="00DB2C47">
        <w:rPr>
          <w:rStyle w:val="CodingLanguage"/>
        </w:rPr>
        <w:t xml:space="preserve">r001i28b </w:t>
      </w:r>
      <w:proofErr w:type="gramStart"/>
      <w:r w:rsidRPr="00DB2C47">
        <w:rPr>
          <w:rStyle w:val="CodingLanguage"/>
        </w:rPr>
        <w:t>001  28</w:t>
      </w:r>
      <w:proofErr w:type="gramEnd"/>
      <w:r w:rsidRPr="00DB2C47">
        <w:rPr>
          <w:rStyle w:val="CodingLanguage"/>
        </w:rPr>
        <w:t xml:space="preserve">   p1   On         OK         4/4   112/112   24/24   3072/0       10/10    Present</w:t>
      </w:r>
    </w:p>
    <w:p w14:paraId="3BBFB93A" w14:textId="77777777" w:rsidR="00B70A37" w:rsidRPr="00DB2C47" w:rsidRDefault="00B70A37" w:rsidP="00B70A37">
      <w:pPr>
        <w:pStyle w:val="ListParagraph"/>
        <w:ind w:left="259"/>
        <w:rPr>
          <w:rStyle w:val="CodingLanguage"/>
        </w:rPr>
      </w:pPr>
    </w:p>
    <w:p w14:paraId="4531CB4C" w14:textId="77777777" w:rsidR="00B70A37" w:rsidRPr="00DB2C47" w:rsidRDefault="00B70A37" w:rsidP="00B70A37">
      <w:pPr>
        <w:pStyle w:val="ListParagraph"/>
        <w:ind w:left="259"/>
        <w:rPr>
          <w:rStyle w:val="CodingLanguage"/>
        </w:rPr>
      </w:pPr>
      <w:r w:rsidRPr="00DB2C47">
        <w:rPr>
          <w:rStyle w:val="CodingLanguage"/>
        </w:rPr>
        <w:t xml:space="preserve"> * OK/In = OK/Installed</w:t>
      </w:r>
    </w:p>
    <w:p w14:paraId="22510BA9" w14:textId="77777777" w:rsidR="00B70A37" w:rsidRPr="00DB2C47" w:rsidRDefault="00B70A37" w:rsidP="00B70A37">
      <w:pPr>
        <w:pStyle w:val="ListParagraph"/>
        <w:ind w:left="259"/>
        <w:rPr>
          <w:rStyle w:val="CodingLanguage"/>
        </w:rPr>
      </w:pPr>
    </w:p>
    <w:p w14:paraId="1A391F33" w14:textId="77777777" w:rsidR="00B70A37" w:rsidRPr="00DB2C47" w:rsidRDefault="00B70A37" w:rsidP="00B70A37">
      <w:pPr>
        <w:pStyle w:val="ListParagraph"/>
        <w:ind w:left="259"/>
        <w:rPr>
          <w:rStyle w:val="CodingLanguage"/>
        </w:rPr>
      </w:pPr>
      <w:r w:rsidRPr="00DB2C47">
        <w:rPr>
          <w:rStyle w:val="CodingLanguage"/>
        </w:rPr>
        <w:t>RMC</w:t>
      </w:r>
      <w:proofErr w:type="gramStart"/>
      <w:r w:rsidRPr="00DB2C47">
        <w:rPr>
          <w:rStyle w:val="CodingLanguage"/>
        </w:rPr>
        <w:t>:r001i21c</w:t>
      </w:r>
      <w:proofErr w:type="gramEnd"/>
      <w:r w:rsidRPr="00DB2C47">
        <w:rPr>
          <w:rStyle w:val="CodingLanguage"/>
        </w:rPr>
        <w:t xml:space="preserve"> cli&gt;</w:t>
      </w:r>
    </w:p>
    <w:p w14:paraId="1C6EA1F9" w14:textId="77777777" w:rsidR="00B70A37" w:rsidRDefault="00B70A37" w:rsidP="00B70A37">
      <w:pPr>
        <w:pStyle w:val="ListParagraph"/>
        <w:rPr>
          <w:color w:val="0070C0"/>
          <w:sz w:val="12"/>
          <w:szCs w:val="16"/>
        </w:rPr>
      </w:pPr>
    </w:p>
    <w:p w14:paraId="5B489B02" w14:textId="77777777" w:rsidR="00B70A37" w:rsidRPr="00BD0E11" w:rsidRDefault="00B70A37" w:rsidP="00E80934">
      <w:pPr>
        <w:pStyle w:val="NumberedList-Level1"/>
        <w:numPr>
          <w:ilvl w:val="0"/>
          <w:numId w:val="24"/>
        </w:numPr>
        <w:rPr>
          <w:rFonts w:ascii="MetricHPE Light" w:eastAsia="Times New Roman" w:hAnsi="MetricHPE Light"/>
          <w:noProof w:val="0"/>
          <w:lang w:eastAsia="en-US"/>
        </w:rPr>
      </w:pPr>
      <w:r w:rsidRPr="00BD0E11">
        <w:rPr>
          <w:rFonts w:ascii="MetricHPE Light" w:eastAsia="Times New Roman" w:hAnsi="MetricHPE Light"/>
          <w:noProof w:val="0"/>
          <w:lang w:eastAsia="en-US"/>
        </w:rPr>
        <w:t>Monitor health of each partition including no. of partitions, Cores/CPUs per partitions, Hyper-Threading Status</w:t>
      </w:r>
    </w:p>
    <w:p w14:paraId="0B6F757F" w14:textId="77777777" w:rsidR="00B70A37" w:rsidRPr="00DB2C47" w:rsidRDefault="00B70A37" w:rsidP="00B70A37">
      <w:pPr>
        <w:pStyle w:val="ListParagraph"/>
        <w:ind w:left="259"/>
        <w:rPr>
          <w:rStyle w:val="CodingLanguage"/>
        </w:rPr>
      </w:pPr>
      <w:r w:rsidRPr="00DB2C47">
        <w:rPr>
          <w:rStyle w:val="CodingLanguage"/>
        </w:rPr>
        <w:t>RMC</w:t>
      </w:r>
      <w:proofErr w:type="gramStart"/>
      <w:r w:rsidRPr="00DB2C47">
        <w:rPr>
          <w:rStyle w:val="CodingLanguage"/>
        </w:rPr>
        <w:t>:r001i21c</w:t>
      </w:r>
      <w:proofErr w:type="gramEnd"/>
      <w:r w:rsidRPr="00DB2C47">
        <w:rPr>
          <w:rStyle w:val="CodingLanguage"/>
        </w:rPr>
        <w:t xml:space="preserve"> cli&gt; show </w:t>
      </w:r>
      <w:proofErr w:type="spellStart"/>
      <w:r w:rsidRPr="00DB2C47">
        <w:rPr>
          <w:rStyle w:val="CodingLanguage"/>
        </w:rPr>
        <w:t>npar</w:t>
      </w:r>
      <w:proofErr w:type="spellEnd"/>
      <w:r w:rsidRPr="00DB2C47">
        <w:rPr>
          <w:rStyle w:val="CodingLanguage"/>
        </w:rPr>
        <w:t xml:space="preserve"> verbose</w:t>
      </w:r>
    </w:p>
    <w:p w14:paraId="4DFB2D7A" w14:textId="77777777" w:rsidR="00B70A37" w:rsidRPr="00DB2C47" w:rsidRDefault="00B70A37" w:rsidP="00B70A37">
      <w:pPr>
        <w:pStyle w:val="ListParagraph"/>
        <w:ind w:left="259"/>
        <w:rPr>
          <w:rStyle w:val="CodingLanguage"/>
        </w:rPr>
      </w:pPr>
    </w:p>
    <w:p w14:paraId="380C7ED5" w14:textId="77777777" w:rsidR="00B70A37" w:rsidRPr="00DB2C47" w:rsidRDefault="00B70A37" w:rsidP="00B70A37">
      <w:pPr>
        <w:pStyle w:val="ListParagraph"/>
        <w:ind w:left="259"/>
        <w:rPr>
          <w:rStyle w:val="CodingLanguage"/>
        </w:rPr>
      </w:pPr>
      <w:r w:rsidRPr="00DB2C47">
        <w:rPr>
          <w:rStyle w:val="CodingLanguage"/>
        </w:rPr>
        <w:t>This system is nPartition capable</w:t>
      </w:r>
    </w:p>
    <w:p w14:paraId="526A7F3B" w14:textId="77777777" w:rsidR="00B70A37" w:rsidRPr="00DB2C47" w:rsidRDefault="00B70A37" w:rsidP="00B70A37">
      <w:pPr>
        <w:pStyle w:val="ListParagraph"/>
        <w:ind w:left="259"/>
        <w:rPr>
          <w:rStyle w:val="CodingLanguage"/>
        </w:rPr>
      </w:pPr>
      <w:r w:rsidRPr="00DB2C47">
        <w:rPr>
          <w:rStyle w:val="CodingLanguage"/>
        </w:rPr>
        <w:t>Partitions: 2</w:t>
      </w:r>
    </w:p>
    <w:p w14:paraId="5A9FC9B5" w14:textId="77777777" w:rsidR="00B70A37" w:rsidRPr="00DB2C47" w:rsidRDefault="00B70A37" w:rsidP="00B70A37">
      <w:pPr>
        <w:pStyle w:val="ListParagraph"/>
        <w:ind w:left="259"/>
        <w:rPr>
          <w:rStyle w:val="CodingLanguage"/>
        </w:rPr>
      </w:pPr>
    </w:p>
    <w:p w14:paraId="3F0A0556" w14:textId="77777777" w:rsidR="00B70A37" w:rsidRPr="00DB2C47" w:rsidRDefault="00B70A37" w:rsidP="00B70A37">
      <w:pPr>
        <w:pStyle w:val="ListParagraph"/>
        <w:ind w:left="259"/>
        <w:rPr>
          <w:rStyle w:val="CodingLanguage"/>
        </w:rPr>
      </w:pPr>
      <w:r w:rsidRPr="00DB2C47">
        <w:rPr>
          <w:rStyle w:val="CodingLanguage"/>
        </w:rPr>
        <w:t>Partition 0:</w:t>
      </w:r>
    </w:p>
    <w:p w14:paraId="7E7B933F" w14:textId="77777777" w:rsidR="00B70A37" w:rsidRPr="00DB2C47" w:rsidRDefault="00B70A37" w:rsidP="00B70A37">
      <w:pPr>
        <w:pStyle w:val="ListParagraph"/>
        <w:ind w:left="259"/>
        <w:rPr>
          <w:rStyle w:val="CodingLanguage"/>
        </w:rPr>
      </w:pPr>
      <w:r w:rsidRPr="00DB2C47">
        <w:rPr>
          <w:rStyle w:val="CodingLanguage"/>
        </w:rPr>
        <w:t xml:space="preserve">  Run State         : OS Boot</w:t>
      </w:r>
    </w:p>
    <w:p w14:paraId="65CCE460" w14:textId="77777777" w:rsidR="00B70A37" w:rsidRPr="00DB2C47" w:rsidRDefault="00B70A37" w:rsidP="00B70A37">
      <w:pPr>
        <w:pStyle w:val="ListParagraph"/>
        <w:ind w:left="259"/>
        <w:rPr>
          <w:rStyle w:val="CodingLanguage"/>
        </w:rPr>
      </w:pPr>
      <w:r w:rsidRPr="00DB2C47">
        <w:rPr>
          <w:rStyle w:val="CodingLanguage"/>
        </w:rPr>
        <w:t xml:space="preserve">  Health Status     : OK</w:t>
      </w:r>
    </w:p>
    <w:p w14:paraId="006226E6" w14:textId="77777777" w:rsidR="00B70A37" w:rsidRPr="00DB2C47" w:rsidRDefault="00B70A37" w:rsidP="00B70A37">
      <w:pPr>
        <w:pStyle w:val="ListParagraph"/>
        <w:ind w:left="259"/>
        <w:rPr>
          <w:rStyle w:val="CodingLanguage"/>
        </w:rPr>
      </w:pPr>
      <w:r w:rsidRPr="00DB2C47">
        <w:rPr>
          <w:rStyle w:val="CodingLanguage"/>
        </w:rPr>
        <w:t xml:space="preserve">  Chassis OK/In     : 4/4</w:t>
      </w:r>
    </w:p>
    <w:p w14:paraId="507AE7DF" w14:textId="77777777" w:rsidR="00B70A37" w:rsidRPr="00DB2C47" w:rsidRDefault="00B70A37" w:rsidP="00B70A37">
      <w:pPr>
        <w:pStyle w:val="ListParagraph"/>
        <w:ind w:left="259"/>
        <w:rPr>
          <w:rStyle w:val="CodingLanguage"/>
        </w:rPr>
      </w:pPr>
      <w:r w:rsidRPr="00DB2C47">
        <w:rPr>
          <w:rStyle w:val="CodingLanguage"/>
        </w:rPr>
        <w:t xml:space="preserve">  CPUs OK/In        : 16/16</w:t>
      </w:r>
    </w:p>
    <w:p w14:paraId="161E3733" w14:textId="77777777" w:rsidR="00B70A37" w:rsidRPr="00DB2C47" w:rsidRDefault="00B70A37" w:rsidP="00B70A37">
      <w:pPr>
        <w:pStyle w:val="ListParagraph"/>
        <w:ind w:left="259"/>
        <w:rPr>
          <w:rStyle w:val="CodingLanguage"/>
        </w:rPr>
      </w:pPr>
      <w:r w:rsidRPr="00DB2C47">
        <w:rPr>
          <w:rStyle w:val="CodingLanguage"/>
        </w:rPr>
        <w:lastRenderedPageBreak/>
        <w:t xml:space="preserve">  Cores OK/In       : 448/448</w:t>
      </w:r>
    </w:p>
    <w:p w14:paraId="20385195" w14:textId="77777777" w:rsidR="00B70A37" w:rsidRPr="00DB2C47" w:rsidRDefault="00B70A37" w:rsidP="00B70A37">
      <w:pPr>
        <w:pStyle w:val="ListParagraph"/>
        <w:ind w:left="259"/>
        <w:rPr>
          <w:rStyle w:val="CodingLanguage"/>
        </w:rPr>
      </w:pPr>
      <w:r w:rsidRPr="00DB2C47">
        <w:rPr>
          <w:rStyle w:val="CodingLanguage"/>
        </w:rPr>
        <w:t xml:space="preserve">  DIMMs OK/In       : 96/96</w:t>
      </w:r>
    </w:p>
    <w:p w14:paraId="2B9E817E" w14:textId="77777777" w:rsidR="00B70A37" w:rsidRPr="00DB2C47" w:rsidRDefault="00B70A37" w:rsidP="00B70A37">
      <w:pPr>
        <w:pStyle w:val="ListParagraph"/>
        <w:ind w:left="259"/>
        <w:rPr>
          <w:rStyle w:val="CodingLanguage"/>
        </w:rPr>
      </w:pPr>
      <w:r w:rsidRPr="00DB2C47">
        <w:rPr>
          <w:rStyle w:val="CodingLanguage"/>
        </w:rPr>
        <w:t xml:space="preserve">  IO Cards OK/In    : 36/36</w:t>
      </w:r>
    </w:p>
    <w:p w14:paraId="7ADA99BC" w14:textId="77777777" w:rsidR="00B70A37" w:rsidRPr="00DB2C47" w:rsidRDefault="00B70A37" w:rsidP="00B70A37">
      <w:pPr>
        <w:pStyle w:val="ListParagraph"/>
        <w:ind w:left="259"/>
        <w:rPr>
          <w:rStyle w:val="CodingLanguage"/>
        </w:rPr>
      </w:pPr>
      <w:r w:rsidRPr="00DB2C47">
        <w:rPr>
          <w:rStyle w:val="CodingLanguage"/>
        </w:rPr>
        <w:t xml:space="preserve">  Hyper-Threading   : On</w:t>
      </w:r>
    </w:p>
    <w:p w14:paraId="2F48AEC5" w14:textId="77777777" w:rsidR="00B70A37" w:rsidRPr="00DB2C47" w:rsidRDefault="00B70A37" w:rsidP="00B70A37">
      <w:pPr>
        <w:pStyle w:val="ListParagraph"/>
        <w:ind w:left="259"/>
        <w:rPr>
          <w:rStyle w:val="CodingLanguage"/>
        </w:rPr>
      </w:pPr>
      <w:r w:rsidRPr="00DB2C47">
        <w:rPr>
          <w:rStyle w:val="CodingLanguage"/>
        </w:rPr>
        <w:t xml:space="preserve">  RAS               : On</w:t>
      </w:r>
    </w:p>
    <w:p w14:paraId="12657D95" w14:textId="77777777" w:rsidR="00B70A37" w:rsidRPr="00DB2C47" w:rsidRDefault="00B70A37" w:rsidP="00B70A37">
      <w:pPr>
        <w:pStyle w:val="ListParagraph"/>
        <w:ind w:left="259"/>
        <w:rPr>
          <w:rStyle w:val="CodingLanguage"/>
        </w:rPr>
      </w:pPr>
      <w:r w:rsidRPr="00DB2C47">
        <w:rPr>
          <w:rStyle w:val="CodingLanguage"/>
        </w:rPr>
        <w:t xml:space="preserve">  Boot Chassis      : r001i01b</w:t>
      </w:r>
    </w:p>
    <w:p w14:paraId="5A8F7194" w14:textId="77777777" w:rsidR="00B70A37" w:rsidRPr="00DB2C47" w:rsidRDefault="00B70A37" w:rsidP="00B70A37">
      <w:pPr>
        <w:pStyle w:val="ListParagraph"/>
        <w:ind w:left="259"/>
        <w:rPr>
          <w:rStyle w:val="CodingLanguage"/>
        </w:rPr>
      </w:pPr>
      <w:r w:rsidRPr="00DB2C47">
        <w:rPr>
          <w:rStyle w:val="CodingLanguage"/>
        </w:rPr>
        <w:t xml:space="preserve">  Boot Slots        : 3</w:t>
      </w:r>
      <w:proofErr w:type="gramStart"/>
      <w:r w:rsidRPr="00DB2C47">
        <w:rPr>
          <w:rStyle w:val="CodingLanguage"/>
        </w:rPr>
        <w:t>,5</w:t>
      </w:r>
      <w:proofErr w:type="gramEnd"/>
    </w:p>
    <w:p w14:paraId="4C051A4C" w14:textId="77777777" w:rsidR="00B70A37" w:rsidRPr="00DB2C47" w:rsidRDefault="00B70A37" w:rsidP="00B70A37">
      <w:pPr>
        <w:pStyle w:val="ListParagraph"/>
        <w:ind w:left="259"/>
        <w:rPr>
          <w:rStyle w:val="CodingLanguage"/>
        </w:rPr>
      </w:pPr>
      <w:r w:rsidRPr="00DB2C47">
        <w:rPr>
          <w:rStyle w:val="CodingLanguage"/>
        </w:rPr>
        <w:t xml:space="preserve">  Secure Boot       : Off</w:t>
      </w:r>
    </w:p>
    <w:p w14:paraId="7ACEC626" w14:textId="77777777" w:rsidR="00B70A37" w:rsidRPr="00DB2C47" w:rsidRDefault="00B70A37" w:rsidP="00B70A37">
      <w:pPr>
        <w:pStyle w:val="ListParagraph"/>
        <w:ind w:left="259"/>
        <w:rPr>
          <w:rStyle w:val="CodingLanguage"/>
        </w:rPr>
      </w:pPr>
      <w:r w:rsidRPr="00DB2C47">
        <w:rPr>
          <w:rStyle w:val="CodingLanguage"/>
        </w:rPr>
        <w:t xml:space="preserve">  Secure Boot </w:t>
      </w:r>
      <w:proofErr w:type="gramStart"/>
      <w:r w:rsidRPr="00DB2C47">
        <w:rPr>
          <w:rStyle w:val="CodingLanguage"/>
        </w:rPr>
        <w:t>Next  :</w:t>
      </w:r>
      <w:proofErr w:type="gramEnd"/>
      <w:r w:rsidRPr="00DB2C47">
        <w:rPr>
          <w:rStyle w:val="CodingLanguage"/>
        </w:rPr>
        <w:t xml:space="preserve"> Off</w:t>
      </w:r>
    </w:p>
    <w:p w14:paraId="69949943" w14:textId="77777777" w:rsidR="00B70A37" w:rsidRPr="00DB2C47" w:rsidRDefault="00B70A37" w:rsidP="00B70A37">
      <w:pPr>
        <w:pStyle w:val="ListParagraph"/>
        <w:ind w:left="259"/>
        <w:rPr>
          <w:rStyle w:val="CodingLanguage"/>
        </w:rPr>
      </w:pPr>
      <w:r w:rsidRPr="00DB2C47">
        <w:rPr>
          <w:rStyle w:val="CodingLanguage"/>
        </w:rPr>
        <w:t xml:space="preserve">  Volatile Memory   : 12287 </w:t>
      </w:r>
      <w:proofErr w:type="spellStart"/>
      <w:r w:rsidRPr="00DB2C47">
        <w:rPr>
          <w:rStyle w:val="CodingLanguage"/>
        </w:rPr>
        <w:t>GiB</w:t>
      </w:r>
      <w:proofErr w:type="spellEnd"/>
    </w:p>
    <w:p w14:paraId="04C88A1E" w14:textId="77777777" w:rsidR="00B70A37" w:rsidRPr="00DB2C47" w:rsidRDefault="00B70A37" w:rsidP="00B70A37">
      <w:pPr>
        <w:pStyle w:val="ListParagraph"/>
        <w:ind w:left="259"/>
        <w:rPr>
          <w:rStyle w:val="CodingLanguage"/>
        </w:rPr>
      </w:pPr>
      <w:r w:rsidRPr="00DB2C47">
        <w:rPr>
          <w:rStyle w:val="CodingLanguage"/>
        </w:rPr>
        <w:t xml:space="preserve">  Persistent </w:t>
      </w:r>
      <w:proofErr w:type="gramStart"/>
      <w:r w:rsidRPr="00DB2C47">
        <w:rPr>
          <w:rStyle w:val="CodingLanguage"/>
        </w:rPr>
        <w:t>Memory :</w:t>
      </w:r>
      <w:proofErr w:type="gramEnd"/>
      <w:r w:rsidRPr="00DB2C47">
        <w:rPr>
          <w:rStyle w:val="CodingLanguage"/>
        </w:rPr>
        <w:t xml:space="preserve"> 0 </w:t>
      </w:r>
      <w:proofErr w:type="spellStart"/>
      <w:r w:rsidRPr="00DB2C47">
        <w:rPr>
          <w:rStyle w:val="CodingLanguage"/>
        </w:rPr>
        <w:t>GiB</w:t>
      </w:r>
      <w:proofErr w:type="spellEnd"/>
    </w:p>
    <w:p w14:paraId="1C674E28" w14:textId="77777777" w:rsidR="00B70A37" w:rsidRPr="00DB2C47" w:rsidRDefault="00B70A37" w:rsidP="00B70A37">
      <w:pPr>
        <w:pStyle w:val="ListParagraph"/>
        <w:ind w:left="259"/>
        <w:rPr>
          <w:rStyle w:val="CodingLanguage"/>
        </w:rPr>
      </w:pPr>
    </w:p>
    <w:p w14:paraId="422E2348" w14:textId="77777777" w:rsidR="00B70A37" w:rsidRPr="00DB2C47" w:rsidRDefault="00B70A37" w:rsidP="00B70A37">
      <w:pPr>
        <w:pStyle w:val="ListParagraph"/>
        <w:ind w:left="259"/>
        <w:rPr>
          <w:rStyle w:val="CodingLanguage"/>
        </w:rPr>
      </w:pPr>
      <w:r w:rsidRPr="00DB2C47">
        <w:rPr>
          <w:rStyle w:val="CodingLanguage"/>
        </w:rPr>
        <w:t>Partition 1:</w:t>
      </w:r>
    </w:p>
    <w:p w14:paraId="7F0C5752" w14:textId="77777777" w:rsidR="00B70A37" w:rsidRPr="00DB2C47" w:rsidRDefault="00B70A37" w:rsidP="00B70A37">
      <w:pPr>
        <w:pStyle w:val="ListParagraph"/>
        <w:ind w:left="259"/>
        <w:rPr>
          <w:rStyle w:val="CodingLanguage"/>
        </w:rPr>
      </w:pPr>
      <w:r w:rsidRPr="00DB2C47">
        <w:rPr>
          <w:rStyle w:val="CodingLanguage"/>
        </w:rPr>
        <w:t xml:space="preserve">  Run State         : OS Boot</w:t>
      </w:r>
    </w:p>
    <w:p w14:paraId="177EE0A6" w14:textId="77777777" w:rsidR="00B70A37" w:rsidRPr="00DB2C47" w:rsidRDefault="00B70A37" w:rsidP="00B70A37">
      <w:pPr>
        <w:pStyle w:val="ListParagraph"/>
        <w:ind w:left="259"/>
        <w:rPr>
          <w:rStyle w:val="CodingLanguage"/>
        </w:rPr>
      </w:pPr>
      <w:r w:rsidRPr="00DB2C47">
        <w:rPr>
          <w:rStyle w:val="CodingLanguage"/>
        </w:rPr>
        <w:t xml:space="preserve">  Health Status     : OK</w:t>
      </w:r>
    </w:p>
    <w:p w14:paraId="797CFD85" w14:textId="77777777" w:rsidR="00B70A37" w:rsidRPr="00DB2C47" w:rsidRDefault="00B70A37" w:rsidP="00B70A37">
      <w:pPr>
        <w:pStyle w:val="ListParagraph"/>
        <w:ind w:left="259"/>
        <w:rPr>
          <w:rStyle w:val="CodingLanguage"/>
        </w:rPr>
      </w:pPr>
      <w:r w:rsidRPr="00DB2C47">
        <w:rPr>
          <w:rStyle w:val="CodingLanguage"/>
        </w:rPr>
        <w:t xml:space="preserve">  Chassis OK/In     : 2/2</w:t>
      </w:r>
    </w:p>
    <w:p w14:paraId="4B16C084" w14:textId="77777777" w:rsidR="00B70A37" w:rsidRPr="00DB2C47" w:rsidRDefault="00B70A37" w:rsidP="00B70A37">
      <w:pPr>
        <w:pStyle w:val="ListParagraph"/>
        <w:ind w:left="259"/>
        <w:rPr>
          <w:rStyle w:val="CodingLanguage"/>
        </w:rPr>
      </w:pPr>
      <w:r w:rsidRPr="00DB2C47">
        <w:rPr>
          <w:rStyle w:val="CodingLanguage"/>
        </w:rPr>
        <w:t xml:space="preserve">  CPUs OK/In        : 8/8</w:t>
      </w:r>
    </w:p>
    <w:p w14:paraId="42E462B1" w14:textId="77777777" w:rsidR="00B70A37" w:rsidRPr="00DB2C47" w:rsidRDefault="00B70A37" w:rsidP="00B70A37">
      <w:pPr>
        <w:pStyle w:val="ListParagraph"/>
        <w:ind w:left="259"/>
        <w:rPr>
          <w:rStyle w:val="CodingLanguage"/>
        </w:rPr>
      </w:pPr>
      <w:r w:rsidRPr="00DB2C47">
        <w:rPr>
          <w:rStyle w:val="CodingLanguage"/>
        </w:rPr>
        <w:t xml:space="preserve">  Cores OK/In       : 224/224</w:t>
      </w:r>
    </w:p>
    <w:p w14:paraId="4EAAF8DE" w14:textId="77777777" w:rsidR="00B70A37" w:rsidRPr="00DB2C47" w:rsidRDefault="00B70A37" w:rsidP="00B70A37">
      <w:pPr>
        <w:pStyle w:val="ListParagraph"/>
        <w:ind w:left="259"/>
        <w:rPr>
          <w:rStyle w:val="CodingLanguage"/>
        </w:rPr>
      </w:pPr>
      <w:r w:rsidRPr="00DB2C47">
        <w:rPr>
          <w:rStyle w:val="CodingLanguage"/>
        </w:rPr>
        <w:t xml:space="preserve">  DIMMs OK/In       : 48/48</w:t>
      </w:r>
    </w:p>
    <w:p w14:paraId="101A2AF4" w14:textId="77777777" w:rsidR="00B70A37" w:rsidRPr="00DB2C47" w:rsidRDefault="00B70A37" w:rsidP="00B70A37">
      <w:pPr>
        <w:pStyle w:val="ListParagraph"/>
        <w:ind w:left="259"/>
        <w:rPr>
          <w:rStyle w:val="CodingLanguage"/>
        </w:rPr>
      </w:pPr>
      <w:r w:rsidRPr="00DB2C47">
        <w:rPr>
          <w:rStyle w:val="CodingLanguage"/>
        </w:rPr>
        <w:t xml:space="preserve">  IO Cards OK/In    : 19/19</w:t>
      </w:r>
    </w:p>
    <w:p w14:paraId="56EE7EFF" w14:textId="77777777" w:rsidR="00B70A37" w:rsidRPr="00DB2C47" w:rsidRDefault="00B70A37" w:rsidP="00B70A37">
      <w:pPr>
        <w:pStyle w:val="ListParagraph"/>
        <w:ind w:left="259"/>
        <w:rPr>
          <w:rStyle w:val="CodingLanguage"/>
        </w:rPr>
      </w:pPr>
      <w:r w:rsidRPr="00DB2C47">
        <w:rPr>
          <w:rStyle w:val="CodingLanguage"/>
        </w:rPr>
        <w:t xml:space="preserve">  Hyper-Threading   : On</w:t>
      </w:r>
    </w:p>
    <w:p w14:paraId="168AEADC" w14:textId="77777777" w:rsidR="00B70A37" w:rsidRPr="00DB2C47" w:rsidRDefault="00B70A37" w:rsidP="00B70A37">
      <w:pPr>
        <w:pStyle w:val="ListParagraph"/>
        <w:ind w:left="259"/>
        <w:rPr>
          <w:rStyle w:val="CodingLanguage"/>
        </w:rPr>
      </w:pPr>
      <w:r w:rsidRPr="00DB2C47">
        <w:rPr>
          <w:rStyle w:val="CodingLanguage"/>
        </w:rPr>
        <w:t xml:space="preserve">  RAS               : On</w:t>
      </w:r>
    </w:p>
    <w:p w14:paraId="6A60B4D0" w14:textId="77777777" w:rsidR="00B70A37" w:rsidRPr="00DB2C47" w:rsidRDefault="00B70A37" w:rsidP="00B70A37">
      <w:pPr>
        <w:pStyle w:val="ListParagraph"/>
        <w:ind w:left="259"/>
        <w:rPr>
          <w:rStyle w:val="CodingLanguage"/>
        </w:rPr>
      </w:pPr>
      <w:r w:rsidRPr="00DB2C47">
        <w:rPr>
          <w:rStyle w:val="CodingLanguage"/>
        </w:rPr>
        <w:t xml:space="preserve">  Boot Chassis      : r001i23b</w:t>
      </w:r>
    </w:p>
    <w:p w14:paraId="1B0586ED" w14:textId="77777777" w:rsidR="00B70A37" w:rsidRPr="00DB2C47" w:rsidRDefault="00B70A37" w:rsidP="00B70A37">
      <w:pPr>
        <w:pStyle w:val="ListParagraph"/>
        <w:ind w:left="259"/>
        <w:rPr>
          <w:rStyle w:val="CodingLanguage"/>
        </w:rPr>
      </w:pPr>
      <w:r w:rsidRPr="00DB2C47">
        <w:rPr>
          <w:rStyle w:val="CodingLanguage"/>
        </w:rPr>
        <w:t xml:space="preserve">  Boot Slots        : 3</w:t>
      </w:r>
      <w:proofErr w:type="gramStart"/>
      <w:r w:rsidRPr="00DB2C47">
        <w:rPr>
          <w:rStyle w:val="CodingLanguage"/>
        </w:rPr>
        <w:t>,5</w:t>
      </w:r>
      <w:proofErr w:type="gramEnd"/>
    </w:p>
    <w:p w14:paraId="3E15F323" w14:textId="77777777" w:rsidR="00B70A37" w:rsidRPr="00DB2C47" w:rsidRDefault="00B70A37" w:rsidP="00B70A37">
      <w:pPr>
        <w:pStyle w:val="ListParagraph"/>
        <w:ind w:left="259"/>
        <w:rPr>
          <w:rStyle w:val="CodingLanguage"/>
        </w:rPr>
      </w:pPr>
      <w:r w:rsidRPr="00DB2C47">
        <w:rPr>
          <w:rStyle w:val="CodingLanguage"/>
        </w:rPr>
        <w:t xml:space="preserve">  Secure Boot       : Off</w:t>
      </w:r>
    </w:p>
    <w:p w14:paraId="6B1D52AA" w14:textId="77777777" w:rsidR="00B70A37" w:rsidRPr="00DB2C47" w:rsidRDefault="00B70A37" w:rsidP="00B70A37">
      <w:pPr>
        <w:pStyle w:val="ListParagraph"/>
        <w:ind w:left="259"/>
        <w:rPr>
          <w:rStyle w:val="CodingLanguage"/>
        </w:rPr>
      </w:pPr>
      <w:r w:rsidRPr="00DB2C47">
        <w:rPr>
          <w:rStyle w:val="CodingLanguage"/>
        </w:rPr>
        <w:t xml:space="preserve">  Secure Boot </w:t>
      </w:r>
      <w:proofErr w:type="gramStart"/>
      <w:r w:rsidRPr="00DB2C47">
        <w:rPr>
          <w:rStyle w:val="CodingLanguage"/>
        </w:rPr>
        <w:t>Next  :</w:t>
      </w:r>
      <w:proofErr w:type="gramEnd"/>
      <w:r w:rsidRPr="00DB2C47">
        <w:rPr>
          <w:rStyle w:val="CodingLanguage"/>
        </w:rPr>
        <w:t xml:space="preserve"> Off</w:t>
      </w:r>
    </w:p>
    <w:p w14:paraId="5EF93280" w14:textId="77777777" w:rsidR="00B70A37" w:rsidRPr="00DB2C47" w:rsidRDefault="00B70A37" w:rsidP="00B70A37">
      <w:pPr>
        <w:pStyle w:val="ListParagraph"/>
        <w:ind w:left="259"/>
        <w:rPr>
          <w:rStyle w:val="CodingLanguage"/>
        </w:rPr>
      </w:pPr>
      <w:r w:rsidRPr="00DB2C47">
        <w:rPr>
          <w:rStyle w:val="CodingLanguage"/>
        </w:rPr>
        <w:t xml:space="preserve">  Volatile Memory   : 6143 </w:t>
      </w:r>
      <w:proofErr w:type="spellStart"/>
      <w:r w:rsidRPr="00DB2C47">
        <w:rPr>
          <w:rStyle w:val="CodingLanguage"/>
        </w:rPr>
        <w:t>GiB</w:t>
      </w:r>
      <w:proofErr w:type="spellEnd"/>
    </w:p>
    <w:p w14:paraId="19134453" w14:textId="77777777" w:rsidR="00B70A37" w:rsidRPr="00DB2C47" w:rsidRDefault="00B70A37" w:rsidP="00B70A37">
      <w:pPr>
        <w:pStyle w:val="ListParagraph"/>
        <w:ind w:left="259"/>
        <w:rPr>
          <w:rStyle w:val="CodingLanguage"/>
        </w:rPr>
      </w:pPr>
      <w:r w:rsidRPr="00DB2C47">
        <w:rPr>
          <w:rStyle w:val="CodingLanguage"/>
        </w:rPr>
        <w:t xml:space="preserve">  Persistent </w:t>
      </w:r>
      <w:proofErr w:type="gramStart"/>
      <w:r w:rsidRPr="00DB2C47">
        <w:rPr>
          <w:rStyle w:val="CodingLanguage"/>
        </w:rPr>
        <w:t>Memory :</w:t>
      </w:r>
      <w:proofErr w:type="gramEnd"/>
      <w:r w:rsidRPr="00DB2C47">
        <w:rPr>
          <w:rStyle w:val="CodingLanguage"/>
        </w:rPr>
        <w:t xml:space="preserve"> 0 </w:t>
      </w:r>
      <w:proofErr w:type="spellStart"/>
      <w:r w:rsidRPr="00DB2C47">
        <w:rPr>
          <w:rStyle w:val="CodingLanguage"/>
        </w:rPr>
        <w:t>GiB</w:t>
      </w:r>
      <w:proofErr w:type="spellEnd"/>
    </w:p>
    <w:p w14:paraId="1330E63E" w14:textId="77777777" w:rsidR="00B70A37" w:rsidRPr="00DB2C47" w:rsidRDefault="00B70A37" w:rsidP="00B70A37">
      <w:pPr>
        <w:pStyle w:val="ListParagraph"/>
        <w:ind w:left="259"/>
        <w:rPr>
          <w:rStyle w:val="CodingLanguage"/>
        </w:rPr>
      </w:pPr>
      <w:r w:rsidRPr="00DB2C47">
        <w:rPr>
          <w:rStyle w:val="CodingLanguage"/>
        </w:rPr>
        <w:t xml:space="preserve"> * OK/In = OK/Installed</w:t>
      </w:r>
    </w:p>
    <w:p w14:paraId="7CF4356C" w14:textId="77777777" w:rsidR="00A80716" w:rsidRDefault="00A80716" w:rsidP="00F26FD1">
      <w:pPr>
        <w:pStyle w:val="Heading2"/>
      </w:pPr>
    </w:p>
    <w:bookmarkEnd w:id="20"/>
    <w:p w14:paraId="743F8CD3" w14:textId="77777777" w:rsidR="004C0314" w:rsidRDefault="004C0314" w:rsidP="004C0314"/>
    <w:p w14:paraId="3327F661" w14:textId="77777777" w:rsidR="00FC3B41" w:rsidRDefault="00FC3B41">
      <w:pPr>
        <w:rPr>
          <w:rFonts w:ascii="MetricHPE" w:hAnsi="MetricHPE"/>
          <w:b/>
          <w:sz w:val="24"/>
          <w:szCs w:val="20"/>
        </w:rPr>
      </w:pPr>
      <w:bookmarkStart w:id="22" w:name="_Toc29898798"/>
      <w:r>
        <w:br w:type="page"/>
      </w:r>
    </w:p>
    <w:p w14:paraId="088AC6C2" w14:textId="76E7BC19" w:rsidR="00F26FD1" w:rsidRDefault="00F26FD1" w:rsidP="00DB2200">
      <w:pPr>
        <w:pStyle w:val="Heading1"/>
      </w:pPr>
      <w:bookmarkStart w:id="23" w:name="_Toc31722497"/>
      <w:r w:rsidRPr="001A3CE8">
        <w:lastRenderedPageBreak/>
        <w:t>Install RHEL 7.6</w:t>
      </w:r>
      <w:bookmarkEnd w:id="22"/>
      <w:bookmarkEnd w:id="23"/>
    </w:p>
    <w:p w14:paraId="268B2F82" w14:textId="77777777" w:rsidR="000167C3" w:rsidRDefault="000167C3" w:rsidP="000167C3"/>
    <w:p w14:paraId="1B605D8D" w14:textId="77777777" w:rsidR="004279C4" w:rsidRDefault="004279C4" w:rsidP="004279C4">
      <w:pPr>
        <w:pStyle w:val="BodyTextLastMetricHPELight10pt"/>
      </w:pPr>
      <w:bookmarkStart w:id="24" w:name="_Toc29898799"/>
      <w:r>
        <w:t xml:space="preserve">Follow the OS installation steps described in </w:t>
      </w:r>
      <w:hyperlink r:id="rId15" w:history="1">
        <w:r w:rsidRPr="00043D32">
          <w:rPr>
            <w:rStyle w:val="Hyperlink"/>
          </w:rPr>
          <w:t>Redhat Installation Guide for Superdome Flex</w:t>
        </w:r>
      </w:hyperlink>
      <w:r>
        <w:t xml:space="preserve"> and install OS with below mentioned partition size. Allocate two separate disks for Trovares and Reservoir Lab bits and tools. Below are the recommended method for installing RHEL OS.</w:t>
      </w:r>
    </w:p>
    <w:p w14:paraId="5AF1AC15" w14:textId="77777777" w:rsidR="004279C4" w:rsidRPr="00BD0E11" w:rsidRDefault="004279C4" w:rsidP="00E80934">
      <w:pPr>
        <w:pStyle w:val="NumberedList-Level2"/>
        <w:numPr>
          <w:ilvl w:val="0"/>
          <w:numId w:val="31"/>
        </w:numPr>
        <w:rPr>
          <w:rFonts w:ascii="MetricHPE Light" w:eastAsia="Times New Roman" w:hAnsi="MetricHPE Light"/>
          <w:noProof w:val="0"/>
          <w:lang w:eastAsia="en-US"/>
        </w:rPr>
      </w:pPr>
      <w:r w:rsidRPr="00BD0E11">
        <w:rPr>
          <w:rFonts w:ascii="MetricHPE Light" w:eastAsia="Times New Roman" w:hAnsi="MetricHPE Light"/>
          <w:noProof w:val="0"/>
          <w:lang w:eastAsia="en-US"/>
        </w:rPr>
        <w:t>Configure O/S SSDs with RAID 1 then proceed with installation</w:t>
      </w:r>
    </w:p>
    <w:p w14:paraId="046394DF" w14:textId="77777777" w:rsidR="004279C4" w:rsidRPr="00BD0E11" w:rsidRDefault="004279C4" w:rsidP="00E80934">
      <w:pPr>
        <w:pStyle w:val="NumberedList-Level2"/>
        <w:numPr>
          <w:ilvl w:val="0"/>
          <w:numId w:val="31"/>
        </w:numPr>
        <w:rPr>
          <w:rFonts w:ascii="MetricHPE Light" w:eastAsia="Times New Roman" w:hAnsi="MetricHPE Light"/>
          <w:noProof w:val="0"/>
          <w:lang w:eastAsia="en-US"/>
        </w:rPr>
      </w:pPr>
      <w:r w:rsidRPr="00BD0E11">
        <w:rPr>
          <w:rFonts w:ascii="MetricHPE Light" w:eastAsia="Times New Roman" w:hAnsi="MetricHPE Light"/>
          <w:noProof w:val="0"/>
          <w:lang w:eastAsia="en-US"/>
        </w:rPr>
        <w:t>Preferred RHEL installation type is Infrastructure Installation</w:t>
      </w:r>
    </w:p>
    <w:p w14:paraId="7B52F06C" w14:textId="77777777" w:rsidR="004279C4" w:rsidRPr="00BD0E11" w:rsidRDefault="004279C4" w:rsidP="00E80934">
      <w:pPr>
        <w:pStyle w:val="NumberedList-Level2"/>
        <w:numPr>
          <w:ilvl w:val="0"/>
          <w:numId w:val="31"/>
        </w:numPr>
        <w:rPr>
          <w:rFonts w:ascii="MetricHPE Light" w:eastAsia="Times New Roman" w:hAnsi="MetricHPE Light"/>
          <w:noProof w:val="0"/>
          <w:lang w:eastAsia="en-US"/>
        </w:rPr>
      </w:pPr>
      <w:r w:rsidRPr="00BD0E11">
        <w:rPr>
          <w:rFonts w:ascii="MetricHPE Light" w:eastAsia="Times New Roman" w:hAnsi="MetricHPE Light"/>
          <w:noProof w:val="0"/>
          <w:lang w:eastAsia="en-US"/>
        </w:rPr>
        <w:t>VNCServer and VNCClient utilities should be installed and configured</w:t>
      </w:r>
    </w:p>
    <w:p w14:paraId="37DE4F07" w14:textId="77777777" w:rsidR="004279C4" w:rsidRPr="00BD0E11" w:rsidRDefault="004279C4" w:rsidP="00E80934">
      <w:pPr>
        <w:pStyle w:val="NumberedList-Level2"/>
        <w:numPr>
          <w:ilvl w:val="0"/>
          <w:numId w:val="31"/>
        </w:numPr>
        <w:rPr>
          <w:rFonts w:ascii="MetricHPE Light" w:eastAsia="Times New Roman" w:hAnsi="MetricHPE Light"/>
          <w:noProof w:val="0"/>
          <w:lang w:eastAsia="en-US"/>
        </w:rPr>
      </w:pPr>
      <w:r w:rsidRPr="00BD0E11">
        <w:rPr>
          <w:rFonts w:ascii="MetricHPE Light" w:eastAsia="Times New Roman" w:hAnsi="MetricHPE Light"/>
          <w:noProof w:val="0"/>
          <w:lang w:eastAsia="en-US"/>
        </w:rPr>
        <w:t>Static IP Configuration option should be preferred for current demo</w:t>
      </w:r>
    </w:p>
    <w:p w14:paraId="668A99AE" w14:textId="77777777" w:rsidR="004279C4" w:rsidRDefault="004279C4" w:rsidP="004279C4">
      <w:pPr>
        <w:pStyle w:val="MISCTableCaptionHeader8pt"/>
      </w:pPr>
      <w:r w:rsidRPr="00254B60">
        <w:rPr>
          <w:rStyle w:val="MISCTableCaptionHeaderBold8pt"/>
          <w:rFonts w:eastAsiaTheme="minorHAnsi"/>
        </w:rPr>
        <w:t xml:space="preserve">Table </w:t>
      </w:r>
      <w:r>
        <w:rPr>
          <w:rStyle w:val="MISCTableCaptionHeaderBold8pt"/>
          <w:rFonts w:eastAsiaTheme="minorHAnsi"/>
        </w:rPr>
        <w:t>1</w:t>
      </w:r>
      <w:r w:rsidRPr="00254B60">
        <w:rPr>
          <w:rStyle w:val="MISCTableCaptionHeaderBold8pt"/>
          <w:rFonts w:eastAsiaTheme="minorHAnsi"/>
        </w:rPr>
        <w:t xml:space="preserve">. </w:t>
      </w:r>
      <w:r>
        <w:t>OS filesystem – recommended size</w:t>
      </w:r>
    </w:p>
    <w:tbl>
      <w:tblPr>
        <w:tblW w:w="5000" w:type="pct"/>
        <w:tblBorders>
          <w:bottom w:val="single" w:sz="18" w:space="0" w:color="000000"/>
          <w:insideH w:val="single" w:sz="2" w:space="0" w:color="000000"/>
        </w:tblBorders>
        <w:tblLook w:val="04A0" w:firstRow="1" w:lastRow="0" w:firstColumn="1" w:lastColumn="0" w:noHBand="0" w:noVBand="1"/>
      </w:tblPr>
      <w:tblGrid>
        <w:gridCol w:w="3940"/>
        <w:gridCol w:w="3430"/>
        <w:gridCol w:w="3430"/>
      </w:tblGrid>
      <w:tr w:rsidR="004279C4" w14:paraId="42F8330D" w14:textId="77777777" w:rsidTr="005564F7">
        <w:trPr>
          <w:trHeight w:val="327"/>
        </w:trPr>
        <w:tc>
          <w:tcPr>
            <w:tcW w:w="1824" w:type="pct"/>
            <w:tcBorders>
              <w:top w:val="nil"/>
              <w:left w:val="nil"/>
              <w:bottom w:val="single" w:sz="36" w:space="0" w:color="00B388"/>
              <w:right w:val="nil"/>
            </w:tcBorders>
            <w:hideMark/>
          </w:tcPr>
          <w:p w14:paraId="6E3695C1" w14:textId="77777777" w:rsidR="004279C4" w:rsidRDefault="004279C4" w:rsidP="005564F7">
            <w:pPr>
              <w:pStyle w:val="TableSubhead8pt"/>
            </w:pPr>
            <w:r>
              <w:t>Size</w:t>
            </w:r>
          </w:p>
        </w:tc>
        <w:tc>
          <w:tcPr>
            <w:tcW w:w="1588" w:type="pct"/>
            <w:tcBorders>
              <w:top w:val="nil"/>
              <w:left w:val="nil"/>
              <w:bottom w:val="single" w:sz="36" w:space="0" w:color="00B388"/>
              <w:right w:val="nil"/>
            </w:tcBorders>
            <w:hideMark/>
          </w:tcPr>
          <w:p w14:paraId="3F1BFC62" w14:textId="77777777" w:rsidR="004279C4" w:rsidRDefault="004279C4" w:rsidP="005564F7">
            <w:pPr>
              <w:pStyle w:val="TableSubhead8pt"/>
            </w:pPr>
            <w:r>
              <w:t>Mount Point</w:t>
            </w:r>
          </w:p>
        </w:tc>
        <w:tc>
          <w:tcPr>
            <w:tcW w:w="1588" w:type="pct"/>
            <w:tcBorders>
              <w:top w:val="nil"/>
              <w:left w:val="nil"/>
              <w:bottom w:val="single" w:sz="36" w:space="0" w:color="00B388"/>
              <w:right w:val="nil"/>
            </w:tcBorders>
            <w:hideMark/>
          </w:tcPr>
          <w:p w14:paraId="2FAE0B67" w14:textId="77777777" w:rsidR="004279C4" w:rsidRDefault="004279C4" w:rsidP="005564F7">
            <w:pPr>
              <w:pStyle w:val="TableSubhead8pt"/>
            </w:pPr>
            <w:r>
              <w:t>File System</w:t>
            </w:r>
          </w:p>
        </w:tc>
      </w:tr>
      <w:tr w:rsidR="004279C4" w14:paraId="378BC528" w14:textId="77777777" w:rsidTr="005564F7">
        <w:trPr>
          <w:trHeight w:val="327"/>
        </w:trPr>
        <w:tc>
          <w:tcPr>
            <w:tcW w:w="1824" w:type="pct"/>
            <w:tcBorders>
              <w:top w:val="single" w:sz="36" w:space="0" w:color="00B388"/>
              <w:left w:val="nil"/>
              <w:bottom w:val="single" w:sz="2" w:space="0" w:color="000000"/>
              <w:right w:val="nil"/>
            </w:tcBorders>
            <w:hideMark/>
          </w:tcPr>
          <w:p w14:paraId="46CB623F" w14:textId="77777777" w:rsidR="004279C4" w:rsidRDefault="004279C4" w:rsidP="005564F7">
            <w:pPr>
              <w:pStyle w:val="TableBody8pt"/>
            </w:pPr>
            <w:r>
              <w:t>500MB</w:t>
            </w:r>
          </w:p>
        </w:tc>
        <w:tc>
          <w:tcPr>
            <w:tcW w:w="1588" w:type="pct"/>
            <w:tcBorders>
              <w:top w:val="single" w:sz="36" w:space="0" w:color="00B388"/>
              <w:left w:val="nil"/>
              <w:bottom w:val="single" w:sz="2" w:space="0" w:color="000000"/>
              <w:right w:val="nil"/>
            </w:tcBorders>
            <w:hideMark/>
          </w:tcPr>
          <w:p w14:paraId="0384F3A4" w14:textId="77777777" w:rsidR="004279C4" w:rsidRDefault="004279C4" w:rsidP="005564F7">
            <w:pPr>
              <w:pStyle w:val="TableBody8pt"/>
            </w:pPr>
            <w:r>
              <w:t>/boot/</w:t>
            </w:r>
            <w:proofErr w:type="spellStart"/>
            <w:r>
              <w:t>efi</w:t>
            </w:r>
            <w:proofErr w:type="spellEnd"/>
          </w:p>
        </w:tc>
        <w:tc>
          <w:tcPr>
            <w:tcW w:w="1588" w:type="pct"/>
            <w:tcBorders>
              <w:top w:val="single" w:sz="36" w:space="0" w:color="00B388"/>
              <w:left w:val="nil"/>
              <w:bottom w:val="single" w:sz="2" w:space="0" w:color="000000"/>
              <w:right w:val="nil"/>
            </w:tcBorders>
            <w:hideMark/>
          </w:tcPr>
          <w:p w14:paraId="1E838B82" w14:textId="77777777" w:rsidR="004279C4" w:rsidRPr="00F71169" w:rsidRDefault="004279C4" w:rsidP="005564F7">
            <w:pPr>
              <w:pStyle w:val="TableBody8pt"/>
              <w:rPr>
                <w:b/>
              </w:rPr>
            </w:pPr>
            <w:r w:rsidRPr="00F71169">
              <w:rPr>
                <w:b/>
              </w:rPr>
              <w:t>VFAT</w:t>
            </w:r>
          </w:p>
        </w:tc>
      </w:tr>
      <w:tr w:rsidR="004279C4" w14:paraId="3767DD26" w14:textId="77777777" w:rsidTr="005564F7">
        <w:trPr>
          <w:trHeight w:val="342"/>
        </w:trPr>
        <w:tc>
          <w:tcPr>
            <w:tcW w:w="1824" w:type="pct"/>
            <w:tcBorders>
              <w:top w:val="single" w:sz="2" w:space="0" w:color="000000"/>
              <w:left w:val="nil"/>
              <w:bottom w:val="single" w:sz="2" w:space="0" w:color="000000"/>
              <w:right w:val="nil"/>
            </w:tcBorders>
            <w:hideMark/>
          </w:tcPr>
          <w:p w14:paraId="08175B96" w14:textId="77777777" w:rsidR="004279C4" w:rsidRDefault="004279C4" w:rsidP="005564F7">
            <w:pPr>
              <w:pStyle w:val="TableBody8pt"/>
            </w:pPr>
            <w:r>
              <w:t>2G</w:t>
            </w:r>
          </w:p>
        </w:tc>
        <w:tc>
          <w:tcPr>
            <w:tcW w:w="1588" w:type="pct"/>
            <w:tcBorders>
              <w:top w:val="single" w:sz="2" w:space="0" w:color="000000"/>
              <w:left w:val="nil"/>
              <w:bottom w:val="single" w:sz="2" w:space="0" w:color="000000"/>
              <w:right w:val="nil"/>
            </w:tcBorders>
            <w:hideMark/>
          </w:tcPr>
          <w:p w14:paraId="03214AFC" w14:textId="77777777" w:rsidR="004279C4" w:rsidRDefault="004279C4" w:rsidP="005564F7">
            <w:pPr>
              <w:pStyle w:val="TableBody8pt"/>
            </w:pPr>
            <w:r>
              <w:t>/boot</w:t>
            </w:r>
          </w:p>
        </w:tc>
        <w:tc>
          <w:tcPr>
            <w:tcW w:w="1588" w:type="pct"/>
            <w:tcBorders>
              <w:top w:val="single" w:sz="2" w:space="0" w:color="000000"/>
              <w:left w:val="nil"/>
              <w:bottom w:val="single" w:sz="2" w:space="0" w:color="000000"/>
              <w:right w:val="nil"/>
            </w:tcBorders>
            <w:hideMark/>
          </w:tcPr>
          <w:p w14:paraId="2F464F95" w14:textId="77777777" w:rsidR="004279C4" w:rsidRDefault="004279C4" w:rsidP="005564F7">
            <w:pPr>
              <w:pStyle w:val="TableBody8pt"/>
              <w:rPr>
                <w:rStyle w:val="BoldEmpha"/>
              </w:rPr>
            </w:pPr>
            <w:r>
              <w:rPr>
                <w:rStyle w:val="BoldEmpha"/>
              </w:rPr>
              <w:t>XFS</w:t>
            </w:r>
          </w:p>
        </w:tc>
      </w:tr>
      <w:tr w:rsidR="004279C4" w14:paraId="25200799" w14:textId="77777777" w:rsidTr="005564F7">
        <w:trPr>
          <w:trHeight w:val="342"/>
        </w:trPr>
        <w:tc>
          <w:tcPr>
            <w:tcW w:w="1824" w:type="pct"/>
            <w:tcBorders>
              <w:top w:val="single" w:sz="2" w:space="0" w:color="000000"/>
              <w:left w:val="nil"/>
              <w:bottom w:val="single" w:sz="2" w:space="0" w:color="000000"/>
              <w:right w:val="nil"/>
            </w:tcBorders>
            <w:hideMark/>
          </w:tcPr>
          <w:p w14:paraId="269BD95E" w14:textId="77777777" w:rsidR="004279C4" w:rsidRDefault="004279C4" w:rsidP="005564F7">
            <w:pPr>
              <w:pStyle w:val="TableBody8pt"/>
            </w:pPr>
            <w:r>
              <w:t>300GB</w:t>
            </w:r>
          </w:p>
        </w:tc>
        <w:tc>
          <w:tcPr>
            <w:tcW w:w="1588" w:type="pct"/>
            <w:tcBorders>
              <w:top w:val="single" w:sz="2" w:space="0" w:color="000000"/>
              <w:left w:val="nil"/>
              <w:bottom w:val="single" w:sz="2" w:space="0" w:color="000000"/>
              <w:right w:val="nil"/>
            </w:tcBorders>
            <w:hideMark/>
          </w:tcPr>
          <w:p w14:paraId="43EEA777" w14:textId="77777777" w:rsidR="004279C4" w:rsidRDefault="004279C4" w:rsidP="005564F7">
            <w:pPr>
              <w:pStyle w:val="TableBody8pt"/>
            </w:pPr>
            <w:r>
              <w:t>/</w:t>
            </w:r>
          </w:p>
        </w:tc>
        <w:tc>
          <w:tcPr>
            <w:tcW w:w="1588" w:type="pct"/>
            <w:tcBorders>
              <w:top w:val="single" w:sz="2" w:space="0" w:color="000000"/>
              <w:left w:val="nil"/>
              <w:bottom w:val="single" w:sz="2" w:space="0" w:color="000000"/>
              <w:right w:val="nil"/>
            </w:tcBorders>
            <w:hideMark/>
          </w:tcPr>
          <w:p w14:paraId="359B628A" w14:textId="77777777" w:rsidR="004279C4" w:rsidRDefault="004279C4" w:rsidP="005564F7">
            <w:pPr>
              <w:pStyle w:val="TableBody8pt"/>
              <w:rPr>
                <w:rStyle w:val="BoldEmpha"/>
              </w:rPr>
            </w:pPr>
            <w:r>
              <w:rPr>
                <w:rStyle w:val="BoldEmpha"/>
              </w:rPr>
              <w:t>XFS</w:t>
            </w:r>
          </w:p>
        </w:tc>
      </w:tr>
      <w:tr w:rsidR="004279C4" w14:paraId="53B31818" w14:textId="77777777" w:rsidTr="005564F7">
        <w:trPr>
          <w:trHeight w:val="342"/>
        </w:trPr>
        <w:tc>
          <w:tcPr>
            <w:tcW w:w="1824" w:type="pct"/>
            <w:tcBorders>
              <w:top w:val="single" w:sz="2" w:space="0" w:color="000000"/>
              <w:left w:val="nil"/>
              <w:bottom w:val="single" w:sz="2" w:space="0" w:color="000000"/>
              <w:right w:val="nil"/>
            </w:tcBorders>
            <w:hideMark/>
          </w:tcPr>
          <w:p w14:paraId="58D04CA6" w14:textId="77777777" w:rsidR="004279C4" w:rsidRDefault="004279C4" w:rsidP="005564F7">
            <w:pPr>
              <w:pStyle w:val="TableBody8pt"/>
            </w:pPr>
            <w:r>
              <w:t>200GB</w:t>
            </w:r>
          </w:p>
        </w:tc>
        <w:tc>
          <w:tcPr>
            <w:tcW w:w="1588" w:type="pct"/>
            <w:tcBorders>
              <w:top w:val="single" w:sz="2" w:space="0" w:color="000000"/>
              <w:left w:val="nil"/>
              <w:bottom w:val="single" w:sz="2" w:space="0" w:color="000000"/>
              <w:right w:val="nil"/>
            </w:tcBorders>
            <w:hideMark/>
          </w:tcPr>
          <w:p w14:paraId="4A1974DD" w14:textId="77777777" w:rsidR="004279C4" w:rsidRDefault="004279C4" w:rsidP="005564F7">
            <w:pPr>
              <w:pStyle w:val="TableBody8pt"/>
            </w:pPr>
            <w:r>
              <w:t>/tmp</w:t>
            </w:r>
          </w:p>
        </w:tc>
        <w:tc>
          <w:tcPr>
            <w:tcW w:w="1588" w:type="pct"/>
            <w:tcBorders>
              <w:top w:val="single" w:sz="2" w:space="0" w:color="000000"/>
              <w:left w:val="nil"/>
              <w:bottom w:val="single" w:sz="2" w:space="0" w:color="000000"/>
              <w:right w:val="nil"/>
            </w:tcBorders>
            <w:hideMark/>
          </w:tcPr>
          <w:p w14:paraId="4DA52617" w14:textId="77777777" w:rsidR="004279C4" w:rsidRDefault="004279C4" w:rsidP="005564F7">
            <w:pPr>
              <w:pStyle w:val="TableBody8pt"/>
              <w:rPr>
                <w:rStyle w:val="BoldEmpha"/>
              </w:rPr>
            </w:pPr>
            <w:r>
              <w:rPr>
                <w:rStyle w:val="BoldEmpha"/>
              </w:rPr>
              <w:t>XFS</w:t>
            </w:r>
          </w:p>
        </w:tc>
      </w:tr>
      <w:tr w:rsidR="004279C4" w14:paraId="5ABF412F" w14:textId="77777777" w:rsidTr="005564F7">
        <w:trPr>
          <w:trHeight w:val="342"/>
        </w:trPr>
        <w:tc>
          <w:tcPr>
            <w:tcW w:w="1824" w:type="pct"/>
            <w:tcBorders>
              <w:top w:val="single" w:sz="2" w:space="0" w:color="000000"/>
              <w:left w:val="nil"/>
              <w:bottom w:val="single" w:sz="2" w:space="0" w:color="000000"/>
              <w:right w:val="nil"/>
            </w:tcBorders>
            <w:hideMark/>
          </w:tcPr>
          <w:p w14:paraId="18B04576" w14:textId="77777777" w:rsidR="004279C4" w:rsidRDefault="004279C4" w:rsidP="005564F7">
            <w:pPr>
              <w:pStyle w:val="TableBody8pt"/>
            </w:pPr>
            <w:r>
              <w:t>400GB</w:t>
            </w:r>
          </w:p>
        </w:tc>
        <w:tc>
          <w:tcPr>
            <w:tcW w:w="1588" w:type="pct"/>
            <w:tcBorders>
              <w:top w:val="single" w:sz="2" w:space="0" w:color="000000"/>
              <w:left w:val="nil"/>
              <w:bottom w:val="single" w:sz="2" w:space="0" w:color="000000"/>
              <w:right w:val="nil"/>
            </w:tcBorders>
            <w:hideMark/>
          </w:tcPr>
          <w:p w14:paraId="3D657332" w14:textId="77777777" w:rsidR="004279C4" w:rsidRDefault="004279C4" w:rsidP="005564F7">
            <w:pPr>
              <w:pStyle w:val="TableBody8pt"/>
            </w:pPr>
            <w:r>
              <w:t>/var</w:t>
            </w:r>
          </w:p>
        </w:tc>
        <w:tc>
          <w:tcPr>
            <w:tcW w:w="1588" w:type="pct"/>
            <w:tcBorders>
              <w:top w:val="single" w:sz="2" w:space="0" w:color="000000"/>
              <w:left w:val="nil"/>
              <w:bottom w:val="single" w:sz="2" w:space="0" w:color="000000"/>
              <w:right w:val="nil"/>
            </w:tcBorders>
            <w:hideMark/>
          </w:tcPr>
          <w:p w14:paraId="780108E5" w14:textId="77777777" w:rsidR="004279C4" w:rsidRDefault="004279C4" w:rsidP="005564F7">
            <w:pPr>
              <w:pStyle w:val="TableBody8pt"/>
              <w:rPr>
                <w:rStyle w:val="BoldEmpha"/>
              </w:rPr>
            </w:pPr>
            <w:r>
              <w:rPr>
                <w:rStyle w:val="BoldEmpha"/>
              </w:rPr>
              <w:t>XFS</w:t>
            </w:r>
          </w:p>
        </w:tc>
      </w:tr>
      <w:tr w:rsidR="004279C4" w14:paraId="32535B7A" w14:textId="77777777" w:rsidTr="005564F7">
        <w:trPr>
          <w:trHeight w:val="342"/>
        </w:trPr>
        <w:tc>
          <w:tcPr>
            <w:tcW w:w="1824" w:type="pct"/>
            <w:tcBorders>
              <w:top w:val="single" w:sz="2" w:space="0" w:color="000000"/>
              <w:left w:val="nil"/>
              <w:bottom w:val="single" w:sz="2" w:space="0" w:color="000000"/>
              <w:right w:val="nil"/>
            </w:tcBorders>
            <w:hideMark/>
          </w:tcPr>
          <w:p w14:paraId="76349BFC" w14:textId="77777777" w:rsidR="004279C4" w:rsidRDefault="004279C4" w:rsidP="005564F7">
            <w:pPr>
              <w:pStyle w:val="TableBody8pt"/>
            </w:pPr>
            <w:r>
              <w:t>32GB</w:t>
            </w:r>
          </w:p>
        </w:tc>
        <w:tc>
          <w:tcPr>
            <w:tcW w:w="1588" w:type="pct"/>
            <w:tcBorders>
              <w:top w:val="single" w:sz="2" w:space="0" w:color="000000"/>
              <w:left w:val="nil"/>
              <w:bottom w:val="single" w:sz="2" w:space="0" w:color="000000"/>
              <w:right w:val="nil"/>
            </w:tcBorders>
            <w:hideMark/>
          </w:tcPr>
          <w:p w14:paraId="5B5112AC" w14:textId="77777777" w:rsidR="004279C4" w:rsidRDefault="004279C4" w:rsidP="005564F7">
            <w:pPr>
              <w:pStyle w:val="TableBody8pt"/>
            </w:pPr>
            <w:r>
              <w:t>Swap</w:t>
            </w:r>
          </w:p>
        </w:tc>
        <w:tc>
          <w:tcPr>
            <w:tcW w:w="1588" w:type="pct"/>
            <w:tcBorders>
              <w:top w:val="single" w:sz="2" w:space="0" w:color="000000"/>
              <w:left w:val="nil"/>
              <w:bottom w:val="single" w:sz="2" w:space="0" w:color="000000"/>
              <w:right w:val="nil"/>
            </w:tcBorders>
            <w:hideMark/>
          </w:tcPr>
          <w:p w14:paraId="504641B3" w14:textId="77777777" w:rsidR="004279C4" w:rsidRDefault="004279C4" w:rsidP="005564F7">
            <w:pPr>
              <w:pStyle w:val="TableBody8pt"/>
              <w:rPr>
                <w:rStyle w:val="BoldEmpha"/>
              </w:rPr>
            </w:pPr>
            <w:r>
              <w:rPr>
                <w:rStyle w:val="BoldEmpha"/>
              </w:rPr>
              <w:t>SWAP</w:t>
            </w:r>
          </w:p>
        </w:tc>
      </w:tr>
      <w:tr w:rsidR="004279C4" w14:paraId="4971A2A7" w14:textId="77777777" w:rsidTr="005564F7">
        <w:trPr>
          <w:trHeight w:val="342"/>
        </w:trPr>
        <w:tc>
          <w:tcPr>
            <w:tcW w:w="1824" w:type="pct"/>
            <w:tcBorders>
              <w:top w:val="single" w:sz="2" w:space="0" w:color="000000"/>
              <w:left w:val="nil"/>
              <w:bottom w:val="single" w:sz="2" w:space="0" w:color="000000"/>
              <w:right w:val="nil"/>
            </w:tcBorders>
            <w:hideMark/>
          </w:tcPr>
          <w:p w14:paraId="42E91CEE" w14:textId="77777777" w:rsidR="004279C4" w:rsidRDefault="004279C4" w:rsidP="005564F7">
            <w:pPr>
              <w:pStyle w:val="TableBody8pt"/>
            </w:pPr>
            <w:r>
              <w:t>500 GB</w:t>
            </w:r>
          </w:p>
        </w:tc>
        <w:tc>
          <w:tcPr>
            <w:tcW w:w="1588" w:type="pct"/>
            <w:tcBorders>
              <w:top w:val="single" w:sz="2" w:space="0" w:color="000000"/>
              <w:left w:val="nil"/>
              <w:bottom w:val="single" w:sz="2" w:space="0" w:color="000000"/>
              <w:right w:val="nil"/>
            </w:tcBorders>
            <w:hideMark/>
          </w:tcPr>
          <w:p w14:paraId="0407A67D" w14:textId="77777777" w:rsidR="004279C4" w:rsidRDefault="004279C4" w:rsidP="005564F7">
            <w:pPr>
              <w:pStyle w:val="TableBody8pt"/>
            </w:pPr>
            <w:r>
              <w:t>/home</w:t>
            </w:r>
          </w:p>
        </w:tc>
        <w:tc>
          <w:tcPr>
            <w:tcW w:w="1588" w:type="pct"/>
            <w:tcBorders>
              <w:top w:val="single" w:sz="2" w:space="0" w:color="000000"/>
              <w:left w:val="nil"/>
              <w:bottom w:val="single" w:sz="2" w:space="0" w:color="000000"/>
              <w:right w:val="nil"/>
            </w:tcBorders>
            <w:hideMark/>
          </w:tcPr>
          <w:p w14:paraId="348ABC96" w14:textId="77777777" w:rsidR="004279C4" w:rsidRDefault="004279C4" w:rsidP="005564F7">
            <w:pPr>
              <w:pStyle w:val="TableBody8pt"/>
              <w:rPr>
                <w:rStyle w:val="BoldEmpha"/>
              </w:rPr>
            </w:pPr>
            <w:r>
              <w:rPr>
                <w:rStyle w:val="BoldEmpha"/>
              </w:rPr>
              <w:t>XFS</w:t>
            </w:r>
          </w:p>
        </w:tc>
      </w:tr>
      <w:tr w:rsidR="004279C4" w14:paraId="48347B88" w14:textId="77777777" w:rsidTr="005564F7">
        <w:trPr>
          <w:trHeight w:val="342"/>
        </w:trPr>
        <w:tc>
          <w:tcPr>
            <w:tcW w:w="1824" w:type="pct"/>
            <w:tcBorders>
              <w:top w:val="single" w:sz="2" w:space="0" w:color="000000"/>
              <w:left w:val="nil"/>
              <w:bottom w:val="single" w:sz="2" w:space="0" w:color="000000"/>
              <w:right w:val="nil"/>
            </w:tcBorders>
            <w:hideMark/>
          </w:tcPr>
          <w:p w14:paraId="2779CA8B" w14:textId="77777777" w:rsidR="004279C4" w:rsidRDefault="004279C4" w:rsidP="005564F7">
            <w:pPr>
              <w:pStyle w:val="TableBody8pt"/>
            </w:pPr>
            <w:r>
              <w:t>1.8 TB  [ Separate disk ]</w:t>
            </w:r>
          </w:p>
        </w:tc>
        <w:tc>
          <w:tcPr>
            <w:tcW w:w="1588" w:type="pct"/>
            <w:tcBorders>
              <w:top w:val="single" w:sz="2" w:space="0" w:color="000000"/>
              <w:left w:val="nil"/>
              <w:bottom w:val="single" w:sz="2" w:space="0" w:color="000000"/>
              <w:right w:val="nil"/>
            </w:tcBorders>
            <w:hideMark/>
          </w:tcPr>
          <w:p w14:paraId="065C033A" w14:textId="77777777" w:rsidR="004279C4" w:rsidRDefault="004279C4" w:rsidP="005564F7">
            <w:pPr>
              <w:pStyle w:val="TableBody8pt"/>
            </w:pPr>
            <w:r>
              <w:t>/trovares_POC</w:t>
            </w:r>
          </w:p>
        </w:tc>
        <w:tc>
          <w:tcPr>
            <w:tcW w:w="1588" w:type="pct"/>
            <w:tcBorders>
              <w:top w:val="single" w:sz="2" w:space="0" w:color="000000"/>
              <w:left w:val="nil"/>
              <w:bottom w:val="single" w:sz="2" w:space="0" w:color="000000"/>
              <w:right w:val="nil"/>
            </w:tcBorders>
            <w:hideMark/>
          </w:tcPr>
          <w:p w14:paraId="12F47B8D" w14:textId="77777777" w:rsidR="004279C4" w:rsidRDefault="004279C4" w:rsidP="005564F7">
            <w:pPr>
              <w:pStyle w:val="TableBody8pt"/>
              <w:rPr>
                <w:rStyle w:val="BoldEmpha"/>
              </w:rPr>
            </w:pPr>
            <w:r>
              <w:rPr>
                <w:rStyle w:val="BoldEmpha"/>
              </w:rPr>
              <w:t>XFS</w:t>
            </w:r>
          </w:p>
        </w:tc>
      </w:tr>
      <w:tr w:rsidR="004279C4" w14:paraId="7995259C" w14:textId="77777777" w:rsidTr="005564F7">
        <w:trPr>
          <w:trHeight w:val="342"/>
        </w:trPr>
        <w:tc>
          <w:tcPr>
            <w:tcW w:w="1824" w:type="pct"/>
            <w:tcBorders>
              <w:top w:val="single" w:sz="2" w:space="0" w:color="000000"/>
              <w:left w:val="nil"/>
              <w:bottom w:val="single" w:sz="18" w:space="0" w:color="000000"/>
              <w:right w:val="nil"/>
            </w:tcBorders>
            <w:hideMark/>
          </w:tcPr>
          <w:p w14:paraId="2073E9CC" w14:textId="77777777" w:rsidR="004279C4" w:rsidRDefault="004279C4" w:rsidP="005564F7">
            <w:pPr>
              <w:pStyle w:val="TableBody8pt"/>
            </w:pPr>
            <w:r>
              <w:t>1.8 TB  [ Separate disk ]</w:t>
            </w:r>
          </w:p>
        </w:tc>
        <w:tc>
          <w:tcPr>
            <w:tcW w:w="1588" w:type="pct"/>
            <w:tcBorders>
              <w:top w:val="single" w:sz="2" w:space="0" w:color="000000"/>
              <w:left w:val="nil"/>
              <w:bottom w:val="single" w:sz="18" w:space="0" w:color="000000"/>
              <w:right w:val="nil"/>
            </w:tcBorders>
            <w:hideMark/>
          </w:tcPr>
          <w:p w14:paraId="19DD0556" w14:textId="77777777" w:rsidR="004279C4" w:rsidRDefault="004279C4" w:rsidP="005564F7">
            <w:pPr>
              <w:pStyle w:val="TableBody8pt"/>
            </w:pPr>
            <w:r>
              <w:t>/ReservoirLab_POC</w:t>
            </w:r>
          </w:p>
        </w:tc>
        <w:tc>
          <w:tcPr>
            <w:tcW w:w="1588" w:type="pct"/>
            <w:tcBorders>
              <w:top w:val="single" w:sz="2" w:space="0" w:color="000000"/>
              <w:left w:val="nil"/>
              <w:bottom w:val="single" w:sz="18" w:space="0" w:color="000000"/>
              <w:right w:val="nil"/>
            </w:tcBorders>
            <w:hideMark/>
          </w:tcPr>
          <w:p w14:paraId="4F227FFE" w14:textId="77777777" w:rsidR="004279C4" w:rsidRDefault="004279C4" w:rsidP="005564F7">
            <w:pPr>
              <w:pStyle w:val="TableBody8pt"/>
              <w:rPr>
                <w:rStyle w:val="BoldEmpha"/>
              </w:rPr>
            </w:pPr>
            <w:r>
              <w:rPr>
                <w:rStyle w:val="BoldEmpha"/>
              </w:rPr>
              <w:t>XFS</w:t>
            </w:r>
          </w:p>
        </w:tc>
      </w:tr>
    </w:tbl>
    <w:p w14:paraId="69D0D8EA" w14:textId="77777777" w:rsidR="004279C4" w:rsidRDefault="004279C4" w:rsidP="004279C4"/>
    <w:p w14:paraId="27414F07" w14:textId="77777777" w:rsidR="00C1198C" w:rsidRDefault="00C1198C" w:rsidP="00C1198C">
      <w:pPr>
        <w:pStyle w:val="Heading1"/>
      </w:pPr>
      <w:bookmarkStart w:id="25" w:name="_Toc31630672"/>
      <w:bookmarkStart w:id="26" w:name="_Toc31722498"/>
      <w:r>
        <w:t>Network configuration</w:t>
      </w:r>
      <w:bookmarkEnd w:id="25"/>
      <w:bookmarkEnd w:id="26"/>
    </w:p>
    <w:p w14:paraId="2A274BE3" w14:textId="7324CCDB" w:rsidR="002971AB" w:rsidRDefault="00C1198C" w:rsidP="00C1198C">
      <w:pPr>
        <w:pStyle w:val="BodyTextMetricHPELight10pt"/>
      </w:pPr>
      <w:r>
        <w:t xml:space="preserve">Manually create a teaming interface using 2 * 25/10G network card interface connected to same network switch where customer’s staging server is connected to. Follow the standard RHEL network configuration procedure and use “round-robin” mode. Staging server is where customer data is located in the form of *.csv files. These files have to be moved to Trovares POC system for cybersecurity analysis. </w:t>
      </w:r>
      <w:r w:rsidR="0090631F">
        <w:rPr>
          <w:noProof/>
          <w:lang w:val="en-GB" w:eastAsia="en-GB"/>
        </w:rPr>
        <w:drawing>
          <wp:inline distT="0" distB="0" distL="0" distR="0" wp14:anchorId="0EB8364E" wp14:editId="2E5D0BB7">
            <wp:extent cx="6817659" cy="3084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38501" cy="3093624"/>
                    </a:xfrm>
                    <a:prstGeom prst="rect">
                      <a:avLst/>
                    </a:prstGeom>
                    <a:noFill/>
                    <a:ln>
                      <a:noFill/>
                    </a:ln>
                  </pic:spPr>
                </pic:pic>
              </a:graphicData>
            </a:graphic>
          </wp:inline>
        </w:drawing>
      </w:r>
    </w:p>
    <w:p w14:paraId="798A1A69" w14:textId="77777777" w:rsidR="00C1198C" w:rsidRDefault="00C1198C" w:rsidP="00C1198C">
      <w:pPr>
        <w:pStyle w:val="MISCNote-Ruleabove"/>
      </w:pPr>
      <w:r>
        <w:lastRenderedPageBreak/>
        <w:t>NOTE:</w:t>
      </w:r>
    </w:p>
    <w:p w14:paraId="42241851" w14:textId="2FA65667" w:rsidR="00C1198C" w:rsidRDefault="00C1198C" w:rsidP="00C1198C">
      <w:pPr>
        <w:pStyle w:val="MISCNote-Rulebelow"/>
      </w:pPr>
      <w:r>
        <w:t>If customer staging system is in different subnet (routed network) than the Trovares POC system, the data (*.csv files) movement could take longer time. In HPE’s test environment, data movement using rsync without encryption</w:t>
      </w:r>
      <w:r w:rsidR="00EC6748">
        <w:t xml:space="preserve"> gave ~300 MB/s speed over 10 GbE</w:t>
      </w:r>
      <w:r>
        <w:t xml:space="preserve"> network (target connected to same L2 switch). With this speed, 10TB data movement could take around ~ 10 hours from staging server to Trovares POC system.</w:t>
      </w:r>
    </w:p>
    <w:p w14:paraId="7DC5C419" w14:textId="77777777" w:rsidR="00C1198C" w:rsidRDefault="00C1198C" w:rsidP="00C1198C">
      <w:pPr>
        <w:pStyle w:val="Heading1"/>
      </w:pPr>
      <w:bookmarkStart w:id="27" w:name="_Toc31287402"/>
      <w:bookmarkStart w:id="28" w:name="_Toc31630673"/>
      <w:bookmarkStart w:id="29" w:name="_Toc31722499"/>
      <w:r>
        <w:t>PoC tools deployment and configuration</w:t>
      </w:r>
      <w:bookmarkEnd w:id="27"/>
      <w:bookmarkEnd w:id="28"/>
      <w:bookmarkEnd w:id="29"/>
    </w:p>
    <w:p w14:paraId="2700E9C5" w14:textId="77777777" w:rsidR="00C1198C" w:rsidRDefault="00C1198C" w:rsidP="00C1198C">
      <w:pPr>
        <w:pStyle w:val="BodyTextLastMetricHPELight10pt"/>
      </w:pPr>
      <w:r>
        <w:t xml:space="preserve">Tools deployment and configuration of the PoC setup can be performed either using automation tool or manually. Automated deployment tool does not require internet access for package deployment as the shipped </w:t>
      </w:r>
      <w:r w:rsidRPr="00577C83">
        <w:t>sdflex_trovares_POC.tgz</w:t>
      </w:r>
      <w:r>
        <w:t xml:space="preserve"> contains required repos as well, except RHEL OS &amp; extension repo. Manual deployment requires internet access for python, jupyter, </w:t>
      </w:r>
      <w:proofErr w:type="gramStart"/>
      <w:r>
        <w:t>xGT</w:t>
      </w:r>
      <w:proofErr w:type="gramEnd"/>
      <w:r>
        <w:t xml:space="preserve"> python package deployment.</w:t>
      </w:r>
    </w:p>
    <w:p w14:paraId="0F5C0EF3" w14:textId="77777777" w:rsidR="008E3F2C" w:rsidRPr="00000496" w:rsidRDefault="008E3F2C" w:rsidP="008E3F2C">
      <w:pPr>
        <w:pStyle w:val="Heading2"/>
      </w:pPr>
      <w:bookmarkStart w:id="30" w:name="_Toc31287403"/>
      <w:bookmarkStart w:id="31" w:name="_Toc31630674"/>
      <w:bookmarkStart w:id="32" w:name="_Toc31722500"/>
      <w:r>
        <w:t>Automated t</w:t>
      </w:r>
      <w:r w:rsidRPr="00000496">
        <w:t>ools deployment</w:t>
      </w:r>
      <w:bookmarkEnd w:id="30"/>
      <w:r>
        <w:t xml:space="preserve"> and configuration</w:t>
      </w:r>
      <w:bookmarkEnd w:id="31"/>
      <w:bookmarkEnd w:id="32"/>
    </w:p>
    <w:p w14:paraId="59B63699" w14:textId="77777777" w:rsidR="008E3F2C" w:rsidRPr="000840C3" w:rsidRDefault="008E3F2C" w:rsidP="008E3F2C">
      <w:r>
        <w:t>Follow the below steps to prepare the trovers POC system using automation tool. Approximate script execution time is around 20 minutes.</w:t>
      </w:r>
    </w:p>
    <w:p w14:paraId="3E597FDF" w14:textId="77777777" w:rsidR="008E3F2C" w:rsidRDefault="008E3F2C" w:rsidP="008E3F2C"/>
    <w:p w14:paraId="0A8B6442" w14:textId="77777777" w:rsidR="008E3F2C" w:rsidRPr="00BD0E11" w:rsidRDefault="008E3F2C" w:rsidP="00E80934">
      <w:pPr>
        <w:pStyle w:val="NumberedList-Level1"/>
        <w:numPr>
          <w:ilvl w:val="0"/>
          <w:numId w:val="25"/>
        </w:numPr>
        <w:rPr>
          <w:rFonts w:ascii="MetricHPE Light" w:eastAsia="Times New Roman" w:hAnsi="MetricHPE Light"/>
          <w:noProof w:val="0"/>
          <w:lang w:eastAsia="en-US"/>
        </w:rPr>
      </w:pPr>
      <w:r w:rsidRPr="00BD0E11">
        <w:rPr>
          <w:rFonts w:ascii="MetricHPE Light" w:eastAsia="Times New Roman" w:hAnsi="MetricHPE Light"/>
          <w:noProof w:val="0"/>
          <w:lang w:eastAsia="en-US"/>
        </w:rPr>
        <w:t xml:space="preserve">Download sdflex_trovares_POC.tgz file from below FTP location: </w:t>
      </w:r>
    </w:p>
    <w:p w14:paraId="2091EE14" w14:textId="77777777" w:rsidR="008E3F2C" w:rsidRPr="00CC464A" w:rsidRDefault="008E592A" w:rsidP="00E80934">
      <w:pPr>
        <w:pStyle w:val="NumberedList-Level1"/>
        <w:rPr>
          <w:rStyle w:val="CodingLanguage"/>
        </w:rPr>
      </w:pPr>
      <w:hyperlink w:history="1">
        <w:r w:rsidR="008E3F2C" w:rsidRPr="00B02507">
          <w:rPr>
            <w:rStyle w:val="Hyperlink"/>
            <w:sz w:val="18"/>
          </w:rPr>
          <w:t>ftp://</w:t>
        </w:r>
        <w:r w:rsidR="008E3F2C" w:rsidRPr="00B02507">
          <w:rPr>
            <w:rStyle w:val="Hyperlink"/>
            <w:sz w:val="18"/>
            <w:highlight w:val="yellow"/>
          </w:rPr>
          <w:t>&lt;TBD&gt;</w:t>
        </w:r>
        <w:r w:rsidR="008E3F2C" w:rsidRPr="00B02507">
          <w:rPr>
            <w:rStyle w:val="Hyperlink"/>
            <w:sz w:val="18"/>
          </w:rPr>
          <w:t>/sdflex_trovares_POC.tgz</w:t>
        </w:r>
      </w:hyperlink>
      <w:r w:rsidR="008E3F2C" w:rsidRPr="00CC464A">
        <w:rPr>
          <w:rStyle w:val="CodingLanguage"/>
        </w:rPr>
        <w:t xml:space="preserve"> </w:t>
      </w:r>
    </w:p>
    <w:p w14:paraId="19672E4A" w14:textId="77777777" w:rsidR="008E3F2C" w:rsidRPr="00BD0E11" w:rsidRDefault="008E3F2C" w:rsidP="00E80934">
      <w:pPr>
        <w:pStyle w:val="NumberedList-Level1"/>
        <w:numPr>
          <w:ilvl w:val="0"/>
          <w:numId w:val="24"/>
        </w:numPr>
        <w:rPr>
          <w:rFonts w:ascii="MetricHPE Light" w:eastAsia="Times New Roman" w:hAnsi="MetricHPE Light"/>
          <w:noProof w:val="0"/>
          <w:lang w:eastAsia="en-US"/>
        </w:rPr>
      </w:pPr>
      <w:r w:rsidRPr="00BD0E11">
        <w:rPr>
          <w:rFonts w:ascii="MetricHPE Light" w:eastAsia="Times New Roman" w:hAnsi="MetricHPE Light"/>
          <w:noProof w:val="0"/>
          <w:lang w:eastAsia="en-US"/>
        </w:rPr>
        <w:t>Unzip it using below command as root user. It will get unzipped at “/trovares_POC”</w:t>
      </w:r>
    </w:p>
    <w:p w14:paraId="26678921" w14:textId="77777777" w:rsidR="008E3F2C" w:rsidRPr="00CC464A" w:rsidRDefault="008E3F2C" w:rsidP="00E80934">
      <w:pPr>
        <w:pStyle w:val="NumberedList-Level1"/>
        <w:rPr>
          <w:rStyle w:val="CodingLanguage"/>
        </w:rPr>
      </w:pPr>
      <w:r w:rsidRPr="00CC464A">
        <w:rPr>
          <w:rStyle w:val="CodingLanguage"/>
        </w:rPr>
        <w:t xml:space="preserve"># </w:t>
      </w:r>
      <w:r w:rsidRPr="004A1850">
        <w:rPr>
          <w:rStyle w:val="CodingLanguage"/>
        </w:rPr>
        <w:t>tar xvz --directory=/ -f sdflex_trovares_POC.tgz</w:t>
      </w:r>
    </w:p>
    <w:p w14:paraId="6D046BF6" w14:textId="77777777" w:rsidR="008E3F2C" w:rsidRPr="00BD0E11" w:rsidRDefault="008E3F2C" w:rsidP="00E80934">
      <w:pPr>
        <w:pStyle w:val="NumberedList-Level1"/>
        <w:numPr>
          <w:ilvl w:val="0"/>
          <w:numId w:val="24"/>
        </w:numPr>
        <w:rPr>
          <w:rFonts w:ascii="MetricHPE Light" w:eastAsia="Times New Roman" w:hAnsi="MetricHPE Light"/>
          <w:noProof w:val="0"/>
          <w:lang w:eastAsia="en-US"/>
        </w:rPr>
      </w:pPr>
      <w:r w:rsidRPr="00BD0E11">
        <w:rPr>
          <w:rFonts w:ascii="MetricHPE Light" w:eastAsia="Times New Roman" w:hAnsi="MetricHPE Light"/>
          <w:noProof w:val="0"/>
          <w:lang w:eastAsia="en-US"/>
        </w:rPr>
        <w:t>Below are the files and directories located under “/trovares_POC”</w:t>
      </w:r>
    </w:p>
    <w:p w14:paraId="5DAEA650" w14:textId="77777777" w:rsidR="008E3F2C" w:rsidRPr="00CC464A" w:rsidRDefault="008E3F2C" w:rsidP="00E80934">
      <w:pPr>
        <w:pStyle w:val="NumberedList-Level1"/>
        <w:rPr>
          <w:rStyle w:val="CodingLanguage"/>
        </w:rPr>
      </w:pPr>
      <w:r w:rsidRPr="00CC464A">
        <w:rPr>
          <w:rStyle w:val="CodingLanguage"/>
        </w:rPr>
        <w:t># ls /trovares_POC</w:t>
      </w:r>
    </w:p>
    <w:p w14:paraId="102F4546" w14:textId="77777777" w:rsidR="008E3F2C" w:rsidRPr="00CC464A" w:rsidRDefault="008E3F2C" w:rsidP="00E80934">
      <w:pPr>
        <w:pStyle w:val="NumberedList-Level1"/>
        <w:rPr>
          <w:rStyle w:val="CodingLanguage"/>
        </w:rPr>
      </w:pPr>
      <w:r w:rsidRPr="00CC464A">
        <w:rPr>
          <w:rStyle w:val="CodingLanguage"/>
        </w:rPr>
        <w:t xml:space="preserve">hpefsw  </w:t>
      </w:r>
      <w:r w:rsidRPr="0068344A">
        <w:rPr>
          <w:rStyle w:val="CodingLanguage"/>
        </w:rPr>
        <w:t xml:space="preserve">configure_rsync_at_customer_staging_server.sh  </w:t>
      </w:r>
      <w:r w:rsidRPr="00CC464A">
        <w:rPr>
          <w:rStyle w:val="CodingLanguage"/>
        </w:rPr>
        <w:t>jupyter  python  rsync_mover.sh  system_prereq.sh  xgt</w:t>
      </w:r>
    </w:p>
    <w:p w14:paraId="00814BBA" w14:textId="77777777" w:rsidR="008E3F2C" w:rsidRDefault="008E3F2C" w:rsidP="008E3F2C">
      <w:pPr>
        <w:pStyle w:val="BodyTextMetricHPELight10pt"/>
      </w:pPr>
      <w:r w:rsidRPr="00254B60">
        <w:rPr>
          <w:rStyle w:val="MISCTableCaptionHeaderBold8pt"/>
          <w:rFonts w:eastAsiaTheme="minorHAnsi"/>
        </w:rPr>
        <w:t xml:space="preserve">Table </w:t>
      </w:r>
      <w:r>
        <w:rPr>
          <w:rStyle w:val="MISCTableCaptionHeaderBold8pt"/>
          <w:rFonts w:eastAsiaTheme="minorHAnsi"/>
        </w:rPr>
        <w:t>2</w:t>
      </w:r>
      <w:r w:rsidRPr="00254B60">
        <w:rPr>
          <w:rStyle w:val="MISCTableCaptionHeaderBold8pt"/>
          <w:rFonts w:eastAsiaTheme="minorHAnsi"/>
        </w:rPr>
        <w:t xml:space="preserve">. </w:t>
      </w:r>
      <w:r>
        <w:t xml:space="preserve">Description of scripts and repo packaged in </w:t>
      </w:r>
      <w:r w:rsidRPr="0068344A">
        <w:rPr>
          <w:rStyle w:val="BoldEmpha"/>
        </w:rPr>
        <w:t>sdflex_trovares_POC.tgz</w:t>
      </w:r>
    </w:p>
    <w:tbl>
      <w:tblPr>
        <w:tblW w:w="5000" w:type="pct"/>
        <w:tblBorders>
          <w:bottom w:val="single" w:sz="18" w:space="0" w:color="000000"/>
          <w:insideH w:val="single" w:sz="2" w:space="0" w:color="000000"/>
        </w:tblBorders>
        <w:tblLook w:val="04A0" w:firstRow="1" w:lastRow="0" w:firstColumn="1" w:lastColumn="0" w:noHBand="0" w:noVBand="1"/>
      </w:tblPr>
      <w:tblGrid>
        <w:gridCol w:w="4141"/>
        <w:gridCol w:w="6659"/>
      </w:tblGrid>
      <w:tr w:rsidR="008E3F2C" w:rsidRPr="005E4E70" w14:paraId="3675DB3C" w14:textId="77777777" w:rsidTr="005564F7">
        <w:trPr>
          <w:trHeight w:val="327"/>
        </w:trPr>
        <w:tc>
          <w:tcPr>
            <w:tcW w:w="1917" w:type="pct"/>
            <w:tcBorders>
              <w:top w:val="nil"/>
              <w:bottom w:val="single" w:sz="36" w:space="0" w:color="00B388"/>
            </w:tcBorders>
            <w:shd w:val="clear" w:color="auto" w:fill="auto"/>
          </w:tcPr>
          <w:p w14:paraId="7B42C202" w14:textId="77777777" w:rsidR="008E3F2C" w:rsidRPr="005E4E70" w:rsidRDefault="008E3F2C" w:rsidP="005564F7">
            <w:pPr>
              <w:pStyle w:val="TableSubhead8pt"/>
            </w:pPr>
            <w:r>
              <w:t>Component</w:t>
            </w:r>
          </w:p>
        </w:tc>
        <w:tc>
          <w:tcPr>
            <w:tcW w:w="3083" w:type="pct"/>
            <w:tcBorders>
              <w:top w:val="nil"/>
              <w:bottom w:val="single" w:sz="36" w:space="0" w:color="00B388"/>
            </w:tcBorders>
            <w:shd w:val="clear" w:color="auto" w:fill="auto"/>
          </w:tcPr>
          <w:p w14:paraId="4B19C3B5" w14:textId="77777777" w:rsidR="008E3F2C" w:rsidRPr="005E4E70" w:rsidRDefault="008E3F2C" w:rsidP="005564F7">
            <w:pPr>
              <w:pStyle w:val="TableSubhead8pt"/>
            </w:pPr>
            <w:r w:rsidRPr="005E4E70">
              <w:t>Description</w:t>
            </w:r>
          </w:p>
        </w:tc>
      </w:tr>
      <w:tr w:rsidR="008E3F2C" w:rsidRPr="005E4E70" w14:paraId="49A83930" w14:textId="77777777" w:rsidTr="005564F7">
        <w:trPr>
          <w:trHeight w:val="327"/>
        </w:trPr>
        <w:tc>
          <w:tcPr>
            <w:tcW w:w="1917" w:type="pct"/>
            <w:tcBorders>
              <w:top w:val="single" w:sz="36" w:space="0" w:color="00B388"/>
            </w:tcBorders>
            <w:shd w:val="clear" w:color="auto" w:fill="auto"/>
          </w:tcPr>
          <w:p w14:paraId="62685686" w14:textId="77777777" w:rsidR="008E3F2C" w:rsidRPr="005E4E70" w:rsidRDefault="008E3F2C" w:rsidP="005564F7">
            <w:pPr>
              <w:pStyle w:val="TableBody8pt"/>
            </w:pPr>
            <w:r>
              <w:t>/trovares_POC/</w:t>
            </w:r>
            <w:proofErr w:type="spellStart"/>
            <w:r>
              <w:t>hpefsw</w:t>
            </w:r>
            <w:proofErr w:type="spellEnd"/>
            <w:r>
              <w:tab/>
            </w:r>
          </w:p>
        </w:tc>
        <w:tc>
          <w:tcPr>
            <w:tcW w:w="3083" w:type="pct"/>
            <w:tcBorders>
              <w:top w:val="single" w:sz="36" w:space="0" w:color="00B388"/>
            </w:tcBorders>
            <w:shd w:val="clear" w:color="auto" w:fill="auto"/>
          </w:tcPr>
          <w:p w14:paraId="57CC48B1" w14:textId="77777777" w:rsidR="008E3F2C" w:rsidRDefault="008E3F2C" w:rsidP="005564F7">
            <w:pPr>
              <w:pStyle w:val="TableBody8pt"/>
            </w:pPr>
            <w:r>
              <w:t>Contains HPE Foundation Software ISO image.</w:t>
            </w:r>
          </w:p>
          <w:p w14:paraId="530D8B5C" w14:textId="77777777" w:rsidR="008E3F2C" w:rsidRPr="005E4E70" w:rsidRDefault="008E3F2C" w:rsidP="005564F7">
            <w:pPr>
              <w:pStyle w:val="TableBody8pt"/>
            </w:pPr>
            <w:r w:rsidRPr="008E55E8">
              <w:t>hpe-foundation-2.2-cd1-media-rhel76-x86_64.iso</w:t>
            </w:r>
          </w:p>
        </w:tc>
      </w:tr>
      <w:tr w:rsidR="008E3F2C" w:rsidRPr="005E4E70" w14:paraId="5DF89A38" w14:textId="77777777" w:rsidTr="005564F7">
        <w:trPr>
          <w:trHeight w:val="342"/>
        </w:trPr>
        <w:tc>
          <w:tcPr>
            <w:tcW w:w="1917" w:type="pct"/>
            <w:shd w:val="clear" w:color="auto" w:fill="auto"/>
          </w:tcPr>
          <w:p w14:paraId="55A6CE70" w14:textId="77777777" w:rsidR="008E3F2C" w:rsidRPr="005E4E70" w:rsidRDefault="008E3F2C" w:rsidP="005564F7">
            <w:pPr>
              <w:pStyle w:val="TableBody8pt"/>
            </w:pPr>
            <w:r>
              <w:t xml:space="preserve">/trovares_POC/configure_rsync_at_customer_staging_server.sh  </w:t>
            </w:r>
          </w:p>
        </w:tc>
        <w:tc>
          <w:tcPr>
            <w:tcW w:w="3083" w:type="pct"/>
            <w:shd w:val="clear" w:color="auto" w:fill="auto"/>
          </w:tcPr>
          <w:p w14:paraId="7B4A7D05" w14:textId="77777777" w:rsidR="008E3F2C" w:rsidRDefault="008E3F2C" w:rsidP="005564F7">
            <w:pPr>
              <w:pStyle w:val="TableBody8pt"/>
            </w:pPr>
            <w:r w:rsidRPr="00354A57">
              <w:rPr>
                <w:rStyle w:val="BoldEmpha"/>
              </w:rPr>
              <w:t>What:</w:t>
            </w:r>
            <w:r>
              <w:t xml:space="preserve"> This script installs (if required) and configures rsync software at customer server where CSV files have been staged for analysis.</w:t>
            </w:r>
          </w:p>
          <w:p w14:paraId="73AB1CF4" w14:textId="77777777" w:rsidR="008E3F2C" w:rsidRDefault="008E3F2C" w:rsidP="005564F7">
            <w:pPr>
              <w:pStyle w:val="TableBody8pt"/>
            </w:pPr>
            <w:r w:rsidRPr="00354A57">
              <w:rPr>
                <w:rStyle w:val="BoldEmpha"/>
              </w:rPr>
              <w:t>Where</w:t>
            </w:r>
            <w:r>
              <w:rPr>
                <w:rStyle w:val="BoldEmpha"/>
              </w:rPr>
              <w:t xml:space="preserve"> to run</w:t>
            </w:r>
            <w:r w:rsidRPr="00354A57">
              <w:rPr>
                <w:rStyle w:val="BoldEmpha"/>
              </w:rPr>
              <w:t>:</w:t>
            </w:r>
            <w:r>
              <w:t xml:space="preserve"> This script should be only run on customer server where CSV files have been staged. Do not run it on </w:t>
            </w:r>
            <w:proofErr w:type="spellStart"/>
            <w:r>
              <w:t>trovares</w:t>
            </w:r>
            <w:proofErr w:type="spellEnd"/>
            <w:r>
              <w:t xml:space="preserve"> POC system.</w:t>
            </w:r>
          </w:p>
          <w:p w14:paraId="0682AB77" w14:textId="77777777" w:rsidR="008E3F2C" w:rsidRPr="005E4E70" w:rsidRDefault="008E3F2C" w:rsidP="005564F7">
            <w:pPr>
              <w:pStyle w:val="TableBody8pt"/>
            </w:pPr>
            <w:r w:rsidRPr="00354A57">
              <w:rPr>
                <w:rStyle w:val="BoldEmpha"/>
              </w:rPr>
              <w:t>NOTE:</w:t>
            </w:r>
            <w:r>
              <w:t xml:space="preserve"> If rsync is not installed, it will try to install using RHEL yum repository configured in the system. Optionally rsync rpm can be installed manually and then this script can be run.</w:t>
            </w:r>
          </w:p>
        </w:tc>
      </w:tr>
      <w:tr w:rsidR="008E3F2C" w:rsidRPr="005E4E70" w14:paraId="01D7186A" w14:textId="77777777" w:rsidTr="005564F7">
        <w:trPr>
          <w:trHeight w:val="342"/>
        </w:trPr>
        <w:tc>
          <w:tcPr>
            <w:tcW w:w="1917" w:type="pct"/>
            <w:shd w:val="clear" w:color="auto" w:fill="auto"/>
          </w:tcPr>
          <w:p w14:paraId="254133B5" w14:textId="77777777" w:rsidR="008E3F2C" w:rsidRPr="005E4E70" w:rsidRDefault="008E3F2C" w:rsidP="005564F7">
            <w:pPr>
              <w:pStyle w:val="TableBody8pt"/>
            </w:pPr>
            <w:r>
              <w:t xml:space="preserve">/trovares_POC/rsync_data_mover.sh  </w:t>
            </w:r>
          </w:p>
        </w:tc>
        <w:tc>
          <w:tcPr>
            <w:tcW w:w="3083" w:type="pct"/>
            <w:shd w:val="clear" w:color="auto" w:fill="auto"/>
          </w:tcPr>
          <w:p w14:paraId="516966AB" w14:textId="77777777" w:rsidR="008E3F2C" w:rsidRDefault="008E3F2C" w:rsidP="005564F7">
            <w:pPr>
              <w:pStyle w:val="TableBody8pt"/>
            </w:pPr>
            <w:r w:rsidRPr="00354A57">
              <w:rPr>
                <w:rStyle w:val="BoldEmpha"/>
              </w:rPr>
              <w:t>What:</w:t>
            </w:r>
            <w:r>
              <w:t xml:space="preserve"> This script installs (if required) and configures rsync software at </w:t>
            </w:r>
            <w:proofErr w:type="spellStart"/>
            <w:r>
              <w:t>trovares</w:t>
            </w:r>
            <w:proofErr w:type="spellEnd"/>
            <w:r>
              <w:t xml:space="preserve"> POC system. This script moves only *.csv file from customer staging server to </w:t>
            </w:r>
            <w:proofErr w:type="spellStart"/>
            <w:r>
              <w:t>trovares</w:t>
            </w:r>
            <w:proofErr w:type="spellEnd"/>
            <w:r>
              <w:t xml:space="preserve"> POC system.</w:t>
            </w:r>
          </w:p>
          <w:p w14:paraId="539485A3" w14:textId="77777777" w:rsidR="008E3F2C" w:rsidRDefault="008E3F2C" w:rsidP="005564F7">
            <w:pPr>
              <w:pStyle w:val="TableBody8pt"/>
            </w:pPr>
            <w:r w:rsidRPr="00354A57">
              <w:rPr>
                <w:rStyle w:val="BoldEmpha"/>
              </w:rPr>
              <w:t>Where</w:t>
            </w:r>
            <w:r>
              <w:rPr>
                <w:rStyle w:val="BoldEmpha"/>
              </w:rPr>
              <w:t xml:space="preserve"> to run</w:t>
            </w:r>
            <w:r w:rsidRPr="00354A57">
              <w:rPr>
                <w:rStyle w:val="BoldEmpha"/>
              </w:rPr>
              <w:t>:</w:t>
            </w:r>
            <w:r>
              <w:t xml:space="preserve"> This script should be only run on the </w:t>
            </w:r>
            <w:proofErr w:type="spellStart"/>
            <w:r>
              <w:t>trovares</w:t>
            </w:r>
            <w:proofErr w:type="spellEnd"/>
            <w:r>
              <w:t xml:space="preserve"> POC system.</w:t>
            </w:r>
          </w:p>
          <w:p w14:paraId="03D79E0D" w14:textId="77777777" w:rsidR="008E3F2C" w:rsidRPr="005E4E70" w:rsidRDefault="008E3F2C" w:rsidP="005564F7">
            <w:pPr>
              <w:pStyle w:val="TableBody8pt"/>
            </w:pPr>
            <w:r w:rsidRPr="00354A57">
              <w:rPr>
                <w:rStyle w:val="BoldEmpha"/>
              </w:rPr>
              <w:t>NOTE:</w:t>
            </w:r>
            <w:r>
              <w:t xml:space="preserve"> If rsync is not installed, it will try to install using RHEL yum repository configured in the system. Optionally rsync rpm can be installed manually and then this script can be run.</w:t>
            </w:r>
          </w:p>
        </w:tc>
      </w:tr>
      <w:tr w:rsidR="008E3F2C" w:rsidRPr="005E4E70" w14:paraId="4A8962C7" w14:textId="77777777" w:rsidTr="005564F7">
        <w:trPr>
          <w:trHeight w:val="342"/>
        </w:trPr>
        <w:tc>
          <w:tcPr>
            <w:tcW w:w="1917" w:type="pct"/>
            <w:shd w:val="clear" w:color="auto" w:fill="auto"/>
          </w:tcPr>
          <w:p w14:paraId="33D05D1F" w14:textId="77777777" w:rsidR="008E3F2C" w:rsidRDefault="008E3F2C" w:rsidP="005564F7">
            <w:pPr>
              <w:pStyle w:val="TableBody8pt"/>
            </w:pPr>
            <w:r>
              <w:t xml:space="preserve">/trovares_POC/system_prereq.sh  </w:t>
            </w:r>
          </w:p>
        </w:tc>
        <w:tc>
          <w:tcPr>
            <w:tcW w:w="3083" w:type="pct"/>
            <w:shd w:val="clear" w:color="auto" w:fill="auto"/>
          </w:tcPr>
          <w:p w14:paraId="5B913419" w14:textId="77777777" w:rsidR="008E3F2C" w:rsidRDefault="008E3F2C" w:rsidP="005564F7">
            <w:pPr>
              <w:pStyle w:val="TableBody8pt"/>
            </w:pPr>
            <w:r w:rsidRPr="00354A57">
              <w:rPr>
                <w:rStyle w:val="BoldEmpha"/>
              </w:rPr>
              <w:t>What:</w:t>
            </w:r>
            <w:r>
              <w:t xml:space="preserve"> This script installs (if required) and configures various </w:t>
            </w:r>
            <w:proofErr w:type="spellStart"/>
            <w:r>
              <w:t>softwares</w:t>
            </w:r>
            <w:proofErr w:type="spellEnd"/>
            <w:r>
              <w:t xml:space="preserve"> and tunes the kernel &amp; NVMe disks. </w:t>
            </w:r>
            <w:r w:rsidRPr="007F3F02">
              <w:t>Please refer to</w:t>
            </w:r>
            <w:r>
              <w:t xml:space="preserve"> step 4 for more details on this script.</w:t>
            </w:r>
          </w:p>
          <w:p w14:paraId="6C8878A6" w14:textId="77777777" w:rsidR="008E3F2C" w:rsidRDefault="008E3F2C" w:rsidP="005564F7">
            <w:pPr>
              <w:pStyle w:val="TableBody8pt"/>
            </w:pPr>
            <w:r w:rsidRPr="00354A57">
              <w:rPr>
                <w:rStyle w:val="BoldEmpha"/>
              </w:rPr>
              <w:t>Where</w:t>
            </w:r>
            <w:r>
              <w:rPr>
                <w:rStyle w:val="BoldEmpha"/>
              </w:rPr>
              <w:t xml:space="preserve"> to run</w:t>
            </w:r>
            <w:r w:rsidRPr="00354A57">
              <w:rPr>
                <w:rStyle w:val="BoldEmpha"/>
              </w:rPr>
              <w:t>:</w:t>
            </w:r>
            <w:r>
              <w:t xml:space="preserve"> This script should be only run on the </w:t>
            </w:r>
            <w:proofErr w:type="spellStart"/>
            <w:r>
              <w:t>trovares</w:t>
            </w:r>
            <w:proofErr w:type="spellEnd"/>
            <w:r>
              <w:t xml:space="preserve"> POC system.</w:t>
            </w:r>
          </w:p>
        </w:tc>
      </w:tr>
      <w:tr w:rsidR="008E3F2C" w:rsidRPr="005E4E70" w14:paraId="4DFBB53A" w14:textId="77777777" w:rsidTr="005564F7">
        <w:trPr>
          <w:trHeight w:val="342"/>
        </w:trPr>
        <w:tc>
          <w:tcPr>
            <w:tcW w:w="1917" w:type="pct"/>
            <w:shd w:val="clear" w:color="auto" w:fill="auto"/>
          </w:tcPr>
          <w:p w14:paraId="139F4A7B" w14:textId="77777777" w:rsidR="008E3F2C" w:rsidRDefault="008E3F2C" w:rsidP="005564F7">
            <w:pPr>
              <w:pStyle w:val="TableBody8pt"/>
            </w:pPr>
            <w:r>
              <w:t xml:space="preserve">/trovares_POC/jupyter  </w:t>
            </w:r>
          </w:p>
        </w:tc>
        <w:tc>
          <w:tcPr>
            <w:tcW w:w="3083" w:type="pct"/>
            <w:shd w:val="clear" w:color="auto" w:fill="auto"/>
          </w:tcPr>
          <w:p w14:paraId="60F91085" w14:textId="77777777" w:rsidR="008E3F2C" w:rsidRDefault="008E3F2C" w:rsidP="005564F7">
            <w:pPr>
              <w:pStyle w:val="TableBody8pt"/>
            </w:pPr>
            <w:r>
              <w:t>Jupyter package pip repository</w:t>
            </w:r>
          </w:p>
        </w:tc>
      </w:tr>
      <w:tr w:rsidR="008E3F2C" w:rsidRPr="005E4E70" w14:paraId="3398030E" w14:textId="77777777" w:rsidTr="005564F7">
        <w:trPr>
          <w:trHeight w:val="342"/>
        </w:trPr>
        <w:tc>
          <w:tcPr>
            <w:tcW w:w="1917" w:type="pct"/>
            <w:shd w:val="clear" w:color="auto" w:fill="auto"/>
          </w:tcPr>
          <w:p w14:paraId="4C645606" w14:textId="77777777" w:rsidR="008E3F2C" w:rsidRDefault="008E3F2C" w:rsidP="005564F7">
            <w:pPr>
              <w:pStyle w:val="TableBody8pt"/>
            </w:pPr>
            <w:r>
              <w:t>/trovares_POC/xgt</w:t>
            </w:r>
          </w:p>
        </w:tc>
        <w:tc>
          <w:tcPr>
            <w:tcW w:w="3083" w:type="pct"/>
            <w:shd w:val="clear" w:color="auto" w:fill="auto"/>
          </w:tcPr>
          <w:p w14:paraId="404509DC" w14:textId="77777777" w:rsidR="008E3F2C" w:rsidRDefault="008E3F2C" w:rsidP="005564F7">
            <w:pPr>
              <w:pStyle w:val="TableBody8pt"/>
            </w:pPr>
            <w:r>
              <w:t>xGT python package pip repository</w:t>
            </w:r>
          </w:p>
        </w:tc>
      </w:tr>
      <w:tr w:rsidR="008E3F2C" w:rsidRPr="005E4E70" w14:paraId="2D40A015" w14:textId="77777777" w:rsidTr="005564F7">
        <w:trPr>
          <w:trHeight w:val="327"/>
        </w:trPr>
        <w:tc>
          <w:tcPr>
            <w:tcW w:w="1917" w:type="pct"/>
            <w:shd w:val="clear" w:color="auto" w:fill="auto"/>
          </w:tcPr>
          <w:p w14:paraId="69BA0A86" w14:textId="77777777" w:rsidR="008E3F2C" w:rsidRPr="005E4E70" w:rsidRDefault="008E3F2C" w:rsidP="005564F7">
            <w:pPr>
              <w:pStyle w:val="TableBody8pt"/>
            </w:pPr>
            <w:r>
              <w:t>/trovares_POC/python</w:t>
            </w:r>
          </w:p>
        </w:tc>
        <w:tc>
          <w:tcPr>
            <w:tcW w:w="3083" w:type="pct"/>
            <w:shd w:val="clear" w:color="auto" w:fill="auto"/>
          </w:tcPr>
          <w:p w14:paraId="213299BD" w14:textId="77777777" w:rsidR="008E3F2C" w:rsidRPr="005E4E70" w:rsidRDefault="008E3F2C" w:rsidP="005564F7">
            <w:pPr>
              <w:pStyle w:val="TableBody8pt"/>
            </w:pPr>
            <w:r>
              <w:t xml:space="preserve">Python source code </w:t>
            </w:r>
          </w:p>
        </w:tc>
      </w:tr>
    </w:tbl>
    <w:p w14:paraId="234A16DA" w14:textId="77777777" w:rsidR="008E3F2C" w:rsidRDefault="008E3F2C" w:rsidP="00E80934">
      <w:pPr>
        <w:pStyle w:val="NumberedList-Level1"/>
      </w:pPr>
    </w:p>
    <w:p w14:paraId="260577E4" w14:textId="77777777" w:rsidR="00842C03" w:rsidRDefault="00842C03" w:rsidP="00E80934">
      <w:pPr>
        <w:pStyle w:val="NumberedList-Level1"/>
      </w:pPr>
    </w:p>
    <w:p w14:paraId="3AD52046" w14:textId="77777777" w:rsidR="00842C03" w:rsidRDefault="00842C03" w:rsidP="00E80934">
      <w:pPr>
        <w:pStyle w:val="NumberedList-Level1"/>
      </w:pPr>
    </w:p>
    <w:p w14:paraId="6C5B7F23" w14:textId="77777777" w:rsidR="008E3F2C" w:rsidRPr="00BD0E11" w:rsidRDefault="008E3F2C" w:rsidP="00E80934">
      <w:pPr>
        <w:pStyle w:val="NumberedList-Level1"/>
        <w:numPr>
          <w:ilvl w:val="0"/>
          <w:numId w:val="24"/>
        </w:numPr>
        <w:rPr>
          <w:rFonts w:ascii="MetricHPE Light" w:eastAsia="Times New Roman" w:hAnsi="MetricHPE Light"/>
          <w:noProof w:val="0"/>
          <w:lang w:eastAsia="en-US"/>
        </w:rPr>
      </w:pPr>
      <w:r w:rsidRPr="00BD0E11">
        <w:rPr>
          <w:rFonts w:ascii="MetricHPE Light" w:eastAsia="Times New Roman" w:hAnsi="MetricHPE Light"/>
          <w:noProof w:val="0"/>
          <w:lang w:eastAsia="en-US"/>
        </w:rPr>
        <w:lastRenderedPageBreak/>
        <w:t>Setup yum repository for RHEL OS 7.6</w:t>
      </w:r>
    </w:p>
    <w:p w14:paraId="0D2948AB" w14:textId="77777777" w:rsidR="008E3F2C" w:rsidRPr="007217EC" w:rsidRDefault="008E3F2C" w:rsidP="00E80934">
      <w:pPr>
        <w:pStyle w:val="NumberedList-Level2"/>
        <w:rPr>
          <w:rStyle w:val="CodingLanguage"/>
        </w:rPr>
      </w:pPr>
      <w:r w:rsidRPr="007217EC">
        <w:rPr>
          <w:rStyle w:val="CodingLanguage"/>
        </w:rPr>
        <w:t>Mount the RHEL ISO image and create yum repository.</w:t>
      </w:r>
    </w:p>
    <w:p w14:paraId="03D591C8" w14:textId="77777777" w:rsidR="008E3F2C" w:rsidRPr="0068344A" w:rsidRDefault="008E3F2C" w:rsidP="00E80934">
      <w:pPr>
        <w:pStyle w:val="NumberedList-Level2"/>
        <w:rPr>
          <w:rStyle w:val="CodingLanguage"/>
        </w:rPr>
      </w:pPr>
      <w:r w:rsidRPr="0068344A">
        <w:rPr>
          <w:rStyle w:val="CodingLanguage"/>
        </w:rPr>
        <w:t># mkdir /rhelmnt</w:t>
      </w:r>
    </w:p>
    <w:p w14:paraId="334647F9" w14:textId="77777777" w:rsidR="008E3F2C" w:rsidRPr="0068344A" w:rsidRDefault="008E3F2C" w:rsidP="00E80934">
      <w:pPr>
        <w:pStyle w:val="NumberedList-Level2"/>
        <w:rPr>
          <w:rStyle w:val="CodingLanguage"/>
        </w:rPr>
      </w:pPr>
      <w:r w:rsidRPr="0068344A">
        <w:rPr>
          <w:rStyle w:val="CodingLanguage"/>
        </w:rPr>
        <w:t># mount –o loop &lt;RHEL76.ISO&gt; /rhelmnt</w:t>
      </w:r>
    </w:p>
    <w:p w14:paraId="2A43FCA4" w14:textId="77777777" w:rsidR="008E3F2C" w:rsidRPr="0068344A" w:rsidRDefault="008E3F2C" w:rsidP="00E80934">
      <w:pPr>
        <w:pStyle w:val="NumberedList-Level2"/>
        <w:rPr>
          <w:rStyle w:val="CodingLanguage"/>
        </w:rPr>
      </w:pPr>
      <w:r w:rsidRPr="0068344A">
        <w:rPr>
          <w:rStyle w:val="CodingLanguage"/>
        </w:rPr>
        <w:t># vi /etc/yum.repos.d/rhel76.repo</w:t>
      </w:r>
    </w:p>
    <w:p w14:paraId="0D3FE99C" w14:textId="77777777" w:rsidR="008E3F2C" w:rsidRPr="0068344A" w:rsidRDefault="008E3F2C" w:rsidP="007217EC">
      <w:pPr>
        <w:pStyle w:val="NumberedList-Level2"/>
        <w:numPr>
          <w:ilvl w:val="0"/>
          <w:numId w:val="0"/>
        </w:numPr>
        <w:ind w:left="630"/>
        <w:rPr>
          <w:rStyle w:val="CodingLanguage"/>
        </w:rPr>
      </w:pPr>
      <w:r w:rsidRPr="0068344A">
        <w:rPr>
          <w:rStyle w:val="CodingLanguage"/>
        </w:rPr>
        <w:t>[rhel76]</w:t>
      </w:r>
    </w:p>
    <w:p w14:paraId="67F1CAD4" w14:textId="77777777" w:rsidR="008E3F2C" w:rsidRPr="0068344A" w:rsidRDefault="008E3F2C" w:rsidP="007217EC">
      <w:pPr>
        <w:pStyle w:val="NumberedList-Level2"/>
        <w:numPr>
          <w:ilvl w:val="0"/>
          <w:numId w:val="0"/>
        </w:numPr>
        <w:ind w:left="630"/>
        <w:rPr>
          <w:rStyle w:val="CodingLanguage"/>
        </w:rPr>
      </w:pPr>
      <w:r w:rsidRPr="0068344A">
        <w:rPr>
          <w:rStyle w:val="CodingLanguage"/>
        </w:rPr>
        <w:t>name=rhel76</w:t>
      </w:r>
    </w:p>
    <w:p w14:paraId="41FF19F5" w14:textId="77777777" w:rsidR="008E3F2C" w:rsidRPr="0068344A" w:rsidRDefault="008E3F2C" w:rsidP="007217EC">
      <w:pPr>
        <w:pStyle w:val="NumberedList-Level2"/>
        <w:numPr>
          <w:ilvl w:val="0"/>
          <w:numId w:val="0"/>
        </w:numPr>
        <w:ind w:left="630"/>
        <w:rPr>
          <w:rStyle w:val="CodingLanguage"/>
        </w:rPr>
      </w:pPr>
      <w:r w:rsidRPr="0068344A">
        <w:rPr>
          <w:rStyle w:val="CodingLanguage"/>
        </w:rPr>
        <w:t>baseurl=file:///rhelmnt</w:t>
      </w:r>
    </w:p>
    <w:p w14:paraId="729397E7" w14:textId="77777777" w:rsidR="008E3F2C" w:rsidRPr="0068344A" w:rsidRDefault="008E3F2C" w:rsidP="007217EC">
      <w:pPr>
        <w:pStyle w:val="NumberedList-Level2"/>
        <w:numPr>
          <w:ilvl w:val="0"/>
          <w:numId w:val="0"/>
        </w:numPr>
        <w:ind w:left="630"/>
        <w:rPr>
          <w:rStyle w:val="CodingLanguage"/>
        </w:rPr>
      </w:pPr>
      <w:r w:rsidRPr="0068344A">
        <w:rPr>
          <w:rStyle w:val="CodingLanguage"/>
        </w:rPr>
        <w:t>enabled=1</w:t>
      </w:r>
    </w:p>
    <w:p w14:paraId="23377933" w14:textId="77777777" w:rsidR="008E3F2C" w:rsidRPr="0068344A" w:rsidRDefault="008E3F2C" w:rsidP="007217EC">
      <w:pPr>
        <w:pStyle w:val="NumberedList-Level2"/>
        <w:numPr>
          <w:ilvl w:val="0"/>
          <w:numId w:val="0"/>
        </w:numPr>
        <w:ind w:left="630"/>
        <w:rPr>
          <w:rStyle w:val="CodingLanguage"/>
        </w:rPr>
      </w:pPr>
      <w:r w:rsidRPr="0068344A">
        <w:rPr>
          <w:rStyle w:val="CodingLanguage"/>
        </w:rPr>
        <w:t>gpgcheck=0</w:t>
      </w:r>
    </w:p>
    <w:p w14:paraId="22314BCE" w14:textId="77777777" w:rsidR="008E3F2C" w:rsidRPr="00BD0E11" w:rsidRDefault="008E3F2C" w:rsidP="00E80934">
      <w:pPr>
        <w:pStyle w:val="NumberedList-Level1"/>
        <w:numPr>
          <w:ilvl w:val="0"/>
          <w:numId w:val="24"/>
        </w:numPr>
        <w:rPr>
          <w:rFonts w:ascii="MetricHPE Light" w:eastAsia="Times New Roman" w:hAnsi="MetricHPE Light"/>
          <w:noProof w:val="0"/>
          <w:lang w:eastAsia="en-US"/>
        </w:rPr>
      </w:pPr>
      <w:r w:rsidRPr="00BD0E11">
        <w:rPr>
          <w:rFonts w:ascii="MetricHPE Light" w:eastAsia="Times New Roman" w:hAnsi="MetricHPE Light"/>
          <w:noProof w:val="0"/>
          <w:lang w:eastAsia="en-US"/>
        </w:rPr>
        <w:t>Execute the system_prereq.sh script in the below mentioned sequence on the trovares POC system.</w:t>
      </w:r>
    </w:p>
    <w:tbl>
      <w:tblPr>
        <w:tblW w:w="5000" w:type="pct"/>
        <w:tblBorders>
          <w:bottom w:val="single" w:sz="18" w:space="0" w:color="000000"/>
          <w:insideH w:val="single" w:sz="2" w:space="0" w:color="000000"/>
        </w:tblBorders>
        <w:tblLook w:val="04A0" w:firstRow="1" w:lastRow="0" w:firstColumn="1" w:lastColumn="0" w:noHBand="0" w:noVBand="1"/>
      </w:tblPr>
      <w:tblGrid>
        <w:gridCol w:w="1171"/>
        <w:gridCol w:w="1784"/>
        <w:gridCol w:w="7845"/>
      </w:tblGrid>
      <w:tr w:rsidR="008E3F2C" w:rsidRPr="005E4E70" w14:paraId="2F221D9D" w14:textId="77777777" w:rsidTr="005564F7">
        <w:trPr>
          <w:trHeight w:val="327"/>
        </w:trPr>
        <w:tc>
          <w:tcPr>
            <w:tcW w:w="542" w:type="pct"/>
            <w:tcBorders>
              <w:top w:val="nil"/>
              <w:bottom w:val="single" w:sz="36" w:space="0" w:color="00B388"/>
            </w:tcBorders>
          </w:tcPr>
          <w:p w14:paraId="5835F31A" w14:textId="77777777" w:rsidR="008E3F2C" w:rsidRDefault="008E3F2C" w:rsidP="005564F7">
            <w:pPr>
              <w:pStyle w:val="TableSubhead8pt"/>
            </w:pPr>
            <w:r>
              <w:t>Step</w:t>
            </w:r>
          </w:p>
        </w:tc>
        <w:tc>
          <w:tcPr>
            <w:tcW w:w="826" w:type="pct"/>
            <w:tcBorders>
              <w:top w:val="nil"/>
              <w:bottom w:val="single" w:sz="36" w:space="0" w:color="00B388"/>
            </w:tcBorders>
            <w:shd w:val="clear" w:color="auto" w:fill="auto"/>
          </w:tcPr>
          <w:p w14:paraId="28BC2169" w14:textId="77777777" w:rsidR="008E3F2C" w:rsidRPr="005E4E70" w:rsidRDefault="008E3F2C" w:rsidP="005564F7">
            <w:pPr>
              <w:pStyle w:val="TableSubhead8pt"/>
            </w:pPr>
            <w:r>
              <w:t>Command syntax</w:t>
            </w:r>
          </w:p>
        </w:tc>
        <w:tc>
          <w:tcPr>
            <w:tcW w:w="3632" w:type="pct"/>
            <w:tcBorders>
              <w:top w:val="nil"/>
              <w:bottom w:val="single" w:sz="36" w:space="0" w:color="00B388"/>
            </w:tcBorders>
            <w:shd w:val="clear" w:color="auto" w:fill="auto"/>
          </w:tcPr>
          <w:p w14:paraId="545A8160" w14:textId="77777777" w:rsidR="008E3F2C" w:rsidRPr="005E4E70" w:rsidRDefault="008E3F2C" w:rsidP="005564F7">
            <w:pPr>
              <w:pStyle w:val="TableSubhead8pt"/>
            </w:pPr>
            <w:r w:rsidRPr="005E4E70">
              <w:t>Description</w:t>
            </w:r>
            <w:r>
              <w:t xml:space="preserve"> and pre-requisite before running the command</w:t>
            </w:r>
          </w:p>
        </w:tc>
      </w:tr>
      <w:tr w:rsidR="008E3F2C" w:rsidRPr="005E4E70" w14:paraId="668FAD49" w14:textId="77777777" w:rsidTr="005564F7">
        <w:trPr>
          <w:trHeight w:val="327"/>
        </w:trPr>
        <w:tc>
          <w:tcPr>
            <w:tcW w:w="542" w:type="pct"/>
            <w:tcBorders>
              <w:top w:val="single" w:sz="36" w:space="0" w:color="00B388"/>
            </w:tcBorders>
          </w:tcPr>
          <w:p w14:paraId="4AD6CC6D" w14:textId="77777777" w:rsidR="008E3F2C" w:rsidRDefault="008E3F2C" w:rsidP="005564F7">
            <w:pPr>
              <w:pStyle w:val="TableBody8pt"/>
              <w:rPr>
                <w:rStyle w:val="BoldEmpha"/>
              </w:rPr>
            </w:pPr>
            <w:r>
              <w:rPr>
                <w:rStyle w:val="BoldEmpha"/>
              </w:rPr>
              <w:t>Step-1</w:t>
            </w:r>
          </w:p>
        </w:tc>
        <w:tc>
          <w:tcPr>
            <w:tcW w:w="826" w:type="pct"/>
            <w:tcBorders>
              <w:top w:val="single" w:sz="36" w:space="0" w:color="00B388"/>
            </w:tcBorders>
            <w:shd w:val="clear" w:color="auto" w:fill="auto"/>
          </w:tcPr>
          <w:p w14:paraId="2D6D5AE0" w14:textId="77777777" w:rsidR="008E3F2C" w:rsidRPr="005E4E70" w:rsidRDefault="008E3F2C" w:rsidP="005564F7">
            <w:pPr>
              <w:pStyle w:val="TableBody8pt"/>
            </w:pPr>
            <w:r>
              <w:rPr>
                <w:rStyle w:val="BoldEmpha"/>
              </w:rPr>
              <w:t>./</w:t>
            </w:r>
            <w:r w:rsidRPr="00AE5C1B">
              <w:rPr>
                <w:rStyle w:val="BoldEmpha"/>
              </w:rPr>
              <w:t>system_prereq.sh -f</w:t>
            </w:r>
          </w:p>
        </w:tc>
        <w:tc>
          <w:tcPr>
            <w:tcW w:w="3632" w:type="pct"/>
            <w:tcBorders>
              <w:top w:val="single" w:sz="36" w:space="0" w:color="00B388"/>
            </w:tcBorders>
            <w:shd w:val="clear" w:color="auto" w:fill="auto"/>
          </w:tcPr>
          <w:p w14:paraId="7006127E" w14:textId="27D1647C" w:rsidR="008E3F2C" w:rsidRDefault="008E3F2C" w:rsidP="005564F7">
            <w:pPr>
              <w:pStyle w:val="TableBody8pt"/>
            </w:pPr>
            <w:r>
              <w:t>Installs HPE Foundation Software for HPE Superdome Flex. Before running this command, make sure you have configured RHEL OS yum repo as described in previous step.</w:t>
            </w:r>
            <w:r w:rsidR="0009292D">
              <w:t xml:space="preserve">  Before running this command</w:t>
            </w:r>
            <w:r w:rsidR="00A80C99">
              <w:t xml:space="preserve">, define the following variables </w:t>
            </w:r>
            <w:r w:rsidR="0009292D">
              <w:t>inside the script as shown below:</w:t>
            </w:r>
          </w:p>
          <w:p w14:paraId="66594735" w14:textId="433A843C" w:rsidR="00A80C99" w:rsidRPr="00A80C99" w:rsidRDefault="00A80C99" w:rsidP="005564F7">
            <w:pPr>
              <w:pStyle w:val="TableBody8pt"/>
              <w:rPr>
                <w:rStyle w:val="BoldEmpha"/>
              </w:rPr>
            </w:pPr>
            <w:r w:rsidRPr="00A80C99">
              <w:rPr>
                <w:rStyle w:val="BoldEmpha"/>
              </w:rPr>
              <w:t>TROVARES_POC_HOME="/root/trovares_POC"</w:t>
            </w:r>
            <w:r>
              <w:rPr>
                <w:rStyle w:val="BoldEmpha"/>
              </w:rPr>
              <w:t xml:space="preserve">   </w:t>
            </w:r>
            <w:r w:rsidRPr="00A80C99">
              <w:rPr>
                <w:rStyle w:val="BoldEmpha"/>
              </w:rPr>
              <w:t>NOTE: Directory where sdflex_trovares_POC.tgz was extracted.</w:t>
            </w:r>
          </w:p>
          <w:p w14:paraId="5743FEB8" w14:textId="1C9DF6E8" w:rsidR="0009292D" w:rsidRPr="0009292D" w:rsidRDefault="0009292D" w:rsidP="005564F7">
            <w:pPr>
              <w:pStyle w:val="TableBody8pt"/>
              <w:rPr>
                <w:rStyle w:val="BoldEmpha"/>
              </w:rPr>
            </w:pPr>
            <w:r w:rsidRPr="0009292D">
              <w:rPr>
                <w:rStyle w:val="BoldEmpha"/>
              </w:rPr>
              <w:t>HPEFS_MNT_DIR="/</w:t>
            </w:r>
            <w:proofErr w:type="spellStart"/>
            <w:r w:rsidRPr="0009292D">
              <w:rPr>
                <w:rStyle w:val="BoldEmpha"/>
              </w:rPr>
              <w:t>hpefswmount</w:t>
            </w:r>
            <w:proofErr w:type="spellEnd"/>
            <w:r w:rsidRPr="0009292D">
              <w:rPr>
                <w:rStyle w:val="BoldEmpha"/>
              </w:rPr>
              <w:t>"</w:t>
            </w:r>
          </w:p>
        </w:tc>
      </w:tr>
      <w:tr w:rsidR="008E3F2C" w:rsidRPr="005E4E70" w14:paraId="2653F9E6" w14:textId="77777777" w:rsidTr="005564F7">
        <w:trPr>
          <w:trHeight w:val="342"/>
        </w:trPr>
        <w:tc>
          <w:tcPr>
            <w:tcW w:w="542" w:type="pct"/>
          </w:tcPr>
          <w:p w14:paraId="30F7BE8F" w14:textId="34004DC8" w:rsidR="008E3F2C" w:rsidRDefault="008E3F2C" w:rsidP="005564F7">
            <w:pPr>
              <w:pStyle w:val="TableBody8pt"/>
              <w:rPr>
                <w:rStyle w:val="BoldEmpha"/>
              </w:rPr>
            </w:pPr>
            <w:r>
              <w:rPr>
                <w:rStyle w:val="BoldEmpha"/>
              </w:rPr>
              <w:t>Step-2</w:t>
            </w:r>
          </w:p>
        </w:tc>
        <w:tc>
          <w:tcPr>
            <w:tcW w:w="826" w:type="pct"/>
            <w:shd w:val="clear" w:color="auto" w:fill="auto"/>
          </w:tcPr>
          <w:p w14:paraId="2B564326" w14:textId="77777777" w:rsidR="008E3F2C" w:rsidRPr="005E4E70" w:rsidRDefault="008E3F2C" w:rsidP="005564F7">
            <w:pPr>
              <w:pStyle w:val="TableBody8pt"/>
            </w:pPr>
            <w:r>
              <w:rPr>
                <w:rStyle w:val="BoldEmpha"/>
              </w:rPr>
              <w:t>./</w:t>
            </w:r>
            <w:r w:rsidRPr="00AE5C1B">
              <w:rPr>
                <w:rStyle w:val="BoldEmpha"/>
              </w:rPr>
              <w:t xml:space="preserve">system_prereq.sh </w:t>
            </w:r>
            <w:r>
              <w:rPr>
                <w:rStyle w:val="BoldEmpha"/>
              </w:rPr>
              <w:t>-m</w:t>
            </w:r>
          </w:p>
        </w:tc>
        <w:tc>
          <w:tcPr>
            <w:tcW w:w="3632" w:type="pct"/>
            <w:shd w:val="clear" w:color="auto" w:fill="auto"/>
          </w:tcPr>
          <w:p w14:paraId="275AE26C" w14:textId="77777777" w:rsidR="008E3F2C" w:rsidRDefault="008E3F2C" w:rsidP="008E3F2C">
            <w:pPr>
              <w:pStyle w:val="TableBullet8pt"/>
              <w:ind w:left="158" w:hanging="158"/>
            </w:pPr>
            <w:r>
              <w:t>Creates filesystem on specified NVME disks. Before running this command, define the following variable inside the script as shown below.</w:t>
            </w:r>
          </w:p>
          <w:p w14:paraId="64AD0600" w14:textId="691CFAEE" w:rsidR="008E3F2C" w:rsidRPr="00E43961" w:rsidRDefault="000E225C" w:rsidP="005564F7">
            <w:pPr>
              <w:pStyle w:val="TableBody8pt"/>
              <w:rPr>
                <w:rStyle w:val="BoldEmpha"/>
              </w:rPr>
            </w:pPr>
            <w:r w:rsidRPr="000E225C">
              <w:rPr>
                <w:rStyle w:val="BoldEmpha"/>
              </w:rPr>
              <w:t>NVME_DISK_LIST</w:t>
            </w:r>
            <w:r w:rsidR="008E3F2C">
              <w:rPr>
                <w:rStyle w:val="BoldEmpha"/>
              </w:rPr>
              <w:t>=(/dev/nvme0n1 /dev/nvme1n1 /dev/nvme2n1</w:t>
            </w:r>
            <w:r w:rsidR="008E3F2C" w:rsidRPr="00E43961">
              <w:rPr>
                <w:rStyle w:val="BoldEmpha"/>
              </w:rPr>
              <w:t>)</w:t>
            </w:r>
          </w:p>
          <w:p w14:paraId="5CCC13C0" w14:textId="13C29998" w:rsidR="008E3F2C" w:rsidRDefault="008E3F2C" w:rsidP="008E3F2C">
            <w:pPr>
              <w:pStyle w:val="TableBullet8pt"/>
              <w:ind w:left="158" w:hanging="158"/>
            </w:pPr>
            <w:r>
              <w:t xml:space="preserve">Create mount points for all the NVMe disks as specified in the below variable (located inside the script). Update </w:t>
            </w:r>
            <w:r w:rsidR="000E225C">
              <w:t xml:space="preserve">following </w:t>
            </w:r>
            <w:r>
              <w:t>variable</w:t>
            </w:r>
            <w:r w:rsidR="000E225C">
              <w:t>s,</w:t>
            </w:r>
            <w:r>
              <w:t xml:space="preserve"> if required.</w:t>
            </w:r>
          </w:p>
          <w:p w14:paraId="1C1EA038" w14:textId="326BAAAF" w:rsidR="008E3F2C" w:rsidRDefault="000E225C" w:rsidP="005564F7">
            <w:pPr>
              <w:pStyle w:val="TableBody8pt"/>
              <w:rPr>
                <w:rStyle w:val="BoldEmpha"/>
              </w:rPr>
            </w:pPr>
            <w:r w:rsidRPr="000E225C">
              <w:rPr>
                <w:rStyle w:val="BoldEmpha"/>
              </w:rPr>
              <w:t>NVME_MNT_DIR</w:t>
            </w:r>
            <w:r w:rsidR="008E3F2C" w:rsidRPr="00DC69C3">
              <w:rPr>
                <w:rStyle w:val="BoldEmpha"/>
              </w:rPr>
              <w:t>="/</w:t>
            </w:r>
            <w:proofErr w:type="spellStart"/>
            <w:r w:rsidR="008E3F2C" w:rsidRPr="00DC69C3">
              <w:rPr>
                <w:rStyle w:val="BoldEmpha"/>
              </w:rPr>
              <w:t>nvme_data</w:t>
            </w:r>
            <w:proofErr w:type="spellEnd"/>
            <w:r w:rsidR="008E3F2C" w:rsidRPr="00DC69C3">
              <w:rPr>
                <w:rStyle w:val="BoldEmpha"/>
              </w:rPr>
              <w:t>"</w:t>
            </w:r>
          </w:p>
          <w:p w14:paraId="2B8B0CC6" w14:textId="1B3D622C" w:rsidR="000E225C" w:rsidRPr="00DC69C3" w:rsidRDefault="000E225C" w:rsidP="005564F7">
            <w:pPr>
              <w:pStyle w:val="TableBody8pt"/>
              <w:rPr>
                <w:rStyle w:val="BoldEmpha"/>
              </w:rPr>
            </w:pPr>
            <w:r w:rsidRPr="000E225C">
              <w:rPr>
                <w:rStyle w:val="BoldEmpha"/>
              </w:rPr>
              <w:t>NVME_DEVICE_NAME_PATTERN="/dev/nvme0n*"</w:t>
            </w:r>
          </w:p>
          <w:p w14:paraId="5DF5344C" w14:textId="77777777" w:rsidR="008E3F2C" w:rsidRDefault="008E3F2C" w:rsidP="008E3F2C">
            <w:pPr>
              <w:pStyle w:val="TableBullet8pt"/>
              <w:ind w:left="158" w:hanging="158"/>
            </w:pPr>
            <w:r>
              <w:t>Updates /etc/fstab</w:t>
            </w:r>
          </w:p>
          <w:p w14:paraId="22E42B0B" w14:textId="77777777" w:rsidR="008E3F2C" w:rsidRPr="005E4E70" w:rsidRDefault="008E3F2C" w:rsidP="008E3F2C">
            <w:pPr>
              <w:pStyle w:val="TableBullet8pt"/>
              <w:ind w:left="158" w:hanging="158"/>
            </w:pPr>
            <w:r>
              <w:t xml:space="preserve">Finally mount all the filesystems. For example:  </w:t>
            </w:r>
            <w:r w:rsidRPr="00E43961">
              <w:rPr>
                <w:rStyle w:val="BoldEmpha"/>
              </w:rPr>
              <w:t xml:space="preserve">/dev/nvme0n1 </w:t>
            </w:r>
            <w:r>
              <w:rPr>
                <w:rStyle w:val="BoldEmpha"/>
              </w:rPr>
              <w:t xml:space="preserve">on </w:t>
            </w:r>
            <w:r w:rsidRPr="00E43961">
              <w:rPr>
                <w:rStyle w:val="BoldEmpha"/>
              </w:rPr>
              <w:t>/nvme_data0</w:t>
            </w:r>
            <w:r>
              <w:t xml:space="preserve">, </w:t>
            </w:r>
            <w:r>
              <w:rPr>
                <w:rStyle w:val="BoldEmpha"/>
              </w:rPr>
              <w:t>/dev/nvme1</w:t>
            </w:r>
            <w:r w:rsidRPr="00E43961">
              <w:rPr>
                <w:rStyle w:val="BoldEmpha"/>
              </w:rPr>
              <w:t xml:space="preserve">n1 </w:t>
            </w:r>
            <w:r>
              <w:rPr>
                <w:rStyle w:val="BoldEmpha"/>
              </w:rPr>
              <w:t xml:space="preserve">on /nvme_data1 </w:t>
            </w:r>
            <w:r>
              <w:t>and so on.</w:t>
            </w:r>
          </w:p>
        </w:tc>
      </w:tr>
      <w:tr w:rsidR="008E3F2C" w:rsidRPr="005E4E70" w14:paraId="3A762EAE" w14:textId="77777777" w:rsidTr="005564F7">
        <w:trPr>
          <w:trHeight w:val="342"/>
        </w:trPr>
        <w:tc>
          <w:tcPr>
            <w:tcW w:w="542" w:type="pct"/>
          </w:tcPr>
          <w:p w14:paraId="7EA6A92B" w14:textId="77777777" w:rsidR="008E3F2C" w:rsidRDefault="008E3F2C" w:rsidP="005564F7">
            <w:pPr>
              <w:pStyle w:val="TableBody8pt"/>
              <w:rPr>
                <w:rStyle w:val="BoldEmpha"/>
              </w:rPr>
            </w:pPr>
            <w:r>
              <w:rPr>
                <w:rStyle w:val="BoldEmpha"/>
              </w:rPr>
              <w:t>Step-3</w:t>
            </w:r>
          </w:p>
        </w:tc>
        <w:tc>
          <w:tcPr>
            <w:tcW w:w="826" w:type="pct"/>
            <w:shd w:val="clear" w:color="auto" w:fill="auto"/>
          </w:tcPr>
          <w:p w14:paraId="5AB4D4CD" w14:textId="77777777" w:rsidR="008E3F2C" w:rsidRPr="005E4E70" w:rsidRDefault="008E3F2C" w:rsidP="005564F7">
            <w:pPr>
              <w:pStyle w:val="TableBody8pt"/>
            </w:pPr>
            <w:r>
              <w:rPr>
                <w:rStyle w:val="BoldEmpha"/>
              </w:rPr>
              <w:t>./</w:t>
            </w:r>
            <w:r w:rsidRPr="00AE5C1B">
              <w:rPr>
                <w:rStyle w:val="BoldEmpha"/>
              </w:rPr>
              <w:t xml:space="preserve">system_prereq.sh </w:t>
            </w:r>
            <w:r>
              <w:rPr>
                <w:rStyle w:val="BoldEmpha"/>
              </w:rPr>
              <w:t>-d</w:t>
            </w:r>
          </w:p>
        </w:tc>
        <w:tc>
          <w:tcPr>
            <w:tcW w:w="3632" w:type="pct"/>
            <w:shd w:val="clear" w:color="auto" w:fill="auto"/>
          </w:tcPr>
          <w:p w14:paraId="665491D0" w14:textId="77777777" w:rsidR="008E3F2C" w:rsidRDefault="008E3F2C" w:rsidP="005564F7">
            <w:pPr>
              <w:pStyle w:val="TableBody8pt"/>
              <w:rPr>
                <w:rStyle w:val="BoldEmpha"/>
              </w:rPr>
            </w:pPr>
            <w:r w:rsidRPr="00DC69C3">
              <w:t>Tune</w:t>
            </w:r>
            <w:r>
              <w:t xml:space="preserve">s the following parameter for all the </w:t>
            </w:r>
            <w:r w:rsidRPr="00DC69C3">
              <w:t>NVMe disks</w:t>
            </w:r>
            <w:r>
              <w:t xml:space="preserve"> mentioned in the script variable </w:t>
            </w:r>
            <w:proofErr w:type="spellStart"/>
            <w:r w:rsidRPr="00E43961">
              <w:rPr>
                <w:rStyle w:val="BoldEmpha"/>
              </w:rPr>
              <w:t>nvmed</w:t>
            </w:r>
            <w:r>
              <w:rPr>
                <w:rStyle w:val="BoldEmpha"/>
              </w:rPr>
              <w:t>isklist</w:t>
            </w:r>
            <w:proofErr w:type="spellEnd"/>
            <w:r>
              <w:rPr>
                <w:rStyle w:val="BoldEmpha"/>
              </w:rPr>
              <w:t>.</w:t>
            </w:r>
          </w:p>
          <w:p w14:paraId="556AD47E" w14:textId="77777777" w:rsidR="008E3F2C" w:rsidRDefault="008E3F2C" w:rsidP="008E3F2C">
            <w:pPr>
              <w:pStyle w:val="TableBullet8pt"/>
              <w:ind w:left="158" w:hanging="158"/>
            </w:pPr>
            <w:proofErr w:type="spellStart"/>
            <w:r w:rsidRPr="00DC69C3">
              <w:t>read_ahead_kb</w:t>
            </w:r>
            <w:proofErr w:type="spellEnd"/>
          </w:p>
          <w:p w14:paraId="7E66D03E" w14:textId="77777777" w:rsidR="008E3F2C" w:rsidRDefault="008E3F2C" w:rsidP="008E3F2C">
            <w:pPr>
              <w:pStyle w:val="TableBullet8pt"/>
              <w:ind w:left="158" w:hanging="158"/>
            </w:pPr>
            <w:proofErr w:type="spellStart"/>
            <w:r w:rsidRPr="00DC69C3">
              <w:t>nr_requests</w:t>
            </w:r>
            <w:proofErr w:type="spellEnd"/>
          </w:p>
          <w:p w14:paraId="494FDEFF" w14:textId="77777777" w:rsidR="008E3F2C" w:rsidRDefault="008E3F2C" w:rsidP="008E3F2C">
            <w:pPr>
              <w:pStyle w:val="TableBullet8pt"/>
              <w:ind w:left="158" w:hanging="158"/>
            </w:pPr>
            <w:proofErr w:type="spellStart"/>
            <w:r w:rsidRPr="00DC69C3">
              <w:t>nomerges</w:t>
            </w:r>
            <w:proofErr w:type="spellEnd"/>
          </w:p>
          <w:p w14:paraId="182ABBE0" w14:textId="77777777" w:rsidR="008E3F2C" w:rsidRPr="005E4E70" w:rsidRDefault="008E3F2C" w:rsidP="008E3F2C">
            <w:pPr>
              <w:pStyle w:val="TableBullet8pt"/>
              <w:ind w:left="158" w:hanging="158"/>
            </w:pPr>
            <w:proofErr w:type="spellStart"/>
            <w:r w:rsidRPr="00DC69C3">
              <w:t>rq_affinity</w:t>
            </w:r>
            <w:proofErr w:type="spellEnd"/>
          </w:p>
        </w:tc>
      </w:tr>
      <w:tr w:rsidR="008E3F2C" w:rsidRPr="005E4E70" w14:paraId="3827CA5E" w14:textId="77777777" w:rsidTr="005564F7">
        <w:trPr>
          <w:trHeight w:val="342"/>
        </w:trPr>
        <w:tc>
          <w:tcPr>
            <w:tcW w:w="542" w:type="pct"/>
          </w:tcPr>
          <w:p w14:paraId="62E9ACCA" w14:textId="77777777" w:rsidR="008E3F2C" w:rsidRDefault="008E3F2C" w:rsidP="005564F7">
            <w:pPr>
              <w:pStyle w:val="TableBody8pt"/>
              <w:rPr>
                <w:rStyle w:val="BoldEmpha"/>
              </w:rPr>
            </w:pPr>
            <w:r>
              <w:rPr>
                <w:rStyle w:val="BoldEmpha"/>
              </w:rPr>
              <w:t>Step-4</w:t>
            </w:r>
          </w:p>
        </w:tc>
        <w:tc>
          <w:tcPr>
            <w:tcW w:w="826" w:type="pct"/>
            <w:shd w:val="clear" w:color="auto" w:fill="auto"/>
          </w:tcPr>
          <w:p w14:paraId="3996AA95" w14:textId="77777777" w:rsidR="008E3F2C" w:rsidRDefault="008E3F2C" w:rsidP="005564F7">
            <w:pPr>
              <w:pStyle w:val="TableBody8pt"/>
            </w:pPr>
            <w:r>
              <w:rPr>
                <w:rStyle w:val="BoldEmpha"/>
              </w:rPr>
              <w:t>./</w:t>
            </w:r>
            <w:r w:rsidRPr="00AE5C1B">
              <w:rPr>
                <w:rStyle w:val="BoldEmpha"/>
              </w:rPr>
              <w:t xml:space="preserve">system_prereq.sh </w:t>
            </w:r>
            <w:r>
              <w:rPr>
                <w:rStyle w:val="BoldEmpha"/>
              </w:rPr>
              <w:t>-s</w:t>
            </w:r>
          </w:p>
        </w:tc>
        <w:tc>
          <w:tcPr>
            <w:tcW w:w="3632" w:type="pct"/>
            <w:shd w:val="clear" w:color="auto" w:fill="auto"/>
          </w:tcPr>
          <w:p w14:paraId="641AF0DD" w14:textId="77777777" w:rsidR="008E3F2C" w:rsidRDefault="008E3F2C" w:rsidP="005564F7">
            <w:pPr>
              <w:pStyle w:val="TableBody8pt"/>
            </w:pPr>
            <w:r>
              <w:t>Performs the following operations. You may need to reboot the server after this server in order to activate the configuration changes.</w:t>
            </w:r>
          </w:p>
          <w:p w14:paraId="78974D36" w14:textId="77777777" w:rsidR="008E3F2C" w:rsidRDefault="008E3F2C" w:rsidP="008E3F2C">
            <w:pPr>
              <w:pStyle w:val="TableBullet8pt"/>
              <w:ind w:left="158" w:hanging="158"/>
            </w:pPr>
            <w:r>
              <w:t>Sets “permissive” to SELINUX</w:t>
            </w:r>
          </w:p>
          <w:p w14:paraId="5F7A0547" w14:textId="77777777" w:rsidR="008E3F2C" w:rsidRDefault="008E3F2C" w:rsidP="008E3F2C">
            <w:pPr>
              <w:pStyle w:val="TableBullet8pt"/>
              <w:ind w:left="158" w:hanging="158"/>
            </w:pPr>
            <w:r>
              <w:t>Setup limits.conf</w:t>
            </w:r>
          </w:p>
          <w:p w14:paraId="67296DF3" w14:textId="77777777" w:rsidR="008E3F2C" w:rsidRDefault="008E3F2C" w:rsidP="008E3F2C">
            <w:pPr>
              <w:pStyle w:val="TableBullet8pt"/>
              <w:ind w:left="158" w:hanging="158"/>
            </w:pPr>
            <w:r>
              <w:t>Setup /etc/</w:t>
            </w:r>
            <w:proofErr w:type="spellStart"/>
            <w:r>
              <w:t>systemctl.conf</w:t>
            </w:r>
            <w:proofErr w:type="spellEnd"/>
            <w:r>
              <w:t xml:space="preserve"> </w:t>
            </w:r>
          </w:p>
          <w:p w14:paraId="008B3210" w14:textId="77777777" w:rsidR="008E3F2C" w:rsidRDefault="008E3F2C" w:rsidP="008E3F2C">
            <w:pPr>
              <w:pStyle w:val="TableBullet8pt"/>
              <w:ind w:left="158" w:hanging="158"/>
            </w:pPr>
            <w:r>
              <w:t>Disables the firewall</w:t>
            </w:r>
          </w:p>
          <w:p w14:paraId="3B6BF877" w14:textId="770C466F" w:rsidR="00A80C99" w:rsidRDefault="00A80C99" w:rsidP="008E3F2C">
            <w:pPr>
              <w:pStyle w:val="TableBullet8pt"/>
              <w:ind w:left="158" w:hanging="158"/>
            </w:pPr>
            <w:r>
              <w:t>Sets the maximum frequency for the CPUs</w:t>
            </w:r>
          </w:p>
        </w:tc>
      </w:tr>
      <w:tr w:rsidR="008E3F2C" w:rsidRPr="005E4E70" w14:paraId="622FF8A0" w14:textId="77777777" w:rsidTr="005564F7">
        <w:trPr>
          <w:trHeight w:val="342"/>
        </w:trPr>
        <w:tc>
          <w:tcPr>
            <w:tcW w:w="542" w:type="pct"/>
          </w:tcPr>
          <w:p w14:paraId="698B4985" w14:textId="77777777" w:rsidR="008E3F2C" w:rsidRDefault="008E3F2C" w:rsidP="005564F7">
            <w:pPr>
              <w:pStyle w:val="TableBody8pt"/>
              <w:rPr>
                <w:rStyle w:val="BoldEmpha"/>
              </w:rPr>
            </w:pPr>
            <w:r>
              <w:rPr>
                <w:rStyle w:val="BoldEmpha"/>
              </w:rPr>
              <w:t>Step-5</w:t>
            </w:r>
          </w:p>
        </w:tc>
        <w:tc>
          <w:tcPr>
            <w:tcW w:w="826" w:type="pct"/>
            <w:shd w:val="clear" w:color="auto" w:fill="auto"/>
          </w:tcPr>
          <w:p w14:paraId="1F905733" w14:textId="77777777" w:rsidR="008E3F2C" w:rsidRDefault="008E3F2C" w:rsidP="005564F7">
            <w:pPr>
              <w:pStyle w:val="TableBody8pt"/>
            </w:pPr>
            <w:r>
              <w:rPr>
                <w:rStyle w:val="BoldEmpha"/>
              </w:rPr>
              <w:t>./</w:t>
            </w:r>
            <w:r w:rsidRPr="00AE5C1B">
              <w:rPr>
                <w:rStyle w:val="BoldEmpha"/>
              </w:rPr>
              <w:t xml:space="preserve">system_prereq.sh </w:t>
            </w:r>
            <w:r>
              <w:rPr>
                <w:rStyle w:val="BoldEmpha"/>
              </w:rPr>
              <w:t>-n</w:t>
            </w:r>
          </w:p>
        </w:tc>
        <w:tc>
          <w:tcPr>
            <w:tcW w:w="3632" w:type="pct"/>
            <w:shd w:val="clear" w:color="auto" w:fill="auto"/>
          </w:tcPr>
          <w:p w14:paraId="7F6DF7DF" w14:textId="77777777" w:rsidR="008E3F2C" w:rsidRDefault="008E3F2C" w:rsidP="005564F7">
            <w:pPr>
              <w:pStyle w:val="TableBody8pt"/>
            </w:pPr>
            <w:r>
              <w:t>Configure NTP client. Before running this command, configure below variable in this script pointing to your organization NTP server.</w:t>
            </w:r>
          </w:p>
          <w:p w14:paraId="38CB16A1" w14:textId="41CD0D02" w:rsidR="008E3F2C" w:rsidRPr="00DC69C3" w:rsidRDefault="000E225C" w:rsidP="005564F7">
            <w:pPr>
              <w:pStyle w:val="TableBody8pt"/>
              <w:rPr>
                <w:rStyle w:val="BoldEmpha"/>
              </w:rPr>
            </w:pPr>
            <w:r w:rsidRPr="000E225C">
              <w:rPr>
                <w:rStyle w:val="BoldEmpha"/>
              </w:rPr>
              <w:t>NTPSVR</w:t>
            </w:r>
            <w:r w:rsidR="008E3F2C" w:rsidRPr="00DC69C3">
              <w:rPr>
                <w:rStyle w:val="BoldEmpha"/>
              </w:rPr>
              <w:t>="server 0.pool.ntp.org"</w:t>
            </w:r>
          </w:p>
        </w:tc>
      </w:tr>
      <w:tr w:rsidR="008E3F2C" w:rsidRPr="005E4E70" w14:paraId="456B34C0" w14:textId="77777777" w:rsidTr="005564F7">
        <w:trPr>
          <w:trHeight w:val="342"/>
        </w:trPr>
        <w:tc>
          <w:tcPr>
            <w:tcW w:w="542" w:type="pct"/>
          </w:tcPr>
          <w:p w14:paraId="6561FFAB" w14:textId="77777777" w:rsidR="008E3F2C" w:rsidRDefault="008E3F2C" w:rsidP="005564F7">
            <w:pPr>
              <w:pStyle w:val="TableBody8pt"/>
              <w:rPr>
                <w:rStyle w:val="BoldEmpha"/>
              </w:rPr>
            </w:pPr>
            <w:r>
              <w:rPr>
                <w:rStyle w:val="BoldEmpha"/>
              </w:rPr>
              <w:t>Step-6</w:t>
            </w:r>
          </w:p>
        </w:tc>
        <w:tc>
          <w:tcPr>
            <w:tcW w:w="826" w:type="pct"/>
            <w:shd w:val="clear" w:color="auto" w:fill="auto"/>
          </w:tcPr>
          <w:p w14:paraId="7B9A3263" w14:textId="77777777" w:rsidR="008E3F2C" w:rsidRDefault="008E3F2C" w:rsidP="005564F7">
            <w:pPr>
              <w:pStyle w:val="TableBody8pt"/>
            </w:pPr>
            <w:r>
              <w:rPr>
                <w:rStyle w:val="BoldEmpha"/>
              </w:rPr>
              <w:t>./</w:t>
            </w:r>
            <w:r w:rsidRPr="00AE5C1B">
              <w:rPr>
                <w:rStyle w:val="BoldEmpha"/>
              </w:rPr>
              <w:t xml:space="preserve">system_prereq.sh </w:t>
            </w:r>
            <w:r>
              <w:rPr>
                <w:rStyle w:val="BoldEmpha"/>
              </w:rPr>
              <w:t>-j</w:t>
            </w:r>
          </w:p>
        </w:tc>
        <w:tc>
          <w:tcPr>
            <w:tcW w:w="3632" w:type="pct"/>
            <w:shd w:val="clear" w:color="auto" w:fill="auto"/>
          </w:tcPr>
          <w:p w14:paraId="658BF60D" w14:textId="7FDDF19E" w:rsidR="008E3F2C" w:rsidRDefault="008E3F2C" w:rsidP="005564F7">
            <w:pPr>
              <w:pStyle w:val="TableBody8pt"/>
            </w:pPr>
            <w:r>
              <w:t>Installs Java from RHEL OS Repo and configure</w:t>
            </w:r>
            <w:r w:rsidR="00A80C99">
              <w:t>s</w:t>
            </w:r>
            <w:r>
              <w:t xml:space="preserve"> PATH variable in the ~/.</w:t>
            </w:r>
            <w:proofErr w:type="spellStart"/>
            <w:r>
              <w:t>bash_profile</w:t>
            </w:r>
            <w:proofErr w:type="spellEnd"/>
            <w:r>
              <w:t xml:space="preserve"> </w:t>
            </w:r>
          </w:p>
        </w:tc>
      </w:tr>
      <w:tr w:rsidR="008E3F2C" w:rsidRPr="005E4E70" w14:paraId="0A646873" w14:textId="77777777" w:rsidTr="005564F7">
        <w:trPr>
          <w:trHeight w:val="342"/>
        </w:trPr>
        <w:tc>
          <w:tcPr>
            <w:tcW w:w="542" w:type="pct"/>
          </w:tcPr>
          <w:p w14:paraId="3CD39666" w14:textId="77777777" w:rsidR="008E3F2C" w:rsidRDefault="008E3F2C" w:rsidP="005564F7">
            <w:pPr>
              <w:pStyle w:val="TableBody8pt"/>
              <w:rPr>
                <w:rStyle w:val="BoldEmpha"/>
              </w:rPr>
            </w:pPr>
            <w:r>
              <w:rPr>
                <w:rStyle w:val="BoldEmpha"/>
              </w:rPr>
              <w:t>Step-7</w:t>
            </w:r>
          </w:p>
        </w:tc>
        <w:tc>
          <w:tcPr>
            <w:tcW w:w="826" w:type="pct"/>
            <w:shd w:val="clear" w:color="auto" w:fill="auto"/>
          </w:tcPr>
          <w:p w14:paraId="1C3D8912" w14:textId="77777777" w:rsidR="008E3F2C" w:rsidRDefault="008E3F2C" w:rsidP="005564F7">
            <w:pPr>
              <w:pStyle w:val="TableBody8pt"/>
              <w:rPr>
                <w:rStyle w:val="BoldEmpha"/>
              </w:rPr>
            </w:pPr>
            <w:r>
              <w:rPr>
                <w:rStyle w:val="BoldEmpha"/>
              </w:rPr>
              <w:t>./</w:t>
            </w:r>
            <w:r w:rsidRPr="00AE5C1B">
              <w:rPr>
                <w:rStyle w:val="BoldEmpha"/>
              </w:rPr>
              <w:t xml:space="preserve">system_prereq.sh </w:t>
            </w:r>
            <w:r>
              <w:rPr>
                <w:rStyle w:val="BoldEmpha"/>
              </w:rPr>
              <w:t>-p</w:t>
            </w:r>
          </w:p>
        </w:tc>
        <w:tc>
          <w:tcPr>
            <w:tcW w:w="3632" w:type="pct"/>
            <w:shd w:val="clear" w:color="auto" w:fill="auto"/>
          </w:tcPr>
          <w:p w14:paraId="7FC02BFC" w14:textId="77777777" w:rsidR="008E3F2C" w:rsidRDefault="008E3F2C" w:rsidP="005564F7">
            <w:pPr>
              <w:pStyle w:val="TableBody8pt"/>
            </w:pPr>
            <w:r>
              <w:t>Installs python package (</w:t>
            </w:r>
            <w:r w:rsidRPr="00822BD3">
              <w:t>Python-3.7.4.tar.xz</w:t>
            </w:r>
            <w:r>
              <w:t>) from local PIP repo @ /trovares_POC/</w:t>
            </w:r>
            <w:r w:rsidRPr="00822BD3">
              <w:t>python</w:t>
            </w:r>
            <w:r>
              <w:t xml:space="preserve"> and configures virtual </w:t>
            </w:r>
            <w:proofErr w:type="spellStart"/>
            <w:r>
              <w:t>env</w:t>
            </w:r>
            <w:proofErr w:type="spellEnd"/>
            <w:r>
              <w:t>.</w:t>
            </w:r>
          </w:p>
        </w:tc>
      </w:tr>
      <w:tr w:rsidR="008E3F2C" w:rsidRPr="005E4E70" w14:paraId="33106DB2" w14:textId="77777777" w:rsidTr="005564F7">
        <w:trPr>
          <w:trHeight w:val="342"/>
        </w:trPr>
        <w:tc>
          <w:tcPr>
            <w:tcW w:w="542" w:type="pct"/>
          </w:tcPr>
          <w:p w14:paraId="4907A7AB" w14:textId="77777777" w:rsidR="008E3F2C" w:rsidRDefault="008E3F2C" w:rsidP="005564F7">
            <w:pPr>
              <w:pStyle w:val="TableBody8pt"/>
              <w:rPr>
                <w:rStyle w:val="BoldEmpha"/>
              </w:rPr>
            </w:pPr>
            <w:r>
              <w:rPr>
                <w:rStyle w:val="BoldEmpha"/>
              </w:rPr>
              <w:t>Step-8</w:t>
            </w:r>
          </w:p>
        </w:tc>
        <w:tc>
          <w:tcPr>
            <w:tcW w:w="826" w:type="pct"/>
            <w:shd w:val="clear" w:color="auto" w:fill="auto"/>
          </w:tcPr>
          <w:p w14:paraId="45B8252F" w14:textId="77777777" w:rsidR="008E3F2C" w:rsidRDefault="008E3F2C" w:rsidP="005564F7">
            <w:pPr>
              <w:pStyle w:val="TableBody8pt"/>
              <w:rPr>
                <w:rStyle w:val="BoldEmpha"/>
              </w:rPr>
            </w:pPr>
            <w:r>
              <w:rPr>
                <w:rStyle w:val="BoldEmpha"/>
              </w:rPr>
              <w:t>./</w:t>
            </w:r>
            <w:r w:rsidRPr="00AE5C1B">
              <w:rPr>
                <w:rStyle w:val="BoldEmpha"/>
              </w:rPr>
              <w:t xml:space="preserve">system_prereq.sh </w:t>
            </w:r>
            <w:r>
              <w:rPr>
                <w:rStyle w:val="BoldEmpha"/>
              </w:rPr>
              <w:t>-x</w:t>
            </w:r>
          </w:p>
        </w:tc>
        <w:tc>
          <w:tcPr>
            <w:tcW w:w="3632" w:type="pct"/>
            <w:shd w:val="clear" w:color="auto" w:fill="auto"/>
          </w:tcPr>
          <w:p w14:paraId="447762A7" w14:textId="77777777" w:rsidR="008E3F2C" w:rsidRDefault="008E3F2C" w:rsidP="005564F7">
            <w:pPr>
              <w:pStyle w:val="TableBody8pt"/>
            </w:pPr>
            <w:r>
              <w:t>Installs xGT python package from local PIP repo @ /trovares_POC/xgt</w:t>
            </w:r>
          </w:p>
        </w:tc>
      </w:tr>
      <w:tr w:rsidR="008E3F2C" w:rsidRPr="005E4E70" w14:paraId="45E2C4BB" w14:textId="77777777" w:rsidTr="005564F7">
        <w:trPr>
          <w:trHeight w:val="342"/>
        </w:trPr>
        <w:tc>
          <w:tcPr>
            <w:tcW w:w="542" w:type="pct"/>
          </w:tcPr>
          <w:p w14:paraId="184D1504" w14:textId="77777777" w:rsidR="008E3F2C" w:rsidRDefault="008E3F2C" w:rsidP="005564F7">
            <w:pPr>
              <w:pStyle w:val="TableBody8pt"/>
              <w:rPr>
                <w:rStyle w:val="BoldEmpha"/>
              </w:rPr>
            </w:pPr>
            <w:r>
              <w:rPr>
                <w:rStyle w:val="BoldEmpha"/>
              </w:rPr>
              <w:t>Step-9</w:t>
            </w:r>
          </w:p>
        </w:tc>
        <w:tc>
          <w:tcPr>
            <w:tcW w:w="826" w:type="pct"/>
            <w:shd w:val="clear" w:color="auto" w:fill="auto"/>
          </w:tcPr>
          <w:p w14:paraId="602BFBA4" w14:textId="77777777" w:rsidR="008E3F2C" w:rsidRDefault="008E3F2C" w:rsidP="005564F7">
            <w:pPr>
              <w:pStyle w:val="TableBody8pt"/>
              <w:rPr>
                <w:rStyle w:val="BoldEmpha"/>
              </w:rPr>
            </w:pPr>
            <w:r>
              <w:rPr>
                <w:rStyle w:val="BoldEmpha"/>
              </w:rPr>
              <w:t>./</w:t>
            </w:r>
            <w:r w:rsidRPr="00AE5C1B">
              <w:rPr>
                <w:rStyle w:val="BoldEmpha"/>
              </w:rPr>
              <w:t xml:space="preserve">system_prereq.sh </w:t>
            </w:r>
            <w:r>
              <w:rPr>
                <w:rStyle w:val="BoldEmpha"/>
              </w:rPr>
              <w:t>-z</w:t>
            </w:r>
          </w:p>
        </w:tc>
        <w:tc>
          <w:tcPr>
            <w:tcW w:w="3632" w:type="pct"/>
            <w:shd w:val="clear" w:color="auto" w:fill="auto"/>
          </w:tcPr>
          <w:p w14:paraId="12619D78" w14:textId="77777777" w:rsidR="008E3F2C" w:rsidRDefault="008E3F2C" w:rsidP="005564F7">
            <w:pPr>
              <w:pStyle w:val="TableBody8pt"/>
            </w:pPr>
            <w:r>
              <w:t>Installs Jupyter notebook server from local PIP repo @ /trovares_POC/jupyter and configures it</w:t>
            </w:r>
          </w:p>
        </w:tc>
      </w:tr>
      <w:tr w:rsidR="008E3F2C" w:rsidRPr="005E4E70" w14:paraId="7E8CAE83" w14:textId="77777777" w:rsidTr="005564F7">
        <w:trPr>
          <w:trHeight w:val="327"/>
        </w:trPr>
        <w:tc>
          <w:tcPr>
            <w:tcW w:w="542" w:type="pct"/>
          </w:tcPr>
          <w:p w14:paraId="27A2265B" w14:textId="77777777" w:rsidR="008E3F2C" w:rsidRDefault="008E3F2C" w:rsidP="005564F7">
            <w:pPr>
              <w:pStyle w:val="TableBody8pt"/>
              <w:rPr>
                <w:rStyle w:val="BoldEmpha"/>
              </w:rPr>
            </w:pPr>
            <w:r>
              <w:rPr>
                <w:rStyle w:val="BoldEmpha"/>
              </w:rPr>
              <w:t>Any time</w:t>
            </w:r>
          </w:p>
        </w:tc>
        <w:tc>
          <w:tcPr>
            <w:tcW w:w="826" w:type="pct"/>
            <w:shd w:val="clear" w:color="auto" w:fill="auto"/>
          </w:tcPr>
          <w:p w14:paraId="12A64488" w14:textId="77777777" w:rsidR="008E3F2C" w:rsidRPr="005E4E70" w:rsidRDefault="008E3F2C" w:rsidP="005564F7">
            <w:pPr>
              <w:pStyle w:val="TableBody8pt"/>
            </w:pPr>
            <w:r>
              <w:rPr>
                <w:rStyle w:val="BoldEmpha"/>
              </w:rPr>
              <w:t>./</w:t>
            </w:r>
            <w:r w:rsidRPr="00AE5C1B">
              <w:rPr>
                <w:rStyle w:val="BoldEmpha"/>
              </w:rPr>
              <w:t xml:space="preserve">system_prereq.sh </w:t>
            </w:r>
            <w:r>
              <w:rPr>
                <w:rStyle w:val="BoldEmpha"/>
              </w:rPr>
              <w:t>-r</w:t>
            </w:r>
          </w:p>
        </w:tc>
        <w:tc>
          <w:tcPr>
            <w:tcW w:w="3632" w:type="pct"/>
            <w:shd w:val="clear" w:color="auto" w:fill="auto"/>
          </w:tcPr>
          <w:p w14:paraId="0F9FD639" w14:textId="77777777" w:rsidR="008E3F2C" w:rsidRDefault="008E3F2C" w:rsidP="005564F7">
            <w:pPr>
              <w:pStyle w:val="TableBody8pt"/>
            </w:pPr>
            <w:r>
              <w:t>Generate SAR reports for the following compute resources.</w:t>
            </w:r>
          </w:p>
          <w:p w14:paraId="01EA00C2" w14:textId="77777777" w:rsidR="008E3F2C" w:rsidRDefault="008E3F2C" w:rsidP="008E3F2C">
            <w:pPr>
              <w:pStyle w:val="TableBullet8pt"/>
              <w:ind w:left="158" w:hanging="158"/>
            </w:pPr>
            <w:r>
              <w:t>CPU</w:t>
            </w:r>
          </w:p>
          <w:p w14:paraId="092BC0DC" w14:textId="77777777" w:rsidR="008E3F2C" w:rsidRDefault="008E3F2C" w:rsidP="008E3F2C">
            <w:pPr>
              <w:pStyle w:val="TableBullet8pt"/>
              <w:ind w:left="158" w:hanging="158"/>
            </w:pPr>
            <w:r>
              <w:lastRenderedPageBreak/>
              <w:t>Memory</w:t>
            </w:r>
          </w:p>
          <w:p w14:paraId="6E927C1B" w14:textId="77777777" w:rsidR="008E3F2C" w:rsidRDefault="008E3F2C" w:rsidP="008E3F2C">
            <w:pPr>
              <w:pStyle w:val="TableBullet8pt"/>
              <w:ind w:left="158" w:hanging="158"/>
            </w:pPr>
            <w:r>
              <w:t>Swap</w:t>
            </w:r>
          </w:p>
          <w:p w14:paraId="04B013E2" w14:textId="77777777" w:rsidR="008E3F2C" w:rsidRDefault="008E3F2C" w:rsidP="008E3F2C">
            <w:pPr>
              <w:pStyle w:val="TableBullet8pt"/>
              <w:ind w:left="158" w:hanging="158"/>
            </w:pPr>
            <w:r>
              <w:t>Load average</w:t>
            </w:r>
          </w:p>
          <w:p w14:paraId="71F78803" w14:textId="77777777" w:rsidR="008E3F2C" w:rsidRDefault="008E3F2C" w:rsidP="008E3F2C">
            <w:pPr>
              <w:pStyle w:val="TableBullet8pt"/>
              <w:ind w:left="158" w:hanging="158"/>
            </w:pPr>
            <w:r>
              <w:t>Disk I/O Transfer</w:t>
            </w:r>
          </w:p>
          <w:p w14:paraId="4029BCCC" w14:textId="77777777" w:rsidR="008E3F2C" w:rsidRDefault="008E3F2C" w:rsidP="008E3F2C">
            <w:pPr>
              <w:pStyle w:val="TableBullet8pt"/>
              <w:ind w:left="158" w:hanging="158"/>
            </w:pPr>
            <w:r>
              <w:t>Process/Context Switching</w:t>
            </w:r>
          </w:p>
          <w:p w14:paraId="1C3CB28E" w14:textId="77777777" w:rsidR="008E3F2C" w:rsidRDefault="008E3F2C" w:rsidP="008E3F2C">
            <w:pPr>
              <w:pStyle w:val="TableBullet8pt"/>
              <w:ind w:left="158" w:hanging="158"/>
            </w:pPr>
            <w:r>
              <w:t>Network interface</w:t>
            </w:r>
          </w:p>
          <w:p w14:paraId="5F9AC042" w14:textId="77777777" w:rsidR="008E3F2C" w:rsidRDefault="008E3F2C" w:rsidP="008E3F2C">
            <w:pPr>
              <w:pStyle w:val="TableBullet8pt"/>
              <w:ind w:left="158" w:hanging="158"/>
            </w:pPr>
            <w:r>
              <w:t>Sockets</w:t>
            </w:r>
          </w:p>
          <w:p w14:paraId="4ECE998A" w14:textId="2C6629AB" w:rsidR="008E3F2C" w:rsidRDefault="008E3F2C" w:rsidP="005564F7">
            <w:pPr>
              <w:pStyle w:val="TableBody8pt"/>
            </w:pPr>
            <w:r>
              <w:t>Before running this command, configure below variable pointing to directory in which SAR reports will be saved. Below is the default location and script will automatically create the directory</w:t>
            </w:r>
            <w:r w:rsidR="00A80C99">
              <w:t>,</w:t>
            </w:r>
            <w:r>
              <w:t xml:space="preserve"> if it does not exist</w:t>
            </w:r>
            <w:r w:rsidR="00A80C99">
              <w:t xml:space="preserve"> already</w:t>
            </w:r>
            <w:r>
              <w:t>.</w:t>
            </w:r>
          </w:p>
          <w:p w14:paraId="19E66EED" w14:textId="77777777" w:rsidR="008E3F2C" w:rsidRDefault="0009292D" w:rsidP="005564F7">
            <w:pPr>
              <w:pStyle w:val="TableBody8pt"/>
            </w:pPr>
            <w:r w:rsidRPr="0009292D">
              <w:rPr>
                <w:rStyle w:val="BoldEmpha"/>
              </w:rPr>
              <w:t>REPORT_DIR</w:t>
            </w:r>
            <w:r w:rsidR="008E3F2C" w:rsidRPr="00822BD3">
              <w:rPr>
                <w:rStyle w:val="BoldEmpha"/>
              </w:rPr>
              <w:t>="/</w:t>
            </w:r>
            <w:proofErr w:type="spellStart"/>
            <w:r w:rsidR="008E3F2C" w:rsidRPr="00822BD3">
              <w:rPr>
                <w:rStyle w:val="BoldEmpha"/>
              </w:rPr>
              <w:t>hpeSarReport</w:t>
            </w:r>
            <w:proofErr w:type="spellEnd"/>
            <w:r w:rsidR="008E3F2C" w:rsidRPr="00822BD3">
              <w:rPr>
                <w:rStyle w:val="BoldEmpha"/>
              </w:rPr>
              <w:t>"</w:t>
            </w:r>
            <w:r w:rsidR="00A80C99">
              <w:t xml:space="preserve"> </w:t>
            </w:r>
          </w:p>
          <w:p w14:paraId="66E51CBF" w14:textId="5E4CCFC8" w:rsidR="00A80C99" w:rsidRPr="00A80C99" w:rsidRDefault="00A80C99" w:rsidP="005564F7">
            <w:pPr>
              <w:pStyle w:val="TableBody8pt"/>
              <w:rPr>
                <w:rStyle w:val="BoldEmpha"/>
              </w:rPr>
            </w:pPr>
            <w:r w:rsidRPr="00A80C99">
              <w:rPr>
                <w:rStyle w:val="BoldEmpha"/>
              </w:rPr>
              <w:t>NETWORK_INTERFACE=ens33</w:t>
            </w:r>
          </w:p>
        </w:tc>
      </w:tr>
    </w:tbl>
    <w:p w14:paraId="760FE3B4" w14:textId="383A30A5" w:rsidR="008E3F2C" w:rsidRDefault="008E3F2C" w:rsidP="00E80934">
      <w:pPr>
        <w:pStyle w:val="NumberedList-Level1"/>
      </w:pPr>
    </w:p>
    <w:p w14:paraId="1D2413F8" w14:textId="77777777" w:rsidR="00A25265" w:rsidRDefault="00A25265" w:rsidP="00A25265">
      <w:pPr>
        <w:pStyle w:val="Heading2"/>
      </w:pPr>
      <w:bookmarkStart w:id="33" w:name="_Toc482274768"/>
      <w:bookmarkStart w:id="34" w:name="_Toc525718891"/>
      <w:bookmarkStart w:id="35" w:name="_Toc31630675"/>
      <w:bookmarkStart w:id="36" w:name="_Toc31722501"/>
      <w:r>
        <w:t>Manual tools</w:t>
      </w:r>
      <w:bookmarkEnd w:id="33"/>
      <w:bookmarkEnd w:id="34"/>
      <w:r w:rsidRPr="005E4E70">
        <w:t xml:space="preserve"> </w:t>
      </w:r>
      <w:r>
        <w:t>deployment and configuration</w:t>
      </w:r>
      <w:bookmarkEnd w:id="35"/>
      <w:bookmarkEnd w:id="36"/>
    </w:p>
    <w:p w14:paraId="0C1ED701" w14:textId="77777777" w:rsidR="00A25265" w:rsidRPr="00A25265" w:rsidRDefault="00A25265" w:rsidP="00A25265"/>
    <w:bookmarkEnd w:id="24"/>
    <w:p w14:paraId="19D62B9B" w14:textId="77AA6A0D" w:rsidR="00A25265" w:rsidRDefault="00A25265" w:rsidP="00A25265">
      <w:pPr>
        <w:pStyle w:val="ListParagraph"/>
        <w:numPr>
          <w:ilvl w:val="0"/>
          <w:numId w:val="33"/>
        </w:numPr>
      </w:pPr>
      <w:r w:rsidRPr="00A25265">
        <w:t>Configure YUM repositories for HPE Foundation Software, RHEL OS, EPEL (optional for PoC) and RHEL-</w:t>
      </w:r>
      <w:proofErr w:type="spellStart"/>
      <w:r w:rsidRPr="00A25265">
        <w:t>Supp</w:t>
      </w:r>
      <w:proofErr w:type="spellEnd"/>
      <w:r w:rsidRPr="00A25265">
        <w:t xml:space="preserve"> (optional for PoC). Following are example YUM repositories configuration. Download HPE Foundation Software</w:t>
      </w:r>
      <w:r w:rsidR="0009292D">
        <w:t xml:space="preserve"> from </w:t>
      </w:r>
      <w:hyperlink r:id="rId17" w:history="1">
        <w:r w:rsidR="0009292D" w:rsidRPr="0009292D">
          <w:rPr>
            <w:rStyle w:val="Hyperlink"/>
          </w:rPr>
          <w:t>here</w:t>
        </w:r>
      </w:hyperlink>
      <w:r w:rsidR="00C5180D">
        <w:t xml:space="preserve">. </w:t>
      </w:r>
      <w:r w:rsidR="002D35AA">
        <w:t>Highlighted line-items would need to be altered as per the proposed deployment environment.</w:t>
      </w:r>
    </w:p>
    <w:p w14:paraId="48A8C88E" w14:textId="77777777" w:rsidR="00A25265" w:rsidRDefault="00A25265" w:rsidP="00A25265"/>
    <w:p w14:paraId="5AB2FCCC" w14:textId="77777777" w:rsidR="00A25265" w:rsidRPr="00812A32" w:rsidRDefault="00A25265" w:rsidP="00C21DC6">
      <w:pPr>
        <w:pStyle w:val="ListParagraph"/>
        <w:ind w:left="360"/>
        <w:rPr>
          <w:rStyle w:val="CodingLanguage"/>
        </w:rPr>
      </w:pPr>
      <w:r w:rsidRPr="00812A32">
        <w:rPr>
          <w:rStyle w:val="CodingLanguage"/>
        </w:rPr>
        <w:t xml:space="preserve">[root@mdchawkeye </w:t>
      </w:r>
      <w:proofErr w:type="spellStart"/>
      <w:r w:rsidRPr="00812A32">
        <w:rPr>
          <w:rStyle w:val="CodingLanguage"/>
        </w:rPr>
        <w:t>yum.repos.d</w:t>
      </w:r>
      <w:proofErr w:type="spellEnd"/>
      <w:r w:rsidRPr="00812A32">
        <w:rPr>
          <w:rStyle w:val="CodingLanguage"/>
        </w:rPr>
        <w:t xml:space="preserve">]# </w:t>
      </w:r>
      <w:proofErr w:type="gramStart"/>
      <w:r w:rsidRPr="00812A32">
        <w:rPr>
          <w:rStyle w:val="CodingLanguage"/>
        </w:rPr>
        <w:t>cat</w:t>
      </w:r>
      <w:proofErr w:type="gramEnd"/>
      <w:r w:rsidRPr="00812A32">
        <w:rPr>
          <w:rStyle w:val="CodingLanguage"/>
        </w:rPr>
        <w:t xml:space="preserve"> *.repo</w:t>
      </w:r>
    </w:p>
    <w:p w14:paraId="1F98F58E" w14:textId="77777777" w:rsidR="00A25265" w:rsidRPr="00812A32" w:rsidRDefault="00A25265" w:rsidP="00C21DC6">
      <w:pPr>
        <w:pStyle w:val="ListParagraph"/>
        <w:ind w:left="360"/>
        <w:rPr>
          <w:rStyle w:val="CodingLanguage"/>
        </w:rPr>
      </w:pPr>
      <w:r w:rsidRPr="00812A32">
        <w:rPr>
          <w:rStyle w:val="CodingLanguage"/>
        </w:rPr>
        <w:t>[EPEL7]</w:t>
      </w:r>
    </w:p>
    <w:p w14:paraId="4A10FB16" w14:textId="77777777" w:rsidR="00A25265" w:rsidRPr="00812A32" w:rsidRDefault="00A25265" w:rsidP="00C21DC6">
      <w:pPr>
        <w:pStyle w:val="ListParagraph"/>
        <w:ind w:left="360"/>
        <w:rPr>
          <w:rStyle w:val="CodingLanguage"/>
        </w:rPr>
      </w:pPr>
      <w:proofErr w:type="gramStart"/>
      <w:r w:rsidRPr="00812A32">
        <w:rPr>
          <w:rStyle w:val="CodingLanguage"/>
        </w:rPr>
        <w:t>name=</w:t>
      </w:r>
      <w:proofErr w:type="gramEnd"/>
      <w:r w:rsidRPr="00812A32">
        <w:rPr>
          <w:rStyle w:val="CodingLanguage"/>
        </w:rPr>
        <w:t>EPEL7</w:t>
      </w:r>
    </w:p>
    <w:p w14:paraId="087D652B" w14:textId="77777777" w:rsidR="00A25265" w:rsidRPr="00812A32" w:rsidRDefault="00A25265" w:rsidP="00C21DC6">
      <w:pPr>
        <w:pStyle w:val="ListParagraph"/>
        <w:ind w:left="360"/>
        <w:rPr>
          <w:rStyle w:val="CodingLanguage"/>
        </w:rPr>
      </w:pPr>
      <w:r w:rsidRPr="00812A32">
        <w:rPr>
          <w:rStyle w:val="CodingLanguage"/>
        </w:rPr>
        <w:t>baseurl=</w:t>
      </w:r>
      <w:r w:rsidRPr="00C5180D">
        <w:rPr>
          <w:rStyle w:val="CodingLanguage"/>
          <w:highlight w:val="yellow"/>
        </w:rPr>
        <w:t>http://172.30.1.89:8094/EPEL7</w:t>
      </w:r>
    </w:p>
    <w:p w14:paraId="4D9EE4DB" w14:textId="77777777" w:rsidR="00A25265" w:rsidRPr="00812A32" w:rsidRDefault="00A25265" w:rsidP="00C21DC6">
      <w:pPr>
        <w:pStyle w:val="ListParagraph"/>
        <w:ind w:left="360"/>
        <w:rPr>
          <w:rStyle w:val="CodingLanguage"/>
        </w:rPr>
      </w:pPr>
      <w:proofErr w:type="gramStart"/>
      <w:r w:rsidRPr="00812A32">
        <w:rPr>
          <w:rStyle w:val="CodingLanguage"/>
        </w:rPr>
        <w:t>enabled=</w:t>
      </w:r>
      <w:proofErr w:type="gramEnd"/>
      <w:r w:rsidRPr="00812A32">
        <w:rPr>
          <w:rStyle w:val="CodingLanguage"/>
        </w:rPr>
        <w:t>1</w:t>
      </w:r>
    </w:p>
    <w:p w14:paraId="63BE9546" w14:textId="77777777" w:rsidR="00A25265" w:rsidRDefault="00A25265" w:rsidP="00C21DC6">
      <w:pPr>
        <w:pStyle w:val="ListParagraph"/>
        <w:ind w:left="360"/>
        <w:rPr>
          <w:rFonts w:ascii="HPE Simple" w:hAnsi="HPE Simple"/>
          <w:sz w:val="20"/>
          <w:szCs w:val="20"/>
        </w:rPr>
      </w:pPr>
      <w:proofErr w:type="spellStart"/>
      <w:proofErr w:type="gramStart"/>
      <w:r w:rsidRPr="004836C2">
        <w:rPr>
          <w:rFonts w:ascii="HPE Simple" w:hAnsi="HPE Simple"/>
          <w:sz w:val="20"/>
          <w:szCs w:val="20"/>
        </w:rPr>
        <w:t>gpgcheck</w:t>
      </w:r>
      <w:proofErr w:type="spellEnd"/>
      <w:r w:rsidRPr="004836C2">
        <w:rPr>
          <w:rFonts w:ascii="HPE Simple" w:hAnsi="HPE Simple"/>
          <w:sz w:val="20"/>
          <w:szCs w:val="20"/>
        </w:rPr>
        <w:t>=</w:t>
      </w:r>
      <w:proofErr w:type="gramEnd"/>
      <w:r w:rsidRPr="004836C2">
        <w:rPr>
          <w:rFonts w:ascii="HPE Simple" w:hAnsi="HPE Simple"/>
          <w:sz w:val="20"/>
          <w:szCs w:val="20"/>
        </w:rPr>
        <w:t>0</w:t>
      </w:r>
    </w:p>
    <w:p w14:paraId="217197F7" w14:textId="77777777" w:rsidR="00A25265" w:rsidRPr="004836C2" w:rsidRDefault="00A25265" w:rsidP="00C21DC6">
      <w:pPr>
        <w:pStyle w:val="ListParagraph"/>
        <w:ind w:left="360"/>
        <w:rPr>
          <w:rFonts w:ascii="HPE Simple" w:hAnsi="HPE Simple"/>
          <w:sz w:val="20"/>
          <w:szCs w:val="20"/>
        </w:rPr>
      </w:pPr>
    </w:p>
    <w:p w14:paraId="1DDFAA09" w14:textId="77777777" w:rsidR="00A25265" w:rsidRPr="004836C2" w:rsidRDefault="00A25265" w:rsidP="00C21DC6">
      <w:pPr>
        <w:pStyle w:val="ListParagraph"/>
        <w:ind w:left="360"/>
        <w:rPr>
          <w:rFonts w:ascii="HPE Simple" w:hAnsi="HPE Simple"/>
          <w:sz w:val="20"/>
          <w:szCs w:val="20"/>
        </w:rPr>
      </w:pPr>
      <w:r w:rsidRPr="004836C2">
        <w:rPr>
          <w:rFonts w:ascii="HPE Simple" w:hAnsi="HPE Simple"/>
          <w:sz w:val="20"/>
          <w:szCs w:val="20"/>
        </w:rPr>
        <w:t>[HPEFS]</w:t>
      </w:r>
    </w:p>
    <w:p w14:paraId="288AE3CD" w14:textId="77777777" w:rsidR="00A25265" w:rsidRPr="004836C2" w:rsidRDefault="00A25265" w:rsidP="00C21DC6">
      <w:pPr>
        <w:pStyle w:val="ListParagraph"/>
        <w:ind w:left="360"/>
        <w:rPr>
          <w:rFonts w:ascii="HPE Simple" w:hAnsi="HPE Simple"/>
          <w:sz w:val="20"/>
          <w:szCs w:val="20"/>
        </w:rPr>
      </w:pPr>
      <w:proofErr w:type="gramStart"/>
      <w:r w:rsidRPr="004836C2">
        <w:rPr>
          <w:rFonts w:ascii="HPE Simple" w:hAnsi="HPE Simple"/>
          <w:sz w:val="20"/>
          <w:szCs w:val="20"/>
        </w:rPr>
        <w:t>name=</w:t>
      </w:r>
      <w:proofErr w:type="gramEnd"/>
      <w:r w:rsidRPr="004836C2">
        <w:rPr>
          <w:rFonts w:ascii="HPE Simple" w:hAnsi="HPE Simple"/>
          <w:sz w:val="20"/>
          <w:szCs w:val="20"/>
        </w:rPr>
        <w:t>HPEFS</w:t>
      </w:r>
    </w:p>
    <w:p w14:paraId="735202B7" w14:textId="77777777" w:rsidR="00A25265" w:rsidRPr="004836C2" w:rsidRDefault="00A25265" w:rsidP="00C21DC6">
      <w:pPr>
        <w:pStyle w:val="ListParagraph"/>
        <w:ind w:left="360"/>
        <w:rPr>
          <w:rFonts w:ascii="HPE Simple" w:hAnsi="HPE Simple"/>
          <w:sz w:val="20"/>
          <w:szCs w:val="20"/>
        </w:rPr>
      </w:pPr>
      <w:r w:rsidRPr="004836C2">
        <w:rPr>
          <w:rFonts w:ascii="HPE Simple" w:hAnsi="HPE Simple"/>
          <w:sz w:val="20"/>
          <w:szCs w:val="20"/>
        </w:rPr>
        <w:t>baseurl=</w:t>
      </w:r>
      <w:r w:rsidRPr="00C5180D">
        <w:rPr>
          <w:rFonts w:ascii="HPE Simple" w:hAnsi="HPE Simple"/>
          <w:sz w:val="20"/>
          <w:szCs w:val="20"/>
          <w:highlight w:val="yellow"/>
        </w:rPr>
        <w:t>http://172.30.224.99/HPEFS/</w:t>
      </w:r>
    </w:p>
    <w:p w14:paraId="2C3F1F1E" w14:textId="77777777" w:rsidR="00A25265" w:rsidRPr="004836C2" w:rsidRDefault="00A25265" w:rsidP="00C21DC6">
      <w:pPr>
        <w:pStyle w:val="ListParagraph"/>
        <w:ind w:left="360"/>
        <w:rPr>
          <w:rFonts w:ascii="HPE Simple" w:hAnsi="HPE Simple"/>
          <w:sz w:val="20"/>
          <w:szCs w:val="20"/>
        </w:rPr>
      </w:pPr>
      <w:proofErr w:type="gramStart"/>
      <w:r w:rsidRPr="004836C2">
        <w:rPr>
          <w:rFonts w:ascii="HPE Simple" w:hAnsi="HPE Simple"/>
          <w:sz w:val="20"/>
          <w:szCs w:val="20"/>
        </w:rPr>
        <w:t>enabled=</w:t>
      </w:r>
      <w:proofErr w:type="gramEnd"/>
      <w:r w:rsidRPr="004836C2">
        <w:rPr>
          <w:rFonts w:ascii="HPE Simple" w:hAnsi="HPE Simple"/>
          <w:sz w:val="20"/>
          <w:szCs w:val="20"/>
        </w:rPr>
        <w:t>1</w:t>
      </w:r>
    </w:p>
    <w:p w14:paraId="0C998676" w14:textId="77777777" w:rsidR="00A25265" w:rsidRPr="004836C2" w:rsidRDefault="00A25265" w:rsidP="00C21DC6">
      <w:pPr>
        <w:pStyle w:val="ListParagraph"/>
        <w:ind w:left="360"/>
        <w:rPr>
          <w:rFonts w:ascii="HPE Simple" w:hAnsi="HPE Simple"/>
          <w:sz w:val="20"/>
          <w:szCs w:val="20"/>
        </w:rPr>
      </w:pPr>
      <w:proofErr w:type="spellStart"/>
      <w:proofErr w:type="gramStart"/>
      <w:r w:rsidRPr="004836C2">
        <w:rPr>
          <w:rFonts w:ascii="HPE Simple" w:hAnsi="HPE Simple"/>
          <w:sz w:val="20"/>
          <w:szCs w:val="20"/>
        </w:rPr>
        <w:t>gpgcheck</w:t>
      </w:r>
      <w:proofErr w:type="spellEnd"/>
      <w:r w:rsidRPr="004836C2">
        <w:rPr>
          <w:rFonts w:ascii="HPE Simple" w:hAnsi="HPE Simple"/>
          <w:sz w:val="20"/>
          <w:szCs w:val="20"/>
        </w:rPr>
        <w:t>=</w:t>
      </w:r>
      <w:proofErr w:type="gramEnd"/>
      <w:r w:rsidRPr="004836C2">
        <w:rPr>
          <w:rFonts w:ascii="HPE Simple" w:hAnsi="HPE Simple"/>
          <w:sz w:val="20"/>
          <w:szCs w:val="20"/>
        </w:rPr>
        <w:t>0</w:t>
      </w:r>
    </w:p>
    <w:p w14:paraId="78C8180F" w14:textId="77777777" w:rsidR="00A25265" w:rsidRPr="004836C2" w:rsidRDefault="00A25265" w:rsidP="00C21DC6">
      <w:pPr>
        <w:pStyle w:val="ListParagraph"/>
        <w:ind w:left="360"/>
        <w:rPr>
          <w:rFonts w:ascii="HPE Simple" w:hAnsi="HPE Simple"/>
          <w:sz w:val="20"/>
          <w:szCs w:val="20"/>
        </w:rPr>
      </w:pPr>
    </w:p>
    <w:p w14:paraId="2F4FE452" w14:textId="77777777" w:rsidR="00A25265" w:rsidRPr="004836C2" w:rsidRDefault="00A25265" w:rsidP="00C21DC6">
      <w:pPr>
        <w:pStyle w:val="ListParagraph"/>
        <w:ind w:left="360"/>
        <w:rPr>
          <w:rFonts w:ascii="HPE Simple" w:hAnsi="HPE Simple"/>
          <w:sz w:val="20"/>
          <w:szCs w:val="20"/>
        </w:rPr>
      </w:pPr>
      <w:r w:rsidRPr="004836C2">
        <w:rPr>
          <w:rFonts w:ascii="HPE Simple" w:hAnsi="HPE Simple"/>
          <w:sz w:val="20"/>
          <w:szCs w:val="20"/>
        </w:rPr>
        <w:t>[RHEL76]</w:t>
      </w:r>
    </w:p>
    <w:p w14:paraId="26F6F4C8" w14:textId="77777777" w:rsidR="00A25265" w:rsidRPr="004836C2" w:rsidRDefault="00A25265" w:rsidP="00C21DC6">
      <w:pPr>
        <w:pStyle w:val="ListParagraph"/>
        <w:ind w:left="360"/>
        <w:rPr>
          <w:rFonts w:ascii="HPE Simple" w:hAnsi="HPE Simple"/>
          <w:sz w:val="20"/>
          <w:szCs w:val="20"/>
        </w:rPr>
      </w:pPr>
      <w:proofErr w:type="gramStart"/>
      <w:r w:rsidRPr="004836C2">
        <w:rPr>
          <w:rFonts w:ascii="HPE Simple" w:hAnsi="HPE Simple"/>
          <w:sz w:val="20"/>
          <w:szCs w:val="20"/>
        </w:rPr>
        <w:t>name=</w:t>
      </w:r>
      <w:proofErr w:type="gramEnd"/>
      <w:r w:rsidRPr="004836C2">
        <w:rPr>
          <w:rFonts w:ascii="HPE Simple" w:hAnsi="HPE Simple"/>
          <w:sz w:val="20"/>
          <w:szCs w:val="20"/>
        </w:rPr>
        <w:t>RHEL76</w:t>
      </w:r>
    </w:p>
    <w:p w14:paraId="6B197212" w14:textId="77777777" w:rsidR="00A25265" w:rsidRPr="004836C2" w:rsidRDefault="00A25265" w:rsidP="00C21DC6">
      <w:pPr>
        <w:pStyle w:val="ListParagraph"/>
        <w:ind w:left="360"/>
        <w:rPr>
          <w:rFonts w:ascii="HPE Simple" w:hAnsi="HPE Simple"/>
          <w:sz w:val="20"/>
          <w:szCs w:val="20"/>
        </w:rPr>
      </w:pPr>
      <w:r w:rsidRPr="004836C2">
        <w:rPr>
          <w:rFonts w:ascii="HPE Simple" w:hAnsi="HPE Simple"/>
          <w:sz w:val="20"/>
          <w:szCs w:val="20"/>
        </w:rPr>
        <w:t>baseurl=</w:t>
      </w:r>
      <w:r w:rsidRPr="00C5180D">
        <w:rPr>
          <w:rFonts w:ascii="HPE Simple" w:hAnsi="HPE Simple"/>
          <w:sz w:val="20"/>
          <w:szCs w:val="20"/>
          <w:highlight w:val="yellow"/>
        </w:rPr>
        <w:t>http://172.30.224.99/RHEL76/</w:t>
      </w:r>
    </w:p>
    <w:p w14:paraId="4A3A1F70" w14:textId="77777777" w:rsidR="00A25265" w:rsidRPr="004836C2" w:rsidRDefault="00A25265" w:rsidP="00C21DC6">
      <w:pPr>
        <w:pStyle w:val="ListParagraph"/>
        <w:ind w:left="360"/>
        <w:rPr>
          <w:rFonts w:ascii="HPE Simple" w:hAnsi="HPE Simple"/>
          <w:sz w:val="20"/>
          <w:szCs w:val="20"/>
        </w:rPr>
      </w:pPr>
      <w:proofErr w:type="gramStart"/>
      <w:r w:rsidRPr="004836C2">
        <w:rPr>
          <w:rFonts w:ascii="HPE Simple" w:hAnsi="HPE Simple"/>
          <w:sz w:val="20"/>
          <w:szCs w:val="20"/>
        </w:rPr>
        <w:t>enabled=</w:t>
      </w:r>
      <w:proofErr w:type="gramEnd"/>
      <w:r w:rsidRPr="004836C2">
        <w:rPr>
          <w:rFonts w:ascii="HPE Simple" w:hAnsi="HPE Simple"/>
          <w:sz w:val="20"/>
          <w:szCs w:val="20"/>
        </w:rPr>
        <w:t>1</w:t>
      </w:r>
    </w:p>
    <w:p w14:paraId="32D4F21E" w14:textId="77777777" w:rsidR="00A25265" w:rsidRPr="004836C2" w:rsidRDefault="00A25265" w:rsidP="00C21DC6">
      <w:pPr>
        <w:pStyle w:val="ListParagraph"/>
        <w:ind w:left="360"/>
        <w:rPr>
          <w:rFonts w:ascii="HPE Simple" w:hAnsi="HPE Simple"/>
          <w:sz w:val="20"/>
          <w:szCs w:val="20"/>
        </w:rPr>
      </w:pPr>
      <w:proofErr w:type="spellStart"/>
      <w:proofErr w:type="gramStart"/>
      <w:r w:rsidRPr="004836C2">
        <w:rPr>
          <w:rFonts w:ascii="HPE Simple" w:hAnsi="HPE Simple"/>
          <w:sz w:val="20"/>
          <w:szCs w:val="20"/>
        </w:rPr>
        <w:t>gpgcheck</w:t>
      </w:r>
      <w:proofErr w:type="spellEnd"/>
      <w:r w:rsidRPr="004836C2">
        <w:rPr>
          <w:rFonts w:ascii="HPE Simple" w:hAnsi="HPE Simple"/>
          <w:sz w:val="20"/>
          <w:szCs w:val="20"/>
        </w:rPr>
        <w:t>=</w:t>
      </w:r>
      <w:proofErr w:type="gramEnd"/>
      <w:r w:rsidRPr="004836C2">
        <w:rPr>
          <w:rFonts w:ascii="HPE Simple" w:hAnsi="HPE Simple"/>
          <w:sz w:val="20"/>
          <w:szCs w:val="20"/>
        </w:rPr>
        <w:t>0</w:t>
      </w:r>
    </w:p>
    <w:p w14:paraId="2E5927FD" w14:textId="77777777" w:rsidR="00A25265" w:rsidRPr="004836C2" w:rsidRDefault="00A25265" w:rsidP="00C21DC6">
      <w:pPr>
        <w:pStyle w:val="ListParagraph"/>
        <w:ind w:left="360"/>
        <w:rPr>
          <w:rFonts w:ascii="HPE Simple" w:hAnsi="HPE Simple"/>
          <w:sz w:val="20"/>
          <w:szCs w:val="20"/>
        </w:rPr>
      </w:pPr>
    </w:p>
    <w:p w14:paraId="2D5FEC81" w14:textId="77777777" w:rsidR="00A25265" w:rsidRPr="004836C2" w:rsidRDefault="00A25265" w:rsidP="00C21DC6">
      <w:pPr>
        <w:pStyle w:val="ListParagraph"/>
        <w:ind w:left="360"/>
        <w:rPr>
          <w:rFonts w:ascii="HPE Simple" w:hAnsi="HPE Simple"/>
          <w:sz w:val="20"/>
          <w:szCs w:val="20"/>
        </w:rPr>
      </w:pPr>
      <w:r w:rsidRPr="004836C2">
        <w:rPr>
          <w:rFonts w:ascii="HPE Simple" w:hAnsi="HPE Simple"/>
          <w:sz w:val="20"/>
          <w:szCs w:val="20"/>
        </w:rPr>
        <w:t>[RHEL76-Supp]</w:t>
      </w:r>
    </w:p>
    <w:p w14:paraId="5400D14D" w14:textId="77777777" w:rsidR="00A25265" w:rsidRPr="004836C2" w:rsidRDefault="00A25265" w:rsidP="00C21DC6">
      <w:pPr>
        <w:pStyle w:val="ListParagraph"/>
        <w:ind w:left="360"/>
        <w:rPr>
          <w:rFonts w:ascii="HPE Simple" w:hAnsi="HPE Simple"/>
          <w:sz w:val="20"/>
          <w:szCs w:val="20"/>
        </w:rPr>
      </w:pPr>
      <w:proofErr w:type="gramStart"/>
      <w:r w:rsidRPr="004836C2">
        <w:rPr>
          <w:rFonts w:ascii="HPE Simple" w:hAnsi="HPE Simple"/>
          <w:sz w:val="20"/>
          <w:szCs w:val="20"/>
        </w:rPr>
        <w:t>name=</w:t>
      </w:r>
      <w:proofErr w:type="gramEnd"/>
      <w:r w:rsidRPr="004836C2">
        <w:rPr>
          <w:rFonts w:ascii="HPE Simple" w:hAnsi="HPE Simple"/>
          <w:sz w:val="20"/>
          <w:szCs w:val="20"/>
        </w:rPr>
        <w:t>RHEL76-Supp</w:t>
      </w:r>
    </w:p>
    <w:p w14:paraId="3E6A58E8" w14:textId="77777777" w:rsidR="00A25265" w:rsidRPr="004836C2" w:rsidRDefault="00A25265" w:rsidP="00C21DC6">
      <w:pPr>
        <w:pStyle w:val="ListParagraph"/>
        <w:ind w:left="360"/>
        <w:rPr>
          <w:rFonts w:ascii="HPE Simple" w:hAnsi="HPE Simple"/>
          <w:sz w:val="20"/>
          <w:szCs w:val="20"/>
        </w:rPr>
      </w:pPr>
      <w:r w:rsidRPr="004836C2">
        <w:rPr>
          <w:rFonts w:ascii="HPE Simple" w:hAnsi="HPE Simple"/>
          <w:sz w:val="20"/>
          <w:szCs w:val="20"/>
        </w:rPr>
        <w:t>baseurl=</w:t>
      </w:r>
      <w:r w:rsidRPr="00C5180D">
        <w:rPr>
          <w:rFonts w:ascii="HPE Simple" w:hAnsi="HPE Simple"/>
          <w:sz w:val="20"/>
          <w:szCs w:val="20"/>
          <w:highlight w:val="yellow"/>
        </w:rPr>
        <w:t>http://172.30.1.89:8094/RHEL76-Supp</w:t>
      </w:r>
    </w:p>
    <w:p w14:paraId="10E17F45" w14:textId="77777777" w:rsidR="00A25265" w:rsidRPr="004836C2" w:rsidRDefault="00A25265" w:rsidP="00C21DC6">
      <w:pPr>
        <w:pStyle w:val="ListParagraph"/>
        <w:ind w:left="360"/>
        <w:rPr>
          <w:rFonts w:ascii="HPE Simple" w:hAnsi="HPE Simple"/>
          <w:sz w:val="20"/>
          <w:szCs w:val="20"/>
        </w:rPr>
      </w:pPr>
      <w:proofErr w:type="gramStart"/>
      <w:r w:rsidRPr="004836C2">
        <w:rPr>
          <w:rFonts w:ascii="HPE Simple" w:hAnsi="HPE Simple"/>
          <w:sz w:val="20"/>
          <w:szCs w:val="20"/>
        </w:rPr>
        <w:t>enabled=</w:t>
      </w:r>
      <w:proofErr w:type="gramEnd"/>
      <w:r w:rsidRPr="004836C2">
        <w:rPr>
          <w:rFonts w:ascii="HPE Simple" w:hAnsi="HPE Simple"/>
          <w:sz w:val="20"/>
          <w:szCs w:val="20"/>
        </w:rPr>
        <w:t>1</w:t>
      </w:r>
    </w:p>
    <w:p w14:paraId="35DC3C61" w14:textId="77777777" w:rsidR="00A25265" w:rsidRDefault="00A25265" w:rsidP="00C21DC6">
      <w:pPr>
        <w:pStyle w:val="ListParagraph"/>
        <w:ind w:left="360"/>
        <w:rPr>
          <w:rFonts w:ascii="HPE Simple" w:hAnsi="HPE Simple"/>
          <w:sz w:val="20"/>
          <w:szCs w:val="20"/>
        </w:rPr>
      </w:pPr>
      <w:proofErr w:type="spellStart"/>
      <w:proofErr w:type="gramStart"/>
      <w:r w:rsidRPr="004836C2">
        <w:rPr>
          <w:rFonts w:ascii="HPE Simple" w:hAnsi="HPE Simple"/>
          <w:sz w:val="20"/>
          <w:szCs w:val="20"/>
        </w:rPr>
        <w:t>gpgcheck</w:t>
      </w:r>
      <w:proofErr w:type="spellEnd"/>
      <w:r w:rsidRPr="004836C2">
        <w:rPr>
          <w:rFonts w:ascii="HPE Simple" w:hAnsi="HPE Simple"/>
          <w:sz w:val="20"/>
          <w:szCs w:val="20"/>
        </w:rPr>
        <w:t>=</w:t>
      </w:r>
      <w:proofErr w:type="gramEnd"/>
      <w:r w:rsidRPr="004836C2">
        <w:rPr>
          <w:rFonts w:ascii="HPE Simple" w:hAnsi="HPE Simple"/>
          <w:sz w:val="20"/>
          <w:szCs w:val="20"/>
        </w:rPr>
        <w:t>0</w:t>
      </w:r>
    </w:p>
    <w:p w14:paraId="5D05258F" w14:textId="77777777" w:rsidR="00A25265" w:rsidRDefault="00A25265" w:rsidP="00C21DC6">
      <w:pPr>
        <w:pStyle w:val="ListParagraph"/>
        <w:ind w:left="360"/>
        <w:rPr>
          <w:rFonts w:ascii="HPE Simple" w:hAnsi="HPE Simple"/>
          <w:sz w:val="20"/>
          <w:szCs w:val="20"/>
        </w:rPr>
      </w:pPr>
    </w:p>
    <w:p w14:paraId="297ED45D" w14:textId="77777777" w:rsidR="00A25265" w:rsidRPr="00AF2A95" w:rsidRDefault="00A25265" w:rsidP="00C21DC6">
      <w:pPr>
        <w:pStyle w:val="ListParagraph"/>
        <w:ind w:left="360"/>
        <w:rPr>
          <w:rFonts w:ascii="HPE Simple" w:hAnsi="HPE Simple"/>
          <w:sz w:val="20"/>
          <w:szCs w:val="20"/>
        </w:rPr>
      </w:pPr>
      <w:r w:rsidRPr="00AF2A95">
        <w:rPr>
          <w:rFonts w:ascii="HPE Simple" w:hAnsi="HPE Simple"/>
          <w:sz w:val="20"/>
          <w:szCs w:val="20"/>
        </w:rPr>
        <w:t xml:space="preserve">[root@mdchawkeye </w:t>
      </w:r>
      <w:proofErr w:type="spellStart"/>
      <w:r w:rsidRPr="00AF2A95">
        <w:rPr>
          <w:rFonts w:ascii="HPE Simple" w:hAnsi="HPE Simple"/>
          <w:sz w:val="20"/>
          <w:szCs w:val="20"/>
        </w:rPr>
        <w:t>yum.repos.d</w:t>
      </w:r>
      <w:proofErr w:type="spellEnd"/>
      <w:r w:rsidRPr="00AF2A95">
        <w:rPr>
          <w:rFonts w:ascii="HPE Simple" w:hAnsi="HPE Simple"/>
          <w:sz w:val="20"/>
          <w:szCs w:val="20"/>
        </w:rPr>
        <w:t xml:space="preserve">]# </w:t>
      </w:r>
      <w:proofErr w:type="gramStart"/>
      <w:r w:rsidRPr="00AF2A95">
        <w:rPr>
          <w:rFonts w:ascii="HPE Simple" w:hAnsi="HPE Simple"/>
          <w:sz w:val="20"/>
          <w:szCs w:val="20"/>
        </w:rPr>
        <w:t>yum</w:t>
      </w:r>
      <w:proofErr w:type="gramEnd"/>
      <w:r w:rsidRPr="00AF2A95">
        <w:rPr>
          <w:rFonts w:ascii="HPE Simple" w:hAnsi="HPE Simple"/>
          <w:sz w:val="20"/>
          <w:szCs w:val="20"/>
        </w:rPr>
        <w:t xml:space="preserve"> </w:t>
      </w:r>
      <w:proofErr w:type="spellStart"/>
      <w:r w:rsidRPr="00AF2A95">
        <w:rPr>
          <w:rFonts w:ascii="HPE Simple" w:hAnsi="HPE Simple"/>
          <w:sz w:val="20"/>
          <w:szCs w:val="20"/>
        </w:rPr>
        <w:t>repolist</w:t>
      </w:r>
      <w:proofErr w:type="spellEnd"/>
    </w:p>
    <w:p w14:paraId="01A5BF78" w14:textId="77777777" w:rsidR="00A25265" w:rsidRPr="00AF2A95" w:rsidRDefault="00A25265" w:rsidP="00C21DC6">
      <w:pPr>
        <w:pStyle w:val="ListParagraph"/>
        <w:ind w:left="360"/>
        <w:rPr>
          <w:rFonts w:ascii="HPE Simple" w:hAnsi="HPE Simple"/>
          <w:sz w:val="20"/>
          <w:szCs w:val="20"/>
        </w:rPr>
      </w:pPr>
      <w:r w:rsidRPr="00AF2A95">
        <w:rPr>
          <w:rFonts w:ascii="HPE Simple" w:hAnsi="HPE Simple"/>
          <w:sz w:val="20"/>
          <w:szCs w:val="20"/>
        </w:rPr>
        <w:t xml:space="preserve">Loaded plugins: </w:t>
      </w:r>
      <w:proofErr w:type="spellStart"/>
      <w:r w:rsidRPr="00AF2A95">
        <w:rPr>
          <w:rFonts w:ascii="HPE Simple" w:hAnsi="HPE Simple"/>
          <w:sz w:val="20"/>
          <w:szCs w:val="20"/>
        </w:rPr>
        <w:t>langpacks</w:t>
      </w:r>
      <w:proofErr w:type="spellEnd"/>
      <w:r w:rsidRPr="00AF2A95">
        <w:rPr>
          <w:rFonts w:ascii="HPE Simple" w:hAnsi="HPE Simple"/>
          <w:sz w:val="20"/>
          <w:szCs w:val="20"/>
        </w:rPr>
        <w:t>, product-id, search-disabled-repos, subscription-manager</w:t>
      </w:r>
    </w:p>
    <w:p w14:paraId="4EAEFD3D" w14:textId="77777777" w:rsidR="00A25265" w:rsidRPr="00AF2A95" w:rsidRDefault="00A25265" w:rsidP="00C21DC6">
      <w:pPr>
        <w:pStyle w:val="ListParagraph"/>
        <w:ind w:left="360"/>
        <w:rPr>
          <w:rFonts w:ascii="HPE Simple" w:hAnsi="HPE Simple"/>
          <w:sz w:val="20"/>
          <w:szCs w:val="20"/>
        </w:rPr>
      </w:pPr>
      <w:r w:rsidRPr="00AF2A95">
        <w:rPr>
          <w:rFonts w:ascii="HPE Simple" w:hAnsi="HPE Simple"/>
          <w:sz w:val="20"/>
          <w:szCs w:val="20"/>
        </w:rPr>
        <w:t>This system is not registered with an entitlement server. You can use subscription-manager to register.</w:t>
      </w:r>
    </w:p>
    <w:p w14:paraId="2A35F22B" w14:textId="77777777" w:rsidR="00A25265" w:rsidRPr="00AF2A95" w:rsidRDefault="00A25265" w:rsidP="00C21DC6">
      <w:pPr>
        <w:pStyle w:val="ListParagraph"/>
        <w:ind w:left="360"/>
        <w:rPr>
          <w:rFonts w:ascii="HPE Simple" w:hAnsi="HPE Simple"/>
          <w:sz w:val="20"/>
          <w:szCs w:val="20"/>
        </w:rPr>
      </w:pPr>
      <w:proofErr w:type="gramStart"/>
      <w:r w:rsidRPr="00AF2A95">
        <w:rPr>
          <w:rFonts w:ascii="HPE Simple" w:hAnsi="HPE Simple"/>
          <w:sz w:val="20"/>
          <w:szCs w:val="20"/>
        </w:rPr>
        <w:t>repo</w:t>
      </w:r>
      <w:proofErr w:type="gramEnd"/>
      <w:r w:rsidRPr="00AF2A95">
        <w:rPr>
          <w:rFonts w:ascii="HPE Simple" w:hAnsi="HPE Simple"/>
          <w:sz w:val="20"/>
          <w:szCs w:val="20"/>
        </w:rPr>
        <w:t xml:space="preserve"> id                                    repo name                                                                                       status</w:t>
      </w:r>
    </w:p>
    <w:p w14:paraId="729814DD" w14:textId="77777777" w:rsidR="00A25265" w:rsidRPr="00AF2A95" w:rsidRDefault="00A25265" w:rsidP="00C21DC6">
      <w:pPr>
        <w:pStyle w:val="ListParagraph"/>
        <w:ind w:left="360"/>
        <w:rPr>
          <w:rFonts w:ascii="HPE Simple" w:hAnsi="HPE Simple"/>
          <w:sz w:val="20"/>
          <w:szCs w:val="20"/>
        </w:rPr>
      </w:pPr>
      <w:r w:rsidRPr="00AF2A95">
        <w:rPr>
          <w:rFonts w:ascii="HPE Simple" w:hAnsi="HPE Simple"/>
          <w:sz w:val="20"/>
          <w:szCs w:val="20"/>
        </w:rPr>
        <w:t xml:space="preserve">EPEL7                                      </w:t>
      </w:r>
      <w:proofErr w:type="spellStart"/>
      <w:r w:rsidRPr="00AF2A95">
        <w:rPr>
          <w:rFonts w:ascii="HPE Simple" w:hAnsi="HPE Simple"/>
          <w:sz w:val="20"/>
          <w:szCs w:val="20"/>
        </w:rPr>
        <w:t>EPEL7</w:t>
      </w:r>
      <w:proofErr w:type="spellEnd"/>
      <w:r w:rsidRPr="00AF2A95">
        <w:rPr>
          <w:rFonts w:ascii="HPE Simple" w:hAnsi="HPE Simple"/>
          <w:sz w:val="20"/>
          <w:szCs w:val="20"/>
        </w:rPr>
        <w:t xml:space="preserve">                                                                                           14,613</w:t>
      </w:r>
    </w:p>
    <w:p w14:paraId="4F6559CC" w14:textId="77777777" w:rsidR="00A25265" w:rsidRPr="00AF2A95" w:rsidRDefault="00A25265" w:rsidP="00C21DC6">
      <w:pPr>
        <w:pStyle w:val="ListParagraph"/>
        <w:ind w:left="360"/>
        <w:rPr>
          <w:rFonts w:ascii="HPE Simple" w:hAnsi="HPE Simple"/>
          <w:sz w:val="20"/>
          <w:szCs w:val="20"/>
        </w:rPr>
      </w:pPr>
      <w:r w:rsidRPr="00AF2A95">
        <w:rPr>
          <w:rFonts w:ascii="HPE Simple" w:hAnsi="HPE Simple"/>
          <w:sz w:val="20"/>
          <w:szCs w:val="20"/>
        </w:rPr>
        <w:t xml:space="preserve">HPEFS                                      </w:t>
      </w:r>
      <w:proofErr w:type="spellStart"/>
      <w:r w:rsidRPr="00AF2A95">
        <w:rPr>
          <w:rFonts w:ascii="HPE Simple" w:hAnsi="HPE Simple"/>
          <w:sz w:val="20"/>
          <w:szCs w:val="20"/>
        </w:rPr>
        <w:t>HPEFS</w:t>
      </w:r>
      <w:proofErr w:type="spellEnd"/>
      <w:r w:rsidRPr="00AF2A95">
        <w:rPr>
          <w:rFonts w:ascii="HPE Simple" w:hAnsi="HPE Simple"/>
          <w:sz w:val="20"/>
          <w:szCs w:val="20"/>
        </w:rPr>
        <w:t xml:space="preserve">                                                                                               33</w:t>
      </w:r>
    </w:p>
    <w:p w14:paraId="7E32B628" w14:textId="77777777" w:rsidR="00A25265" w:rsidRPr="00AF2A95" w:rsidRDefault="00A25265" w:rsidP="00C21DC6">
      <w:pPr>
        <w:pStyle w:val="ListParagraph"/>
        <w:ind w:left="360"/>
        <w:rPr>
          <w:rFonts w:ascii="HPE Simple" w:hAnsi="HPE Simple"/>
          <w:sz w:val="20"/>
          <w:szCs w:val="20"/>
        </w:rPr>
      </w:pPr>
      <w:r w:rsidRPr="00AF2A95">
        <w:rPr>
          <w:rFonts w:ascii="HPE Simple" w:hAnsi="HPE Simple"/>
          <w:sz w:val="20"/>
          <w:szCs w:val="20"/>
        </w:rPr>
        <w:t xml:space="preserve">RHEL76                                     </w:t>
      </w:r>
      <w:proofErr w:type="spellStart"/>
      <w:r w:rsidRPr="00AF2A95">
        <w:rPr>
          <w:rFonts w:ascii="HPE Simple" w:hAnsi="HPE Simple"/>
          <w:sz w:val="20"/>
          <w:szCs w:val="20"/>
        </w:rPr>
        <w:t>RHEL76</w:t>
      </w:r>
      <w:proofErr w:type="spellEnd"/>
      <w:r w:rsidRPr="00AF2A95">
        <w:rPr>
          <w:rFonts w:ascii="HPE Simple" w:hAnsi="HPE Simple"/>
          <w:sz w:val="20"/>
          <w:szCs w:val="20"/>
        </w:rPr>
        <w:t xml:space="preserve">                                                                                           5,152</w:t>
      </w:r>
    </w:p>
    <w:p w14:paraId="7A830E92" w14:textId="77777777" w:rsidR="00A25265" w:rsidRPr="00AF2A95" w:rsidRDefault="00A25265" w:rsidP="00C21DC6">
      <w:pPr>
        <w:pStyle w:val="ListParagraph"/>
        <w:ind w:left="360"/>
        <w:rPr>
          <w:rFonts w:ascii="HPE Simple" w:hAnsi="HPE Simple"/>
          <w:sz w:val="20"/>
          <w:szCs w:val="20"/>
        </w:rPr>
      </w:pPr>
      <w:r w:rsidRPr="00AF2A95">
        <w:rPr>
          <w:rFonts w:ascii="HPE Simple" w:hAnsi="HPE Simple"/>
          <w:sz w:val="20"/>
          <w:szCs w:val="20"/>
        </w:rPr>
        <w:lastRenderedPageBreak/>
        <w:t xml:space="preserve">RHEL76-Supp                                </w:t>
      </w:r>
      <w:proofErr w:type="spellStart"/>
      <w:r w:rsidRPr="00AF2A95">
        <w:rPr>
          <w:rFonts w:ascii="HPE Simple" w:hAnsi="HPE Simple"/>
          <w:sz w:val="20"/>
          <w:szCs w:val="20"/>
        </w:rPr>
        <w:t>RHEL76-Supp</w:t>
      </w:r>
      <w:proofErr w:type="spellEnd"/>
      <w:r w:rsidRPr="00AF2A95">
        <w:rPr>
          <w:rFonts w:ascii="HPE Simple" w:hAnsi="HPE Simple"/>
          <w:sz w:val="20"/>
          <w:szCs w:val="20"/>
        </w:rPr>
        <w:t xml:space="preserve">                                                                                         18</w:t>
      </w:r>
    </w:p>
    <w:p w14:paraId="10D2E290" w14:textId="77777777" w:rsidR="00A25265" w:rsidRDefault="00A25265" w:rsidP="00C21DC6">
      <w:pPr>
        <w:pStyle w:val="ListParagraph"/>
        <w:ind w:left="360"/>
        <w:rPr>
          <w:rFonts w:ascii="HPE Simple" w:hAnsi="HPE Simple"/>
          <w:sz w:val="20"/>
          <w:szCs w:val="20"/>
        </w:rPr>
      </w:pPr>
      <w:proofErr w:type="spellStart"/>
      <w:proofErr w:type="gramStart"/>
      <w:r w:rsidRPr="00AF2A95">
        <w:rPr>
          <w:rFonts w:ascii="HPE Simple" w:hAnsi="HPE Simple"/>
          <w:sz w:val="20"/>
          <w:szCs w:val="20"/>
        </w:rPr>
        <w:t>repolist</w:t>
      </w:r>
      <w:proofErr w:type="spellEnd"/>
      <w:proofErr w:type="gramEnd"/>
      <w:r w:rsidRPr="00AF2A95">
        <w:rPr>
          <w:rFonts w:ascii="HPE Simple" w:hAnsi="HPE Simple"/>
          <w:sz w:val="20"/>
          <w:szCs w:val="20"/>
        </w:rPr>
        <w:t>: 19,816</w:t>
      </w:r>
    </w:p>
    <w:p w14:paraId="0DFBBFC6" w14:textId="77777777" w:rsidR="00165510" w:rsidRDefault="00165510" w:rsidP="00C21DC6">
      <w:pPr>
        <w:pStyle w:val="ListParagraph"/>
        <w:ind w:left="360"/>
        <w:rPr>
          <w:rFonts w:ascii="HPE Simple" w:hAnsi="HPE Simple"/>
          <w:sz w:val="20"/>
          <w:szCs w:val="20"/>
        </w:rPr>
      </w:pPr>
    </w:p>
    <w:p w14:paraId="0DF8CDCC" w14:textId="77777777" w:rsidR="00165510" w:rsidRDefault="00165510" w:rsidP="00C21DC6">
      <w:pPr>
        <w:pStyle w:val="ListParagraph"/>
        <w:ind w:left="360"/>
        <w:rPr>
          <w:rFonts w:ascii="HPE Simple" w:hAnsi="HPE Simple"/>
          <w:sz w:val="20"/>
          <w:szCs w:val="20"/>
        </w:rPr>
      </w:pPr>
    </w:p>
    <w:p w14:paraId="1CFBCDCC" w14:textId="77777777" w:rsidR="00165510" w:rsidRPr="00AF2A95" w:rsidRDefault="00165510" w:rsidP="00C21DC6">
      <w:pPr>
        <w:pStyle w:val="ListParagraph"/>
        <w:ind w:left="360"/>
        <w:rPr>
          <w:rFonts w:ascii="HPE Simple" w:hAnsi="HPE Simple"/>
          <w:sz w:val="20"/>
          <w:szCs w:val="20"/>
        </w:rPr>
      </w:pPr>
    </w:p>
    <w:p w14:paraId="61E108EC" w14:textId="4F84FC9C" w:rsidR="00AF2A95" w:rsidRPr="0089366A" w:rsidRDefault="00A25265" w:rsidP="0089366A">
      <w:pPr>
        <w:pStyle w:val="ListParagraph"/>
        <w:ind w:left="360"/>
        <w:rPr>
          <w:rFonts w:ascii="HPE Simple" w:hAnsi="HPE Simple"/>
          <w:sz w:val="20"/>
          <w:szCs w:val="20"/>
        </w:rPr>
      </w:pPr>
      <w:r>
        <w:rPr>
          <w:rFonts w:ascii="HPE Simple" w:hAnsi="HPE Simple"/>
          <w:sz w:val="20"/>
          <w:szCs w:val="20"/>
        </w:rPr>
        <w:tab/>
      </w:r>
      <w:r>
        <w:rPr>
          <w:rFonts w:ascii="HPE Simple" w:hAnsi="HPE Simple"/>
          <w:sz w:val="20"/>
          <w:szCs w:val="20"/>
        </w:rPr>
        <w:tab/>
      </w:r>
      <w:r>
        <w:rPr>
          <w:rFonts w:ascii="HPE Simple" w:hAnsi="HPE Simple"/>
          <w:sz w:val="20"/>
          <w:szCs w:val="20"/>
        </w:rPr>
        <w:tab/>
      </w:r>
    </w:p>
    <w:p w14:paraId="6DE83F9D" w14:textId="77777777" w:rsidR="00C02298" w:rsidRDefault="00C02298" w:rsidP="00C02298">
      <w:pPr>
        <w:pStyle w:val="ListParagraph"/>
        <w:numPr>
          <w:ilvl w:val="0"/>
          <w:numId w:val="33"/>
        </w:numPr>
      </w:pPr>
      <w:bookmarkStart w:id="37" w:name="_Toc29898801"/>
      <w:bookmarkStart w:id="38" w:name="_Toc31287406"/>
      <w:r>
        <w:t xml:space="preserve">Configure and validate </w:t>
      </w:r>
      <w:bookmarkEnd w:id="37"/>
      <w:bookmarkEnd w:id="38"/>
      <w:r>
        <w:t>hostname</w:t>
      </w:r>
    </w:p>
    <w:p w14:paraId="560F8A85" w14:textId="77777777" w:rsidR="00C02298" w:rsidRDefault="00C02298" w:rsidP="00C02298">
      <w:pPr>
        <w:pStyle w:val="ListParagraph"/>
        <w:ind w:left="360"/>
      </w:pPr>
    </w:p>
    <w:p w14:paraId="01DD569C" w14:textId="77777777" w:rsidR="00C02298" w:rsidRPr="00C02298" w:rsidRDefault="00C02298" w:rsidP="00C02298">
      <w:pPr>
        <w:pStyle w:val="ListParagraph"/>
        <w:ind w:left="360"/>
        <w:rPr>
          <w:rFonts w:ascii="HPE Simple" w:hAnsi="HPE Simple"/>
          <w:sz w:val="20"/>
          <w:szCs w:val="20"/>
        </w:rPr>
      </w:pPr>
      <w:r w:rsidRPr="00C02298">
        <w:rPr>
          <w:rFonts w:ascii="HPE Simple" w:hAnsi="HPE Simple"/>
          <w:sz w:val="20"/>
          <w:szCs w:val="20"/>
        </w:rPr>
        <w:t>Set hostname to a unique name</w:t>
      </w:r>
    </w:p>
    <w:p w14:paraId="235059CB" w14:textId="77777777" w:rsidR="00C02298" w:rsidRPr="00C02298" w:rsidRDefault="00C02298" w:rsidP="00C02298">
      <w:pPr>
        <w:pStyle w:val="ListParagraph"/>
        <w:ind w:left="360"/>
        <w:rPr>
          <w:rFonts w:ascii="HPE Simple" w:hAnsi="HPE Simple"/>
          <w:sz w:val="20"/>
          <w:szCs w:val="20"/>
        </w:rPr>
      </w:pPr>
      <w:r w:rsidRPr="00C02298">
        <w:rPr>
          <w:rFonts w:ascii="HPE Simple" w:hAnsi="HPE Simple"/>
          <w:sz w:val="20"/>
          <w:szCs w:val="20"/>
        </w:rPr>
        <w:t xml:space="preserve">[root@mdchawkeye ~]# </w:t>
      </w:r>
      <w:proofErr w:type="gramStart"/>
      <w:r w:rsidRPr="00C02298">
        <w:rPr>
          <w:rFonts w:ascii="HPE Simple" w:hAnsi="HPE Simple"/>
          <w:sz w:val="20"/>
          <w:szCs w:val="20"/>
        </w:rPr>
        <w:t>hostnamectl</w:t>
      </w:r>
      <w:proofErr w:type="gramEnd"/>
      <w:r w:rsidRPr="00C02298">
        <w:rPr>
          <w:rFonts w:ascii="HPE Simple" w:hAnsi="HPE Simple"/>
          <w:sz w:val="20"/>
          <w:szCs w:val="20"/>
        </w:rPr>
        <w:t xml:space="preserve"> set-hostname mdchawkeye.localdomain</w:t>
      </w:r>
    </w:p>
    <w:p w14:paraId="5C918049" w14:textId="77777777" w:rsidR="00C02298" w:rsidRPr="00C02298" w:rsidRDefault="00C02298" w:rsidP="00C02298">
      <w:pPr>
        <w:pStyle w:val="ListParagraph"/>
        <w:ind w:left="360"/>
        <w:rPr>
          <w:rFonts w:ascii="HPE Simple" w:hAnsi="HPE Simple"/>
          <w:sz w:val="20"/>
          <w:szCs w:val="20"/>
        </w:rPr>
      </w:pPr>
    </w:p>
    <w:p w14:paraId="54F3628F" w14:textId="77777777" w:rsidR="00C02298" w:rsidRPr="00C02298" w:rsidRDefault="00C02298" w:rsidP="00C02298">
      <w:pPr>
        <w:pStyle w:val="ListParagraph"/>
        <w:ind w:left="360"/>
        <w:rPr>
          <w:rFonts w:ascii="HPE Simple" w:hAnsi="HPE Simple"/>
          <w:sz w:val="20"/>
          <w:szCs w:val="20"/>
        </w:rPr>
      </w:pPr>
      <w:r w:rsidRPr="00C02298">
        <w:rPr>
          <w:rFonts w:ascii="HPE Simple" w:hAnsi="HPE Simple"/>
          <w:sz w:val="20"/>
          <w:szCs w:val="20"/>
        </w:rPr>
        <w:t>Verify the hostname</w:t>
      </w:r>
    </w:p>
    <w:p w14:paraId="1818F353" w14:textId="77777777" w:rsidR="00C02298" w:rsidRPr="00C02298" w:rsidRDefault="00C02298" w:rsidP="00C02298">
      <w:pPr>
        <w:pStyle w:val="ListParagraph"/>
        <w:ind w:left="360"/>
        <w:rPr>
          <w:rFonts w:ascii="HPE Simple" w:hAnsi="HPE Simple"/>
          <w:sz w:val="20"/>
          <w:szCs w:val="20"/>
        </w:rPr>
      </w:pPr>
      <w:r w:rsidRPr="00C02298">
        <w:rPr>
          <w:rFonts w:ascii="HPE Simple" w:hAnsi="HPE Simple"/>
          <w:sz w:val="20"/>
          <w:szCs w:val="20"/>
        </w:rPr>
        <w:t xml:space="preserve">[root@mdchawkeye ~]# </w:t>
      </w:r>
      <w:proofErr w:type="gramStart"/>
      <w:r w:rsidRPr="00C02298">
        <w:rPr>
          <w:rFonts w:ascii="HPE Simple" w:hAnsi="HPE Simple"/>
          <w:sz w:val="20"/>
          <w:szCs w:val="20"/>
        </w:rPr>
        <w:t>hostname</w:t>
      </w:r>
      <w:proofErr w:type="gramEnd"/>
      <w:r w:rsidRPr="00C02298">
        <w:rPr>
          <w:rFonts w:ascii="HPE Simple" w:hAnsi="HPE Simple"/>
          <w:sz w:val="20"/>
          <w:szCs w:val="20"/>
        </w:rPr>
        <w:t xml:space="preserve"> -f  </w:t>
      </w:r>
    </w:p>
    <w:p w14:paraId="103B75CC" w14:textId="77777777" w:rsidR="00C02298" w:rsidRPr="00C02298" w:rsidRDefault="00C02298" w:rsidP="00C02298">
      <w:pPr>
        <w:pStyle w:val="ListParagraph"/>
        <w:ind w:left="360"/>
        <w:rPr>
          <w:rFonts w:ascii="HPE Simple" w:hAnsi="HPE Simple"/>
          <w:sz w:val="20"/>
          <w:szCs w:val="20"/>
        </w:rPr>
      </w:pPr>
    </w:p>
    <w:p w14:paraId="5422C0E4" w14:textId="77777777" w:rsidR="00C02298" w:rsidRPr="00C02298" w:rsidRDefault="00C02298" w:rsidP="00C02298">
      <w:pPr>
        <w:pStyle w:val="ListParagraph"/>
        <w:ind w:left="360"/>
        <w:rPr>
          <w:rFonts w:ascii="HPE Simple" w:hAnsi="HPE Simple"/>
          <w:sz w:val="20"/>
          <w:szCs w:val="20"/>
        </w:rPr>
      </w:pPr>
      <w:r w:rsidRPr="00C02298">
        <w:rPr>
          <w:rFonts w:ascii="HPE Simple" w:hAnsi="HPE Simple"/>
          <w:sz w:val="20"/>
          <w:szCs w:val="20"/>
        </w:rPr>
        <w:t xml:space="preserve">Edit /etc/hosts with the IP addresses and fully qualified </w:t>
      </w:r>
      <w:proofErr w:type="spellStart"/>
      <w:r w:rsidRPr="00C02298">
        <w:rPr>
          <w:rFonts w:ascii="HPE Simple" w:hAnsi="HPE Simple"/>
          <w:sz w:val="20"/>
          <w:szCs w:val="20"/>
        </w:rPr>
        <w:t>domian</w:t>
      </w:r>
      <w:proofErr w:type="spellEnd"/>
      <w:r w:rsidRPr="00C02298">
        <w:rPr>
          <w:rFonts w:ascii="HPE Simple" w:hAnsi="HPE Simple"/>
          <w:sz w:val="20"/>
          <w:szCs w:val="20"/>
        </w:rPr>
        <w:t xml:space="preserve"> name</w:t>
      </w:r>
    </w:p>
    <w:p w14:paraId="544EC3FE" w14:textId="77777777" w:rsidR="00C02298" w:rsidRPr="00C02298" w:rsidRDefault="00C02298" w:rsidP="00C02298">
      <w:pPr>
        <w:pStyle w:val="ListParagraph"/>
        <w:ind w:left="360"/>
        <w:rPr>
          <w:rFonts w:ascii="HPE Simple" w:hAnsi="HPE Simple"/>
          <w:sz w:val="20"/>
          <w:szCs w:val="20"/>
        </w:rPr>
      </w:pPr>
      <w:r w:rsidRPr="00C02298">
        <w:rPr>
          <w:rFonts w:ascii="HPE Simple" w:hAnsi="HPE Simple"/>
          <w:sz w:val="20"/>
          <w:szCs w:val="20"/>
        </w:rPr>
        <w:t xml:space="preserve">[root@mdchawkeye ~]# </w:t>
      </w:r>
      <w:proofErr w:type="gramStart"/>
      <w:r w:rsidRPr="00C02298">
        <w:rPr>
          <w:rFonts w:ascii="HPE Simple" w:hAnsi="HPE Simple"/>
          <w:sz w:val="20"/>
          <w:szCs w:val="20"/>
        </w:rPr>
        <w:t>cat</w:t>
      </w:r>
      <w:proofErr w:type="gramEnd"/>
      <w:r w:rsidRPr="00C02298">
        <w:rPr>
          <w:rFonts w:ascii="HPE Simple" w:hAnsi="HPE Simple"/>
          <w:sz w:val="20"/>
          <w:szCs w:val="20"/>
        </w:rPr>
        <w:t xml:space="preserve"> /etc/hosts</w:t>
      </w:r>
    </w:p>
    <w:p w14:paraId="6CC1C6F4" w14:textId="77777777" w:rsidR="00C02298" w:rsidRPr="00C02298" w:rsidRDefault="00C02298" w:rsidP="00C02298">
      <w:pPr>
        <w:pStyle w:val="ListParagraph"/>
        <w:ind w:left="360"/>
        <w:rPr>
          <w:rFonts w:ascii="HPE Simple" w:hAnsi="HPE Simple"/>
          <w:sz w:val="20"/>
          <w:szCs w:val="20"/>
        </w:rPr>
      </w:pPr>
      <w:r w:rsidRPr="00C02298">
        <w:rPr>
          <w:rFonts w:ascii="HPE Simple" w:hAnsi="HPE Simple"/>
          <w:sz w:val="20"/>
          <w:szCs w:val="20"/>
        </w:rPr>
        <w:t xml:space="preserve">   127.0.0.1   </w:t>
      </w:r>
      <w:proofErr w:type="gramStart"/>
      <w:r w:rsidRPr="00C02298">
        <w:rPr>
          <w:rFonts w:ascii="HPE Simple" w:hAnsi="HPE Simple"/>
          <w:sz w:val="20"/>
          <w:szCs w:val="20"/>
        </w:rPr>
        <w:t>localhost</w:t>
      </w:r>
      <w:proofErr w:type="gramEnd"/>
      <w:r w:rsidRPr="00C02298">
        <w:rPr>
          <w:rFonts w:ascii="HPE Simple" w:hAnsi="HPE Simple"/>
          <w:sz w:val="20"/>
          <w:szCs w:val="20"/>
        </w:rPr>
        <w:t xml:space="preserve"> </w:t>
      </w:r>
      <w:proofErr w:type="spellStart"/>
      <w:r w:rsidRPr="00C02298">
        <w:rPr>
          <w:rFonts w:ascii="HPE Simple" w:hAnsi="HPE Simple"/>
          <w:sz w:val="20"/>
          <w:szCs w:val="20"/>
        </w:rPr>
        <w:t>localhost.localdomain</w:t>
      </w:r>
      <w:proofErr w:type="spellEnd"/>
      <w:r w:rsidRPr="00C02298">
        <w:rPr>
          <w:rFonts w:ascii="HPE Simple" w:hAnsi="HPE Simple"/>
          <w:sz w:val="20"/>
          <w:szCs w:val="20"/>
        </w:rPr>
        <w:t xml:space="preserve"> localhost4 localhost4.localdomain4</w:t>
      </w:r>
    </w:p>
    <w:p w14:paraId="60FA7D1E" w14:textId="77777777" w:rsidR="00C02298" w:rsidRPr="00C02298" w:rsidRDefault="00C02298" w:rsidP="00C02298">
      <w:pPr>
        <w:pStyle w:val="ListParagraph"/>
        <w:ind w:left="360"/>
        <w:rPr>
          <w:rFonts w:ascii="HPE Simple" w:hAnsi="HPE Simple"/>
          <w:sz w:val="20"/>
          <w:szCs w:val="20"/>
        </w:rPr>
      </w:pPr>
      <w:r w:rsidRPr="00C02298">
        <w:rPr>
          <w:rFonts w:ascii="HPE Simple" w:hAnsi="HPE Simple"/>
          <w:sz w:val="20"/>
          <w:szCs w:val="20"/>
        </w:rPr>
        <w:t xml:space="preserve">   :</w:t>
      </w:r>
      <w:proofErr w:type="gramStart"/>
      <w:r w:rsidRPr="00C02298">
        <w:rPr>
          <w:rFonts w:ascii="HPE Simple" w:hAnsi="HPE Simple"/>
          <w:sz w:val="20"/>
          <w:szCs w:val="20"/>
        </w:rPr>
        <w:t>:1</w:t>
      </w:r>
      <w:proofErr w:type="gramEnd"/>
      <w:r w:rsidRPr="00C02298">
        <w:rPr>
          <w:rFonts w:ascii="HPE Simple" w:hAnsi="HPE Simple"/>
          <w:sz w:val="20"/>
          <w:szCs w:val="20"/>
        </w:rPr>
        <w:t xml:space="preserve">         localhost </w:t>
      </w:r>
      <w:proofErr w:type="spellStart"/>
      <w:r w:rsidRPr="00C02298">
        <w:rPr>
          <w:rFonts w:ascii="HPE Simple" w:hAnsi="HPE Simple"/>
          <w:sz w:val="20"/>
          <w:szCs w:val="20"/>
        </w:rPr>
        <w:t>localhost.localdomain</w:t>
      </w:r>
      <w:proofErr w:type="spellEnd"/>
      <w:r w:rsidRPr="00C02298">
        <w:rPr>
          <w:rFonts w:ascii="HPE Simple" w:hAnsi="HPE Simple"/>
          <w:sz w:val="20"/>
          <w:szCs w:val="20"/>
        </w:rPr>
        <w:t xml:space="preserve"> localhost6 localhost6.localdomain6</w:t>
      </w:r>
    </w:p>
    <w:p w14:paraId="049ED91E" w14:textId="77777777" w:rsidR="00C02298" w:rsidRPr="00C02298" w:rsidRDefault="00C02298" w:rsidP="00C02298">
      <w:pPr>
        <w:pStyle w:val="ListParagraph"/>
        <w:ind w:left="360"/>
        <w:rPr>
          <w:rFonts w:ascii="HPE Simple" w:hAnsi="HPE Simple"/>
          <w:sz w:val="20"/>
          <w:szCs w:val="20"/>
        </w:rPr>
      </w:pPr>
    </w:p>
    <w:p w14:paraId="5CFC18FB" w14:textId="77777777" w:rsidR="00C02298" w:rsidRPr="00C02298" w:rsidRDefault="00C02298" w:rsidP="00C02298">
      <w:pPr>
        <w:pStyle w:val="ListParagraph"/>
        <w:ind w:left="360"/>
        <w:rPr>
          <w:rFonts w:ascii="HPE Simple" w:hAnsi="HPE Simple"/>
          <w:sz w:val="20"/>
          <w:szCs w:val="20"/>
        </w:rPr>
      </w:pPr>
      <w:r w:rsidRPr="00C02298">
        <w:rPr>
          <w:rFonts w:ascii="HPE Simple" w:hAnsi="HPE Simple"/>
          <w:sz w:val="20"/>
          <w:szCs w:val="20"/>
        </w:rPr>
        <w:t xml:space="preserve">   </w:t>
      </w:r>
      <w:proofErr w:type="gramStart"/>
      <w:r w:rsidRPr="00C02298">
        <w:rPr>
          <w:rFonts w:ascii="HPE Simple" w:hAnsi="HPE Simple"/>
          <w:sz w:val="20"/>
          <w:szCs w:val="20"/>
        </w:rPr>
        <w:t xml:space="preserve">172.30.224.100  </w:t>
      </w:r>
      <w:proofErr w:type="spellStart"/>
      <w:r w:rsidRPr="00C02298">
        <w:rPr>
          <w:rFonts w:ascii="HPE Simple" w:hAnsi="HPE Simple"/>
          <w:sz w:val="20"/>
          <w:szCs w:val="20"/>
        </w:rPr>
        <w:t>mdchulk</w:t>
      </w:r>
      <w:proofErr w:type="spellEnd"/>
      <w:proofErr w:type="gramEnd"/>
      <w:r w:rsidRPr="00C02298">
        <w:rPr>
          <w:rFonts w:ascii="HPE Simple" w:hAnsi="HPE Simple"/>
          <w:sz w:val="20"/>
          <w:szCs w:val="20"/>
        </w:rPr>
        <w:t xml:space="preserve"> </w:t>
      </w:r>
      <w:proofErr w:type="spellStart"/>
      <w:r w:rsidRPr="00C02298">
        <w:rPr>
          <w:rFonts w:ascii="HPE Simple" w:hAnsi="HPE Simple"/>
          <w:sz w:val="20"/>
          <w:szCs w:val="20"/>
        </w:rPr>
        <w:t>mdchulk.localdomain</w:t>
      </w:r>
      <w:proofErr w:type="spellEnd"/>
    </w:p>
    <w:p w14:paraId="4E574128" w14:textId="77777777" w:rsidR="00C02298" w:rsidRPr="00C02298" w:rsidRDefault="00C02298" w:rsidP="00C02298">
      <w:pPr>
        <w:pStyle w:val="ListParagraph"/>
        <w:ind w:left="360"/>
        <w:rPr>
          <w:rFonts w:ascii="HPE Simple" w:hAnsi="HPE Simple"/>
          <w:sz w:val="20"/>
          <w:szCs w:val="20"/>
        </w:rPr>
      </w:pPr>
      <w:r w:rsidRPr="00C02298">
        <w:rPr>
          <w:rFonts w:ascii="HPE Simple" w:hAnsi="HPE Simple"/>
          <w:sz w:val="20"/>
          <w:szCs w:val="20"/>
        </w:rPr>
        <w:t xml:space="preserve">   </w:t>
      </w:r>
      <w:proofErr w:type="gramStart"/>
      <w:r w:rsidRPr="00C02298">
        <w:rPr>
          <w:rFonts w:ascii="HPE Simple" w:hAnsi="HPE Simple"/>
          <w:sz w:val="20"/>
          <w:szCs w:val="20"/>
        </w:rPr>
        <w:t>172.30.224.99  mdchawkeye</w:t>
      </w:r>
      <w:proofErr w:type="gramEnd"/>
      <w:r w:rsidRPr="00C02298">
        <w:rPr>
          <w:rFonts w:ascii="HPE Simple" w:hAnsi="HPE Simple"/>
          <w:sz w:val="20"/>
          <w:szCs w:val="20"/>
        </w:rPr>
        <w:t xml:space="preserve"> mdchawkeye.localdomain</w:t>
      </w:r>
    </w:p>
    <w:p w14:paraId="046B6B8F" w14:textId="77777777" w:rsidR="00C02298" w:rsidRPr="00C02298" w:rsidRDefault="00C02298" w:rsidP="00C02298">
      <w:pPr>
        <w:pStyle w:val="ListParagraph"/>
        <w:ind w:left="360"/>
        <w:rPr>
          <w:rFonts w:ascii="HPE Simple" w:hAnsi="HPE Simple"/>
          <w:sz w:val="20"/>
          <w:szCs w:val="20"/>
        </w:rPr>
      </w:pPr>
    </w:p>
    <w:p w14:paraId="280A0021" w14:textId="77777777" w:rsidR="00C02298" w:rsidRPr="00C02298" w:rsidRDefault="00C02298" w:rsidP="00C02298">
      <w:pPr>
        <w:pStyle w:val="ListParagraph"/>
        <w:ind w:left="360"/>
        <w:rPr>
          <w:rFonts w:ascii="HPE Simple" w:hAnsi="HPE Simple"/>
          <w:sz w:val="20"/>
          <w:szCs w:val="20"/>
        </w:rPr>
      </w:pPr>
      <w:r w:rsidRPr="00C02298">
        <w:rPr>
          <w:rFonts w:ascii="HPE Simple" w:hAnsi="HPE Simple"/>
          <w:sz w:val="20"/>
          <w:szCs w:val="20"/>
        </w:rPr>
        <w:t>Edit /etc/</w:t>
      </w:r>
      <w:proofErr w:type="spellStart"/>
      <w:r w:rsidRPr="00C02298">
        <w:rPr>
          <w:rFonts w:ascii="HPE Simple" w:hAnsi="HPE Simple"/>
          <w:sz w:val="20"/>
          <w:szCs w:val="20"/>
        </w:rPr>
        <w:t>sysconfig</w:t>
      </w:r>
      <w:proofErr w:type="spellEnd"/>
      <w:r w:rsidRPr="00C02298">
        <w:rPr>
          <w:rFonts w:ascii="HPE Simple" w:hAnsi="HPE Simple"/>
          <w:sz w:val="20"/>
          <w:szCs w:val="20"/>
        </w:rPr>
        <w:t>/network with the FQDN of this host only</w:t>
      </w:r>
    </w:p>
    <w:p w14:paraId="22B3A7CA" w14:textId="77777777" w:rsidR="00C02298" w:rsidRPr="00C02298" w:rsidRDefault="00C02298" w:rsidP="00C02298">
      <w:pPr>
        <w:pStyle w:val="ListParagraph"/>
        <w:ind w:left="360"/>
        <w:rPr>
          <w:rFonts w:ascii="HPE Simple" w:hAnsi="HPE Simple"/>
          <w:sz w:val="20"/>
          <w:szCs w:val="20"/>
        </w:rPr>
      </w:pPr>
      <w:r w:rsidRPr="00C02298">
        <w:rPr>
          <w:rFonts w:ascii="HPE Simple" w:hAnsi="HPE Simple"/>
          <w:sz w:val="20"/>
          <w:szCs w:val="20"/>
        </w:rPr>
        <w:t xml:space="preserve">[root@mdchawkeye ~]# </w:t>
      </w:r>
      <w:proofErr w:type="gramStart"/>
      <w:r w:rsidRPr="00C02298">
        <w:rPr>
          <w:rFonts w:ascii="HPE Simple" w:hAnsi="HPE Simple"/>
          <w:sz w:val="20"/>
          <w:szCs w:val="20"/>
        </w:rPr>
        <w:t>vi</w:t>
      </w:r>
      <w:proofErr w:type="gramEnd"/>
      <w:r w:rsidRPr="00C02298">
        <w:rPr>
          <w:rFonts w:ascii="HPE Simple" w:hAnsi="HPE Simple"/>
          <w:sz w:val="20"/>
          <w:szCs w:val="20"/>
        </w:rPr>
        <w:t xml:space="preserve"> /etc/</w:t>
      </w:r>
      <w:proofErr w:type="spellStart"/>
      <w:r w:rsidRPr="00C02298">
        <w:rPr>
          <w:rFonts w:ascii="HPE Simple" w:hAnsi="HPE Simple"/>
          <w:sz w:val="20"/>
          <w:szCs w:val="20"/>
        </w:rPr>
        <w:t>sysconfig</w:t>
      </w:r>
      <w:proofErr w:type="spellEnd"/>
      <w:r w:rsidRPr="00C02298">
        <w:rPr>
          <w:rFonts w:ascii="HPE Simple" w:hAnsi="HPE Simple"/>
          <w:sz w:val="20"/>
          <w:szCs w:val="20"/>
        </w:rPr>
        <w:t xml:space="preserve">/network </w:t>
      </w:r>
    </w:p>
    <w:p w14:paraId="6138B3E4" w14:textId="77777777" w:rsidR="00C02298" w:rsidRPr="00C02298" w:rsidRDefault="00C02298" w:rsidP="00C02298">
      <w:pPr>
        <w:pStyle w:val="ListParagraph"/>
        <w:ind w:left="360"/>
        <w:rPr>
          <w:rFonts w:ascii="HPE Simple" w:hAnsi="HPE Simple"/>
          <w:sz w:val="20"/>
          <w:szCs w:val="20"/>
        </w:rPr>
      </w:pPr>
      <w:r w:rsidRPr="00C02298">
        <w:rPr>
          <w:rFonts w:ascii="HPE Simple" w:hAnsi="HPE Simple"/>
          <w:sz w:val="20"/>
          <w:szCs w:val="20"/>
        </w:rPr>
        <w:t>HOSTNAME=mdchawkeye.localdomain</w:t>
      </w:r>
    </w:p>
    <w:p w14:paraId="575A24EB" w14:textId="77777777" w:rsidR="00C02298" w:rsidRPr="00C02298" w:rsidRDefault="00C02298" w:rsidP="00C02298">
      <w:pPr>
        <w:pStyle w:val="ListParagraph"/>
        <w:ind w:left="360"/>
        <w:rPr>
          <w:rFonts w:ascii="HPE Simple" w:hAnsi="HPE Simple"/>
          <w:sz w:val="20"/>
          <w:szCs w:val="20"/>
        </w:rPr>
      </w:pPr>
    </w:p>
    <w:p w14:paraId="38472536" w14:textId="77777777" w:rsidR="00C02298" w:rsidRPr="00C02298" w:rsidRDefault="00C02298" w:rsidP="00C02298">
      <w:pPr>
        <w:pStyle w:val="ListParagraph"/>
        <w:ind w:left="360"/>
        <w:rPr>
          <w:rFonts w:ascii="HPE Simple" w:hAnsi="HPE Simple"/>
          <w:sz w:val="20"/>
          <w:szCs w:val="20"/>
        </w:rPr>
      </w:pPr>
      <w:r w:rsidRPr="00C02298">
        <w:rPr>
          <w:rFonts w:ascii="HPE Simple" w:hAnsi="HPE Simple"/>
          <w:sz w:val="20"/>
          <w:szCs w:val="20"/>
        </w:rPr>
        <w:t xml:space="preserve">Run </w:t>
      </w:r>
      <w:proofErr w:type="spellStart"/>
      <w:r w:rsidRPr="00C02298">
        <w:rPr>
          <w:rFonts w:ascii="HPE Simple" w:hAnsi="HPE Simple"/>
          <w:sz w:val="20"/>
          <w:szCs w:val="20"/>
        </w:rPr>
        <w:t>uname</w:t>
      </w:r>
      <w:proofErr w:type="spellEnd"/>
      <w:r w:rsidRPr="00C02298">
        <w:rPr>
          <w:rFonts w:ascii="HPE Simple" w:hAnsi="HPE Simple"/>
          <w:sz w:val="20"/>
          <w:szCs w:val="20"/>
        </w:rPr>
        <w:t xml:space="preserve"> -a and check that the hostname matches the output of the hostname command</w:t>
      </w:r>
    </w:p>
    <w:p w14:paraId="28634AA2" w14:textId="1C6B5A4B" w:rsidR="00567DF5" w:rsidRDefault="00C02298" w:rsidP="00C02298">
      <w:pPr>
        <w:pStyle w:val="ListParagraph"/>
        <w:ind w:left="360"/>
        <w:rPr>
          <w:rFonts w:ascii="HPE Simple" w:hAnsi="HPE Simple"/>
          <w:sz w:val="20"/>
          <w:szCs w:val="20"/>
        </w:rPr>
      </w:pPr>
      <w:r w:rsidRPr="00C02298">
        <w:rPr>
          <w:rFonts w:ascii="HPE Simple" w:hAnsi="HPE Simple"/>
          <w:sz w:val="20"/>
          <w:szCs w:val="20"/>
        </w:rPr>
        <w:t xml:space="preserve">[root@mdchawkeye ~]# </w:t>
      </w:r>
      <w:proofErr w:type="spellStart"/>
      <w:proofErr w:type="gramStart"/>
      <w:r w:rsidRPr="00C02298">
        <w:rPr>
          <w:rFonts w:ascii="HPE Simple" w:hAnsi="HPE Simple"/>
          <w:sz w:val="20"/>
          <w:szCs w:val="20"/>
        </w:rPr>
        <w:t>uname</w:t>
      </w:r>
      <w:proofErr w:type="spellEnd"/>
      <w:proofErr w:type="gramEnd"/>
      <w:r w:rsidRPr="00C02298">
        <w:rPr>
          <w:rFonts w:ascii="HPE Simple" w:hAnsi="HPE Simple"/>
          <w:sz w:val="20"/>
          <w:szCs w:val="20"/>
        </w:rPr>
        <w:t xml:space="preserve"> –a</w:t>
      </w:r>
    </w:p>
    <w:p w14:paraId="55519B68" w14:textId="77777777" w:rsidR="00775C30" w:rsidRDefault="00775C30" w:rsidP="00C02298">
      <w:pPr>
        <w:pStyle w:val="ListParagraph"/>
        <w:ind w:left="360"/>
        <w:rPr>
          <w:rFonts w:ascii="HPE Simple" w:hAnsi="HPE Simple"/>
          <w:sz w:val="20"/>
          <w:szCs w:val="20"/>
        </w:rPr>
      </w:pPr>
    </w:p>
    <w:p w14:paraId="3958E1D5" w14:textId="77777777" w:rsidR="0089366A" w:rsidRPr="00BD0E11" w:rsidRDefault="0089366A" w:rsidP="00E80934">
      <w:pPr>
        <w:pStyle w:val="NumberedList-Level1"/>
        <w:numPr>
          <w:ilvl w:val="0"/>
          <w:numId w:val="33"/>
        </w:numPr>
        <w:rPr>
          <w:rFonts w:ascii="MetricHPE Light" w:eastAsia="Times New Roman" w:hAnsi="MetricHPE Light"/>
          <w:noProof w:val="0"/>
          <w:lang w:eastAsia="en-US"/>
        </w:rPr>
      </w:pPr>
      <w:r w:rsidRPr="00BD0E11">
        <w:rPr>
          <w:rFonts w:ascii="MetricHPE Light" w:eastAsia="Times New Roman" w:hAnsi="MetricHPE Light"/>
          <w:noProof w:val="0"/>
          <w:lang w:eastAsia="en-US"/>
        </w:rPr>
        <w:t>Configure /etc/resolv.conf as per customer setup.</w:t>
      </w:r>
    </w:p>
    <w:p w14:paraId="1B2019C6" w14:textId="5ED1B90D" w:rsidR="00775C30" w:rsidRPr="00BD0E11" w:rsidRDefault="00775C30" w:rsidP="00775C30">
      <w:pPr>
        <w:pStyle w:val="ListParagraph"/>
        <w:numPr>
          <w:ilvl w:val="0"/>
          <w:numId w:val="33"/>
        </w:numPr>
        <w:rPr>
          <w:sz w:val="20"/>
          <w:szCs w:val="20"/>
        </w:rPr>
      </w:pPr>
      <w:r w:rsidRPr="00BD0E11">
        <w:rPr>
          <w:sz w:val="20"/>
          <w:szCs w:val="20"/>
        </w:rPr>
        <w:t xml:space="preserve">Install HPE Foundation Software using yum repo already configured. Check </w:t>
      </w:r>
      <w:proofErr w:type="spellStart"/>
      <w:r w:rsidRPr="00BD0E11">
        <w:rPr>
          <w:sz w:val="20"/>
          <w:szCs w:val="20"/>
        </w:rPr>
        <w:t>memlog</w:t>
      </w:r>
      <w:proofErr w:type="spellEnd"/>
      <w:r w:rsidRPr="00BD0E11">
        <w:rPr>
          <w:sz w:val="20"/>
          <w:szCs w:val="20"/>
        </w:rPr>
        <w:t xml:space="preserve"> service is running once the HPEFS is installed.</w:t>
      </w:r>
    </w:p>
    <w:p w14:paraId="2EB4FF8A" w14:textId="77777777" w:rsidR="00775C30" w:rsidRDefault="00775C30" w:rsidP="00775C30">
      <w:pPr>
        <w:pStyle w:val="ListParagraph"/>
        <w:ind w:left="360"/>
      </w:pPr>
    </w:p>
    <w:p w14:paraId="6765B1E9" w14:textId="77777777" w:rsidR="00775C30" w:rsidRPr="00775C30" w:rsidRDefault="00775C30" w:rsidP="00775C30">
      <w:pPr>
        <w:pStyle w:val="ListParagraph"/>
        <w:ind w:left="360"/>
        <w:rPr>
          <w:rFonts w:ascii="HPE Simple" w:hAnsi="HPE Simple"/>
          <w:sz w:val="20"/>
          <w:szCs w:val="20"/>
        </w:rPr>
      </w:pPr>
      <w:r w:rsidRPr="00775C30">
        <w:rPr>
          <w:rFonts w:ascii="HPE Simple" w:hAnsi="HPE Simple"/>
          <w:sz w:val="20"/>
          <w:szCs w:val="20"/>
        </w:rPr>
        <w:t xml:space="preserve">[root@mdchawkeye ~]# </w:t>
      </w:r>
      <w:proofErr w:type="gramStart"/>
      <w:r w:rsidRPr="00775C30">
        <w:rPr>
          <w:rFonts w:ascii="HPE Simple" w:hAnsi="HPE Simple"/>
          <w:sz w:val="20"/>
          <w:szCs w:val="20"/>
        </w:rPr>
        <w:t>yum</w:t>
      </w:r>
      <w:proofErr w:type="gramEnd"/>
      <w:r w:rsidRPr="00775C30">
        <w:rPr>
          <w:rFonts w:ascii="HPE Simple" w:hAnsi="HPE Simple"/>
          <w:sz w:val="20"/>
          <w:szCs w:val="20"/>
        </w:rPr>
        <w:t xml:space="preserve"> </w:t>
      </w:r>
      <w:proofErr w:type="spellStart"/>
      <w:r w:rsidRPr="00775C30">
        <w:rPr>
          <w:rFonts w:ascii="HPE Simple" w:hAnsi="HPE Simple"/>
          <w:sz w:val="20"/>
          <w:szCs w:val="20"/>
        </w:rPr>
        <w:t>groupinstall</w:t>
      </w:r>
      <w:proofErr w:type="spellEnd"/>
      <w:r w:rsidRPr="00775C30">
        <w:rPr>
          <w:rFonts w:ascii="HPE Simple" w:hAnsi="HPE Simple"/>
          <w:sz w:val="20"/>
          <w:szCs w:val="20"/>
        </w:rPr>
        <w:t xml:space="preserve"> "HPE Foundation Software"</w:t>
      </w:r>
    </w:p>
    <w:p w14:paraId="43672989" w14:textId="77777777" w:rsidR="00775C30" w:rsidRDefault="00775C30" w:rsidP="00775C30">
      <w:pPr>
        <w:pStyle w:val="ListParagraph"/>
        <w:ind w:left="360"/>
        <w:rPr>
          <w:rFonts w:ascii="HPE Simple" w:hAnsi="HPE Simple"/>
          <w:sz w:val="20"/>
          <w:szCs w:val="20"/>
        </w:rPr>
      </w:pPr>
      <w:r w:rsidRPr="00775C30">
        <w:rPr>
          <w:rFonts w:ascii="HPE Simple" w:hAnsi="HPE Simple"/>
          <w:sz w:val="20"/>
          <w:szCs w:val="20"/>
        </w:rPr>
        <w:t xml:space="preserve">[root@mdchawkeye ~]# </w:t>
      </w:r>
      <w:proofErr w:type="spellStart"/>
      <w:proofErr w:type="gramStart"/>
      <w:r w:rsidRPr="00775C30">
        <w:rPr>
          <w:rFonts w:ascii="HPE Simple" w:hAnsi="HPE Simple"/>
          <w:sz w:val="20"/>
          <w:szCs w:val="20"/>
        </w:rPr>
        <w:t>systemctl</w:t>
      </w:r>
      <w:proofErr w:type="spellEnd"/>
      <w:proofErr w:type="gramEnd"/>
      <w:r w:rsidRPr="00775C30">
        <w:rPr>
          <w:rFonts w:ascii="HPE Simple" w:hAnsi="HPE Simple"/>
          <w:sz w:val="20"/>
          <w:szCs w:val="20"/>
        </w:rPr>
        <w:t xml:space="preserve"> status </w:t>
      </w:r>
      <w:proofErr w:type="spellStart"/>
      <w:r w:rsidRPr="00775C30">
        <w:rPr>
          <w:rFonts w:ascii="HPE Simple" w:hAnsi="HPE Simple"/>
          <w:sz w:val="20"/>
          <w:szCs w:val="20"/>
        </w:rPr>
        <w:t>memlog</w:t>
      </w:r>
      <w:proofErr w:type="spellEnd"/>
    </w:p>
    <w:p w14:paraId="50A2E882" w14:textId="77777777" w:rsidR="005564F7" w:rsidRPr="005564F7" w:rsidRDefault="005564F7" w:rsidP="005564F7">
      <w:pPr>
        <w:ind w:firstLine="360"/>
        <w:rPr>
          <w:rFonts w:ascii="HPE Simple" w:hAnsi="HPE Simple"/>
          <w:sz w:val="20"/>
          <w:szCs w:val="20"/>
        </w:rPr>
      </w:pPr>
      <w:r w:rsidRPr="005564F7">
        <w:rPr>
          <w:rFonts w:ascii="HPE Simple" w:hAnsi="HPE Simple"/>
          <w:sz w:val="20"/>
          <w:szCs w:val="20"/>
        </w:rPr>
        <w:t xml:space="preserve">[root@mdchawkeye ~]# </w:t>
      </w:r>
      <w:proofErr w:type="spellStart"/>
      <w:proofErr w:type="gramStart"/>
      <w:r w:rsidRPr="005564F7">
        <w:rPr>
          <w:rFonts w:ascii="HPE Simple" w:hAnsi="HPE Simple"/>
          <w:sz w:val="20"/>
          <w:szCs w:val="20"/>
        </w:rPr>
        <w:t>memlogd</w:t>
      </w:r>
      <w:proofErr w:type="spellEnd"/>
      <w:proofErr w:type="gramEnd"/>
      <w:r w:rsidRPr="005564F7">
        <w:rPr>
          <w:rFonts w:ascii="HPE Simple" w:hAnsi="HPE Simple"/>
          <w:sz w:val="20"/>
          <w:szCs w:val="20"/>
        </w:rPr>
        <w:t xml:space="preserve"> -s</w:t>
      </w:r>
    </w:p>
    <w:p w14:paraId="47F9AE5C" w14:textId="04C143A1" w:rsidR="005564F7" w:rsidRDefault="005564F7" w:rsidP="005564F7">
      <w:pPr>
        <w:ind w:firstLine="360"/>
        <w:rPr>
          <w:rFonts w:ascii="HPE Simple" w:hAnsi="HPE Simple"/>
          <w:sz w:val="20"/>
          <w:szCs w:val="20"/>
        </w:rPr>
      </w:pPr>
      <w:r w:rsidRPr="005564F7">
        <w:rPr>
          <w:rFonts w:ascii="HPE Simple" w:hAnsi="HPE Simple"/>
          <w:sz w:val="20"/>
          <w:szCs w:val="20"/>
        </w:rPr>
        <w:t xml:space="preserve">[root@mdchawkeye ~]# </w:t>
      </w:r>
      <w:proofErr w:type="gramStart"/>
      <w:r w:rsidRPr="005564F7">
        <w:rPr>
          <w:rFonts w:ascii="HPE Simple" w:hAnsi="HPE Simple"/>
          <w:sz w:val="20"/>
          <w:szCs w:val="20"/>
        </w:rPr>
        <w:t>grep</w:t>
      </w:r>
      <w:proofErr w:type="gramEnd"/>
      <w:r w:rsidRPr="005564F7">
        <w:rPr>
          <w:rFonts w:ascii="HPE Simple" w:hAnsi="HPE Simple"/>
          <w:sz w:val="20"/>
          <w:szCs w:val="20"/>
        </w:rPr>
        <w:t xml:space="preserve"> MEMLOG /var/log/messages</w:t>
      </w:r>
    </w:p>
    <w:p w14:paraId="230E6607" w14:textId="77777777" w:rsidR="005564F7" w:rsidRDefault="005564F7" w:rsidP="005564F7">
      <w:pPr>
        <w:ind w:firstLine="360"/>
        <w:rPr>
          <w:rFonts w:ascii="HPE Simple" w:hAnsi="HPE Simple"/>
          <w:sz w:val="20"/>
          <w:szCs w:val="20"/>
        </w:rPr>
      </w:pPr>
    </w:p>
    <w:p w14:paraId="3FDFB12C" w14:textId="5995C243" w:rsidR="005564F7" w:rsidRPr="00BD0E11" w:rsidRDefault="005564F7" w:rsidP="004E71A3">
      <w:pPr>
        <w:pStyle w:val="ListParagraph"/>
        <w:numPr>
          <w:ilvl w:val="0"/>
          <w:numId w:val="33"/>
        </w:numPr>
        <w:rPr>
          <w:sz w:val="20"/>
          <w:szCs w:val="20"/>
        </w:rPr>
      </w:pPr>
      <w:r w:rsidRPr="00BD0E11">
        <w:rPr>
          <w:sz w:val="20"/>
          <w:szCs w:val="20"/>
        </w:rPr>
        <w:t>Co</w:t>
      </w:r>
      <w:r w:rsidR="00853C79" w:rsidRPr="00BD0E11">
        <w:rPr>
          <w:sz w:val="20"/>
          <w:szCs w:val="20"/>
        </w:rPr>
        <w:t>nfigure CPU frequency scaling</w:t>
      </w:r>
    </w:p>
    <w:p w14:paraId="7F9FFC5A" w14:textId="77777777" w:rsidR="004E71A3" w:rsidRDefault="004E71A3" w:rsidP="004E71A3">
      <w:pPr>
        <w:pStyle w:val="ListParagraph"/>
        <w:ind w:left="360"/>
      </w:pPr>
    </w:p>
    <w:p w14:paraId="039CBA08" w14:textId="77777777" w:rsidR="005564F7" w:rsidRPr="004241C4" w:rsidRDefault="005564F7" w:rsidP="004241C4">
      <w:pPr>
        <w:pStyle w:val="ListParagraph"/>
        <w:ind w:left="360"/>
        <w:rPr>
          <w:rFonts w:ascii="HPE Simple" w:hAnsi="HPE Simple"/>
          <w:sz w:val="20"/>
          <w:szCs w:val="20"/>
        </w:rPr>
      </w:pPr>
      <w:r w:rsidRPr="004241C4">
        <w:rPr>
          <w:rFonts w:ascii="HPE Simple" w:hAnsi="HPE Simple"/>
          <w:sz w:val="20"/>
          <w:szCs w:val="20"/>
        </w:rPr>
        <w:t>Get the available CPU frequencies:</w:t>
      </w:r>
    </w:p>
    <w:p w14:paraId="2E997E9A" w14:textId="77777777" w:rsidR="005564F7" w:rsidRPr="004241C4" w:rsidRDefault="005564F7" w:rsidP="004241C4">
      <w:pPr>
        <w:pStyle w:val="ListParagraph"/>
        <w:ind w:left="360"/>
        <w:rPr>
          <w:rFonts w:ascii="HPE Simple" w:hAnsi="HPE Simple"/>
          <w:sz w:val="20"/>
          <w:szCs w:val="20"/>
        </w:rPr>
      </w:pPr>
      <w:proofErr w:type="spellStart"/>
      <w:r w:rsidRPr="004241C4">
        <w:rPr>
          <w:rFonts w:ascii="HPE Simple" w:hAnsi="HPE Simple"/>
          <w:sz w:val="20"/>
          <w:szCs w:val="20"/>
        </w:rPr>
        <w:t>max_freq</w:t>
      </w:r>
      <w:proofErr w:type="spellEnd"/>
      <w:r w:rsidRPr="004241C4">
        <w:rPr>
          <w:rFonts w:ascii="HPE Simple" w:hAnsi="HPE Simple"/>
          <w:sz w:val="20"/>
          <w:szCs w:val="20"/>
        </w:rPr>
        <w:t>=$(for i in $(cat /sys/devices/system/cpu/cpu0/cpufreq/scaling_available_frequencies); do echo $i; done | sort -</w:t>
      </w:r>
      <w:proofErr w:type="spellStart"/>
      <w:r w:rsidRPr="004241C4">
        <w:rPr>
          <w:rFonts w:ascii="HPE Simple" w:hAnsi="HPE Simple"/>
          <w:sz w:val="20"/>
          <w:szCs w:val="20"/>
        </w:rPr>
        <w:t>nr</w:t>
      </w:r>
      <w:proofErr w:type="spellEnd"/>
      <w:r w:rsidRPr="004241C4">
        <w:rPr>
          <w:rFonts w:ascii="HPE Simple" w:hAnsi="HPE Simple"/>
          <w:sz w:val="20"/>
          <w:szCs w:val="20"/>
        </w:rPr>
        <w:t xml:space="preserve"> | head -1)</w:t>
      </w:r>
    </w:p>
    <w:p w14:paraId="519AAE8A" w14:textId="77777777" w:rsidR="005564F7" w:rsidRPr="004241C4" w:rsidRDefault="005564F7" w:rsidP="004241C4">
      <w:pPr>
        <w:pStyle w:val="ListParagraph"/>
        <w:ind w:left="360"/>
        <w:rPr>
          <w:rFonts w:ascii="HPE Simple" w:hAnsi="HPE Simple"/>
          <w:sz w:val="20"/>
          <w:szCs w:val="20"/>
        </w:rPr>
      </w:pPr>
      <w:r w:rsidRPr="004241C4">
        <w:rPr>
          <w:rFonts w:ascii="HPE Simple" w:hAnsi="HPE Simple"/>
          <w:sz w:val="20"/>
          <w:szCs w:val="20"/>
        </w:rPr>
        <w:t>Set the CPU Max Frequency:</w:t>
      </w:r>
    </w:p>
    <w:p w14:paraId="36C3D51A" w14:textId="366A295B" w:rsidR="00775C30" w:rsidRPr="004836C2" w:rsidRDefault="005564F7" w:rsidP="00C02298">
      <w:pPr>
        <w:pStyle w:val="ListParagraph"/>
        <w:ind w:left="360"/>
        <w:rPr>
          <w:rFonts w:ascii="HPE Simple" w:hAnsi="HPE Simple"/>
          <w:sz w:val="20"/>
          <w:szCs w:val="20"/>
        </w:rPr>
      </w:pPr>
      <w:proofErr w:type="gramStart"/>
      <w:r w:rsidRPr="004241C4">
        <w:rPr>
          <w:rFonts w:ascii="HPE Simple" w:hAnsi="HPE Simple"/>
          <w:sz w:val="20"/>
          <w:szCs w:val="20"/>
        </w:rPr>
        <w:t>for</w:t>
      </w:r>
      <w:proofErr w:type="gramEnd"/>
      <w:r w:rsidRPr="004241C4">
        <w:rPr>
          <w:rFonts w:ascii="HPE Simple" w:hAnsi="HPE Simple"/>
          <w:sz w:val="20"/>
          <w:szCs w:val="20"/>
        </w:rPr>
        <w:t xml:space="preserve"> </w:t>
      </w:r>
      <w:proofErr w:type="spellStart"/>
      <w:r w:rsidRPr="004241C4">
        <w:rPr>
          <w:rFonts w:ascii="HPE Simple" w:hAnsi="HPE Simple"/>
          <w:sz w:val="20"/>
          <w:szCs w:val="20"/>
        </w:rPr>
        <w:t>cpu_max_freq</w:t>
      </w:r>
      <w:proofErr w:type="spellEnd"/>
      <w:r w:rsidRPr="004241C4">
        <w:rPr>
          <w:rFonts w:ascii="HPE Simple" w:hAnsi="HPE Simple"/>
          <w:sz w:val="20"/>
          <w:szCs w:val="20"/>
        </w:rPr>
        <w:t xml:space="preserve"> in /sys/devices/system/</w:t>
      </w:r>
      <w:proofErr w:type="spellStart"/>
      <w:r w:rsidRPr="004241C4">
        <w:rPr>
          <w:rFonts w:ascii="HPE Simple" w:hAnsi="HPE Simple"/>
          <w:sz w:val="20"/>
          <w:szCs w:val="20"/>
        </w:rPr>
        <w:t>cpu</w:t>
      </w:r>
      <w:proofErr w:type="spellEnd"/>
      <w:r w:rsidRPr="004241C4">
        <w:rPr>
          <w:rFonts w:ascii="HPE Simple" w:hAnsi="HPE Simple"/>
          <w:sz w:val="20"/>
          <w:szCs w:val="20"/>
        </w:rPr>
        <w:t>/</w:t>
      </w:r>
      <w:proofErr w:type="spellStart"/>
      <w:r w:rsidRPr="004241C4">
        <w:rPr>
          <w:rFonts w:ascii="HPE Simple" w:hAnsi="HPE Simple"/>
          <w:sz w:val="20"/>
          <w:szCs w:val="20"/>
        </w:rPr>
        <w:t>cpu</w:t>
      </w:r>
      <w:proofErr w:type="spellEnd"/>
      <w:r w:rsidRPr="004241C4">
        <w:rPr>
          <w:rFonts w:ascii="HPE Simple" w:hAnsi="HPE Simple"/>
          <w:sz w:val="20"/>
          <w:szCs w:val="20"/>
        </w:rPr>
        <w:t>*/</w:t>
      </w:r>
      <w:proofErr w:type="spellStart"/>
      <w:r w:rsidRPr="004241C4">
        <w:rPr>
          <w:rFonts w:ascii="HPE Simple" w:hAnsi="HPE Simple"/>
          <w:sz w:val="20"/>
          <w:szCs w:val="20"/>
        </w:rPr>
        <w:t>cpufreq</w:t>
      </w:r>
      <w:proofErr w:type="spellEnd"/>
      <w:r w:rsidRPr="004241C4">
        <w:rPr>
          <w:rFonts w:ascii="HPE Simple" w:hAnsi="HPE Simple"/>
          <w:sz w:val="20"/>
          <w:szCs w:val="20"/>
        </w:rPr>
        <w:t>/</w:t>
      </w:r>
      <w:proofErr w:type="spellStart"/>
      <w:r w:rsidRPr="004241C4">
        <w:rPr>
          <w:rFonts w:ascii="HPE Simple" w:hAnsi="HPE Simple"/>
          <w:sz w:val="20"/>
          <w:szCs w:val="20"/>
        </w:rPr>
        <w:t>scaling_max_freq</w:t>
      </w:r>
      <w:proofErr w:type="spellEnd"/>
      <w:r w:rsidRPr="004241C4">
        <w:rPr>
          <w:rFonts w:ascii="HPE Simple" w:hAnsi="HPE Simple"/>
          <w:sz w:val="20"/>
          <w:szCs w:val="20"/>
        </w:rPr>
        <w:t>; do echo $</w:t>
      </w:r>
      <w:proofErr w:type="spellStart"/>
      <w:r w:rsidRPr="004241C4">
        <w:rPr>
          <w:rFonts w:ascii="HPE Simple" w:hAnsi="HPE Simple"/>
          <w:sz w:val="20"/>
          <w:szCs w:val="20"/>
        </w:rPr>
        <w:t>max_freq</w:t>
      </w:r>
      <w:proofErr w:type="spellEnd"/>
      <w:r w:rsidRPr="004241C4">
        <w:rPr>
          <w:rFonts w:ascii="HPE Simple" w:hAnsi="HPE Simple"/>
          <w:sz w:val="20"/>
          <w:szCs w:val="20"/>
        </w:rPr>
        <w:t xml:space="preserve"> &gt; $</w:t>
      </w:r>
      <w:proofErr w:type="spellStart"/>
      <w:r w:rsidRPr="004241C4">
        <w:rPr>
          <w:rFonts w:ascii="HPE Simple" w:hAnsi="HPE Simple"/>
          <w:sz w:val="20"/>
          <w:szCs w:val="20"/>
        </w:rPr>
        <w:t>cpu_max_freq</w:t>
      </w:r>
      <w:proofErr w:type="spellEnd"/>
      <w:r w:rsidRPr="004241C4">
        <w:rPr>
          <w:rFonts w:ascii="HPE Simple" w:hAnsi="HPE Simple"/>
          <w:sz w:val="20"/>
          <w:szCs w:val="20"/>
        </w:rPr>
        <w:t>; done</w:t>
      </w:r>
    </w:p>
    <w:p w14:paraId="49A56291" w14:textId="77777777" w:rsidR="00567DF5" w:rsidRPr="00567DF5" w:rsidRDefault="00567DF5" w:rsidP="00567DF5"/>
    <w:p w14:paraId="4AFC6030" w14:textId="77777777" w:rsidR="002A12B8" w:rsidRPr="00BD0E11" w:rsidRDefault="002A12B8" w:rsidP="002A12B8">
      <w:pPr>
        <w:pStyle w:val="ListParagraph"/>
        <w:numPr>
          <w:ilvl w:val="0"/>
          <w:numId w:val="33"/>
        </w:numPr>
        <w:rPr>
          <w:sz w:val="20"/>
          <w:szCs w:val="20"/>
        </w:rPr>
      </w:pPr>
      <w:r w:rsidRPr="00BD0E11">
        <w:rPr>
          <w:sz w:val="20"/>
          <w:szCs w:val="20"/>
        </w:rPr>
        <w:t>Disable firewall</w:t>
      </w:r>
    </w:p>
    <w:p w14:paraId="4F02EDD3" w14:textId="77777777" w:rsidR="002A12B8" w:rsidRPr="008C78AD" w:rsidRDefault="002A12B8" w:rsidP="008C78AD">
      <w:pPr>
        <w:pStyle w:val="ListParagraph"/>
        <w:ind w:left="360"/>
        <w:rPr>
          <w:rFonts w:ascii="HPE Simple" w:hAnsi="HPE Simple"/>
          <w:sz w:val="20"/>
          <w:szCs w:val="20"/>
        </w:rPr>
      </w:pPr>
      <w:r w:rsidRPr="008C78AD">
        <w:rPr>
          <w:rFonts w:ascii="HPE Simple" w:hAnsi="HPE Simple"/>
          <w:sz w:val="20"/>
          <w:szCs w:val="20"/>
        </w:rPr>
        <w:t xml:space="preserve"># </w:t>
      </w:r>
      <w:proofErr w:type="spellStart"/>
      <w:proofErr w:type="gramStart"/>
      <w:r w:rsidRPr="008C78AD">
        <w:rPr>
          <w:rFonts w:ascii="HPE Simple" w:hAnsi="HPE Simple"/>
          <w:sz w:val="20"/>
          <w:szCs w:val="20"/>
        </w:rPr>
        <w:t>systemctl</w:t>
      </w:r>
      <w:proofErr w:type="spellEnd"/>
      <w:proofErr w:type="gramEnd"/>
      <w:r w:rsidRPr="008C78AD">
        <w:rPr>
          <w:rFonts w:ascii="HPE Simple" w:hAnsi="HPE Simple"/>
          <w:sz w:val="20"/>
          <w:szCs w:val="20"/>
        </w:rPr>
        <w:t xml:space="preserve"> disable </w:t>
      </w:r>
      <w:proofErr w:type="spellStart"/>
      <w:r w:rsidRPr="008C78AD">
        <w:rPr>
          <w:rFonts w:ascii="HPE Simple" w:hAnsi="HPE Simple"/>
          <w:sz w:val="20"/>
          <w:szCs w:val="20"/>
        </w:rPr>
        <w:t>firewalld</w:t>
      </w:r>
      <w:proofErr w:type="spellEnd"/>
      <w:r w:rsidRPr="008C78AD">
        <w:rPr>
          <w:rFonts w:ascii="HPE Simple" w:hAnsi="HPE Simple"/>
          <w:sz w:val="20"/>
          <w:szCs w:val="20"/>
        </w:rPr>
        <w:t xml:space="preserve"> </w:t>
      </w:r>
    </w:p>
    <w:p w14:paraId="3E6A9011" w14:textId="77777777" w:rsidR="002A12B8" w:rsidRPr="008C78AD" w:rsidRDefault="002A12B8" w:rsidP="008C78AD">
      <w:pPr>
        <w:pStyle w:val="ListParagraph"/>
        <w:ind w:left="360"/>
        <w:rPr>
          <w:rFonts w:ascii="HPE Simple" w:hAnsi="HPE Simple"/>
          <w:sz w:val="20"/>
          <w:szCs w:val="20"/>
        </w:rPr>
      </w:pPr>
      <w:r w:rsidRPr="008C78AD">
        <w:rPr>
          <w:rFonts w:ascii="HPE Simple" w:hAnsi="HPE Simple"/>
          <w:sz w:val="20"/>
          <w:szCs w:val="20"/>
        </w:rPr>
        <w:t xml:space="preserve"># </w:t>
      </w:r>
      <w:proofErr w:type="spellStart"/>
      <w:proofErr w:type="gramStart"/>
      <w:r w:rsidRPr="008C78AD">
        <w:rPr>
          <w:rFonts w:ascii="HPE Simple" w:hAnsi="HPE Simple"/>
          <w:sz w:val="20"/>
          <w:szCs w:val="20"/>
        </w:rPr>
        <w:t>systemctl</w:t>
      </w:r>
      <w:proofErr w:type="spellEnd"/>
      <w:proofErr w:type="gramEnd"/>
      <w:r w:rsidRPr="008C78AD">
        <w:rPr>
          <w:rFonts w:ascii="HPE Simple" w:hAnsi="HPE Simple"/>
          <w:sz w:val="20"/>
          <w:szCs w:val="20"/>
        </w:rPr>
        <w:t xml:space="preserve"> stop </w:t>
      </w:r>
      <w:proofErr w:type="spellStart"/>
      <w:r w:rsidRPr="008C78AD">
        <w:rPr>
          <w:rFonts w:ascii="HPE Simple" w:hAnsi="HPE Simple"/>
          <w:sz w:val="20"/>
          <w:szCs w:val="20"/>
        </w:rPr>
        <w:t>firewalld</w:t>
      </w:r>
      <w:proofErr w:type="spellEnd"/>
      <w:r w:rsidRPr="008C78AD">
        <w:rPr>
          <w:rFonts w:ascii="HPE Simple" w:hAnsi="HPE Simple"/>
          <w:sz w:val="20"/>
          <w:szCs w:val="20"/>
        </w:rPr>
        <w:t xml:space="preserve"> </w:t>
      </w:r>
    </w:p>
    <w:p w14:paraId="1925C2E8" w14:textId="77777777" w:rsidR="002A12B8" w:rsidRPr="008C78AD" w:rsidRDefault="002A12B8" w:rsidP="008C78AD">
      <w:pPr>
        <w:pStyle w:val="ListParagraph"/>
        <w:ind w:left="360"/>
        <w:rPr>
          <w:rFonts w:ascii="HPE Simple" w:hAnsi="HPE Simple"/>
          <w:sz w:val="20"/>
          <w:szCs w:val="20"/>
        </w:rPr>
      </w:pPr>
      <w:r w:rsidRPr="008C78AD">
        <w:rPr>
          <w:rFonts w:ascii="HPE Simple" w:hAnsi="HPE Simple"/>
          <w:sz w:val="20"/>
          <w:szCs w:val="20"/>
        </w:rPr>
        <w:t xml:space="preserve"># </w:t>
      </w:r>
      <w:proofErr w:type="spellStart"/>
      <w:proofErr w:type="gramStart"/>
      <w:r w:rsidRPr="008C78AD">
        <w:rPr>
          <w:rFonts w:ascii="HPE Simple" w:hAnsi="HPE Simple"/>
          <w:sz w:val="20"/>
          <w:szCs w:val="20"/>
        </w:rPr>
        <w:t>systectl</w:t>
      </w:r>
      <w:proofErr w:type="spellEnd"/>
      <w:proofErr w:type="gramEnd"/>
      <w:r w:rsidRPr="008C78AD">
        <w:rPr>
          <w:rFonts w:ascii="HPE Simple" w:hAnsi="HPE Simple"/>
          <w:sz w:val="20"/>
          <w:szCs w:val="20"/>
        </w:rPr>
        <w:t xml:space="preserve"> status </w:t>
      </w:r>
      <w:proofErr w:type="spellStart"/>
      <w:r w:rsidRPr="008C78AD">
        <w:rPr>
          <w:rFonts w:ascii="HPE Simple" w:hAnsi="HPE Simple"/>
          <w:sz w:val="20"/>
          <w:szCs w:val="20"/>
        </w:rPr>
        <w:t>firewalld</w:t>
      </w:r>
      <w:proofErr w:type="spellEnd"/>
    </w:p>
    <w:p w14:paraId="27CF53FE" w14:textId="77777777" w:rsidR="00A20027" w:rsidRPr="00A20027" w:rsidRDefault="00A20027" w:rsidP="00A20027"/>
    <w:p w14:paraId="158AA923" w14:textId="77777777" w:rsidR="008C78AD" w:rsidRPr="00BD0E11" w:rsidRDefault="008C78AD" w:rsidP="008C78AD">
      <w:pPr>
        <w:pStyle w:val="ListParagraph"/>
        <w:numPr>
          <w:ilvl w:val="0"/>
          <w:numId w:val="33"/>
        </w:numPr>
        <w:rPr>
          <w:sz w:val="20"/>
          <w:szCs w:val="20"/>
        </w:rPr>
      </w:pPr>
      <w:bookmarkStart w:id="39" w:name="_Toc29898806"/>
      <w:r w:rsidRPr="00BD0E11">
        <w:rPr>
          <w:sz w:val="20"/>
          <w:szCs w:val="20"/>
        </w:rPr>
        <w:t>Configure limits.conf</w:t>
      </w:r>
    </w:p>
    <w:p w14:paraId="038755FF" w14:textId="77777777" w:rsidR="008C78AD" w:rsidRPr="008C78AD" w:rsidRDefault="008C78AD" w:rsidP="008C78AD">
      <w:pPr>
        <w:pStyle w:val="ListParagraph"/>
        <w:ind w:left="360"/>
        <w:rPr>
          <w:rFonts w:ascii="HPE Simple" w:hAnsi="HPE Simple"/>
          <w:sz w:val="20"/>
          <w:szCs w:val="20"/>
        </w:rPr>
      </w:pPr>
      <w:r w:rsidRPr="008C78AD">
        <w:rPr>
          <w:rFonts w:ascii="HPE Simple" w:hAnsi="HPE Simple"/>
          <w:sz w:val="20"/>
          <w:szCs w:val="20"/>
        </w:rPr>
        <w:t xml:space="preserve"># </w:t>
      </w:r>
      <w:proofErr w:type="gramStart"/>
      <w:r w:rsidRPr="008C78AD">
        <w:rPr>
          <w:rFonts w:ascii="HPE Simple" w:hAnsi="HPE Simple"/>
          <w:sz w:val="20"/>
          <w:szCs w:val="20"/>
        </w:rPr>
        <w:t>vi</w:t>
      </w:r>
      <w:proofErr w:type="gramEnd"/>
      <w:r w:rsidRPr="008C78AD">
        <w:rPr>
          <w:rFonts w:ascii="HPE Simple" w:hAnsi="HPE Simple"/>
          <w:sz w:val="20"/>
          <w:szCs w:val="20"/>
        </w:rPr>
        <w:t xml:space="preserve"> /etc/security/limits.conf</w:t>
      </w:r>
    </w:p>
    <w:p w14:paraId="79FAC68A" w14:textId="77777777" w:rsidR="008C78AD" w:rsidRPr="008C78AD" w:rsidRDefault="008C78AD" w:rsidP="008C78AD">
      <w:pPr>
        <w:pStyle w:val="ListParagraph"/>
        <w:ind w:left="360"/>
        <w:rPr>
          <w:rFonts w:ascii="HPE Simple" w:hAnsi="HPE Simple"/>
          <w:sz w:val="20"/>
          <w:szCs w:val="20"/>
        </w:rPr>
      </w:pPr>
      <w:proofErr w:type="gramStart"/>
      <w:r w:rsidRPr="008C78AD">
        <w:rPr>
          <w:rFonts w:ascii="HPE Simple" w:hAnsi="HPE Simple"/>
          <w:sz w:val="20"/>
          <w:szCs w:val="20"/>
        </w:rPr>
        <w:t>*  soft</w:t>
      </w:r>
      <w:proofErr w:type="gramEnd"/>
      <w:r w:rsidRPr="008C78AD">
        <w:rPr>
          <w:rFonts w:ascii="HPE Simple" w:hAnsi="HPE Simple"/>
          <w:sz w:val="20"/>
          <w:szCs w:val="20"/>
        </w:rPr>
        <w:t xml:space="preserve"> </w:t>
      </w:r>
      <w:proofErr w:type="spellStart"/>
      <w:r w:rsidRPr="008C78AD">
        <w:rPr>
          <w:rFonts w:ascii="HPE Simple" w:hAnsi="HPE Simple"/>
          <w:sz w:val="20"/>
          <w:szCs w:val="20"/>
        </w:rPr>
        <w:t>nproc</w:t>
      </w:r>
      <w:proofErr w:type="spellEnd"/>
      <w:r w:rsidRPr="008C78AD">
        <w:rPr>
          <w:rFonts w:ascii="HPE Simple" w:hAnsi="HPE Simple"/>
          <w:sz w:val="20"/>
          <w:szCs w:val="20"/>
        </w:rPr>
        <w:t xml:space="preserve"> 65536</w:t>
      </w:r>
    </w:p>
    <w:p w14:paraId="249F9119" w14:textId="77777777" w:rsidR="008C78AD" w:rsidRPr="008C78AD" w:rsidRDefault="008C78AD" w:rsidP="008C78AD">
      <w:pPr>
        <w:pStyle w:val="ListParagraph"/>
        <w:ind w:left="360"/>
        <w:rPr>
          <w:rFonts w:ascii="HPE Simple" w:hAnsi="HPE Simple"/>
          <w:sz w:val="20"/>
          <w:szCs w:val="20"/>
        </w:rPr>
      </w:pPr>
      <w:proofErr w:type="gramStart"/>
      <w:r w:rsidRPr="008C78AD">
        <w:rPr>
          <w:rFonts w:ascii="HPE Simple" w:hAnsi="HPE Simple"/>
          <w:sz w:val="20"/>
          <w:szCs w:val="20"/>
        </w:rPr>
        <w:t>*  hard</w:t>
      </w:r>
      <w:proofErr w:type="gramEnd"/>
      <w:r w:rsidRPr="008C78AD">
        <w:rPr>
          <w:rFonts w:ascii="HPE Simple" w:hAnsi="HPE Simple"/>
          <w:sz w:val="20"/>
          <w:szCs w:val="20"/>
        </w:rPr>
        <w:t xml:space="preserve"> </w:t>
      </w:r>
      <w:proofErr w:type="spellStart"/>
      <w:r w:rsidRPr="008C78AD">
        <w:rPr>
          <w:rFonts w:ascii="HPE Simple" w:hAnsi="HPE Simple"/>
          <w:sz w:val="20"/>
          <w:szCs w:val="20"/>
        </w:rPr>
        <w:t>nproc</w:t>
      </w:r>
      <w:proofErr w:type="spellEnd"/>
      <w:r w:rsidRPr="008C78AD">
        <w:rPr>
          <w:rFonts w:ascii="HPE Simple" w:hAnsi="HPE Simple"/>
          <w:sz w:val="20"/>
          <w:szCs w:val="20"/>
        </w:rPr>
        <w:t xml:space="preserve"> 65536</w:t>
      </w:r>
    </w:p>
    <w:p w14:paraId="188E3464" w14:textId="77777777" w:rsidR="008C78AD" w:rsidRPr="008C78AD" w:rsidRDefault="008C78AD" w:rsidP="008C78AD">
      <w:pPr>
        <w:pStyle w:val="ListParagraph"/>
        <w:ind w:left="360"/>
        <w:rPr>
          <w:rFonts w:ascii="HPE Simple" w:hAnsi="HPE Simple"/>
          <w:sz w:val="20"/>
          <w:szCs w:val="20"/>
        </w:rPr>
      </w:pPr>
      <w:proofErr w:type="gramStart"/>
      <w:r w:rsidRPr="008C78AD">
        <w:rPr>
          <w:rFonts w:ascii="HPE Simple" w:hAnsi="HPE Simple"/>
          <w:sz w:val="20"/>
          <w:szCs w:val="20"/>
        </w:rPr>
        <w:lastRenderedPageBreak/>
        <w:t>*  soft</w:t>
      </w:r>
      <w:proofErr w:type="gramEnd"/>
      <w:r w:rsidRPr="008C78AD">
        <w:rPr>
          <w:rFonts w:ascii="HPE Simple" w:hAnsi="HPE Simple"/>
          <w:sz w:val="20"/>
          <w:szCs w:val="20"/>
        </w:rPr>
        <w:t xml:space="preserve"> </w:t>
      </w:r>
      <w:proofErr w:type="spellStart"/>
      <w:r w:rsidRPr="008C78AD">
        <w:rPr>
          <w:rFonts w:ascii="HPE Simple" w:hAnsi="HPE Simple"/>
          <w:sz w:val="20"/>
          <w:szCs w:val="20"/>
        </w:rPr>
        <w:t>nofile</w:t>
      </w:r>
      <w:proofErr w:type="spellEnd"/>
      <w:r w:rsidRPr="008C78AD">
        <w:rPr>
          <w:rFonts w:ascii="HPE Simple" w:hAnsi="HPE Simple"/>
          <w:sz w:val="20"/>
          <w:szCs w:val="20"/>
        </w:rPr>
        <w:t xml:space="preserve"> 262144</w:t>
      </w:r>
    </w:p>
    <w:p w14:paraId="227C9EAC" w14:textId="77777777" w:rsidR="008C78AD" w:rsidRPr="008C78AD" w:rsidRDefault="008C78AD" w:rsidP="008C78AD">
      <w:pPr>
        <w:pStyle w:val="ListParagraph"/>
        <w:ind w:left="360"/>
        <w:rPr>
          <w:rFonts w:ascii="HPE Simple" w:hAnsi="HPE Simple"/>
          <w:sz w:val="20"/>
          <w:szCs w:val="20"/>
        </w:rPr>
      </w:pPr>
      <w:proofErr w:type="gramStart"/>
      <w:r w:rsidRPr="008C78AD">
        <w:rPr>
          <w:rFonts w:ascii="HPE Simple" w:hAnsi="HPE Simple"/>
          <w:sz w:val="20"/>
          <w:szCs w:val="20"/>
        </w:rPr>
        <w:t>*  hard</w:t>
      </w:r>
      <w:proofErr w:type="gramEnd"/>
      <w:r w:rsidRPr="008C78AD">
        <w:rPr>
          <w:rFonts w:ascii="HPE Simple" w:hAnsi="HPE Simple"/>
          <w:sz w:val="20"/>
          <w:szCs w:val="20"/>
        </w:rPr>
        <w:t xml:space="preserve"> </w:t>
      </w:r>
      <w:proofErr w:type="spellStart"/>
      <w:r w:rsidRPr="008C78AD">
        <w:rPr>
          <w:rFonts w:ascii="HPE Simple" w:hAnsi="HPE Simple"/>
          <w:sz w:val="20"/>
          <w:szCs w:val="20"/>
        </w:rPr>
        <w:t>nofile</w:t>
      </w:r>
      <w:proofErr w:type="spellEnd"/>
      <w:r w:rsidRPr="008C78AD">
        <w:rPr>
          <w:rFonts w:ascii="HPE Simple" w:hAnsi="HPE Simple"/>
          <w:sz w:val="20"/>
          <w:szCs w:val="20"/>
        </w:rPr>
        <w:t xml:space="preserve"> 262144</w:t>
      </w:r>
    </w:p>
    <w:p w14:paraId="687B5910" w14:textId="77777777" w:rsidR="00AE12A5" w:rsidRDefault="00AE12A5" w:rsidP="00F26FD1">
      <w:pPr>
        <w:pStyle w:val="Heading2"/>
      </w:pPr>
    </w:p>
    <w:bookmarkEnd w:id="39"/>
    <w:p w14:paraId="11387FAE" w14:textId="77777777" w:rsidR="00B01FD8" w:rsidRPr="00BD0E11" w:rsidRDefault="00B01FD8" w:rsidP="00B01FD8">
      <w:pPr>
        <w:pStyle w:val="ListParagraph"/>
        <w:numPr>
          <w:ilvl w:val="0"/>
          <w:numId w:val="33"/>
        </w:numPr>
        <w:rPr>
          <w:sz w:val="20"/>
          <w:szCs w:val="20"/>
        </w:rPr>
      </w:pPr>
      <w:r w:rsidRPr="00BD0E11">
        <w:rPr>
          <w:sz w:val="20"/>
          <w:szCs w:val="20"/>
        </w:rPr>
        <w:t>Configure /etc/sysctl.conf</w:t>
      </w:r>
    </w:p>
    <w:p w14:paraId="3F86F65A" w14:textId="77777777" w:rsidR="00B01FD8" w:rsidRPr="00B01FD8" w:rsidRDefault="00B01FD8" w:rsidP="00B01FD8">
      <w:pPr>
        <w:pStyle w:val="ListParagraph"/>
        <w:ind w:left="360"/>
        <w:rPr>
          <w:rFonts w:ascii="HPE Simple" w:hAnsi="HPE Simple"/>
          <w:sz w:val="20"/>
          <w:szCs w:val="20"/>
        </w:rPr>
      </w:pPr>
      <w:r w:rsidRPr="00B01FD8">
        <w:rPr>
          <w:rFonts w:ascii="HPE Simple" w:hAnsi="HPE Simple"/>
          <w:sz w:val="20"/>
          <w:szCs w:val="20"/>
        </w:rPr>
        <w:t xml:space="preserve"># </w:t>
      </w:r>
      <w:proofErr w:type="gramStart"/>
      <w:r w:rsidRPr="00B01FD8">
        <w:rPr>
          <w:rFonts w:ascii="HPE Simple" w:hAnsi="HPE Simple"/>
          <w:sz w:val="20"/>
          <w:szCs w:val="20"/>
        </w:rPr>
        <w:t>vi</w:t>
      </w:r>
      <w:proofErr w:type="gramEnd"/>
      <w:r w:rsidRPr="00B01FD8">
        <w:rPr>
          <w:rFonts w:ascii="HPE Simple" w:hAnsi="HPE Simple"/>
          <w:sz w:val="20"/>
          <w:szCs w:val="20"/>
        </w:rPr>
        <w:t xml:space="preserve"> /etc/sysctl.conf</w:t>
      </w:r>
    </w:p>
    <w:p w14:paraId="37A5A0C1" w14:textId="77777777" w:rsidR="00B01FD8" w:rsidRPr="00B01FD8" w:rsidRDefault="00B01FD8" w:rsidP="00B01FD8">
      <w:pPr>
        <w:pStyle w:val="ListParagraph"/>
        <w:ind w:left="360"/>
        <w:rPr>
          <w:rFonts w:ascii="HPE Simple" w:hAnsi="HPE Simple"/>
          <w:sz w:val="20"/>
          <w:szCs w:val="20"/>
        </w:rPr>
      </w:pPr>
      <w:proofErr w:type="spellStart"/>
      <w:r w:rsidRPr="00B01FD8">
        <w:rPr>
          <w:rFonts w:ascii="HPE Simple" w:hAnsi="HPE Simple"/>
          <w:sz w:val="20"/>
          <w:szCs w:val="20"/>
        </w:rPr>
        <w:t>kernel.sem</w:t>
      </w:r>
      <w:proofErr w:type="spellEnd"/>
      <w:r w:rsidRPr="00B01FD8">
        <w:rPr>
          <w:rFonts w:ascii="HPE Simple" w:hAnsi="HPE Simple"/>
          <w:sz w:val="20"/>
          <w:szCs w:val="20"/>
        </w:rPr>
        <w:t xml:space="preserve"> = 250 32000 100 128</w:t>
      </w:r>
    </w:p>
    <w:p w14:paraId="6814DF95" w14:textId="77777777" w:rsidR="00B01FD8" w:rsidRPr="00B01FD8" w:rsidRDefault="00B01FD8" w:rsidP="00B01FD8">
      <w:pPr>
        <w:pStyle w:val="ListParagraph"/>
        <w:ind w:left="360"/>
        <w:rPr>
          <w:rFonts w:ascii="HPE Simple" w:hAnsi="HPE Simple"/>
          <w:sz w:val="20"/>
          <w:szCs w:val="20"/>
        </w:rPr>
      </w:pPr>
      <w:proofErr w:type="spellStart"/>
      <w:r w:rsidRPr="00B01FD8">
        <w:rPr>
          <w:rFonts w:ascii="HPE Simple" w:hAnsi="HPE Simple"/>
          <w:sz w:val="20"/>
          <w:szCs w:val="20"/>
        </w:rPr>
        <w:t>kernel.shmall</w:t>
      </w:r>
      <w:proofErr w:type="spellEnd"/>
      <w:r w:rsidRPr="00B01FD8">
        <w:rPr>
          <w:rFonts w:ascii="HPE Simple" w:hAnsi="HPE Simple"/>
          <w:sz w:val="20"/>
          <w:szCs w:val="20"/>
        </w:rPr>
        <w:t xml:space="preserve"> = 2097152</w:t>
      </w:r>
    </w:p>
    <w:p w14:paraId="03D23E4F" w14:textId="77777777" w:rsidR="00B01FD8" w:rsidRPr="00B01FD8" w:rsidRDefault="00B01FD8" w:rsidP="00B01FD8">
      <w:pPr>
        <w:pStyle w:val="ListParagraph"/>
        <w:ind w:left="360"/>
        <w:rPr>
          <w:rFonts w:ascii="HPE Simple" w:hAnsi="HPE Simple"/>
          <w:sz w:val="20"/>
          <w:szCs w:val="20"/>
        </w:rPr>
      </w:pPr>
      <w:proofErr w:type="spellStart"/>
      <w:r w:rsidRPr="00B01FD8">
        <w:rPr>
          <w:rFonts w:ascii="HPE Simple" w:hAnsi="HPE Simple"/>
          <w:sz w:val="20"/>
          <w:szCs w:val="20"/>
        </w:rPr>
        <w:t>kernel.shmmax</w:t>
      </w:r>
      <w:proofErr w:type="spellEnd"/>
      <w:r w:rsidRPr="00B01FD8">
        <w:rPr>
          <w:rFonts w:ascii="HPE Simple" w:hAnsi="HPE Simple"/>
          <w:sz w:val="20"/>
          <w:szCs w:val="20"/>
        </w:rPr>
        <w:t xml:space="preserve"> = 2147483648</w:t>
      </w:r>
    </w:p>
    <w:p w14:paraId="33AD14BF" w14:textId="77777777" w:rsidR="00B01FD8" w:rsidRPr="00B01FD8" w:rsidRDefault="00B01FD8" w:rsidP="00B01FD8">
      <w:pPr>
        <w:pStyle w:val="ListParagraph"/>
        <w:ind w:left="360"/>
        <w:rPr>
          <w:rFonts w:ascii="HPE Simple" w:hAnsi="HPE Simple"/>
          <w:sz w:val="20"/>
          <w:szCs w:val="20"/>
        </w:rPr>
      </w:pPr>
      <w:proofErr w:type="spellStart"/>
      <w:proofErr w:type="gramStart"/>
      <w:r w:rsidRPr="00B01FD8">
        <w:rPr>
          <w:rFonts w:ascii="HPE Simple" w:hAnsi="HPE Simple"/>
          <w:sz w:val="20"/>
          <w:szCs w:val="20"/>
        </w:rPr>
        <w:t>fs.file</w:t>
      </w:r>
      <w:proofErr w:type="spellEnd"/>
      <w:r w:rsidRPr="00B01FD8">
        <w:rPr>
          <w:rFonts w:ascii="HPE Simple" w:hAnsi="HPE Simple"/>
          <w:sz w:val="20"/>
          <w:szCs w:val="20"/>
        </w:rPr>
        <w:t>-max</w:t>
      </w:r>
      <w:proofErr w:type="gramEnd"/>
      <w:r w:rsidRPr="00B01FD8">
        <w:rPr>
          <w:rFonts w:ascii="HPE Simple" w:hAnsi="HPE Simple"/>
          <w:sz w:val="20"/>
          <w:szCs w:val="20"/>
        </w:rPr>
        <w:t xml:space="preserve"> = 65536</w:t>
      </w:r>
    </w:p>
    <w:p w14:paraId="1201B822" w14:textId="77777777" w:rsidR="00B01FD8" w:rsidRPr="00B01FD8" w:rsidRDefault="00B01FD8" w:rsidP="00B01FD8">
      <w:pPr>
        <w:pStyle w:val="ListParagraph"/>
        <w:ind w:left="360"/>
        <w:rPr>
          <w:rFonts w:ascii="HPE Simple" w:hAnsi="HPE Simple"/>
          <w:sz w:val="20"/>
          <w:szCs w:val="20"/>
        </w:rPr>
      </w:pPr>
      <w:proofErr w:type="spellStart"/>
      <w:r w:rsidRPr="00B01FD8">
        <w:rPr>
          <w:rFonts w:ascii="HPE Simple" w:hAnsi="HPE Simple"/>
          <w:sz w:val="20"/>
          <w:szCs w:val="20"/>
        </w:rPr>
        <w:t>kernel.shmmni</w:t>
      </w:r>
      <w:proofErr w:type="spellEnd"/>
      <w:r w:rsidRPr="00B01FD8">
        <w:rPr>
          <w:rFonts w:ascii="HPE Simple" w:hAnsi="HPE Simple"/>
          <w:sz w:val="20"/>
          <w:szCs w:val="20"/>
        </w:rPr>
        <w:t xml:space="preserve"> = 4096</w:t>
      </w:r>
    </w:p>
    <w:p w14:paraId="6701B489" w14:textId="77777777" w:rsidR="00B01FD8" w:rsidRPr="00B01FD8" w:rsidRDefault="00B01FD8" w:rsidP="00B01FD8">
      <w:pPr>
        <w:pStyle w:val="ListParagraph"/>
        <w:ind w:left="360"/>
        <w:rPr>
          <w:rFonts w:ascii="HPE Simple" w:hAnsi="HPE Simple"/>
          <w:sz w:val="20"/>
          <w:szCs w:val="20"/>
        </w:rPr>
      </w:pPr>
      <w:proofErr w:type="spellStart"/>
      <w:proofErr w:type="gramStart"/>
      <w:r w:rsidRPr="00B01FD8">
        <w:rPr>
          <w:rFonts w:ascii="HPE Simple" w:hAnsi="HPE Simple"/>
          <w:sz w:val="20"/>
          <w:szCs w:val="20"/>
        </w:rPr>
        <w:t>fs.aio</w:t>
      </w:r>
      <w:proofErr w:type="spellEnd"/>
      <w:r w:rsidRPr="00B01FD8">
        <w:rPr>
          <w:rFonts w:ascii="HPE Simple" w:hAnsi="HPE Simple"/>
          <w:sz w:val="20"/>
          <w:szCs w:val="20"/>
        </w:rPr>
        <w:t>-max-</w:t>
      </w:r>
      <w:proofErr w:type="spellStart"/>
      <w:r w:rsidRPr="00B01FD8">
        <w:rPr>
          <w:rFonts w:ascii="HPE Simple" w:hAnsi="HPE Simple"/>
          <w:sz w:val="20"/>
          <w:szCs w:val="20"/>
        </w:rPr>
        <w:t>nr</w:t>
      </w:r>
      <w:proofErr w:type="spellEnd"/>
      <w:proofErr w:type="gramEnd"/>
      <w:r w:rsidRPr="00B01FD8">
        <w:rPr>
          <w:rFonts w:ascii="HPE Simple" w:hAnsi="HPE Simple"/>
          <w:sz w:val="20"/>
          <w:szCs w:val="20"/>
        </w:rPr>
        <w:t xml:space="preserve"> = 1048576</w:t>
      </w:r>
    </w:p>
    <w:p w14:paraId="4777D0D9" w14:textId="77777777" w:rsidR="00B01FD8" w:rsidRPr="00B01FD8" w:rsidRDefault="00B01FD8" w:rsidP="00B01FD8">
      <w:pPr>
        <w:pStyle w:val="ListParagraph"/>
        <w:ind w:left="360"/>
        <w:rPr>
          <w:rFonts w:ascii="HPE Simple" w:hAnsi="HPE Simple"/>
          <w:sz w:val="20"/>
          <w:szCs w:val="20"/>
        </w:rPr>
      </w:pPr>
      <w:r w:rsidRPr="00B01FD8">
        <w:rPr>
          <w:rFonts w:ascii="HPE Simple" w:hAnsi="HPE Simple"/>
          <w:sz w:val="20"/>
          <w:szCs w:val="20"/>
        </w:rPr>
        <w:t>net.ipv4.ip_local_port_range = 1024 65000</w:t>
      </w:r>
    </w:p>
    <w:p w14:paraId="5A93EFF2" w14:textId="77777777" w:rsidR="00B01FD8" w:rsidRPr="00B01FD8" w:rsidRDefault="00B01FD8" w:rsidP="00B01FD8">
      <w:pPr>
        <w:pStyle w:val="ListParagraph"/>
        <w:ind w:left="360"/>
        <w:rPr>
          <w:rFonts w:ascii="HPE Simple" w:hAnsi="HPE Simple"/>
          <w:sz w:val="20"/>
          <w:szCs w:val="20"/>
        </w:rPr>
      </w:pPr>
      <w:proofErr w:type="spellStart"/>
      <w:r w:rsidRPr="00B01FD8">
        <w:rPr>
          <w:rFonts w:ascii="HPE Simple" w:hAnsi="HPE Simple"/>
          <w:sz w:val="20"/>
          <w:szCs w:val="20"/>
        </w:rPr>
        <w:t>net.core.rmem_default</w:t>
      </w:r>
      <w:proofErr w:type="spellEnd"/>
      <w:r w:rsidRPr="00B01FD8">
        <w:rPr>
          <w:rFonts w:ascii="HPE Simple" w:hAnsi="HPE Simple"/>
          <w:sz w:val="20"/>
          <w:szCs w:val="20"/>
        </w:rPr>
        <w:t xml:space="preserve"> = 4194304</w:t>
      </w:r>
    </w:p>
    <w:p w14:paraId="7868EBF4" w14:textId="77777777" w:rsidR="00B01FD8" w:rsidRPr="00B01FD8" w:rsidRDefault="00B01FD8" w:rsidP="00B01FD8">
      <w:pPr>
        <w:pStyle w:val="ListParagraph"/>
        <w:ind w:left="360"/>
        <w:rPr>
          <w:rFonts w:ascii="HPE Simple" w:hAnsi="HPE Simple"/>
          <w:sz w:val="20"/>
          <w:szCs w:val="20"/>
        </w:rPr>
      </w:pPr>
      <w:proofErr w:type="spellStart"/>
      <w:r w:rsidRPr="00B01FD8">
        <w:rPr>
          <w:rFonts w:ascii="HPE Simple" w:hAnsi="HPE Simple"/>
          <w:sz w:val="20"/>
          <w:szCs w:val="20"/>
        </w:rPr>
        <w:t>net.core.wmem_default</w:t>
      </w:r>
      <w:proofErr w:type="spellEnd"/>
      <w:r w:rsidRPr="00B01FD8">
        <w:rPr>
          <w:rFonts w:ascii="HPE Simple" w:hAnsi="HPE Simple"/>
          <w:sz w:val="20"/>
          <w:szCs w:val="20"/>
        </w:rPr>
        <w:t xml:space="preserve"> = 2621444</w:t>
      </w:r>
    </w:p>
    <w:p w14:paraId="6C30F60F" w14:textId="77777777" w:rsidR="00B01FD8" w:rsidRPr="00B01FD8" w:rsidRDefault="00B01FD8" w:rsidP="00B01FD8">
      <w:pPr>
        <w:pStyle w:val="ListParagraph"/>
        <w:ind w:left="360"/>
        <w:rPr>
          <w:rFonts w:ascii="HPE Simple" w:hAnsi="HPE Simple"/>
          <w:sz w:val="20"/>
          <w:szCs w:val="20"/>
        </w:rPr>
      </w:pPr>
      <w:proofErr w:type="spellStart"/>
      <w:r w:rsidRPr="00B01FD8">
        <w:rPr>
          <w:rFonts w:ascii="HPE Simple" w:hAnsi="HPE Simple"/>
          <w:sz w:val="20"/>
          <w:szCs w:val="20"/>
        </w:rPr>
        <w:t>net.core.rmem_max</w:t>
      </w:r>
      <w:proofErr w:type="spellEnd"/>
      <w:r w:rsidRPr="00B01FD8">
        <w:rPr>
          <w:rFonts w:ascii="HPE Simple" w:hAnsi="HPE Simple"/>
          <w:sz w:val="20"/>
          <w:szCs w:val="20"/>
        </w:rPr>
        <w:t>=4194304</w:t>
      </w:r>
    </w:p>
    <w:p w14:paraId="2D5C988F" w14:textId="77777777" w:rsidR="00B01FD8" w:rsidRPr="00B01FD8" w:rsidRDefault="00B01FD8" w:rsidP="00B01FD8">
      <w:pPr>
        <w:pStyle w:val="ListParagraph"/>
        <w:ind w:left="360"/>
        <w:rPr>
          <w:rFonts w:ascii="HPE Simple" w:hAnsi="HPE Simple"/>
          <w:sz w:val="20"/>
          <w:szCs w:val="20"/>
        </w:rPr>
      </w:pPr>
      <w:proofErr w:type="spellStart"/>
      <w:r w:rsidRPr="00B01FD8">
        <w:rPr>
          <w:rFonts w:ascii="HPE Simple" w:hAnsi="HPE Simple"/>
          <w:sz w:val="20"/>
          <w:szCs w:val="20"/>
        </w:rPr>
        <w:t>net.core.wmem_max</w:t>
      </w:r>
      <w:proofErr w:type="spellEnd"/>
      <w:r w:rsidRPr="00B01FD8">
        <w:rPr>
          <w:rFonts w:ascii="HPE Simple" w:hAnsi="HPE Simple"/>
          <w:sz w:val="20"/>
          <w:szCs w:val="20"/>
        </w:rPr>
        <w:t>=262144</w:t>
      </w:r>
    </w:p>
    <w:p w14:paraId="54556A35" w14:textId="77777777" w:rsidR="00B01FD8" w:rsidRPr="00B01FD8" w:rsidRDefault="00B01FD8" w:rsidP="00B01FD8">
      <w:pPr>
        <w:pStyle w:val="ListParagraph"/>
        <w:ind w:left="360"/>
        <w:rPr>
          <w:rFonts w:ascii="HPE Simple" w:hAnsi="HPE Simple"/>
          <w:sz w:val="20"/>
          <w:szCs w:val="20"/>
        </w:rPr>
      </w:pPr>
      <w:r w:rsidRPr="00B01FD8">
        <w:rPr>
          <w:rFonts w:ascii="HPE Simple" w:hAnsi="HPE Simple"/>
          <w:sz w:val="20"/>
          <w:szCs w:val="20"/>
        </w:rPr>
        <w:t>net.ipv4.tcp_rmem = 1048576 1048576 4194304</w:t>
      </w:r>
    </w:p>
    <w:p w14:paraId="6BD85F4C" w14:textId="77777777" w:rsidR="00B01FD8" w:rsidRPr="00B01FD8" w:rsidRDefault="00B01FD8" w:rsidP="00B01FD8">
      <w:pPr>
        <w:pStyle w:val="ListParagraph"/>
        <w:ind w:left="360"/>
        <w:rPr>
          <w:rFonts w:ascii="HPE Simple" w:hAnsi="HPE Simple"/>
          <w:sz w:val="20"/>
          <w:szCs w:val="20"/>
        </w:rPr>
      </w:pPr>
      <w:r w:rsidRPr="00B01FD8">
        <w:rPr>
          <w:rFonts w:ascii="HPE Simple" w:hAnsi="HPE Simple"/>
          <w:sz w:val="20"/>
          <w:szCs w:val="20"/>
        </w:rPr>
        <w:t>net.ipv4.tcp_wmem = 1048576 1048576 1048576</w:t>
      </w:r>
    </w:p>
    <w:p w14:paraId="66CCE3F6" w14:textId="77777777" w:rsidR="00B01FD8" w:rsidRPr="00B01FD8" w:rsidRDefault="00B01FD8" w:rsidP="00B01FD8">
      <w:pPr>
        <w:pStyle w:val="ListParagraph"/>
        <w:ind w:left="360"/>
        <w:rPr>
          <w:rFonts w:ascii="HPE Simple" w:hAnsi="HPE Simple"/>
          <w:sz w:val="20"/>
          <w:szCs w:val="20"/>
        </w:rPr>
      </w:pPr>
      <w:r w:rsidRPr="00B01FD8">
        <w:rPr>
          <w:rFonts w:ascii="HPE Simple" w:hAnsi="HPE Simple"/>
          <w:sz w:val="20"/>
          <w:szCs w:val="20"/>
        </w:rPr>
        <w:t>net.ipv6.conf.default.disable_ipv6 = 1</w:t>
      </w:r>
    </w:p>
    <w:p w14:paraId="5D525039" w14:textId="77777777" w:rsidR="00B01FD8" w:rsidRPr="00B01FD8" w:rsidRDefault="00B01FD8" w:rsidP="00B01FD8">
      <w:pPr>
        <w:pStyle w:val="ListParagraph"/>
        <w:ind w:left="360"/>
        <w:rPr>
          <w:rFonts w:ascii="HPE Simple" w:hAnsi="HPE Simple"/>
          <w:sz w:val="20"/>
          <w:szCs w:val="20"/>
        </w:rPr>
      </w:pPr>
      <w:r w:rsidRPr="00B01FD8">
        <w:rPr>
          <w:rFonts w:ascii="HPE Simple" w:hAnsi="HPE Simple"/>
          <w:sz w:val="20"/>
          <w:szCs w:val="20"/>
        </w:rPr>
        <w:t>net.ipv6.conf.all.disable_ipv6 = 1</w:t>
      </w:r>
    </w:p>
    <w:p w14:paraId="39DC7E36" w14:textId="77777777" w:rsidR="00B01FD8" w:rsidRPr="00B01FD8" w:rsidRDefault="00B01FD8" w:rsidP="00B01FD8">
      <w:pPr>
        <w:pStyle w:val="ListParagraph"/>
        <w:ind w:left="360"/>
        <w:rPr>
          <w:rFonts w:ascii="HPE Simple" w:hAnsi="HPE Simple"/>
          <w:sz w:val="20"/>
          <w:szCs w:val="20"/>
        </w:rPr>
      </w:pPr>
      <w:proofErr w:type="spellStart"/>
      <w:r w:rsidRPr="00B01FD8">
        <w:rPr>
          <w:rFonts w:ascii="HPE Simple" w:hAnsi="HPE Simple"/>
          <w:sz w:val="20"/>
          <w:szCs w:val="20"/>
        </w:rPr>
        <w:t>kernel.nmi_watchdog</w:t>
      </w:r>
      <w:proofErr w:type="spellEnd"/>
      <w:r w:rsidRPr="00B01FD8">
        <w:rPr>
          <w:rFonts w:ascii="HPE Simple" w:hAnsi="HPE Simple"/>
          <w:sz w:val="20"/>
          <w:szCs w:val="20"/>
        </w:rPr>
        <w:t>=0</w:t>
      </w:r>
    </w:p>
    <w:p w14:paraId="5AE2BFD9" w14:textId="77777777" w:rsidR="00B01FD8" w:rsidRPr="00B01FD8" w:rsidRDefault="00B01FD8" w:rsidP="00B01FD8">
      <w:pPr>
        <w:pStyle w:val="ListParagraph"/>
        <w:ind w:left="360"/>
        <w:rPr>
          <w:rFonts w:ascii="HPE Simple" w:hAnsi="HPE Simple"/>
          <w:sz w:val="20"/>
          <w:szCs w:val="20"/>
        </w:rPr>
      </w:pPr>
      <w:r w:rsidRPr="00B01FD8">
        <w:rPr>
          <w:rFonts w:ascii="HPE Simple" w:hAnsi="HPE Simple"/>
          <w:sz w:val="20"/>
          <w:szCs w:val="20"/>
        </w:rPr>
        <w:t>vm.swappiness=1</w:t>
      </w:r>
    </w:p>
    <w:p w14:paraId="47E6C6B1" w14:textId="251E7BD6" w:rsidR="00B01FD8" w:rsidRDefault="00B01FD8" w:rsidP="00B01FD8">
      <w:pPr>
        <w:pStyle w:val="ListParagraph"/>
        <w:ind w:left="360"/>
        <w:rPr>
          <w:rFonts w:ascii="HPE Simple" w:hAnsi="HPE Simple"/>
          <w:sz w:val="20"/>
          <w:szCs w:val="20"/>
        </w:rPr>
      </w:pPr>
      <w:r w:rsidRPr="00B01FD8">
        <w:rPr>
          <w:rFonts w:ascii="HPE Simple" w:hAnsi="HPE Simple"/>
          <w:sz w:val="20"/>
          <w:szCs w:val="20"/>
        </w:rPr>
        <w:t>#</w:t>
      </w:r>
      <w:proofErr w:type="spellStart"/>
      <w:r w:rsidRPr="00B01FD8">
        <w:rPr>
          <w:rFonts w:ascii="HPE Simple" w:hAnsi="HPE Simple"/>
          <w:sz w:val="20"/>
          <w:szCs w:val="20"/>
        </w:rPr>
        <w:t>sysctl</w:t>
      </w:r>
      <w:proofErr w:type="spellEnd"/>
      <w:r w:rsidRPr="00B01FD8">
        <w:rPr>
          <w:rFonts w:ascii="HPE Simple" w:hAnsi="HPE Simple"/>
          <w:sz w:val="20"/>
          <w:szCs w:val="20"/>
        </w:rPr>
        <w:t xml:space="preserve"> </w:t>
      </w:r>
      <w:r>
        <w:rPr>
          <w:rFonts w:ascii="HPE Simple" w:hAnsi="HPE Simple"/>
          <w:sz w:val="20"/>
          <w:szCs w:val="20"/>
        </w:rPr>
        <w:t>–</w:t>
      </w:r>
      <w:r w:rsidRPr="00B01FD8">
        <w:rPr>
          <w:rFonts w:ascii="HPE Simple" w:hAnsi="HPE Simple"/>
          <w:sz w:val="20"/>
          <w:szCs w:val="20"/>
        </w:rPr>
        <w:t>p</w:t>
      </w:r>
    </w:p>
    <w:p w14:paraId="3317F3D4" w14:textId="77777777" w:rsidR="00B01FD8" w:rsidRPr="00B01FD8" w:rsidRDefault="00B01FD8" w:rsidP="00B01FD8">
      <w:pPr>
        <w:pStyle w:val="ListParagraph"/>
        <w:ind w:left="360"/>
        <w:rPr>
          <w:rFonts w:ascii="HPE Simple" w:hAnsi="HPE Simple"/>
          <w:sz w:val="20"/>
          <w:szCs w:val="20"/>
        </w:rPr>
      </w:pPr>
    </w:p>
    <w:p w14:paraId="7B614C7D" w14:textId="77777777" w:rsidR="00B01FD8" w:rsidRPr="00BD0E11" w:rsidRDefault="00B01FD8" w:rsidP="00726F95">
      <w:pPr>
        <w:pStyle w:val="ListParagraph"/>
        <w:numPr>
          <w:ilvl w:val="0"/>
          <w:numId w:val="33"/>
        </w:numPr>
        <w:rPr>
          <w:sz w:val="20"/>
          <w:szCs w:val="20"/>
        </w:rPr>
      </w:pPr>
      <w:r w:rsidRPr="00BD0E11">
        <w:rPr>
          <w:sz w:val="20"/>
          <w:szCs w:val="20"/>
        </w:rPr>
        <w:t>Configure SELINUX to permissive.</w:t>
      </w:r>
    </w:p>
    <w:p w14:paraId="5EC04F98" w14:textId="77777777" w:rsidR="00B01FD8" w:rsidRPr="00726F95" w:rsidRDefault="00B01FD8" w:rsidP="00726F95">
      <w:pPr>
        <w:pStyle w:val="ListParagraph"/>
        <w:ind w:left="360"/>
        <w:rPr>
          <w:rFonts w:ascii="HPE Simple" w:hAnsi="HPE Simple"/>
          <w:sz w:val="20"/>
          <w:szCs w:val="20"/>
        </w:rPr>
      </w:pPr>
      <w:r w:rsidRPr="00726F95">
        <w:rPr>
          <w:rFonts w:ascii="HPE Simple" w:hAnsi="HPE Simple"/>
          <w:sz w:val="20"/>
          <w:szCs w:val="20"/>
        </w:rPr>
        <w:t xml:space="preserve"># </w:t>
      </w:r>
      <w:proofErr w:type="gramStart"/>
      <w:r w:rsidRPr="00726F95">
        <w:rPr>
          <w:rFonts w:ascii="HPE Simple" w:hAnsi="HPE Simple"/>
          <w:sz w:val="20"/>
          <w:szCs w:val="20"/>
        </w:rPr>
        <w:t>vi</w:t>
      </w:r>
      <w:proofErr w:type="gramEnd"/>
      <w:r w:rsidRPr="00726F95">
        <w:rPr>
          <w:rFonts w:ascii="HPE Simple" w:hAnsi="HPE Simple"/>
          <w:sz w:val="20"/>
          <w:szCs w:val="20"/>
        </w:rPr>
        <w:t xml:space="preserve"> /etc/</w:t>
      </w:r>
      <w:proofErr w:type="spellStart"/>
      <w:r w:rsidRPr="00726F95">
        <w:rPr>
          <w:rFonts w:ascii="HPE Simple" w:hAnsi="HPE Simple"/>
          <w:sz w:val="20"/>
          <w:szCs w:val="20"/>
        </w:rPr>
        <w:t>selinux</w:t>
      </w:r>
      <w:proofErr w:type="spellEnd"/>
      <w:r w:rsidRPr="00726F95">
        <w:rPr>
          <w:rFonts w:ascii="HPE Simple" w:hAnsi="HPE Simple"/>
          <w:sz w:val="20"/>
          <w:szCs w:val="20"/>
        </w:rPr>
        <w:t xml:space="preserve">/config file         </w:t>
      </w:r>
    </w:p>
    <w:p w14:paraId="12BA618C" w14:textId="77777777" w:rsidR="00B01FD8" w:rsidRPr="00726F95" w:rsidRDefault="00B01FD8" w:rsidP="00726F95">
      <w:pPr>
        <w:pStyle w:val="ListParagraph"/>
        <w:ind w:left="360"/>
        <w:rPr>
          <w:rFonts w:ascii="HPE Simple" w:hAnsi="HPE Simple"/>
          <w:sz w:val="20"/>
          <w:szCs w:val="20"/>
        </w:rPr>
      </w:pPr>
      <w:r w:rsidRPr="00726F95">
        <w:rPr>
          <w:rFonts w:ascii="HPE Simple" w:hAnsi="HPE Simple"/>
          <w:sz w:val="20"/>
          <w:szCs w:val="20"/>
        </w:rPr>
        <w:t>SELINUX=permissive</w:t>
      </w:r>
    </w:p>
    <w:p w14:paraId="133CFDD8" w14:textId="77777777" w:rsidR="00B01FD8" w:rsidRDefault="00B01FD8" w:rsidP="00E80934">
      <w:pPr>
        <w:pStyle w:val="NumberedList-Level1"/>
      </w:pPr>
    </w:p>
    <w:p w14:paraId="25E313F9" w14:textId="77777777" w:rsidR="00B01FD8" w:rsidRPr="00BD0E11" w:rsidRDefault="00B01FD8" w:rsidP="00726F95">
      <w:pPr>
        <w:pStyle w:val="ListParagraph"/>
        <w:numPr>
          <w:ilvl w:val="0"/>
          <w:numId w:val="33"/>
        </w:numPr>
        <w:rPr>
          <w:sz w:val="20"/>
          <w:szCs w:val="20"/>
        </w:rPr>
      </w:pPr>
      <w:r w:rsidRPr="00BD0E11">
        <w:rPr>
          <w:sz w:val="20"/>
          <w:szCs w:val="20"/>
        </w:rPr>
        <w:t>Disable tuned</w:t>
      </w:r>
    </w:p>
    <w:p w14:paraId="1381FC65" w14:textId="77777777" w:rsidR="00B01FD8" w:rsidRPr="0089366A" w:rsidRDefault="00B01FD8" w:rsidP="0089366A">
      <w:pPr>
        <w:pStyle w:val="ListParagraph"/>
        <w:ind w:left="360"/>
        <w:rPr>
          <w:rFonts w:ascii="HPE Simple" w:hAnsi="HPE Simple"/>
          <w:sz w:val="20"/>
          <w:szCs w:val="20"/>
        </w:rPr>
      </w:pPr>
      <w:r w:rsidRPr="0089366A">
        <w:rPr>
          <w:rFonts w:ascii="HPE Simple" w:hAnsi="HPE Simple"/>
          <w:sz w:val="20"/>
          <w:szCs w:val="20"/>
        </w:rPr>
        <w:t># tuned-</w:t>
      </w:r>
      <w:proofErr w:type="spellStart"/>
      <w:r w:rsidRPr="0089366A">
        <w:rPr>
          <w:rFonts w:ascii="HPE Simple" w:hAnsi="HPE Simple"/>
          <w:sz w:val="20"/>
          <w:szCs w:val="20"/>
        </w:rPr>
        <w:t>adm</w:t>
      </w:r>
      <w:proofErr w:type="spellEnd"/>
      <w:r w:rsidRPr="0089366A">
        <w:rPr>
          <w:rFonts w:ascii="HPE Simple" w:hAnsi="HPE Simple"/>
          <w:sz w:val="20"/>
          <w:szCs w:val="20"/>
        </w:rPr>
        <w:t xml:space="preserve"> off</w:t>
      </w:r>
    </w:p>
    <w:p w14:paraId="7CBC665C" w14:textId="77777777" w:rsidR="00B01FD8" w:rsidRPr="0089366A" w:rsidRDefault="00B01FD8" w:rsidP="0089366A">
      <w:pPr>
        <w:pStyle w:val="ListParagraph"/>
        <w:ind w:left="360"/>
        <w:rPr>
          <w:rFonts w:ascii="HPE Simple" w:hAnsi="HPE Simple"/>
          <w:sz w:val="20"/>
          <w:szCs w:val="20"/>
        </w:rPr>
      </w:pPr>
      <w:r w:rsidRPr="0089366A">
        <w:rPr>
          <w:rFonts w:ascii="HPE Simple" w:hAnsi="HPE Simple"/>
          <w:sz w:val="20"/>
          <w:szCs w:val="20"/>
        </w:rPr>
        <w:t># tuned-</w:t>
      </w:r>
      <w:proofErr w:type="spellStart"/>
      <w:r w:rsidRPr="0089366A">
        <w:rPr>
          <w:rFonts w:ascii="HPE Simple" w:hAnsi="HPE Simple"/>
          <w:sz w:val="20"/>
          <w:szCs w:val="20"/>
        </w:rPr>
        <w:t>adm</w:t>
      </w:r>
      <w:proofErr w:type="spellEnd"/>
      <w:r w:rsidRPr="0089366A">
        <w:rPr>
          <w:rFonts w:ascii="HPE Simple" w:hAnsi="HPE Simple"/>
          <w:sz w:val="20"/>
          <w:szCs w:val="20"/>
        </w:rPr>
        <w:t xml:space="preserve"> list </w:t>
      </w:r>
      <w:proofErr w:type="gramStart"/>
      <w:r w:rsidRPr="0089366A">
        <w:rPr>
          <w:rFonts w:ascii="HPE Simple" w:hAnsi="HPE Simple"/>
          <w:sz w:val="20"/>
          <w:szCs w:val="20"/>
        </w:rPr>
        <w:t>( check</w:t>
      </w:r>
      <w:proofErr w:type="gramEnd"/>
      <w:r w:rsidRPr="0089366A">
        <w:rPr>
          <w:rFonts w:ascii="HPE Simple" w:hAnsi="HPE Simple"/>
          <w:sz w:val="20"/>
          <w:szCs w:val="20"/>
        </w:rPr>
        <w:t xml:space="preserve"> there are no active profiles)</w:t>
      </w:r>
    </w:p>
    <w:p w14:paraId="62AFD60D" w14:textId="77777777" w:rsidR="00B01FD8" w:rsidRPr="0089366A" w:rsidRDefault="00B01FD8" w:rsidP="0089366A">
      <w:pPr>
        <w:pStyle w:val="ListParagraph"/>
        <w:ind w:left="360"/>
        <w:rPr>
          <w:rFonts w:ascii="HPE Simple" w:hAnsi="HPE Simple"/>
          <w:sz w:val="20"/>
          <w:szCs w:val="20"/>
        </w:rPr>
      </w:pPr>
      <w:r w:rsidRPr="0089366A">
        <w:rPr>
          <w:rFonts w:ascii="HPE Simple" w:hAnsi="HPE Simple"/>
          <w:sz w:val="20"/>
          <w:szCs w:val="20"/>
        </w:rPr>
        <w:t xml:space="preserve"># </w:t>
      </w:r>
      <w:proofErr w:type="spellStart"/>
      <w:proofErr w:type="gramStart"/>
      <w:r w:rsidRPr="0089366A">
        <w:rPr>
          <w:rFonts w:ascii="HPE Simple" w:hAnsi="HPE Simple"/>
          <w:sz w:val="20"/>
          <w:szCs w:val="20"/>
        </w:rPr>
        <w:t>systemctl</w:t>
      </w:r>
      <w:proofErr w:type="spellEnd"/>
      <w:proofErr w:type="gramEnd"/>
      <w:r w:rsidRPr="0089366A">
        <w:rPr>
          <w:rFonts w:ascii="HPE Simple" w:hAnsi="HPE Simple"/>
          <w:sz w:val="20"/>
          <w:szCs w:val="20"/>
        </w:rPr>
        <w:t xml:space="preserve"> stop tuned</w:t>
      </w:r>
    </w:p>
    <w:p w14:paraId="0EB389AA" w14:textId="77777777" w:rsidR="00B01FD8" w:rsidRDefault="00B01FD8" w:rsidP="0089366A">
      <w:pPr>
        <w:pStyle w:val="ListParagraph"/>
        <w:ind w:left="360"/>
        <w:rPr>
          <w:rFonts w:ascii="HPE Simple" w:hAnsi="HPE Simple"/>
          <w:sz w:val="20"/>
          <w:szCs w:val="20"/>
        </w:rPr>
      </w:pPr>
      <w:r w:rsidRPr="0089366A">
        <w:rPr>
          <w:rFonts w:ascii="HPE Simple" w:hAnsi="HPE Simple"/>
          <w:sz w:val="20"/>
          <w:szCs w:val="20"/>
        </w:rPr>
        <w:t xml:space="preserve"># </w:t>
      </w:r>
      <w:proofErr w:type="spellStart"/>
      <w:proofErr w:type="gramStart"/>
      <w:r w:rsidRPr="0089366A">
        <w:rPr>
          <w:rFonts w:ascii="HPE Simple" w:hAnsi="HPE Simple"/>
          <w:sz w:val="20"/>
          <w:szCs w:val="20"/>
        </w:rPr>
        <w:t>systemctl</w:t>
      </w:r>
      <w:proofErr w:type="spellEnd"/>
      <w:proofErr w:type="gramEnd"/>
      <w:r w:rsidRPr="0089366A">
        <w:rPr>
          <w:rFonts w:ascii="HPE Simple" w:hAnsi="HPE Simple"/>
          <w:sz w:val="20"/>
          <w:szCs w:val="20"/>
        </w:rPr>
        <w:t xml:space="preserve"> disable tuned</w:t>
      </w:r>
    </w:p>
    <w:p w14:paraId="6FF63122" w14:textId="77777777" w:rsidR="003D35FD" w:rsidRPr="0089366A" w:rsidRDefault="003D35FD" w:rsidP="0089366A">
      <w:pPr>
        <w:pStyle w:val="ListParagraph"/>
        <w:ind w:left="360"/>
        <w:rPr>
          <w:rFonts w:ascii="HPE Simple" w:hAnsi="HPE Simple"/>
          <w:sz w:val="20"/>
          <w:szCs w:val="20"/>
        </w:rPr>
      </w:pPr>
    </w:p>
    <w:p w14:paraId="18B5098A" w14:textId="77777777" w:rsidR="00B01FD8" w:rsidRDefault="00B01FD8" w:rsidP="00726F95">
      <w:pPr>
        <w:pStyle w:val="ListParagraph"/>
        <w:numPr>
          <w:ilvl w:val="0"/>
          <w:numId w:val="33"/>
        </w:numPr>
      </w:pPr>
      <w:r>
        <w:t xml:space="preserve">Disable transparent huge page. To disable transparent </w:t>
      </w:r>
      <w:proofErr w:type="spellStart"/>
      <w:r>
        <w:t>hugepages</w:t>
      </w:r>
      <w:proofErr w:type="spellEnd"/>
      <w:r>
        <w:t xml:space="preserve"> on reboot, configure /etc/</w:t>
      </w:r>
      <w:proofErr w:type="spellStart"/>
      <w:r>
        <w:t>rc.d</w:t>
      </w:r>
      <w:proofErr w:type="spellEnd"/>
      <w:r>
        <w:t>/</w:t>
      </w:r>
      <w:proofErr w:type="spellStart"/>
      <w:r>
        <w:t>rc.local</w:t>
      </w:r>
      <w:proofErr w:type="spellEnd"/>
      <w:r>
        <w:t xml:space="preserve"> as shown below and reboot.</w:t>
      </w:r>
    </w:p>
    <w:p w14:paraId="743BB13F" w14:textId="77777777" w:rsidR="00B01FD8" w:rsidRPr="0089366A" w:rsidRDefault="00B01FD8" w:rsidP="0089366A">
      <w:pPr>
        <w:pStyle w:val="ListParagraph"/>
        <w:ind w:left="360"/>
        <w:rPr>
          <w:rFonts w:ascii="HPE Simple" w:hAnsi="HPE Simple"/>
          <w:sz w:val="20"/>
          <w:szCs w:val="20"/>
        </w:rPr>
      </w:pPr>
      <w:r w:rsidRPr="0089366A">
        <w:rPr>
          <w:rFonts w:ascii="HPE Simple" w:hAnsi="HPE Simple"/>
          <w:sz w:val="20"/>
          <w:szCs w:val="20"/>
        </w:rPr>
        <w:t xml:space="preserve"># </w:t>
      </w:r>
      <w:proofErr w:type="gramStart"/>
      <w:r w:rsidRPr="0089366A">
        <w:rPr>
          <w:rFonts w:ascii="HPE Simple" w:hAnsi="HPE Simple"/>
          <w:sz w:val="20"/>
          <w:szCs w:val="20"/>
        </w:rPr>
        <w:t>vi</w:t>
      </w:r>
      <w:proofErr w:type="gramEnd"/>
      <w:r w:rsidRPr="0089366A">
        <w:rPr>
          <w:rFonts w:ascii="HPE Simple" w:hAnsi="HPE Simple"/>
          <w:sz w:val="20"/>
          <w:szCs w:val="20"/>
        </w:rPr>
        <w:t xml:space="preserve"> /etc/</w:t>
      </w:r>
      <w:proofErr w:type="spellStart"/>
      <w:r w:rsidRPr="0089366A">
        <w:rPr>
          <w:rFonts w:ascii="HPE Simple" w:hAnsi="HPE Simple"/>
          <w:sz w:val="20"/>
          <w:szCs w:val="20"/>
        </w:rPr>
        <w:t>rc.d</w:t>
      </w:r>
      <w:proofErr w:type="spellEnd"/>
      <w:r w:rsidRPr="0089366A">
        <w:rPr>
          <w:rFonts w:ascii="HPE Simple" w:hAnsi="HPE Simple"/>
          <w:sz w:val="20"/>
          <w:szCs w:val="20"/>
        </w:rPr>
        <w:t>/</w:t>
      </w:r>
      <w:proofErr w:type="spellStart"/>
      <w:r w:rsidRPr="0089366A">
        <w:rPr>
          <w:rFonts w:ascii="HPE Simple" w:hAnsi="HPE Simple"/>
          <w:sz w:val="20"/>
          <w:szCs w:val="20"/>
        </w:rPr>
        <w:t>rc.local</w:t>
      </w:r>
      <w:proofErr w:type="spellEnd"/>
    </w:p>
    <w:p w14:paraId="310BADFB" w14:textId="77777777" w:rsidR="00B01FD8" w:rsidRPr="0089366A" w:rsidRDefault="00B01FD8" w:rsidP="0089366A">
      <w:pPr>
        <w:pStyle w:val="ListParagraph"/>
        <w:ind w:left="360"/>
        <w:rPr>
          <w:rFonts w:ascii="HPE Simple" w:hAnsi="HPE Simple"/>
          <w:sz w:val="20"/>
          <w:szCs w:val="20"/>
        </w:rPr>
      </w:pPr>
      <w:proofErr w:type="gramStart"/>
      <w:r w:rsidRPr="0089366A">
        <w:rPr>
          <w:rFonts w:ascii="HPE Simple" w:hAnsi="HPE Simple"/>
          <w:sz w:val="20"/>
          <w:szCs w:val="20"/>
        </w:rPr>
        <w:t>echo</w:t>
      </w:r>
      <w:proofErr w:type="gramEnd"/>
      <w:r w:rsidRPr="0089366A">
        <w:rPr>
          <w:rFonts w:ascii="HPE Simple" w:hAnsi="HPE Simple"/>
          <w:sz w:val="20"/>
          <w:szCs w:val="20"/>
        </w:rPr>
        <w:t xml:space="preserve"> never &gt; /sys/kernel/mm/</w:t>
      </w:r>
      <w:proofErr w:type="spellStart"/>
      <w:r w:rsidRPr="0089366A">
        <w:rPr>
          <w:rFonts w:ascii="HPE Simple" w:hAnsi="HPE Simple"/>
          <w:sz w:val="20"/>
          <w:szCs w:val="20"/>
        </w:rPr>
        <w:t>transparent_hugepage</w:t>
      </w:r>
      <w:proofErr w:type="spellEnd"/>
      <w:r w:rsidRPr="0089366A">
        <w:rPr>
          <w:rFonts w:ascii="HPE Simple" w:hAnsi="HPE Simple"/>
          <w:sz w:val="20"/>
          <w:szCs w:val="20"/>
        </w:rPr>
        <w:t>/enabled</w:t>
      </w:r>
    </w:p>
    <w:p w14:paraId="281E45D6" w14:textId="77777777" w:rsidR="00B01FD8" w:rsidRPr="0089366A" w:rsidRDefault="00B01FD8" w:rsidP="0089366A">
      <w:pPr>
        <w:pStyle w:val="ListParagraph"/>
        <w:ind w:left="360"/>
        <w:rPr>
          <w:rFonts w:ascii="HPE Simple" w:hAnsi="HPE Simple"/>
          <w:sz w:val="20"/>
          <w:szCs w:val="20"/>
        </w:rPr>
      </w:pPr>
      <w:proofErr w:type="gramStart"/>
      <w:r w:rsidRPr="0089366A">
        <w:rPr>
          <w:rFonts w:ascii="HPE Simple" w:hAnsi="HPE Simple"/>
          <w:sz w:val="20"/>
          <w:szCs w:val="20"/>
        </w:rPr>
        <w:t>echo</w:t>
      </w:r>
      <w:proofErr w:type="gramEnd"/>
      <w:r w:rsidRPr="0089366A">
        <w:rPr>
          <w:rFonts w:ascii="HPE Simple" w:hAnsi="HPE Simple"/>
          <w:sz w:val="20"/>
          <w:szCs w:val="20"/>
        </w:rPr>
        <w:t xml:space="preserve"> never &gt; /sys/kernel/mm/</w:t>
      </w:r>
      <w:proofErr w:type="spellStart"/>
      <w:r w:rsidRPr="0089366A">
        <w:rPr>
          <w:rFonts w:ascii="HPE Simple" w:hAnsi="HPE Simple"/>
          <w:sz w:val="20"/>
          <w:szCs w:val="20"/>
        </w:rPr>
        <w:t>transparent_hugepage</w:t>
      </w:r>
      <w:proofErr w:type="spellEnd"/>
      <w:r w:rsidRPr="0089366A">
        <w:rPr>
          <w:rFonts w:ascii="HPE Simple" w:hAnsi="HPE Simple"/>
          <w:sz w:val="20"/>
          <w:szCs w:val="20"/>
        </w:rPr>
        <w:t>/defrag</w:t>
      </w:r>
    </w:p>
    <w:p w14:paraId="2C69D971" w14:textId="77777777" w:rsidR="00B01FD8" w:rsidRPr="0089366A" w:rsidRDefault="00B01FD8" w:rsidP="0089366A">
      <w:pPr>
        <w:pStyle w:val="ListParagraph"/>
        <w:ind w:left="360"/>
        <w:rPr>
          <w:rFonts w:ascii="HPE Simple" w:hAnsi="HPE Simple"/>
          <w:sz w:val="20"/>
          <w:szCs w:val="20"/>
        </w:rPr>
      </w:pPr>
      <w:r w:rsidRPr="0089366A">
        <w:rPr>
          <w:rFonts w:ascii="HPE Simple" w:hAnsi="HPE Simple"/>
          <w:sz w:val="20"/>
          <w:szCs w:val="20"/>
        </w:rPr>
        <w:t xml:space="preserve"># </w:t>
      </w:r>
      <w:proofErr w:type="spellStart"/>
      <w:proofErr w:type="gramStart"/>
      <w:r w:rsidRPr="0089366A">
        <w:rPr>
          <w:rFonts w:ascii="HPE Simple" w:hAnsi="HPE Simple"/>
          <w:sz w:val="20"/>
          <w:szCs w:val="20"/>
        </w:rPr>
        <w:t>chmod</w:t>
      </w:r>
      <w:proofErr w:type="spellEnd"/>
      <w:proofErr w:type="gramEnd"/>
      <w:r w:rsidRPr="0089366A">
        <w:rPr>
          <w:rFonts w:ascii="HPE Simple" w:hAnsi="HPE Simple"/>
          <w:sz w:val="20"/>
          <w:szCs w:val="20"/>
        </w:rPr>
        <w:t xml:space="preserve"> +x /etc/</w:t>
      </w:r>
      <w:proofErr w:type="spellStart"/>
      <w:r w:rsidRPr="0089366A">
        <w:rPr>
          <w:rFonts w:ascii="HPE Simple" w:hAnsi="HPE Simple"/>
          <w:sz w:val="20"/>
          <w:szCs w:val="20"/>
        </w:rPr>
        <w:t>rc.d</w:t>
      </w:r>
      <w:proofErr w:type="spellEnd"/>
      <w:r w:rsidRPr="0089366A">
        <w:rPr>
          <w:rFonts w:ascii="HPE Simple" w:hAnsi="HPE Simple"/>
          <w:sz w:val="20"/>
          <w:szCs w:val="20"/>
        </w:rPr>
        <w:t>/</w:t>
      </w:r>
      <w:proofErr w:type="spellStart"/>
      <w:r w:rsidRPr="0089366A">
        <w:rPr>
          <w:rFonts w:ascii="HPE Simple" w:hAnsi="HPE Simple"/>
          <w:sz w:val="20"/>
          <w:szCs w:val="20"/>
        </w:rPr>
        <w:t>rc.local</w:t>
      </w:r>
      <w:proofErr w:type="spellEnd"/>
    </w:p>
    <w:p w14:paraId="73C78E74" w14:textId="77777777" w:rsidR="00B01FD8" w:rsidRDefault="00B01FD8" w:rsidP="0089366A">
      <w:pPr>
        <w:pStyle w:val="ListParagraph"/>
        <w:ind w:left="360"/>
        <w:rPr>
          <w:rFonts w:ascii="HPE Simple" w:hAnsi="HPE Simple"/>
          <w:sz w:val="20"/>
          <w:szCs w:val="20"/>
        </w:rPr>
      </w:pPr>
      <w:r w:rsidRPr="0089366A">
        <w:rPr>
          <w:rFonts w:ascii="HPE Simple" w:hAnsi="HPE Simple"/>
          <w:sz w:val="20"/>
          <w:szCs w:val="20"/>
        </w:rPr>
        <w:t xml:space="preserve"># </w:t>
      </w:r>
      <w:proofErr w:type="gramStart"/>
      <w:r w:rsidRPr="0089366A">
        <w:rPr>
          <w:rFonts w:ascii="HPE Simple" w:hAnsi="HPE Simple"/>
          <w:sz w:val="20"/>
          <w:szCs w:val="20"/>
        </w:rPr>
        <w:t>reboot</w:t>
      </w:r>
      <w:proofErr w:type="gramEnd"/>
    </w:p>
    <w:p w14:paraId="52C7E148" w14:textId="77777777" w:rsidR="003D35FD" w:rsidRPr="0089366A" w:rsidRDefault="003D35FD" w:rsidP="0089366A">
      <w:pPr>
        <w:pStyle w:val="ListParagraph"/>
        <w:ind w:left="360"/>
        <w:rPr>
          <w:rFonts w:ascii="HPE Simple" w:hAnsi="HPE Simple"/>
          <w:sz w:val="20"/>
          <w:szCs w:val="20"/>
        </w:rPr>
      </w:pPr>
    </w:p>
    <w:p w14:paraId="49B0E024" w14:textId="77777777" w:rsidR="00B01FD8" w:rsidRDefault="00B01FD8" w:rsidP="00726F95">
      <w:pPr>
        <w:pStyle w:val="ListParagraph"/>
        <w:numPr>
          <w:ilvl w:val="0"/>
          <w:numId w:val="33"/>
        </w:numPr>
      </w:pPr>
      <w:r>
        <w:t>Create filesystem on NVMe disks. Make sure there are no partition existing in the disk(s). If there is any partition, remove it first and then create XFS filesystem on the disk. Repeat every NVMe disk that have to be deployed for PoC purpose.</w:t>
      </w:r>
    </w:p>
    <w:p w14:paraId="2193A36A" w14:textId="77777777" w:rsidR="00B01FD8" w:rsidRPr="0089366A" w:rsidRDefault="00B01FD8" w:rsidP="0089366A">
      <w:pPr>
        <w:pStyle w:val="ListParagraph"/>
        <w:ind w:left="360"/>
        <w:rPr>
          <w:rFonts w:ascii="HPE Simple" w:hAnsi="HPE Simple"/>
          <w:sz w:val="20"/>
          <w:szCs w:val="20"/>
        </w:rPr>
      </w:pPr>
      <w:r w:rsidRPr="0089366A">
        <w:rPr>
          <w:rFonts w:ascii="HPE Simple" w:hAnsi="HPE Simple"/>
          <w:sz w:val="20"/>
          <w:szCs w:val="20"/>
        </w:rPr>
        <w:t xml:space="preserve"># </w:t>
      </w:r>
      <w:proofErr w:type="spellStart"/>
      <w:proofErr w:type="gramStart"/>
      <w:r w:rsidRPr="0089366A">
        <w:rPr>
          <w:rFonts w:ascii="HPE Simple" w:hAnsi="HPE Simple"/>
          <w:sz w:val="20"/>
          <w:szCs w:val="20"/>
        </w:rPr>
        <w:t>fdisk</w:t>
      </w:r>
      <w:proofErr w:type="spellEnd"/>
      <w:proofErr w:type="gramEnd"/>
      <w:r w:rsidRPr="0089366A">
        <w:rPr>
          <w:rFonts w:ascii="HPE Simple" w:hAnsi="HPE Simple"/>
          <w:sz w:val="20"/>
          <w:szCs w:val="20"/>
        </w:rPr>
        <w:t xml:space="preserve"> –l /dev/nvme0n1</w:t>
      </w:r>
    </w:p>
    <w:p w14:paraId="37F0E749" w14:textId="77777777" w:rsidR="00B01FD8" w:rsidRDefault="00B01FD8" w:rsidP="0089366A">
      <w:pPr>
        <w:pStyle w:val="ListParagraph"/>
        <w:ind w:left="360"/>
        <w:rPr>
          <w:rFonts w:ascii="HPE Simple" w:hAnsi="HPE Simple"/>
          <w:sz w:val="20"/>
          <w:szCs w:val="20"/>
        </w:rPr>
      </w:pPr>
      <w:r w:rsidRPr="0089366A">
        <w:rPr>
          <w:rFonts w:ascii="HPE Simple" w:hAnsi="HPE Simple"/>
          <w:sz w:val="20"/>
          <w:szCs w:val="20"/>
        </w:rPr>
        <w:t xml:space="preserve"># </w:t>
      </w:r>
      <w:proofErr w:type="spellStart"/>
      <w:r w:rsidRPr="0089366A">
        <w:rPr>
          <w:rFonts w:ascii="HPE Simple" w:hAnsi="HPE Simple"/>
          <w:sz w:val="20"/>
          <w:szCs w:val="20"/>
        </w:rPr>
        <w:t>mkfs.xfs</w:t>
      </w:r>
      <w:proofErr w:type="spellEnd"/>
      <w:r w:rsidRPr="0089366A">
        <w:rPr>
          <w:rFonts w:ascii="HPE Simple" w:hAnsi="HPE Simple"/>
          <w:sz w:val="20"/>
          <w:szCs w:val="20"/>
        </w:rPr>
        <w:t xml:space="preserve"> /dev/nvme0n1</w:t>
      </w:r>
    </w:p>
    <w:p w14:paraId="591A71C7" w14:textId="77777777" w:rsidR="003D35FD" w:rsidRPr="0089366A" w:rsidRDefault="003D35FD" w:rsidP="0089366A">
      <w:pPr>
        <w:pStyle w:val="ListParagraph"/>
        <w:ind w:left="360"/>
        <w:rPr>
          <w:rFonts w:ascii="HPE Simple" w:hAnsi="HPE Simple"/>
          <w:sz w:val="20"/>
          <w:szCs w:val="20"/>
        </w:rPr>
      </w:pPr>
    </w:p>
    <w:p w14:paraId="2FE5A3D4" w14:textId="77777777" w:rsidR="00B01FD8" w:rsidRDefault="00B01FD8" w:rsidP="00726F95">
      <w:pPr>
        <w:pStyle w:val="ListParagraph"/>
        <w:numPr>
          <w:ilvl w:val="0"/>
          <w:numId w:val="33"/>
        </w:numPr>
      </w:pPr>
      <w:r>
        <w:t xml:space="preserve">Create mount point for the NVMe disks. It is recommended to mention NVMe device number in the mount point name. It helps to manage disks </w:t>
      </w:r>
      <w:proofErr w:type="spellStart"/>
      <w:r>
        <w:t>mountpoint</w:t>
      </w:r>
      <w:proofErr w:type="spellEnd"/>
      <w:r>
        <w:t xml:space="preserve"> better. For example:</w:t>
      </w:r>
    </w:p>
    <w:p w14:paraId="17CABA5C" w14:textId="77777777" w:rsidR="00B01FD8" w:rsidRPr="0089366A" w:rsidRDefault="00B01FD8" w:rsidP="0089366A">
      <w:pPr>
        <w:pStyle w:val="ListParagraph"/>
        <w:ind w:left="360"/>
        <w:rPr>
          <w:rFonts w:ascii="HPE Simple" w:hAnsi="HPE Simple"/>
          <w:sz w:val="20"/>
          <w:szCs w:val="20"/>
        </w:rPr>
      </w:pPr>
      <w:r w:rsidRPr="0089366A">
        <w:rPr>
          <w:rFonts w:ascii="HPE Simple" w:hAnsi="HPE Simple"/>
          <w:sz w:val="20"/>
          <w:szCs w:val="20"/>
        </w:rPr>
        <w:t xml:space="preserve"># </w:t>
      </w:r>
      <w:proofErr w:type="spellStart"/>
      <w:proofErr w:type="gramStart"/>
      <w:r w:rsidRPr="0089366A">
        <w:rPr>
          <w:rFonts w:ascii="HPE Simple" w:hAnsi="HPE Simple"/>
          <w:sz w:val="20"/>
          <w:szCs w:val="20"/>
        </w:rPr>
        <w:t>mkdir</w:t>
      </w:r>
      <w:proofErr w:type="spellEnd"/>
      <w:proofErr w:type="gramEnd"/>
      <w:r w:rsidRPr="0089366A">
        <w:rPr>
          <w:rFonts w:ascii="HPE Simple" w:hAnsi="HPE Simple"/>
          <w:sz w:val="20"/>
          <w:szCs w:val="20"/>
        </w:rPr>
        <w:t xml:space="preserve"> /nvme_data0     [ for NVMe disk /dev/nvme0n1 ]</w:t>
      </w:r>
    </w:p>
    <w:p w14:paraId="575C13B1" w14:textId="77777777" w:rsidR="00B01FD8" w:rsidRDefault="00B01FD8" w:rsidP="0089366A">
      <w:pPr>
        <w:pStyle w:val="ListParagraph"/>
        <w:ind w:left="360"/>
        <w:rPr>
          <w:rFonts w:ascii="HPE Simple" w:hAnsi="HPE Simple"/>
          <w:sz w:val="20"/>
          <w:szCs w:val="20"/>
        </w:rPr>
      </w:pPr>
      <w:r w:rsidRPr="0089366A">
        <w:rPr>
          <w:rFonts w:ascii="HPE Simple" w:hAnsi="HPE Simple"/>
          <w:sz w:val="20"/>
          <w:szCs w:val="20"/>
        </w:rPr>
        <w:t xml:space="preserve"># </w:t>
      </w:r>
      <w:proofErr w:type="spellStart"/>
      <w:proofErr w:type="gramStart"/>
      <w:r w:rsidRPr="0089366A">
        <w:rPr>
          <w:rFonts w:ascii="HPE Simple" w:hAnsi="HPE Simple"/>
          <w:sz w:val="20"/>
          <w:szCs w:val="20"/>
        </w:rPr>
        <w:t>mkdir</w:t>
      </w:r>
      <w:proofErr w:type="spellEnd"/>
      <w:proofErr w:type="gramEnd"/>
      <w:r w:rsidRPr="0089366A">
        <w:rPr>
          <w:rFonts w:ascii="HPE Simple" w:hAnsi="HPE Simple"/>
          <w:sz w:val="20"/>
          <w:szCs w:val="20"/>
        </w:rPr>
        <w:t xml:space="preserve"> /nvme_data1     [ for NVMe disk /dev/nvme1n1 ]   </w:t>
      </w:r>
    </w:p>
    <w:p w14:paraId="668BCB56" w14:textId="77777777" w:rsidR="003D35FD" w:rsidRPr="0089366A" w:rsidRDefault="003D35FD" w:rsidP="0089366A">
      <w:pPr>
        <w:pStyle w:val="ListParagraph"/>
        <w:ind w:left="360"/>
        <w:rPr>
          <w:rFonts w:ascii="HPE Simple" w:hAnsi="HPE Simple"/>
          <w:sz w:val="20"/>
          <w:szCs w:val="20"/>
        </w:rPr>
      </w:pPr>
    </w:p>
    <w:p w14:paraId="026C56F4" w14:textId="77777777" w:rsidR="00B01FD8" w:rsidRDefault="00B01FD8" w:rsidP="00726F95">
      <w:pPr>
        <w:pStyle w:val="ListParagraph"/>
        <w:numPr>
          <w:ilvl w:val="0"/>
          <w:numId w:val="33"/>
        </w:numPr>
      </w:pPr>
      <w:r>
        <w:t>Update /etc/fstab with NVMe disk mount points. For example,</w:t>
      </w:r>
    </w:p>
    <w:p w14:paraId="11508677" w14:textId="77777777" w:rsidR="00B01FD8" w:rsidRDefault="00B01FD8" w:rsidP="0089366A">
      <w:pPr>
        <w:pStyle w:val="ListParagraph"/>
        <w:ind w:left="360"/>
        <w:rPr>
          <w:rFonts w:ascii="HPE Simple" w:hAnsi="HPE Simple"/>
          <w:sz w:val="20"/>
          <w:szCs w:val="20"/>
        </w:rPr>
      </w:pPr>
      <w:r w:rsidRPr="0089366A">
        <w:rPr>
          <w:rFonts w:ascii="HPE Simple" w:hAnsi="HPE Simple"/>
          <w:sz w:val="20"/>
          <w:szCs w:val="20"/>
        </w:rPr>
        <w:t xml:space="preserve"># </w:t>
      </w:r>
      <w:proofErr w:type="gramStart"/>
      <w:r w:rsidRPr="0089366A">
        <w:rPr>
          <w:rFonts w:ascii="HPE Simple" w:hAnsi="HPE Simple"/>
          <w:sz w:val="20"/>
          <w:szCs w:val="20"/>
        </w:rPr>
        <w:t>echo</w:t>
      </w:r>
      <w:proofErr w:type="gramEnd"/>
      <w:r w:rsidRPr="0089366A">
        <w:rPr>
          <w:rFonts w:ascii="HPE Simple" w:hAnsi="HPE Simple"/>
          <w:sz w:val="20"/>
          <w:szCs w:val="20"/>
        </w:rPr>
        <w:t xml:space="preserve"> “/dev/nvme0n1                 /nvme_data1                  </w:t>
      </w:r>
      <w:proofErr w:type="spellStart"/>
      <w:r w:rsidRPr="0089366A">
        <w:rPr>
          <w:rFonts w:ascii="HPE Simple" w:hAnsi="HPE Simple"/>
          <w:sz w:val="20"/>
          <w:szCs w:val="20"/>
        </w:rPr>
        <w:t>xfs</w:t>
      </w:r>
      <w:proofErr w:type="spellEnd"/>
      <w:r w:rsidRPr="0089366A">
        <w:rPr>
          <w:rFonts w:ascii="HPE Simple" w:hAnsi="HPE Simple"/>
          <w:sz w:val="20"/>
          <w:szCs w:val="20"/>
        </w:rPr>
        <w:t xml:space="preserve">     </w:t>
      </w:r>
      <w:proofErr w:type="spellStart"/>
      <w:r w:rsidRPr="0089366A">
        <w:rPr>
          <w:rFonts w:ascii="HPE Simple" w:hAnsi="HPE Simple"/>
          <w:sz w:val="20"/>
          <w:szCs w:val="20"/>
        </w:rPr>
        <w:t>noatime,nodiratime</w:t>
      </w:r>
      <w:proofErr w:type="spellEnd"/>
      <w:r w:rsidRPr="0089366A">
        <w:rPr>
          <w:rFonts w:ascii="HPE Simple" w:hAnsi="HPE Simple"/>
          <w:sz w:val="20"/>
          <w:szCs w:val="20"/>
        </w:rPr>
        <w:t xml:space="preserve">   0 0” &gt;&gt; /etc/fstab</w:t>
      </w:r>
    </w:p>
    <w:p w14:paraId="61924348" w14:textId="77777777" w:rsidR="00BD0E11" w:rsidRDefault="00BD0E11" w:rsidP="0089366A">
      <w:pPr>
        <w:pStyle w:val="ListParagraph"/>
        <w:ind w:left="360"/>
        <w:rPr>
          <w:rFonts w:ascii="HPE Simple" w:hAnsi="HPE Simple"/>
          <w:sz w:val="20"/>
          <w:szCs w:val="20"/>
        </w:rPr>
      </w:pPr>
    </w:p>
    <w:p w14:paraId="1C049F9A" w14:textId="77777777" w:rsidR="003D35FD" w:rsidRPr="0089366A" w:rsidRDefault="003D35FD" w:rsidP="0089366A">
      <w:pPr>
        <w:pStyle w:val="ListParagraph"/>
        <w:ind w:left="360"/>
        <w:rPr>
          <w:rFonts w:ascii="HPE Simple" w:hAnsi="HPE Simple"/>
          <w:sz w:val="20"/>
          <w:szCs w:val="20"/>
        </w:rPr>
      </w:pPr>
    </w:p>
    <w:p w14:paraId="59434312" w14:textId="77777777" w:rsidR="00B01FD8" w:rsidRDefault="00B01FD8" w:rsidP="00726F95">
      <w:pPr>
        <w:pStyle w:val="ListParagraph"/>
        <w:numPr>
          <w:ilvl w:val="0"/>
          <w:numId w:val="33"/>
        </w:numPr>
      </w:pPr>
      <w:r w:rsidRPr="009D33D5">
        <w:lastRenderedPageBreak/>
        <w:t>Tune readahead to 8K for</w:t>
      </w:r>
      <w:r>
        <w:t xml:space="preserve"> all</w:t>
      </w:r>
      <w:r w:rsidRPr="009D33D5">
        <w:t xml:space="preserve"> </w:t>
      </w:r>
      <w:r>
        <w:t xml:space="preserve">the </w:t>
      </w:r>
      <w:r w:rsidRPr="009D33D5">
        <w:t xml:space="preserve">NVMe </w:t>
      </w:r>
      <w:r>
        <w:t>disk d</w:t>
      </w:r>
      <w:r w:rsidRPr="009D33D5">
        <w:t>rives</w:t>
      </w:r>
      <w:r>
        <w:t xml:space="preserve"> used for PoC. For example:</w:t>
      </w:r>
    </w:p>
    <w:p w14:paraId="3F868BFD" w14:textId="245FF523" w:rsidR="003D35FD" w:rsidRDefault="00B01FD8" w:rsidP="003D35FD">
      <w:pPr>
        <w:pStyle w:val="ListParagraph"/>
        <w:ind w:left="360"/>
        <w:rPr>
          <w:rFonts w:ascii="HPE Simple" w:hAnsi="HPE Simple"/>
          <w:sz w:val="20"/>
          <w:szCs w:val="20"/>
        </w:rPr>
      </w:pPr>
      <w:r w:rsidRPr="003D35FD">
        <w:rPr>
          <w:rFonts w:ascii="HPE Simple" w:hAnsi="HPE Simple"/>
          <w:sz w:val="20"/>
          <w:szCs w:val="20"/>
        </w:rPr>
        <w:t xml:space="preserve"># </w:t>
      </w:r>
      <w:proofErr w:type="spellStart"/>
      <w:proofErr w:type="gramStart"/>
      <w:r w:rsidRPr="003D35FD">
        <w:rPr>
          <w:rFonts w:ascii="HPE Simple" w:hAnsi="HPE Simple"/>
          <w:sz w:val="20"/>
          <w:szCs w:val="20"/>
        </w:rPr>
        <w:t>blockdev</w:t>
      </w:r>
      <w:proofErr w:type="spellEnd"/>
      <w:proofErr w:type="gramEnd"/>
      <w:r w:rsidRPr="003D35FD">
        <w:rPr>
          <w:rFonts w:ascii="HPE Simple" w:hAnsi="HPE Simple"/>
          <w:sz w:val="20"/>
          <w:szCs w:val="20"/>
        </w:rPr>
        <w:t xml:space="preserve"> --</w:t>
      </w:r>
      <w:proofErr w:type="spellStart"/>
      <w:r w:rsidRPr="003D35FD">
        <w:rPr>
          <w:rFonts w:ascii="HPE Simple" w:hAnsi="HPE Simple"/>
          <w:sz w:val="20"/>
          <w:szCs w:val="20"/>
        </w:rPr>
        <w:t>setra</w:t>
      </w:r>
      <w:proofErr w:type="spellEnd"/>
      <w:r w:rsidRPr="003D35FD">
        <w:rPr>
          <w:rFonts w:ascii="HPE Simple" w:hAnsi="HPE Simple"/>
          <w:sz w:val="20"/>
          <w:szCs w:val="20"/>
        </w:rPr>
        <w:t xml:space="preserve"> 8192 "/dev/nvme0n1"</w:t>
      </w:r>
    </w:p>
    <w:p w14:paraId="27B54FB7" w14:textId="77777777" w:rsidR="003D35FD" w:rsidRDefault="003D35FD" w:rsidP="003D35FD">
      <w:pPr>
        <w:pStyle w:val="ListParagraph"/>
        <w:ind w:left="360"/>
        <w:rPr>
          <w:rFonts w:ascii="HPE Simple" w:hAnsi="HPE Simple"/>
          <w:sz w:val="20"/>
          <w:szCs w:val="20"/>
        </w:rPr>
      </w:pPr>
    </w:p>
    <w:p w14:paraId="71BFDB0C" w14:textId="77777777" w:rsidR="003D35FD" w:rsidRPr="003D35FD" w:rsidRDefault="003D35FD" w:rsidP="003D35FD">
      <w:pPr>
        <w:pStyle w:val="ListParagraph"/>
        <w:ind w:left="360"/>
        <w:rPr>
          <w:rFonts w:ascii="HPE Simple" w:hAnsi="HPE Simple"/>
          <w:sz w:val="20"/>
          <w:szCs w:val="20"/>
        </w:rPr>
      </w:pPr>
    </w:p>
    <w:p w14:paraId="7BDDDA3D" w14:textId="77777777" w:rsidR="00B01FD8" w:rsidRDefault="00B01FD8" w:rsidP="00726F95">
      <w:pPr>
        <w:pStyle w:val="ListParagraph"/>
        <w:numPr>
          <w:ilvl w:val="0"/>
          <w:numId w:val="33"/>
        </w:numPr>
      </w:pPr>
      <w:r>
        <w:t xml:space="preserve">Tune following parameters for all the </w:t>
      </w:r>
      <w:r w:rsidRPr="009D33D5">
        <w:t xml:space="preserve">NVMe </w:t>
      </w:r>
      <w:r>
        <w:t>disk d</w:t>
      </w:r>
      <w:r w:rsidRPr="009D33D5">
        <w:t>rives</w:t>
      </w:r>
      <w:r>
        <w:t xml:space="preserve"> used for PoC. For example:</w:t>
      </w:r>
    </w:p>
    <w:p w14:paraId="090A6307"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xml:space="preserve"># </w:t>
      </w:r>
      <w:proofErr w:type="gramStart"/>
      <w:r w:rsidRPr="003D35FD">
        <w:rPr>
          <w:rFonts w:ascii="HPE Simple" w:hAnsi="HPE Simple"/>
          <w:sz w:val="20"/>
          <w:szCs w:val="20"/>
        </w:rPr>
        <w:t>echo</w:t>
      </w:r>
      <w:proofErr w:type="gramEnd"/>
      <w:r w:rsidRPr="003D35FD">
        <w:rPr>
          <w:rFonts w:ascii="HPE Simple" w:hAnsi="HPE Simple"/>
          <w:sz w:val="20"/>
          <w:szCs w:val="20"/>
        </w:rPr>
        <w:t xml:space="preserve"> 4096 &gt; /sys/block/nvme0n1/queue/</w:t>
      </w:r>
      <w:proofErr w:type="spellStart"/>
      <w:r w:rsidRPr="003D35FD">
        <w:rPr>
          <w:rFonts w:ascii="HPE Simple" w:hAnsi="HPE Simple"/>
          <w:sz w:val="20"/>
          <w:szCs w:val="20"/>
        </w:rPr>
        <w:t>read_ahead_kb</w:t>
      </w:r>
      <w:proofErr w:type="spellEnd"/>
    </w:p>
    <w:p w14:paraId="6E85C999"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xml:space="preserve"># </w:t>
      </w:r>
      <w:proofErr w:type="gramStart"/>
      <w:r w:rsidRPr="003D35FD">
        <w:rPr>
          <w:rFonts w:ascii="HPE Simple" w:hAnsi="HPE Simple"/>
          <w:sz w:val="20"/>
          <w:szCs w:val="20"/>
        </w:rPr>
        <w:t>echo</w:t>
      </w:r>
      <w:proofErr w:type="gramEnd"/>
      <w:r w:rsidRPr="003D35FD">
        <w:rPr>
          <w:rFonts w:ascii="HPE Simple" w:hAnsi="HPE Simple"/>
          <w:sz w:val="20"/>
          <w:szCs w:val="20"/>
        </w:rPr>
        <w:t xml:space="preserve"> 32 &gt; /sys/block/nvme0n1/queue/</w:t>
      </w:r>
      <w:proofErr w:type="spellStart"/>
      <w:r w:rsidRPr="003D35FD">
        <w:rPr>
          <w:rFonts w:ascii="HPE Simple" w:hAnsi="HPE Simple"/>
          <w:sz w:val="20"/>
          <w:szCs w:val="20"/>
        </w:rPr>
        <w:t>nr_requests</w:t>
      </w:r>
      <w:proofErr w:type="spellEnd"/>
    </w:p>
    <w:p w14:paraId="1D93EC6B"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xml:space="preserve"># </w:t>
      </w:r>
      <w:proofErr w:type="gramStart"/>
      <w:r w:rsidRPr="003D35FD">
        <w:rPr>
          <w:rFonts w:ascii="HPE Simple" w:hAnsi="HPE Simple"/>
          <w:sz w:val="20"/>
          <w:szCs w:val="20"/>
        </w:rPr>
        <w:t>echo</w:t>
      </w:r>
      <w:proofErr w:type="gramEnd"/>
      <w:r w:rsidRPr="003D35FD">
        <w:rPr>
          <w:rFonts w:ascii="HPE Simple" w:hAnsi="HPE Simple"/>
          <w:sz w:val="20"/>
          <w:szCs w:val="20"/>
        </w:rPr>
        <w:t xml:space="preserve"> 2 &gt; /sys/block/nvme0n1/queue/</w:t>
      </w:r>
      <w:proofErr w:type="spellStart"/>
      <w:r w:rsidRPr="003D35FD">
        <w:rPr>
          <w:rFonts w:ascii="HPE Simple" w:hAnsi="HPE Simple"/>
          <w:sz w:val="20"/>
          <w:szCs w:val="20"/>
        </w:rPr>
        <w:t>nomerges</w:t>
      </w:r>
      <w:proofErr w:type="spellEnd"/>
    </w:p>
    <w:p w14:paraId="4EE185D5" w14:textId="77777777" w:rsidR="00B01FD8" w:rsidRDefault="00B01FD8" w:rsidP="003D35FD">
      <w:pPr>
        <w:pStyle w:val="ListParagraph"/>
        <w:ind w:left="360"/>
        <w:rPr>
          <w:rFonts w:ascii="HPE Simple" w:hAnsi="HPE Simple"/>
          <w:sz w:val="20"/>
          <w:szCs w:val="20"/>
        </w:rPr>
      </w:pPr>
      <w:r w:rsidRPr="003D35FD">
        <w:rPr>
          <w:rFonts w:ascii="HPE Simple" w:hAnsi="HPE Simple"/>
          <w:sz w:val="20"/>
          <w:szCs w:val="20"/>
        </w:rPr>
        <w:t xml:space="preserve"># </w:t>
      </w:r>
      <w:proofErr w:type="gramStart"/>
      <w:r w:rsidRPr="003D35FD">
        <w:rPr>
          <w:rFonts w:ascii="HPE Simple" w:hAnsi="HPE Simple"/>
          <w:sz w:val="20"/>
          <w:szCs w:val="20"/>
        </w:rPr>
        <w:t>echo</w:t>
      </w:r>
      <w:proofErr w:type="gramEnd"/>
      <w:r w:rsidRPr="003D35FD">
        <w:rPr>
          <w:rFonts w:ascii="HPE Simple" w:hAnsi="HPE Simple"/>
          <w:sz w:val="20"/>
          <w:szCs w:val="20"/>
        </w:rPr>
        <w:t xml:space="preserve"> 2 &gt; /sys/block/nvme0n1/queue/</w:t>
      </w:r>
      <w:proofErr w:type="spellStart"/>
      <w:r w:rsidRPr="003D35FD">
        <w:rPr>
          <w:rFonts w:ascii="HPE Simple" w:hAnsi="HPE Simple"/>
          <w:sz w:val="20"/>
          <w:szCs w:val="20"/>
        </w:rPr>
        <w:t>rq_affinity</w:t>
      </w:r>
      <w:proofErr w:type="spellEnd"/>
    </w:p>
    <w:p w14:paraId="684344B5" w14:textId="77777777" w:rsidR="003D35FD" w:rsidRPr="003D35FD" w:rsidRDefault="003D35FD" w:rsidP="003D35FD">
      <w:pPr>
        <w:pStyle w:val="ListParagraph"/>
        <w:ind w:left="360"/>
        <w:rPr>
          <w:rFonts w:ascii="HPE Simple" w:hAnsi="HPE Simple"/>
          <w:sz w:val="20"/>
          <w:szCs w:val="20"/>
        </w:rPr>
      </w:pPr>
    </w:p>
    <w:p w14:paraId="3CD828BA" w14:textId="77777777" w:rsidR="00B01FD8" w:rsidRDefault="00B01FD8" w:rsidP="00726F95">
      <w:pPr>
        <w:pStyle w:val="ListParagraph"/>
        <w:numPr>
          <w:ilvl w:val="0"/>
          <w:numId w:val="33"/>
        </w:numPr>
      </w:pPr>
      <w:r>
        <w:t xml:space="preserve">Configure NTP client as per customer setup. </w:t>
      </w:r>
    </w:p>
    <w:p w14:paraId="77AFBC93" w14:textId="77777777" w:rsidR="003D35FD" w:rsidRDefault="003D35FD" w:rsidP="003D35FD">
      <w:pPr>
        <w:pStyle w:val="ListParagraph"/>
        <w:ind w:left="360"/>
      </w:pPr>
    </w:p>
    <w:p w14:paraId="4B9F3412" w14:textId="77777777" w:rsidR="00B01FD8" w:rsidRDefault="00B01FD8" w:rsidP="00726F95">
      <w:pPr>
        <w:pStyle w:val="ListParagraph"/>
        <w:numPr>
          <w:ilvl w:val="0"/>
          <w:numId w:val="33"/>
        </w:numPr>
      </w:pPr>
      <w:r>
        <w:t>Install Java using RHEL OS repo</w:t>
      </w:r>
    </w:p>
    <w:p w14:paraId="359D81D6" w14:textId="77777777" w:rsidR="00B01FD8" w:rsidRDefault="00B01FD8" w:rsidP="003D35FD">
      <w:pPr>
        <w:pStyle w:val="ListParagraph"/>
        <w:ind w:left="360"/>
        <w:rPr>
          <w:rFonts w:ascii="HPE Simple" w:hAnsi="HPE Simple"/>
          <w:sz w:val="20"/>
          <w:szCs w:val="20"/>
        </w:rPr>
      </w:pPr>
      <w:r w:rsidRPr="003D35FD">
        <w:rPr>
          <w:rFonts w:ascii="HPE Simple" w:hAnsi="HPE Simple"/>
          <w:sz w:val="20"/>
          <w:szCs w:val="20"/>
        </w:rPr>
        <w:t xml:space="preserve"># </w:t>
      </w:r>
      <w:proofErr w:type="gramStart"/>
      <w:r w:rsidRPr="003D35FD">
        <w:rPr>
          <w:rFonts w:ascii="HPE Simple" w:hAnsi="HPE Simple"/>
          <w:sz w:val="20"/>
          <w:szCs w:val="20"/>
        </w:rPr>
        <w:t>yum</w:t>
      </w:r>
      <w:proofErr w:type="gramEnd"/>
      <w:r w:rsidRPr="003D35FD">
        <w:rPr>
          <w:rFonts w:ascii="HPE Simple" w:hAnsi="HPE Simple"/>
          <w:sz w:val="20"/>
          <w:szCs w:val="20"/>
        </w:rPr>
        <w:t xml:space="preserve"> install -y java-1.8.0-openjdk*</w:t>
      </w:r>
    </w:p>
    <w:p w14:paraId="2BE25807" w14:textId="77777777" w:rsidR="003D35FD" w:rsidRPr="003D35FD" w:rsidRDefault="003D35FD" w:rsidP="003D35FD">
      <w:pPr>
        <w:pStyle w:val="ListParagraph"/>
        <w:ind w:left="360"/>
        <w:rPr>
          <w:rFonts w:ascii="HPE Simple" w:hAnsi="HPE Simple"/>
          <w:sz w:val="20"/>
          <w:szCs w:val="20"/>
        </w:rPr>
      </w:pPr>
    </w:p>
    <w:p w14:paraId="768ACCC6" w14:textId="77777777" w:rsidR="00B01FD8" w:rsidRDefault="00B01FD8" w:rsidP="00726F95">
      <w:pPr>
        <w:pStyle w:val="ListParagraph"/>
        <w:numPr>
          <w:ilvl w:val="0"/>
          <w:numId w:val="33"/>
        </w:numPr>
      </w:pPr>
      <w:r>
        <w:t xml:space="preserve">Install python and </w:t>
      </w:r>
      <w:proofErr w:type="spellStart"/>
      <w:r>
        <w:t>virtualenv</w:t>
      </w:r>
      <w:proofErr w:type="spellEnd"/>
    </w:p>
    <w:p w14:paraId="45DEC68F"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xml:space="preserve"># </w:t>
      </w:r>
      <w:proofErr w:type="gramStart"/>
      <w:r w:rsidRPr="003D35FD">
        <w:rPr>
          <w:rFonts w:ascii="HPE Simple" w:hAnsi="HPE Simple"/>
          <w:sz w:val="20"/>
          <w:szCs w:val="20"/>
        </w:rPr>
        <w:t>yum</w:t>
      </w:r>
      <w:proofErr w:type="gramEnd"/>
      <w:r w:rsidRPr="003D35FD">
        <w:rPr>
          <w:rFonts w:ascii="HPE Simple" w:hAnsi="HPE Simple"/>
          <w:sz w:val="20"/>
          <w:szCs w:val="20"/>
        </w:rPr>
        <w:t xml:space="preserve"> install </w:t>
      </w:r>
      <w:proofErr w:type="spellStart"/>
      <w:r w:rsidRPr="003D35FD">
        <w:rPr>
          <w:rFonts w:ascii="HPE Simple" w:hAnsi="HPE Simple"/>
          <w:sz w:val="20"/>
          <w:szCs w:val="20"/>
        </w:rPr>
        <w:t>gcc</w:t>
      </w:r>
      <w:proofErr w:type="spellEnd"/>
      <w:r w:rsidRPr="003D35FD">
        <w:rPr>
          <w:rFonts w:ascii="HPE Simple" w:hAnsi="HPE Simple"/>
          <w:sz w:val="20"/>
          <w:szCs w:val="20"/>
        </w:rPr>
        <w:t xml:space="preserve"> </w:t>
      </w:r>
      <w:proofErr w:type="spellStart"/>
      <w:r w:rsidRPr="003D35FD">
        <w:rPr>
          <w:rFonts w:ascii="HPE Simple" w:hAnsi="HPE Simple"/>
          <w:sz w:val="20"/>
          <w:szCs w:val="20"/>
        </w:rPr>
        <w:t>openssl-devel</w:t>
      </w:r>
      <w:proofErr w:type="spellEnd"/>
      <w:r w:rsidRPr="003D35FD">
        <w:rPr>
          <w:rFonts w:ascii="HPE Simple" w:hAnsi="HPE Simple"/>
          <w:sz w:val="20"/>
          <w:szCs w:val="20"/>
        </w:rPr>
        <w:t xml:space="preserve"> bzip2-devel </w:t>
      </w:r>
      <w:proofErr w:type="spellStart"/>
      <w:r w:rsidRPr="003D35FD">
        <w:rPr>
          <w:rFonts w:ascii="HPE Simple" w:hAnsi="HPE Simple"/>
          <w:sz w:val="20"/>
          <w:szCs w:val="20"/>
        </w:rPr>
        <w:t>libffi-devel</w:t>
      </w:r>
      <w:proofErr w:type="spellEnd"/>
      <w:r w:rsidRPr="003D35FD">
        <w:rPr>
          <w:rFonts w:ascii="HPE Simple" w:hAnsi="HPE Simple"/>
          <w:sz w:val="20"/>
          <w:szCs w:val="20"/>
        </w:rPr>
        <w:t xml:space="preserve"> </w:t>
      </w:r>
      <w:proofErr w:type="spellStart"/>
      <w:r w:rsidRPr="003D35FD">
        <w:rPr>
          <w:rFonts w:ascii="HPE Simple" w:hAnsi="HPE Simple"/>
          <w:sz w:val="20"/>
          <w:szCs w:val="20"/>
        </w:rPr>
        <w:t>sqlite-devel</w:t>
      </w:r>
      <w:proofErr w:type="spellEnd"/>
      <w:r w:rsidRPr="003D35FD">
        <w:rPr>
          <w:rFonts w:ascii="HPE Simple" w:hAnsi="HPE Simple"/>
          <w:sz w:val="20"/>
          <w:szCs w:val="20"/>
        </w:rPr>
        <w:t xml:space="preserve"> </w:t>
      </w:r>
      <w:proofErr w:type="spellStart"/>
      <w:r w:rsidRPr="003D35FD">
        <w:rPr>
          <w:rFonts w:ascii="HPE Simple" w:hAnsi="HPE Simple"/>
          <w:sz w:val="20"/>
          <w:szCs w:val="20"/>
        </w:rPr>
        <w:t>zlib-devel</w:t>
      </w:r>
      <w:proofErr w:type="spellEnd"/>
      <w:r w:rsidRPr="003D35FD">
        <w:rPr>
          <w:rFonts w:ascii="HPE Simple" w:hAnsi="HPE Simple"/>
          <w:sz w:val="20"/>
          <w:szCs w:val="20"/>
        </w:rPr>
        <w:t xml:space="preserve"> -y</w:t>
      </w:r>
    </w:p>
    <w:p w14:paraId="0E7434E4"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xml:space="preserve"># </w:t>
      </w:r>
      <w:proofErr w:type="gramStart"/>
      <w:r w:rsidRPr="003D35FD">
        <w:rPr>
          <w:rFonts w:ascii="HPE Simple" w:hAnsi="HPE Simple"/>
          <w:sz w:val="20"/>
          <w:szCs w:val="20"/>
        </w:rPr>
        <w:t>cd</w:t>
      </w:r>
      <w:proofErr w:type="gramEnd"/>
      <w:r w:rsidRPr="003D35FD">
        <w:rPr>
          <w:rFonts w:ascii="HPE Simple" w:hAnsi="HPE Simple"/>
          <w:sz w:val="20"/>
          <w:szCs w:val="20"/>
        </w:rPr>
        <w:t xml:space="preserve"> /tmp</w:t>
      </w:r>
    </w:p>
    <w:p w14:paraId="1B1DD99C"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xml:space="preserve"># </w:t>
      </w:r>
      <w:proofErr w:type="spellStart"/>
      <w:proofErr w:type="gramStart"/>
      <w:r w:rsidRPr="003D35FD">
        <w:rPr>
          <w:rFonts w:ascii="HPE Simple" w:hAnsi="HPE Simple"/>
          <w:sz w:val="20"/>
          <w:szCs w:val="20"/>
        </w:rPr>
        <w:t>wget</w:t>
      </w:r>
      <w:proofErr w:type="spellEnd"/>
      <w:proofErr w:type="gramEnd"/>
      <w:r w:rsidRPr="003D35FD">
        <w:rPr>
          <w:rFonts w:ascii="HPE Simple" w:hAnsi="HPE Simple"/>
          <w:sz w:val="20"/>
          <w:szCs w:val="20"/>
        </w:rPr>
        <w:t xml:space="preserve"> </w:t>
      </w:r>
      <w:hyperlink r:id="rId18" w:history="1">
        <w:r w:rsidRPr="003D35FD">
          <w:rPr>
            <w:rFonts w:ascii="HPE Simple" w:hAnsi="HPE Simple"/>
            <w:sz w:val="20"/>
            <w:szCs w:val="20"/>
          </w:rPr>
          <w:t>https://www.python.org/ftp/python/3.7.4/Python-3.7.4.tar.xz</w:t>
        </w:r>
      </w:hyperlink>
    </w:p>
    <w:p w14:paraId="6331F3C9"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xml:space="preserve"># </w:t>
      </w:r>
      <w:proofErr w:type="gramStart"/>
      <w:r w:rsidRPr="003D35FD">
        <w:rPr>
          <w:rFonts w:ascii="HPE Simple" w:hAnsi="HPE Simple"/>
          <w:sz w:val="20"/>
          <w:szCs w:val="20"/>
        </w:rPr>
        <w:t>cd</w:t>
      </w:r>
      <w:proofErr w:type="gramEnd"/>
      <w:r w:rsidRPr="003D35FD">
        <w:rPr>
          <w:rFonts w:ascii="HPE Simple" w:hAnsi="HPE Simple"/>
          <w:sz w:val="20"/>
          <w:szCs w:val="20"/>
        </w:rPr>
        <w:t xml:space="preserve"> /root</w:t>
      </w:r>
    </w:p>
    <w:p w14:paraId="0E62561E"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xml:space="preserve"># </w:t>
      </w:r>
      <w:proofErr w:type="spellStart"/>
      <w:proofErr w:type="gramStart"/>
      <w:r w:rsidRPr="003D35FD">
        <w:rPr>
          <w:rFonts w:ascii="HPE Simple" w:hAnsi="HPE Simple"/>
          <w:sz w:val="20"/>
          <w:szCs w:val="20"/>
        </w:rPr>
        <w:t>cp</w:t>
      </w:r>
      <w:proofErr w:type="spellEnd"/>
      <w:proofErr w:type="gramEnd"/>
      <w:r w:rsidRPr="003D35FD">
        <w:rPr>
          <w:rFonts w:ascii="HPE Simple" w:hAnsi="HPE Simple"/>
          <w:sz w:val="20"/>
          <w:szCs w:val="20"/>
        </w:rPr>
        <w:t xml:space="preserve"> /tmp/Python-3.7.4.tar.xz .</w:t>
      </w:r>
    </w:p>
    <w:p w14:paraId="6D8E662E"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xml:space="preserve"># </w:t>
      </w:r>
      <w:proofErr w:type="gramStart"/>
      <w:r w:rsidRPr="003D35FD">
        <w:rPr>
          <w:rFonts w:ascii="HPE Simple" w:hAnsi="HPE Simple"/>
          <w:sz w:val="20"/>
          <w:szCs w:val="20"/>
        </w:rPr>
        <w:t>tar</w:t>
      </w:r>
      <w:proofErr w:type="gramEnd"/>
      <w:r w:rsidRPr="003D35FD">
        <w:rPr>
          <w:rFonts w:ascii="HPE Simple" w:hAnsi="HPE Simple"/>
          <w:sz w:val="20"/>
          <w:szCs w:val="20"/>
        </w:rPr>
        <w:t xml:space="preserve"> </w:t>
      </w:r>
      <w:proofErr w:type="spellStart"/>
      <w:r w:rsidRPr="003D35FD">
        <w:rPr>
          <w:rFonts w:ascii="HPE Simple" w:hAnsi="HPE Simple"/>
          <w:sz w:val="20"/>
          <w:szCs w:val="20"/>
        </w:rPr>
        <w:t>xvf</w:t>
      </w:r>
      <w:proofErr w:type="spellEnd"/>
      <w:r w:rsidRPr="003D35FD">
        <w:rPr>
          <w:rFonts w:ascii="HPE Simple" w:hAnsi="HPE Simple"/>
          <w:sz w:val="20"/>
          <w:szCs w:val="20"/>
        </w:rPr>
        <w:t xml:space="preserve"> Python-3.7.4.tar.xz</w:t>
      </w:r>
    </w:p>
    <w:p w14:paraId="0AF2F624"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xml:space="preserve"># </w:t>
      </w:r>
      <w:proofErr w:type="gramStart"/>
      <w:r w:rsidRPr="003D35FD">
        <w:rPr>
          <w:rFonts w:ascii="HPE Simple" w:hAnsi="HPE Simple"/>
          <w:sz w:val="20"/>
          <w:szCs w:val="20"/>
        </w:rPr>
        <w:t>cd</w:t>
      </w:r>
      <w:proofErr w:type="gramEnd"/>
      <w:r w:rsidRPr="003D35FD">
        <w:rPr>
          <w:rFonts w:ascii="HPE Simple" w:hAnsi="HPE Simple"/>
          <w:sz w:val="20"/>
          <w:szCs w:val="20"/>
        </w:rPr>
        <w:t xml:space="preserve"> Python-3.7.4</w:t>
      </w:r>
    </w:p>
    <w:p w14:paraId="25D96745" w14:textId="77777777" w:rsidR="00B01FD8" w:rsidRPr="003D35FD" w:rsidRDefault="00B01FD8" w:rsidP="003D35FD">
      <w:pPr>
        <w:pStyle w:val="ListParagraph"/>
        <w:ind w:left="360"/>
        <w:rPr>
          <w:rFonts w:ascii="HPE Simple" w:hAnsi="HPE Simple"/>
          <w:sz w:val="20"/>
          <w:szCs w:val="20"/>
        </w:rPr>
      </w:pPr>
      <w:proofErr w:type="gramStart"/>
      <w:r w:rsidRPr="003D35FD">
        <w:rPr>
          <w:rFonts w:ascii="HPE Simple" w:hAnsi="HPE Simple"/>
          <w:sz w:val="20"/>
          <w:szCs w:val="20"/>
        </w:rPr>
        <w:t># ./</w:t>
      </w:r>
      <w:proofErr w:type="gramEnd"/>
      <w:r w:rsidRPr="003D35FD">
        <w:rPr>
          <w:rFonts w:ascii="HPE Simple" w:hAnsi="HPE Simple"/>
          <w:sz w:val="20"/>
          <w:szCs w:val="20"/>
        </w:rPr>
        <w:t>configure --enable-optimizations</w:t>
      </w:r>
    </w:p>
    <w:p w14:paraId="205B91A4"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xml:space="preserve"># make </w:t>
      </w:r>
      <w:proofErr w:type="spellStart"/>
      <w:r w:rsidRPr="003D35FD">
        <w:rPr>
          <w:rFonts w:ascii="HPE Simple" w:hAnsi="HPE Simple"/>
          <w:sz w:val="20"/>
          <w:szCs w:val="20"/>
        </w:rPr>
        <w:t>altinstall</w:t>
      </w:r>
      <w:proofErr w:type="spellEnd"/>
    </w:p>
    <w:p w14:paraId="73EF16AB"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python3.7 -m pip install /trovares_POC/</w:t>
      </w:r>
      <w:proofErr w:type="spellStart"/>
      <w:r w:rsidRPr="003D35FD">
        <w:rPr>
          <w:rFonts w:ascii="HPE Simple" w:hAnsi="HPE Simple"/>
          <w:sz w:val="20"/>
          <w:szCs w:val="20"/>
        </w:rPr>
        <w:t>virtualenv</w:t>
      </w:r>
      <w:proofErr w:type="spellEnd"/>
      <w:r w:rsidRPr="003D35FD">
        <w:rPr>
          <w:rFonts w:ascii="HPE Simple" w:hAnsi="HPE Simple"/>
          <w:sz w:val="20"/>
          <w:szCs w:val="20"/>
        </w:rPr>
        <w:t>/virtualenv-16.7.9-py2*</w:t>
      </w:r>
    </w:p>
    <w:p w14:paraId="36459303"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xml:space="preserve"># </w:t>
      </w:r>
      <w:proofErr w:type="spellStart"/>
      <w:proofErr w:type="gramStart"/>
      <w:r w:rsidRPr="003D35FD">
        <w:rPr>
          <w:rFonts w:ascii="HPE Simple" w:hAnsi="HPE Simple"/>
          <w:sz w:val="20"/>
          <w:szCs w:val="20"/>
        </w:rPr>
        <w:t>virtualenv</w:t>
      </w:r>
      <w:proofErr w:type="spellEnd"/>
      <w:proofErr w:type="gramEnd"/>
      <w:r w:rsidRPr="003D35FD">
        <w:rPr>
          <w:rFonts w:ascii="HPE Simple" w:hAnsi="HPE Simple"/>
          <w:sz w:val="20"/>
          <w:szCs w:val="20"/>
        </w:rPr>
        <w:t xml:space="preserve"> -p python3.7 Python_3_7</w:t>
      </w:r>
    </w:p>
    <w:p w14:paraId="26259B5B"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xml:space="preserve"># </w:t>
      </w:r>
      <w:proofErr w:type="gramStart"/>
      <w:r w:rsidRPr="003D35FD">
        <w:rPr>
          <w:rFonts w:ascii="HPE Simple" w:hAnsi="HPE Simple"/>
          <w:sz w:val="20"/>
          <w:szCs w:val="20"/>
        </w:rPr>
        <w:t>source</w:t>
      </w:r>
      <w:proofErr w:type="gramEnd"/>
      <w:r w:rsidRPr="003D35FD">
        <w:rPr>
          <w:rFonts w:ascii="HPE Simple" w:hAnsi="HPE Simple"/>
          <w:sz w:val="20"/>
          <w:szCs w:val="20"/>
        </w:rPr>
        <w:t xml:space="preserve"> /root/Python_3_7/bin/activate</w:t>
      </w:r>
    </w:p>
    <w:p w14:paraId="0BC5AD8E" w14:textId="662966BA" w:rsidR="00B01FD8" w:rsidRDefault="00083762" w:rsidP="003D35FD">
      <w:pPr>
        <w:pStyle w:val="ListParagraph"/>
        <w:ind w:left="360"/>
        <w:rPr>
          <w:rFonts w:ascii="HPE Simple" w:hAnsi="HPE Simple"/>
          <w:sz w:val="20"/>
          <w:szCs w:val="20"/>
        </w:rPr>
      </w:pPr>
      <w:r w:rsidRPr="00083762">
        <w:rPr>
          <w:rFonts w:ascii="HPE Simple" w:hAnsi="HPE Simple"/>
          <w:sz w:val="20"/>
          <w:szCs w:val="20"/>
        </w:rPr>
        <w:t>(Python_3_7) [</w:t>
      </w:r>
      <w:proofErr w:type="spellStart"/>
      <w:r w:rsidRPr="00083762">
        <w:rPr>
          <w:rFonts w:ascii="HPE Simple" w:hAnsi="HPE Simple"/>
          <w:sz w:val="20"/>
          <w:szCs w:val="20"/>
        </w:rPr>
        <w:t>root@localhost</w:t>
      </w:r>
      <w:proofErr w:type="spellEnd"/>
      <w:r w:rsidRPr="00083762">
        <w:rPr>
          <w:rFonts w:ascii="HPE Simple" w:hAnsi="HPE Simple"/>
          <w:sz w:val="20"/>
          <w:szCs w:val="20"/>
        </w:rPr>
        <w:t xml:space="preserve">]# </w:t>
      </w:r>
      <w:r w:rsidR="00B01FD8" w:rsidRPr="003D35FD">
        <w:rPr>
          <w:rFonts w:ascii="HPE Simple" w:hAnsi="HPE Simple"/>
          <w:sz w:val="20"/>
          <w:szCs w:val="20"/>
        </w:rPr>
        <w:t xml:space="preserve">deactivate    [[To come out of </w:t>
      </w:r>
      <w:proofErr w:type="spellStart"/>
      <w:r w:rsidR="00B01FD8" w:rsidRPr="003D35FD">
        <w:rPr>
          <w:rFonts w:ascii="HPE Simple" w:hAnsi="HPE Simple"/>
          <w:sz w:val="20"/>
          <w:szCs w:val="20"/>
        </w:rPr>
        <w:t>virtualenv</w:t>
      </w:r>
      <w:proofErr w:type="spellEnd"/>
      <w:r w:rsidR="00B01FD8" w:rsidRPr="003D35FD">
        <w:rPr>
          <w:rFonts w:ascii="HPE Simple" w:hAnsi="HPE Simple"/>
          <w:sz w:val="20"/>
          <w:szCs w:val="20"/>
        </w:rPr>
        <w:t xml:space="preserve"> environment]]</w:t>
      </w:r>
    </w:p>
    <w:p w14:paraId="2557CB81" w14:textId="77777777" w:rsidR="003D35FD" w:rsidRPr="003D35FD" w:rsidRDefault="003D35FD" w:rsidP="003D35FD">
      <w:pPr>
        <w:pStyle w:val="ListParagraph"/>
        <w:ind w:left="360"/>
        <w:rPr>
          <w:rFonts w:ascii="HPE Simple" w:hAnsi="HPE Simple"/>
          <w:sz w:val="20"/>
          <w:szCs w:val="20"/>
        </w:rPr>
      </w:pPr>
    </w:p>
    <w:p w14:paraId="399FDC9B" w14:textId="77777777" w:rsidR="00B01FD8" w:rsidRDefault="00B01FD8" w:rsidP="00726F95">
      <w:pPr>
        <w:pStyle w:val="ListParagraph"/>
        <w:numPr>
          <w:ilvl w:val="0"/>
          <w:numId w:val="33"/>
        </w:numPr>
      </w:pPr>
      <w:r>
        <w:t xml:space="preserve">Install xGT python packages under </w:t>
      </w:r>
      <w:proofErr w:type="spellStart"/>
      <w:r>
        <w:t>virtualenv</w:t>
      </w:r>
      <w:proofErr w:type="spellEnd"/>
      <w:r>
        <w:t xml:space="preserve"> environment. </w:t>
      </w:r>
    </w:p>
    <w:p w14:paraId="44DEECBE"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xml:space="preserve"># </w:t>
      </w:r>
      <w:proofErr w:type="gramStart"/>
      <w:r w:rsidRPr="003D35FD">
        <w:rPr>
          <w:rFonts w:ascii="HPE Simple" w:hAnsi="HPE Simple"/>
          <w:sz w:val="20"/>
          <w:szCs w:val="20"/>
        </w:rPr>
        <w:t>source</w:t>
      </w:r>
      <w:proofErr w:type="gramEnd"/>
      <w:r w:rsidRPr="003D35FD">
        <w:rPr>
          <w:rFonts w:ascii="HPE Simple" w:hAnsi="HPE Simple"/>
          <w:sz w:val="20"/>
          <w:szCs w:val="20"/>
        </w:rPr>
        <w:t xml:space="preserve"> /root/Python_3_7/bin/activate</w:t>
      </w:r>
    </w:p>
    <w:p w14:paraId="372D04F9"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(Python_3_7) [</w:t>
      </w:r>
      <w:proofErr w:type="spellStart"/>
      <w:r w:rsidRPr="003D35FD">
        <w:rPr>
          <w:rFonts w:ascii="HPE Simple" w:hAnsi="HPE Simple"/>
          <w:sz w:val="20"/>
          <w:szCs w:val="20"/>
        </w:rPr>
        <w:t>root@localhost</w:t>
      </w:r>
      <w:proofErr w:type="spellEnd"/>
      <w:r w:rsidRPr="003D35FD">
        <w:rPr>
          <w:rFonts w:ascii="HPE Simple" w:hAnsi="HPE Simple"/>
          <w:sz w:val="20"/>
          <w:szCs w:val="20"/>
        </w:rPr>
        <w:t xml:space="preserve">]# </w:t>
      </w:r>
      <w:proofErr w:type="gramStart"/>
      <w:r w:rsidRPr="003D35FD">
        <w:rPr>
          <w:rFonts w:ascii="HPE Simple" w:hAnsi="HPE Simple"/>
          <w:sz w:val="20"/>
          <w:szCs w:val="20"/>
        </w:rPr>
        <w:t>pip</w:t>
      </w:r>
      <w:proofErr w:type="gramEnd"/>
      <w:r w:rsidRPr="003D35FD">
        <w:rPr>
          <w:rFonts w:ascii="HPE Simple" w:hAnsi="HPE Simple"/>
          <w:sz w:val="20"/>
          <w:szCs w:val="20"/>
        </w:rPr>
        <w:t xml:space="preserve"> install </w:t>
      </w:r>
      <w:proofErr w:type="spellStart"/>
      <w:r w:rsidRPr="003D35FD">
        <w:rPr>
          <w:rFonts w:ascii="HPE Simple" w:hAnsi="HPE Simple"/>
          <w:sz w:val="20"/>
          <w:szCs w:val="20"/>
        </w:rPr>
        <w:t>grpcio</w:t>
      </w:r>
      <w:proofErr w:type="spellEnd"/>
    </w:p>
    <w:p w14:paraId="55249707"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(Python_3_7) [</w:t>
      </w:r>
      <w:proofErr w:type="spellStart"/>
      <w:r w:rsidRPr="003D35FD">
        <w:rPr>
          <w:rFonts w:ascii="HPE Simple" w:hAnsi="HPE Simple"/>
          <w:sz w:val="20"/>
          <w:szCs w:val="20"/>
        </w:rPr>
        <w:t>root@localhost</w:t>
      </w:r>
      <w:proofErr w:type="spellEnd"/>
      <w:r w:rsidRPr="003D35FD">
        <w:rPr>
          <w:rFonts w:ascii="HPE Simple" w:hAnsi="HPE Simple"/>
          <w:sz w:val="20"/>
          <w:szCs w:val="20"/>
        </w:rPr>
        <w:t xml:space="preserve">]# </w:t>
      </w:r>
      <w:proofErr w:type="gramStart"/>
      <w:r w:rsidRPr="003D35FD">
        <w:rPr>
          <w:rFonts w:ascii="HPE Simple" w:hAnsi="HPE Simple"/>
          <w:sz w:val="20"/>
          <w:szCs w:val="20"/>
        </w:rPr>
        <w:t>pip</w:t>
      </w:r>
      <w:proofErr w:type="gramEnd"/>
      <w:r w:rsidRPr="003D35FD">
        <w:rPr>
          <w:rFonts w:ascii="HPE Simple" w:hAnsi="HPE Simple"/>
          <w:sz w:val="20"/>
          <w:szCs w:val="20"/>
        </w:rPr>
        <w:t xml:space="preserve"> install </w:t>
      </w:r>
      <w:proofErr w:type="spellStart"/>
      <w:r w:rsidRPr="003D35FD">
        <w:rPr>
          <w:rFonts w:ascii="HPE Simple" w:hAnsi="HPE Simple"/>
          <w:sz w:val="20"/>
          <w:szCs w:val="20"/>
        </w:rPr>
        <w:t>protobuf</w:t>
      </w:r>
      <w:proofErr w:type="spellEnd"/>
    </w:p>
    <w:p w14:paraId="77C2C7D3" w14:textId="77777777" w:rsidR="00B01FD8" w:rsidRDefault="00B01FD8" w:rsidP="003D35FD">
      <w:pPr>
        <w:pStyle w:val="ListParagraph"/>
        <w:ind w:left="360"/>
        <w:rPr>
          <w:rFonts w:ascii="HPE Simple" w:hAnsi="HPE Simple"/>
          <w:sz w:val="20"/>
          <w:szCs w:val="20"/>
        </w:rPr>
      </w:pPr>
      <w:r w:rsidRPr="003D35FD">
        <w:rPr>
          <w:rFonts w:ascii="HPE Simple" w:hAnsi="HPE Simple"/>
          <w:sz w:val="20"/>
          <w:szCs w:val="20"/>
        </w:rPr>
        <w:t>(Python_3_7) [</w:t>
      </w:r>
      <w:proofErr w:type="spellStart"/>
      <w:r w:rsidRPr="003D35FD">
        <w:rPr>
          <w:rFonts w:ascii="HPE Simple" w:hAnsi="HPE Simple"/>
          <w:sz w:val="20"/>
          <w:szCs w:val="20"/>
        </w:rPr>
        <w:t>root@localhost</w:t>
      </w:r>
      <w:proofErr w:type="spellEnd"/>
      <w:r w:rsidRPr="003D35FD">
        <w:rPr>
          <w:rFonts w:ascii="HPE Simple" w:hAnsi="HPE Simple"/>
          <w:sz w:val="20"/>
          <w:szCs w:val="20"/>
        </w:rPr>
        <w:t xml:space="preserve">]# </w:t>
      </w:r>
      <w:proofErr w:type="gramStart"/>
      <w:r w:rsidRPr="003D35FD">
        <w:rPr>
          <w:rFonts w:ascii="HPE Simple" w:hAnsi="HPE Simple"/>
          <w:sz w:val="20"/>
          <w:szCs w:val="20"/>
        </w:rPr>
        <w:t>pip</w:t>
      </w:r>
      <w:proofErr w:type="gramEnd"/>
      <w:r w:rsidRPr="003D35FD">
        <w:rPr>
          <w:rFonts w:ascii="HPE Simple" w:hAnsi="HPE Simple"/>
          <w:sz w:val="20"/>
          <w:szCs w:val="20"/>
        </w:rPr>
        <w:t xml:space="preserve"> install xgt</w:t>
      </w:r>
    </w:p>
    <w:p w14:paraId="3426C7DD" w14:textId="77777777" w:rsidR="003D35FD" w:rsidRPr="003D35FD" w:rsidRDefault="003D35FD" w:rsidP="003D35FD">
      <w:pPr>
        <w:pStyle w:val="ListParagraph"/>
        <w:ind w:left="360"/>
        <w:rPr>
          <w:rFonts w:ascii="HPE Simple" w:hAnsi="HPE Simple"/>
          <w:sz w:val="20"/>
          <w:szCs w:val="20"/>
        </w:rPr>
      </w:pPr>
    </w:p>
    <w:p w14:paraId="0678D328" w14:textId="77777777" w:rsidR="00B01FD8" w:rsidRDefault="00B01FD8" w:rsidP="00726F95">
      <w:pPr>
        <w:pStyle w:val="ListParagraph"/>
        <w:numPr>
          <w:ilvl w:val="0"/>
          <w:numId w:val="33"/>
        </w:numPr>
      </w:pPr>
      <w:r>
        <w:t xml:space="preserve">Install Jupyter notebook package under </w:t>
      </w:r>
      <w:proofErr w:type="spellStart"/>
      <w:r>
        <w:t>virtualenv</w:t>
      </w:r>
      <w:proofErr w:type="spellEnd"/>
      <w:r>
        <w:t xml:space="preserve"> environment.</w:t>
      </w:r>
    </w:p>
    <w:p w14:paraId="64494F6A"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 xml:space="preserve"># </w:t>
      </w:r>
      <w:proofErr w:type="gramStart"/>
      <w:r w:rsidRPr="003D35FD">
        <w:rPr>
          <w:rFonts w:ascii="HPE Simple" w:hAnsi="HPE Simple"/>
          <w:sz w:val="20"/>
          <w:szCs w:val="20"/>
        </w:rPr>
        <w:t>source</w:t>
      </w:r>
      <w:proofErr w:type="gramEnd"/>
      <w:r w:rsidRPr="003D35FD">
        <w:rPr>
          <w:rFonts w:ascii="HPE Simple" w:hAnsi="HPE Simple"/>
          <w:sz w:val="20"/>
          <w:szCs w:val="20"/>
        </w:rPr>
        <w:t xml:space="preserve"> /root/Python_3_7/bin/activate</w:t>
      </w:r>
    </w:p>
    <w:p w14:paraId="6B7883F3"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(Python_3_7) [</w:t>
      </w:r>
      <w:proofErr w:type="spellStart"/>
      <w:r w:rsidRPr="003D35FD">
        <w:rPr>
          <w:rFonts w:ascii="HPE Simple" w:hAnsi="HPE Simple"/>
          <w:sz w:val="20"/>
          <w:szCs w:val="20"/>
        </w:rPr>
        <w:t>root@localhost</w:t>
      </w:r>
      <w:proofErr w:type="spellEnd"/>
      <w:r w:rsidRPr="003D35FD">
        <w:rPr>
          <w:rFonts w:ascii="HPE Simple" w:hAnsi="HPE Simple"/>
          <w:sz w:val="20"/>
          <w:szCs w:val="20"/>
        </w:rPr>
        <w:t>]# python3.7 -m pip install jupyter</w:t>
      </w:r>
    </w:p>
    <w:p w14:paraId="096AF771" w14:textId="77777777" w:rsidR="00B01FD8" w:rsidRPr="003D35FD" w:rsidRDefault="00B01FD8" w:rsidP="003D35FD">
      <w:pPr>
        <w:pStyle w:val="ListParagraph"/>
        <w:ind w:left="360"/>
        <w:rPr>
          <w:rFonts w:ascii="HPE Simple" w:hAnsi="HPE Simple"/>
          <w:sz w:val="20"/>
          <w:szCs w:val="20"/>
        </w:rPr>
      </w:pPr>
      <w:r w:rsidRPr="003D35FD">
        <w:rPr>
          <w:rFonts w:ascii="HPE Simple" w:hAnsi="HPE Simple"/>
          <w:sz w:val="20"/>
          <w:szCs w:val="20"/>
        </w:rPr>
        <w:t>(Python_3_7) [</w:t>
      </w:r>
      <w:proofErr w:type="spellStart"/>
      <w:r w:rsidRPr="003D35FD">
        <w:rPr>
          <w:rFonts w:ascii="HPE Simple" w:hAnsi="HPE Simple"/>
          <w:sz w:val="20"/>
          <w:szCs w:val="20"/>
        </w:rPr>
        <w:t>root@localhost</w:t>
      </w:r>
      <w:proofErr w:type="spellEnd"/>
      <w:r w:rsidRPr="003D35FD">
        <w:rPr>
          <w:rFonts w:ascii="HPE Simple" w:hAnsi="HPE Simple"/>
          <w:sz w:val="20"/>
          <w:szCs w:val="20"/>
        </w:rPr>
        <w:t xml:space="preserve">]# </w:t>
      </w:r>
      <w:proofErr w:type="gramStart"/>
      <w:r w:rsidRPr="003D35FD">
        <w:rPr>
          <w:rFonts w:ascii="HPE Simple" w:hAnsi="HPE Simple"/>
          <w:sz w:val="20"/>
          <w:szCs w:val="20"/>
        </w:rPr>
        <w:t>jupyter</w:t>
      </w:r>
      <w:proofErr w:type="gramEnd"/>
      <w:r w:rsidRPr="003D35FD">
        <w:rPr>
          <w:rFonts w:ascii="HPE Simple" w:hAnsi="HPE Simple"/>
          <w:sz w:val="20"/>
          <w:szCs w:val="20"/>
        </w:rPr>
        <w:t xml:space="preserve"> notebook --ip &lt;</w:t>
      </w:r>
      <w:proofErr w:type="spellStart"/>
      <w:r w:rsidRPr="003D35FD">
        <w:rPr>
          <w:rFonts w:ascii="HPE Simple" w:hAnsi="HPE Simple"/>
          <w:sz w:val="20"/>
          <w:szCs w:val="20"/>
        </w:rPr>
        <w:t>host_ip_address</w:t>
      </w:r>
      <w:proofErr w:type="spellEnd"/>
      <w:r w:rsidRPr="003D35FD">
        <w:rPr>
          <w:rFonts w:ascii="HPE Simple" w:hAnsi="HPE Simple"/>
          <w:sz w:val="20"/>
          <w:szCs w:val="20"/>
        </w:rPr>
        <w:t>&gt; --allow-root</w:t>
      </w:r>
    </w:p>
    <w:p w14:paraId="0CE510A3" w14:textId="77777777" w:rsidR="00072163" w:rsidRPr="00424AB2" w:rsidRDefault="00072163" w:rsidP="00424AB2">
      <w:pPr>
        <w:pStyle w:val="ListParagraph"/>
        <w:rPr>
          <w:color w:val="0070C0"/>
          <w:sz w:val="12"/>
          <w:szCs w:val="16"/>
        </w:rPr>
      </w:pPr>
    </w:p>
    <w:p w14:paraId="24CD7161" w14:textId="77777777" w:rsidR="000D2F59" w:rsidRPr="000D2F59" w:rsidRDefault="000D2F59" w:rsidP="000D2F59"/>
    <w:p w14:paraId="127AE5B5" w14:textId="77777777" w:rsidR="00F26FD1" w:rsidRDefault="00F26FD1" w:rsidP="00F26FD1">
      <w:pPr>
        <w:pStyle w:val="Heading1"/>
      </w:pPr>
      <w:bookmarkStart w:id="40" w:name="_Toc29898821"/>
      <w:bookmarkStart w:id="41" w:name="_Toc31722502"/>
      <w:r>
        <w:t>System Hardware Performance Validation</w:t>
      </w:r>
      <w:bookmarkEnd w:id="40"/>
      <w:bookmarkEnd w:id="41"/>
    </w:p>
    <w:p w14:paraId="0FCB00A3" w14:textId="651B7090" w:rsidR="00F26FD1" w:rsidRDefault="00BA68FD" w:rsidP="00F26FD1">
      <w:pPr>
        <w:pStyle w:val="Heading2"/>
      </w:pPr>
      <w:bookmarkStart w:id="42" w:name="_Toc29898822"/>
      <w:bookmarkStart w:id="43" w:name="_Toc31722503"/>
      <w:r>
        <w:t>Performance Metrics Collector</w:t>
      </w:r>
      <w:r w:rsidR="002C3BD1">
        <w:t xml:space="preserve">: </w:t>
      </w:r>
      <w:r w:rsidR="00F26FD1">
        <w:t>CPU</w:t>
      </w:r>
      <w:r w:rsidR="00E74123">
        <w:t xml:space="preserve">, Disk </w:t>
      </w:r>
      <w:proofErr w:type="gramStart"/>
      <w:r w:rsidR="00E74123">
        <w:t>Read ,</w:t>
      </w:r>
      <w:proofErr w:type="gramEnd"/>
      <w:r w:rsidR="00E74123">
        <w:t xml:space="preserve"> Disk Write , Memory , Network</w:t>
      </w:r>
      <w:r w:rsidR="00F26FD1">
        <w:t xml:space="preserve"> Testing</w:t>
      </w:r>
      <w:bookmarkEnd w:id="42"/>
      <w:bookmarkEnd w:id="43"/>
    </w:p>
    <w:p w14:paraId="6107703F" w14:textId="77777777" w:rsidR="00135D58" w:rsidRDefault="00135D58" w:rsidP="00135D58"/>
    <w:p w14:paraId="555BE167" w14:textId="281BBB55" w:rsidR="00135D58" w:rsidRPr="004B61DB" w:rsidRDefault="00135D58" w:rsidP="004B61DB">
      <w:pPr>
        <w:pStyle w:val="ListParagraph"/>
        <w:numPr>
          <w:ilvl w:val="0"/>
          <w:numId w:val="41"/>
        </w:numPr>
      </w:pPr>
      <w:r w:rsidRPr="004B61DB">
        <w:t>Install SAR Utility</w:t>
      </w:r>
    </w:p>
    <w:p w14:paraId="36F96EF8" w14:textId="04355C76" w:rsidR="00135D58" w:rsidRPr="00445045" w:rsidRDefault="00536A5C" w:rsidP="00135D58">
      <w:pPr>
        <w:pStyle w:val="ListParagraph"/>
        <w:rPr>
          <w:rFonts w:ascii="HPE Simple" w:hAnsi="HPE Simple"/>
          <w:sz w:val="20"/>
          <w:szCs w:val="20"/>
        </w:rPr>
      </w:pPr>
      <w:proofErr w:type="gramStart"/>
      <w:r>
        <w:rPr>
          <w:rFonts w:ascii="HPE Simple" w:hAnsi="HPE Simple"/>
          <w:sz w:val="20"/>
          <w:szCs w:val="20"/>
        </w:rPr>
        <w:t>yum</w:t>
      </w:r>
      <w:proofErr w:type="gramEnd"/>
      <w:r>
        <w:rPr>
          <w:rFonts w:ascii="HPE Simple" w:hAnsi="HPE Simple"/>
          <w:sz w:val="20"/>
          <w:szCs w:val="20"/>
        </w:rPr>
        <w:t xml:space="preserve"> install </w:t>
      </w:r>
      <w:proofErr w:type="spellStart"/>
      <w:r>
        <w:rPr>
          <w:rFonts w:ascii="HPE Simple" w:hAnsi="HPE Simple"/>
          <w:sz w:val="20"/>
          <w:szCs w:val="20"/>
        </w:rPr>
        <w:t>sysstat</w:t>
      </w:r>
      <w:proofErr w:type="spellEnd"/>
    </w:p>
    <w:p w14:paraId="23192F1B" w14:textId="77777777" w:rsidR="00135D58" w:rsidRPr="00445045" w:rsidRDefault="00135D58" w:rsidP="00135D58">
      <w:pPr>
        <w:pStyle w:val="ListParagraph"/>
        <w:rPr>
          <w:rFonts w:ascii="HPE Simple" w:hAnsi="HPE Simple"/>
          <w:sz w:val="20"/>
          <w:szCs w:val="20"/>
        </w:rPr>
      </w:pPr>
    </w:p>
    <w:p w14:paraId="756A182B" w14:textId="417BC5CE" w:rsidR="00135D58" w:rsidRPr="004B61DB" w:rsidRDefault="00135D58" w:rsidP="004B61DB">
      <w:pPr>
        <w:pStyle w:val="ListParagraph"/>
        <w:numPr>
          <w:ilvl w:val="0"/>
          <w:numId w:val="41"/>
        </w:numPr>
      </w:pPr>
      <w:r w:rsidRPr="004B61DB">
        <w:t>Generate SAR Report</w:t>
      </w:r>
    </w:p>
    <w:p w14:paraId="0E95D080" w14:textId="450D51AB" w:rsidR="00A972EC" w:rsidRDefault="00A972EC" w:rsidP="00135D58">
      <w:pPr>
        <w:pStyle w:val="ListParagraph"/>
        <w:rPr>
          <w:rFonts w:ascii="HPE Simple" w:hAnsi="HPE Simple"/>
          <w:sz w:val="20"/>
          <w:szCs w:val="20"/>
        </w:rPr>
      </w:pPr>
      <w:proofErr w:type="gramStart"/>
      <w:r w:rsidRPr="00A972EC">
        <w:rPr>
          <w:rFonts w:ascii="HPE Simple" w:hAnsi="HPE Simple"/>
          <w:sz w:val="20"/>
          <w:szCs w:val="20"/>
        </w:rPr>
        <w:t>export</w:t>
      </w:r>
      <w:proofErr w:type="gramEnd"/>
      <w:r w:rsidRPr="00A972EC">
        <w:rPr>
          <w:rFonts w:ascii="HPE Simple" w:hAnsi="HPE Simple"/>
          <w:sz w:val="20"/>
          <w:szCs w:val="20"/>
        </w:rPr>
        <w:t xml:space="preserve"> LC_TIME="POSIX"</w:t>
      </w:r>
    </w:p>
    <w:p w14:paraId="7AABA964" w14:textId="5CB61F2D" w:rsidR="00135D58" w:rsidRPr="00445045" w:rsidRDefault="00135D58" w:rsidP="00135D58">
      <w:pPr>
        <w:pStyle w:val="ListParagraph"/>
        <w:rPr>
          <w:rFonts w:ascii="HPE Simple" w:hAnsi="HPE Simple"/>
          <w:sz w:val="20"/>
          <w:szCs w:val="20"/>
        </w:rPr>
      </w:pPr>
      <w:proofErr w:type="spellStart"/>
      <w:r w:rsidRPr="00445045">
        <w:rPr>
          <w:rFonts w:ascii="HPE Simple" w:hAnsi="HPE Simple"/>
          <w:sz w:val="20"/>
          <w:szCs w:val="20"/>
        </w:rPr>
        <w:t>sample_interval</w:t>
      </w:r>
      <w:proofErr w:type="spellEnd"/>
      <w:r w:rsidRPr="00445045">
        <w:rPr>
          <w:rFonts w:ascii="HPE Simple" w:hAnsi="HPE Simple"/>
          <w:sz w:val="20"/>
          <w:szCs w:val="20"/>
        </w:rPr>
        <w:t xml:space="preserve"> = 1 </w:t>
      </w:r>
    </w:p>
    <w:p w14:paraId="03B147D8" w14:textId="3BDA0425" w:rsidR="00135D58" w:rsidRPr="00445045" w:rsidRDefault="00135D58" w:rsidP="00135D58">
      <w:pPr>
        <w:pStyle w:val="ListParagraph"/>
        <w:rPr>
          <w:rFonts w:ascii="HPE Simple" w:hAnsi="HPE Simple"/>
          <w:sz w:val="20"/>
          <w:szCs w:val="20"/>
        </w:rPr>
      </w:pPr>
      <w:proofErr w:type="spellStart"/>
      <w:r w:rsidRPr="00445045">
        <w:rPr>
          <w:rFonts w:ascii="HPE Simple" w:hAnsi="HPE Simple"/>
          <w:sz w:val="20"/>
          <w:szCs w:val="20"/>
        </w:rPr>
        <w:t>number_of_samples</w:t>
      </w:r>
      <w:proofErr w:type="spellEnd"/>
      <w:r w:rsidRPr="00445045">
        <w:rPr>
          <w:rFonts w:ascii="HPE Simple" w:hAnsi="HPE Simple"/>
          <w:sz w:val="20"/>
          <w:szCs w:val="20"/>
        </w:rPr>
        <w:t xml:space="preserve"> = 10</w:t>
      </w:r>
    </w:p>
    <w:p w14:paraId="51D6E347" w14:textId="77777777" w:rsidR="00135D58" w:rsidRPr="00445045" w:rsidRDefault="00135D58" w:rsidP="00135D58">
      <w:pPr>
        <w:pStyle w:val="ListParagraph"/>
        <w:rPr>
          <w:rFonts w:ascii="HPE Simple" w:hAnsi="HPE Simple"/>
          <w:sz w:val="20"/>
          <w:szCs w:val="20"/>
        </w:rPr>
      </w:pPr>
    </w:p>
    <w:p w14:paraId="45214932" w14:textId="7DCBE60C"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CPU</w:t>
      </w:r>
    </w:p>
    <w:p w14:paraId="2901D104" w14:textId="47BFD518" w:rsidR="00E74123" w:rsidRPr="00445045" w:rsidRDefault="00E74123" w:rsidP="00E74123">
      <w:pPr>
        <w:pStyle w:val="ListParagraph"/>
        <w:rPr>
          <w:rFonts w:ascii="HPE Simple" w:hAnsi="HPE Simple"/>
          <w:sz w:val="20"/>
          <w:szCs w:val="20"/>
        </w:rPr>
      </w:pPr>
      <w:proofErr w:type="gramStart"/>
      <w:r w:rsidRPr="00445045">
        <w:rPr>
          <w:rFonts w:ascii="HPE Simple" w:hAnsi="HPE Simple"/>
          <w:sz w:val="20"/>
          <w:szCs w:val="20"/>
        </w:rPr>
        <w:t>sar</w:t>
      </w:r>
      <w:proofErr w:type="gramEnd"/>
      <w:r w:rsidRPr="00445045">
        <w:rPr>
          <w:rFonts w:ascii="HPE Simple" w:hAnsi="HPE Simple"/>
          <w:sz w:val="20"/>
          <w:szCs w:val="20"/>
        </w:rPr>
        <w:t xml:space="preserve"> -u $</w:t>
      </w:r>
      <w:proofErr w:type="spellStart"/>
      <w:r w:rsidRPr="00445045">
        <w:rPr>
          <w:rFonts w:ascii="HPE Simple" w:hAnsi="HPE Simple"/>
          <w:sz w:val="20"/>
          <w:szCs w:val="20"/>
        </w:rPr>
        <w:t>sample_interval</w:t>
      </w:r>
      <w:proofErr w:type="spellEnd"/>
      <w:r w:rsidRPr="00445045">
        <w:rPr>
          <w:rFonts w:ascii="HPE Simple" w:hAnsi="HPE Simple"/>
          <w:sz w:val="20"/>
          <w:szCs w:val="20"/>
        </w:rPr>
        <w:t xml:space="preserve"> $</w:t>
      </w:r>
      <w:proofErr w:type="spellStart"/>
      <w:r w:rsidRPr="00445045">
        <w:rPr>
          <w:rFonts w:ascii="HPE Simple" w:hAnsi="HPE Simple"/>
          <w:sz w:val="20"/>
          <w:szCs w:val="20"/>
        </w:rPr>
        <w:t>number_of_samples</w:t>
      </w:r>
      <w:proofErr w:type="spellEnd"/>
      <w:r w:rsidRPr="00445045">
        <w:rPr>
          <w:rFonts w:ascii="HPE Simple" w:hAnsi="HPE Simple"/>
          <w:sz w:val="20"/>
          <w:szCs w:val="20"/>
        </w:rPr>
        <w:t xml:space="preserve"> | grep -v -E "</w:t>
      </w:r>
      <w:proofErr w:type="spellStart"/>
      <w:r w:rsidRPr="00445045">
        <w:rPr>
          <w:rFonts w:ascii="HPE Simple" w:hAnsi="HPE Simple"/>
          <w:sz w:val="20"/>
          <w:szCs w:val="20"/>
        </w:rPr>
        <w:t>CPU|Average</w:t>
      </w:r>
      <w:proofErr w:type="spellEnd"/>
      <w:r w:rsidRPr="00445045">
        <w:rPr>
          <w:rFonts w:ascii="HPE Simple" w:hAnsi="HPE Simple"/>
          <w:sz w:val="20"/>
          <w:szCs w:val="20"/>
        </w:rPr>
        <w:t>|^$" &gt; data/cpu.dat &amp;</w:t>
      </w:r>
    </w:p>
    <w:p w14:paraId="45BC55BA" w14:textId="253C91C0"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CPU DETAILED CSV FORMAT</w:t>
      </w:r>
    </w:p>
    <w:p w14:paraId="6531A127" w14:textId="76C25ECA" w:rsidR="00E74123" w:rsidRPr="00445045" w:rsidRDefault="00E74123" w:rsidP="00E74123">
      <w:pPr>
        <w:pStyle w:val="ListParagraph"/>
        <w:rPr>
          <w:rFonts w:ascii="HPE Simple" w:hAnsi="HPE Simple"/>
          <w:sz w:val="20"/>
          <w:szCs w:val="20"/>
        </w:rPr>
      </w:pPr>
      <w:r w:rsidRPr="00445045">
        <w:rPr>
          <w:rFonts w:ascii="HPE Simple" w:hAnsi="HPE Simple"/>
          <w:sz w:val="20"/>
          <w:szCs w:val="20"/>
        </w:rPr>
        <w:lastRenderedPageBreak/>
        <w:t>sar -P ALL $</w:t>
      </w:r>
      <w:proofErr w:type="spellStart"/>
      <w:r w:rsidRPr="00445045">
        <w:rPr>
          <w:rFonts w:ascii="HPE Simple" w:hAnsi="HPE Simple"/>
          <w:sz w:val="20"/>
          <w:szCs w:val="20"/>
        </w:rPr>
        <w:t>sample_interval</w:t>
      </w:r>
      <w:proofErr w:type="spellEnd"/>
      <w:r w:rsidRPr="00445045">
        <w:rPr>
          <w:rFonts w:ascii="HPE Simple" w:hAnsi="HPE Simple"/>
          <w:sz w:val="20"/>
          <w:szCs w:val="20"/>
        </w:rPr>
        <w:t xml:space="preserve"> $</w:t>
      </w:r>
      <w:proofErr w:type="spellStart"/>
      <w:r w:rsidRPr="00445045">
        <w:rPr>
          <w:rFonts w:ascii="HPE Simple" w:hAnsi="HPE Simple"/>
          <w:sz w:val="20"/>
          <w:szCs w:val="20"/>
        </w:rPr>
        <w:t>number_of_samples</w:t>
      </w:r>
      <w:proofErr w:type="spellEnd"/>
      <w:r w:rsidRPr="00445045">
        <w:rPr>
          <w:rFonts w:ascii="HPE Simple" w:hAnsi="HPE Simple"/>
          <w:sz w:val="20"/>
          <w:szCs w:val="20"/>
        </w:rPr>
        <w:t xml:space="preserve"> | grep -v -E "</w:t>
      </w:r>
      <w:proofErr w:type="spellStart"/>
      <w:r w:rsidRPr="00445045">
        <w:rPr>
          <w:rFonts w:ascii="HPE Simple" w:hAnsi="HPE Simple"/>
          <w:sz w:val="20"/>
          <w:szCs w:val="20"/>
        </w:rPr>
        <w:t>Linux|Average</w:t>
      </w:r>
      <w:proofErr w:type="spellEnd"/>
      <w:r w:rsidRPr="00445045">
        <w:rPr>
          <w:rFonts w:ascii="HPE Simple" w:hAnsi="HPE Simple"/>
          <w:sz w:val="20"/>
          <w:szCs w:val="20"/>
        </w:rPr>
        <w:t xml:space="preserve">"| </w:t>
      </w:r>
      <w:proofErr w:type="spellStart"/>
      <w:r w:rsidRPr="00445045">
        <w:rPr>
          <w:rFonts w:ascii="HPE Simple" w:hAnsi="HPE Simple"/>
          <w:sz w:val="20"/>
          <w:szCs w:val="20"/>
        </w:rPr>
        <w:t>awk</w:t>
      </w:r>
      <w:proofErr w:type="spellEnd"/>
      <w:r w:rsidRPr="00445045">
        <w:rPr>
          <w:rFonts w:ascii="HPE Simple" w:hAnsi="HPE Simple"/>
          <w:sz w:val="20"/>
          <w:szCs w:val="20"/>
        </w:rPr>
        <w:t xml:space="preserve"> '{if ($0 ~ /[0-9]/) { print $1","$2","$3","$4","$5","$6","$7","$8","$9; }  }' &gt;data/CPU.csv &amp;</w:t>
      </w:r>
    </w:p>
    <w:p w14:paraId="19BB6A2A" w14:textId="77777777" w:rsidR="00E74123" w:rsidRPr="00445045" w:rsidRDefault="00E74123" w:rsidP="00E74123">
      <w:pPr>
        <w:pStyle w:val="ListParagraph"/>
        <w:rPr>
          <w:rFonts w:ascii="HPE Simple" w:hAnsi="HPE Simple"/>
          <w:sz w:val="20"/>
          <w:szCs w:val="20"/>
        </w:rPr>
      </w:pPr>
    </w:p>
    <w:p w14:paraId="3C00342D" w14:textId="0891C6F9"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RAM</w:t>
      </w:r>
    </w:p>
    <w:p w14:paraId="6EDE8879" w14:textId="01877174" w:rsidR="00E74123" w:rsidRPr="00445045" w:rsidRDefault="00E74123" w:rsidP="00E74123">
      <w:pPr>
        <w:pStyle w:val="ListParagraph"/>
        <w:rPr>
          <w:rFonts w:ascii="HPE Simple" w:hAnsi="HPE Simple"/>
          <w:sz w:val="20"/>
          <w:szCs w:val="20"/>
        </w:rPr>
      </w:pPr>
      <w:proofErr w:type="gramStart"/>
      <w:r w:rsidRPr="00445045">
        <w:rPr>
          <w:rFonts w:ascii="HPE Simple" w:hAnsi="HPE Simple"/>
          <w:sz w:val="20"/>
          <w:szCs w:val="20"/>
        </w:rPr>
        <w:t>sar</w:t>
      </w:r>
      <w:proofErr w:type="gramEnd"/>
      <w:r w:rsidRPr="00445045">
        <w:rPr>
          <w:rFonts w:ascii="HPE Simple" w:hAnsi="HPE Simple"/>
          <w:sz w:val="20"/>
          <w:szCs w:val="20"/>
        </w:rPr>
        <w:t xml:space="preserve"> -r $</w:t>
      </w:r>
      <w:proofErr w:type="spellStart"/>
      <w:r w:rsidRPr="00445045">
        <w:rPr>
          <w:rFonts w:ascii="HPE Simple" w:hAnsi="HPE Simple"/>
          <w:sz w:val="20"/>
          <w:szCs w:val="20"/>
        </w:rPr>
        <w:t>sample_interval</w:t>
      </w:r>
      <w:proofErr w:type="spellEnd"/>
      <w:r w:rsidRPr="00445045">
        <w:rPr>
          <w:rFonts w:ascii="HPE Simple" w:hAnsi="HPE Simple"/>
          <w:sz w:val="20"/>
          <w:szCs w:val="20"/>
        </w:rPr>
        <w:t xml:space="preserve"> $</w:t>
      </w:r>
      <w:proofErr w:type="spellStart"/>
      <w:r w:rsidRPr="00445045">
        <w:rPr>
          <w:rFonts w:ascii="HPE Simple" w:hAnsi="HPE Simple"/>
          <w:sz w:val="20"/>
          <w:szCs w:val="20"/>
        </w:rPr>
        <w:t>number_of_samples</w:t>
      </w:r>
      <w:proofErr w:type="spellEnd"/>
      <w:r w:rsidRPr="00445045">
        <w:rPr>
          <w:rFonts w:ascii="HPE Simple" w:hAnsi="HPE Simple"/>
          <w:sz w:val="20"/>
          <w:szCs w:val="20"/>
        </w:rPr>
        <w:t xml:space="preserve"> | grep -v -E "[a-</w:t>
      </w:r>
      <w:proofErr w:type="spellStart"/>
      <w:r w:rsidRPr="00445045">
        <w:rPr>
          <w:rFonts w:ascii="HPE Simple" w:hAnsi="HPE Simple"/>
          <w:sz w:val="20"/>
          <w:szCs w:val="20"/>
        </w:rPr>
        <w:t>zA</w:t>
      </w:r>
      <w:proofErr w:type="spellEnd"/>
      <w:r w:rsidRPr="00445045">
        <w:rPr>
          <w:rFonts w:ascii="HPE Simple" w:hAnsi="HPE Simple"/>
          <w:sz w:val="20"/>
          <w:szCs w:val="20"/>
        </w:rPr>
        <w:t>-Z]|^$" &gt; data/ram.dat &amp;</w:t>
      </w:r>
    </w:p>
    <w:p w14:paraId="6A2679E6" w14:textId="782F7B0B"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#RAM DETAILED CSV FORMAT</w:t>
      </w:r>
    </w:p>
    <w:p w14:paraId="611F54C7" w14:textId="77777777"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xml:space="preserve">        </w:t>
      </w:r>
      <w:proofErr w:type="gramStart"/>
      <w:r w:rsidRPr="00445045">
        <w:rPr>
          <w:rFonts w:ascii="HPE Simple" w:hAnsi="HPE Simple"/>
          <w:sz w:val="20"/>
          <w:szCs w:val="20"/>
        </w:rPr>
        <w:t>sar</w:t>
      </w:r>
      <w:proofErr w:type="gramEnd"/>
      <w:r w:rsidRPr="00445045">
        <w:rPr>
          <w:rFonts w:ascii="HPE Simple" w:hAnsi="HPE Simple"/>
          <w:sz w:val="20"/>
          <w:szCs w:val="20"/>
        </w:rPr>
        <w:t xml:space="preserve"> -r $</w:t>
      </w:r>
      <w:proofErr w:type="spellStart"/>
      <w:r w:rsidRPr="00445045">
        <w:rPr>
          <w:rFonts w:ascii="HPE Simple" w:hAnsi="HPE Simple"/>
          <w:sz w:val="20"/>
          <w:szCs w:val="20"/>
        </w:rPr>
        <w:t>sample_interval</w:t>
      </w:r>
      <w:proofErr w:type="spellEnd"/>
      <w:r w:rsidRPr="00445045">
        <w:rPr>
          <w:rFonts w:ascii="HPE Simple" w:hAnsi="HPE Simple"/>
          <w:sz w:val="20"/>
          <w:szCs w:val="20"/>
        </w:rPr>
        <w:t xml:space="preserve"> $</w:t>
      </w:r>
      <w:proofErr w:type="spellStart"/>
      <w:r w:rsidRPr="00445045">
        <w:rPr>
          <w:rFonts w:ascii="HPE Simple" w:hAnsi="HPE Simple"/>
          <w:sz w:val="20"/>
          <w:szCs w:val="20"/>
        </w:rPr>
        <w:t>number_of_samples</w:t>
      </w:r>
      <w:proofErr w:type="spellEnd"/>
      <w:r w:rsidRPr="00445045">
        <w:rPr>
          <w:rFonts w:ascii="HPE Simple" w:hAnsi="HPE Simple"/>
          <w:sz w:val="20"/>
          <w:szCs w:val="20"/>
        </w:rPr>
        <w:t xml:space="preserve"> | grep -v -E "</w:t>
      </w:r>
      <w:proofErr w:type="spellStart"/>
      <w:r w:rsidRPr="00445045">
        <w:rPr>
          <w:rFonts w:ascii="HPE Simple" w:hAnsi="HPE Simple"/>
          <w:sz w:val="20"/>
          <w:szCs w:val="20"/>
        </w:rPr>
        <w:t>Linux|Average</w:t>
      </w:r>
      <w:proofErr w:type="spellEnd"/>
      <w:r w:rsidRPr="00445045">
        <w:rPr>
          <w:rFonts w:ascii="HPE Simple" w:hAnsi="HPE Simple"/>
          <w:sz w:val="20"/>
          <w:szCs w:val="20"/>
        </w:rPr>
        <w:t>"|\</w:t>
      </w:r>
    </w:p>
    <w:p w14:paraId="0A044989" w14:textId="77777777"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xml:space="preserve">        </w:t>
      </w:r>
      <w:proofErr w:type="spellStart"/>
      <w:r w:rsidRPr="00445045">
        <w:rPr>
          <w:rFonts w:ascii="HPE Simple" w:hAnsi="HPE Simple"/>
          <w:sz w:val="20"/>
          <w:szCs w:val="20"/>
        </w:rPr>
        <w:t>awk</w:t>
      </w:r>
      <w:proofErr w:type="spellEnd"/>
      <w:r w:rsidRPr="00445045">
        <w:rPr>
          <w:rFonts w:ascii="HPE Simple" w:hAnsi="HPE Simple"/>
          <w:sz w:val="20"/>
          <w:szCs w:val="20"/>
        </w:rPr>
        <w:t xml:space="preserve"> '{if ($0 ~ /[0-9]/) { print $1","$2","$3","$4","$5","$6","$7","$8","$9","$10","$11","$12; }  }'&gt;data/RAM.csv &amp;</w:t>
      </w:r>
    </w:p>
    <w:p w14:paraId="5090501A" w14:textId="77777777" w:rsidR="00E74123" w:rsidRPr="00445045" w:rsidRDefault="00E74123" w:rsidP="00E74123">
      <w:pPr>
        <w:pStyle w:val="ListParagraph"/>
        <w:rPr>
          <w:rFonts w:ascii="HPE Simple" w:hAnsi="HPE Simple"/>
          <w:sz w:val="20"/>
          <w:szCs w:val="20"/>
        </w:rPr>
      </w:pPr>
    </w:p>
    <w:p w14:paraId="6185CE2E" w14:textId="0571DB8B"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Swap</w:t>
      </w:r>
    </w:p>
    <w:p w14:paraId="6543AA81" w14:textId="5361E2F7" w:rsidR="00E74123" w:rsidRPr="00445045" w:rsidRDefault="00E74123" w:rsidP="00E74123">
      <w:pPr>
        <w:pStyle w:val="ListParagraph"/>
        <w:rPr>
          <w:rFonts w:ascii="HPE Simple" w:hAnsi="HPE Simple"/>
          <w:sz w:val="20"/>
          <w:szCs w:val="20"/>
        </w:rPr>
      </w:pPr>
      <w:proofErr w:type="gramStart"/>
      <w:r w:rsidRPr="00445045">
        <w:rPr>
          <w:rFonts w:ascii="HPE Simple" w:hAnsi="HPE Simple"/>
          <w:sz w:val="20"/>
          <w:szCs w:val="20"/>
        </w:rPr>
        <w:t>sar</w:t>
      </w:r>
      <w:proofErr w:type="gramEnd"/>
      <w:r w:rsidRPr="00445045">
        <w:rPr>
          <w:rFonts w:ascii="HPE Simple" w:hAnsi="HPE Simple"/>
          <w:sz w:val="20"/>
          <w:szCs w:val="20"/>
        </w:rPr>
        <w:t xml:space="preserve"> -S $</w:t>
      </w:r>
      <w:proofErr w:type="spellStart"/>
      <w:r w:rsidRPr="00445045">
        <w:rPr>
          <w:rFonts w:ascii="HPE Simple" w:hAnsi="HPE Simple"/>
          <w:sz w:val="20"/>
          <w:szCs w:val="20"/>
        </w:rPr>
        <w:t>sample_interval</w:t>
      </w:r>
      <w:proofErr w:type="spellEnd"/>
      <w:r w:rsidRPr="00445045">
        <w:rPr>
          <w:rFonts w:ascii="HPE Simple" w:hAnsi="HPE Simple"/>
          <w:sz w:val="20"/>
          <w:szCs w:val="20"/>
        </w:rPr>
        <w:t xml:space="preserve"> $</w:t>
      </w:r>
      <w:proofErr w:type="spellStart"/>
      <w:r w:rsidRPr="00445045">
        <w:rPr>
          <w:rFonts w:ascii="HPE Simple" w:hAnsi="HPE Simple"/>
          <w:sz w:val="20"/>
          <w:szCs w:val="20"/>
        </w:rPr>
        <w:t>number_of_samples</w:t>
      </w:r>
      <w:proofErr w:type="spellEnd"/>
      <w:r w:rsidRPr="00445045">
        <w:rPr>
          <w:rFonts w:ascii="HPE Simple" w:hAnsi="HPE Simple"/>
          <w:sz w:val="20"/>
          <w:szCs w:val="20"/>
        </w:rPr>
        <w:t xml:space="preserve"> | grep -v -E "[a-</w:t>
      </w:r>
      <w:proofErr w:type="spellStart"/>
      <w:r w:rsidRPr="00445045">
        <w:rPr>
          <w:rFonts w:ascii="HPE Simple" w:hAnsi="HPE Simple"/>
          <w:sz w:val="20"/>
          <w:szCs w:val="20"/>
        </w:rPr>
        <w:t>zA</w:t>
      </w:r>
      <w:proofErr w:type="spellEnd"/>
      <w:r w:rsidRPr="00445045">
        <w:rPr>
          <w:rFonts w:ascii="HPE Simple" w:hAnsi="HPE Simple"/>
          <w:sz w:val="20"/>
          <w:szCs w:val="20"/>
        </w:rPr>
        <w:t>-Z]|^$" &gt; data/swap.dat &amp;</w:t>
      </w:r>
    </w:p>
    <w:p w14:paraId="6FF0F100" w14:textId="261C46BE"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Swap DETAILED CSV FORMAT</w:t>
      </w:r>
    </w:p>
    <w:p w14:paraId="095A7A8D" w14:textId="4018AB23"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sar -S $</w:t>
      </w:r>
      <w:proofErr w:type="spellStart"/>
      <w:r w:rsidRPr="00445045">
        <w:rPr>
          <w:rFonts w:ascii="HPE Simple" w:hAnsi="HPE Simple"/>
          <w:sz w:val="20"/>
          <w:szCs w:val="20"/>
        </w:rPr>
        <w:t>sample_interval</w:t>
      </w:r>
      <w:proofErr w:type="spellEnd"/>
      <w:r w:rsidRPr="00445045">
        <w:rPr>
          <w:rFonts w:ascii="HPE Simple" w:hAnsi="HPE Simple"/>
          <w:sz w:val="20"/>
          <w:szCs w:val="20"/>
        </w:rPr>
        <w:t xml:space="preserve"> $</w:t>
      </w:r>
      <w:proofErr w:type="spellStart"/>
      <w:r w:rsidRPr="00445045">
        <w:rPr>
          <w:rFonts w:ascii="HPE Simple" w:hAnsi="HPE Simple"/>
          <w:sz w:val="20"/>
          <w:szCs w:val="20"/>
        </w:rPr>
        <w:t>number_of_samples</w:t>
      </w:r>
      <w:proofErr w:type="spellEnd"/>
      <w:r w:rsidRPr="00445045">
        <w:rPr>
          <w:rFonts w:ascii="HPE Simple" w:hAnsi="HPE Simple"/>
          <w:sz w:val="20"/>
          <w:szCs w:val="20"/>
        </w:rPr>
        <w:t xml:space="preserve"> | grep -v -E "</w:t>
      </w:r>
      <w:proofErr w:type="spellStart"/>
      <w:r w:rsidRPr="00445045">
        <w:rPr>
          <w:rFonts w:ascii="HPE Simple" w:hAnsi="HPE Simple"/>
          <w:sz w:val="20"/>
          <w:szCs w:val="20"/>
        </w:rPr>
        <w:t>Linux|Average</w:t>
      </w:r>
      <w:proofErr w:type="spellEnd"/>
      <w:r w:rsidRPr="00445045">
        <w:rPr>
          <w:rFonts w:ascii="HPE Simple" w:hAnsi="HPE Simple"/>
          <w:sz w:val="20"/>
          <w:szCs w:val="20"/>
        </w:rPr>
        <w:t xml:space="preserve">"| </w:t>
      </w:r>
      <w:proofErr w:type="spellStart"/>
      <w:r w:rsidRPr="00445045">
        <w:rPr>
          <w:rFonts w:ascii="HPE Simple" w:hAnsi="HPE Simple"/>
          <w:sz w:val="20"/>
          <w:szCs w:val="20"/>
        </w:rPr>
        <w:t>awk</w:t>
      </w:r>
      <w:proofErr w:type="spellEnd"/>
      <w:r w:rsidRPr="00445045">
        <w:rPr>
          <w:rFonts w:ascii="HPE Simple" w:hAnsi="HPE Simple"/>
          <w:sz w:val="20"/>
          <w:szCs w:val="20"/>
        </w:rPr>
        <w:t xml:space="preserve"> '{if ($0 ~ /[0-9]/) { print $1","$2","$3","$4","$5","$6","$7; }  }' &gt; data/swap.csv &amp;</w:t>
      </w:r>
    </w:p>
    <w:p w14:paraId="0D6A3FA6" w14:textId="77777777" w:rsidR="00E74123" w:rsidRPr="00445045" w:rsidRDefault="00E74123" w:rsidP="00E74123">
      <w:pPr>
        <w:pStyle w:val="ListParagraph"/>
        <w:rPr>
          <w:rFonts w:ascii="HPE Simple" w:hAnsi="HPE Simple"/>
          <w:sz w:val="20"/>
          <w:szCs w:val="20"/>
        </w:rPr>
      </w:pPr>
    </w:p>
    <w:p w14:paraId="6F1C15E9" w14:textId="4992C719"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Load average and tasks</w:t>
      </w:r>
    </w:p>
    <w:p w14:paraId="23818FAC" w14:textId="53BF1558" w:rsidR="00E74123" w:rsidRPr="00445045" w:rsidRDefault="00E74123" w:rsidP="00E74123">
      <w:pPr>
        <w:pStyle w:val="ListParagraph"/>
        <w:rPr>
          <w:rFonts w:ascii="HPE Simple" w:hAnsi="HPE Simple"/>
          <w:sz w:val="20"/>
          <w:szCs w:val="20"/>
        </w:rPr>
      </w:pPr>
      <w:proofErr w:type="gramStart"/>
      <w:r w:rsidRPr="00445045">
        <w:rPr>
          <w:rFonts w:ascii="HPE Simple" w:hAnsi="HPE Simple"/>
          <w:sz w:val="20"/>
          <w:szCs w:val="20"/>
        </w:rPr>
        <w:t>sar</w:t>
      </w:r>
      <w:proofErr w:type="gramEnd"/>
      <w:r w:rsidRPr="00445045">
        <w:rPr>
          <w:rFonts w:ascii="HPE Simple" w:hAnsi="HPE Simple"/>
          <w:sz w:val="20"/>
          <w:szCs w:val="20"/>
        </w:rPr>
        <w:t xml:space="preserve"> -q $</w:t>
      </w:r>
      <w:proofErr w:type="spellStart"/>
      <w:r w:rsidRPr="00445045">
        <w:rPr>
          <w:rFonts w:ascii="HPE Simple" w:hAnsi="HPE Simple"/>
          <w:sz w:val="20"/>
          <w:szCs w:val="20"/>
        </w:rPr>
        <w:t>sample_interval</w:t>
      </w:r>
      <w:proofErr w:type="spellEnd"/>
      <w:r w:rsidRPr="00445045">
        <w:rPr>
          <w:rFonts w:ascii="HPE Simple" w:hAnsi="HPE Simple"/>
          <w:sz w:val="20"/>
          <w:szCs w:val="20"/>
        </w:rPr>
        <w:t xml:space="preserve"> $</w:t>
      </w:r>
      <w:proofErr w:type="spellStart"/>
      <w:r w:rsidRPr="00445045">
        <w:rPr>
          <w:rFonts w:ascii="HPE Simple" w:hAnsi="HPE Simple"/>
          <w:sz w:val="20"/>
          <w:szCs w:val="20"/>
        </w:rPr>
        <w:t>number_of_samples</w:t>
      </w:r>
      <w:proofErr w:type="spellEnd"/>
      <w:r w:rsidRPr="00445045">
        <w:rPr>
          <w:rFonts w:ascii="HPE Simple" w:hAnsi="HPE Simple"/>
          <w:sz w:val="20"/>
          <w:szCs w:val="20"/>
        </w:rPr>
        <w:t xml:space="preserve"> | grep -v -E "[a-</w:t>
      </w:r>
      <w:proofErr w:type="spellStart"/>
      <w:r w:rsidRPr="00445045">
        <w:rPr>
          <w:rFonts w:ascii="HPE Simple" w:hAnsi="HPE Simple"/>
          <w:sz w:val="20"/>
          <w:szCs w:val="20"/>
        </w:rPr>
        <w:t>zA</w:t>
      </w:r>
      <w:proofErr w:type="spellEnd"/>
      <w:r w:rsidRPr="00445045">
        <w:rPr>
          <w:rFonts w:ascii="HPE Simple" w:hAnsi="HPE Simple"/>
          <w:sz w:val="20"/>
          <w:szCs w:val="20"/>
        </w:rPr>
        <w:t>-Z]|^$" &gt; data/loadaverage.dat &amp;</w:t>
      </w:r>
    </w:p>
    <w:p w14:paraId="3C716F0F" w14:textId="32A7B476"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Load average and tasks DETAILED CSV FORMAT</w:t>
      </w:r>
    </w:p>
    <w:p w14:paraId="66BE676A" w14:textId="1B0161D6"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sar -q $</w:t>
      </w:r>
      <w:proofErr w:type="spellStart"/>
      <w:r w:rsidRPr="00445045">
        <w:rPr>
          <w:rFonts w:ascii="HPE Simple" w:hAnsi="HPE Simple"/>
          <w:sz w:val="20"/>
          <w:szCs w:val="20"/>
        </w:rPr>
        <w:t>sample_interval</w:t>
      </w:r>
      <w:proofErr w:type="spellEnd"/>
      <w:r w:rsidRPr="00445045">
        <w:rPr>
          <w:rFonts w:ascii="HPE Simple" w:hAnsi="HPE Simple"/>
          <w:sz w:val="20"/>
          <w:szCs w:val="20"/>
        </w:rPr>
        <w:t xml:space="preserve"> $</w:t>
      </w:r>
      <w:proofErr w:type="spellStart"/>
      <w:r w:rsidRPr="00445045">
        <w:rPr>
          <w:rFonts w:ascii="HPE Simple" w:hAnsi="HPE Simple"/>
          <w:sz w:val="20"/>
          <w:szCs w:val="20"/>
        </w:rPr>
        <w:t>number_of_samples</w:t>
      </w:r>
      <w:proofErr w:type="spellEnd"/>
      <w:r w:rsidRPr="00445045">
        <w:rPr>
          <w:rFonts w:ascii="HPE Simple" w:hAnsi="HPE Simple"/>
          <w:sz w:val="20"/>
          <w:szCs w:val="20"/>
        </w:rPr>
        <w:t xml:space="preserve"> | grep -v -E "</w:t>
      </w:r>
      <w:proofErr w:type="spellStart"/>
      <w:r w:rsidRPr="00445045">
        <w:rPr>
          <w:rFonts w:ascii="HPE Simple" w:hAnsi="HPE Simple"/>
          <w:sz w:val="20"/>
          <w:szCs w:val="20"/>
        </w:rPr>
        <w:t>Linux|Average</w:t>
      </w:r>
      <w:proofErr w:type="spellEnd"/>
      <w:r w:rsidRPr="00445045">
        <w:rPr>
          <w:rFonts w:ascii="HPE Simple" w:hAnsi="HPE Simple"/>
          <w:sz w:val="20"/>
          <w:szCs w:val="20"/>
        </w:rPr>
        <w:t xml:space="preserve">"| </w:t>
      </w:r>
      <w:proofErr w:type="spellStart"/>
      <w:r w:rsidRPr="00445045">
        <w:rPr>
          <w:rFonts w:ascii="HPE Simple" w:hAnsi="HPE Simple"/>
          <w:sz w:val="20"/>
          <w:szCs w:val="20"/>
        </w:rPr>
        <w:t>awk</w:t>
      </w:r>
      <w:proofErr w:type="spellEnd"/>
      <w:r w:rsidRPr="00445045">
        <w:rPr>
          <w:rFonts w:ascii="HPE Simple" w:hAnsi="HPE Simple"/>
          <w:sz w:val="20"/>
          <w:szCs w:val="20"/>
        </w:rPr>
        <w:t xml:space="preserve"> '{if ($0 ~ /[0-9]/) { print $1","$2","$3","$4","$5","$6","$7","$8; }  }' &gt; data/loadaverage.csv &amp;</w:t>
      </w:r>
    </w:p>
    <w:p w14:paraId="380F4718" w14:textId="77777777" w:rsidR="00E74123" w:rsidRPr="00445045" w:rsidRDefault="00E74123" w:rsidP="00E74123">
      <w:pPr>
        <w:pStyle w:val="ListParagraph"/>
        <w:rPr>
          <w:rFonts w:ascii="HPE Simple" w:hAnsi="HPE Simple"/>
          <w:sz w:val="20"/>
          <w:szCs w:val="20"/>
        </w:rPr>
      </w:pPr>
    </w:p>
    <w:p w14:paraId="31924CF6" w14:textId="216059B2"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IO transfer</w:t>
      </w:r>
    </w:p>
    <w:p w14:paraId="549F5215" w14:textId="7CF98F48" w:rsidR="00E74123" w:rsidRPr="00445045" w:rsidRDefault="00E74123" w:rsidP="00E74123">
      <w:pPr>
        <w:pStyle w:val="ListParagraph"/>
        <w:rPr>
          <w:rFonts w:ascii="HPE Simple" w:hAnsi="HPE Simple"/>
          <w:sz w:val="20"/>
          <w:szCs w:val="20"/>
        </w:rPr>
      </w:pPr>
      <w:proofErr w:type="gramStart"/>
      <w:r w:rsidRPr="00445045">
        <w:rPr>
          <w:rFonts w:ascii="HPE Simple" w:hAnsi="HPE Simple"/>
          <w:sz w:val="20"/>
          <w:szCs w:val="20"/>
        </w:rPr>
        <w:t>sar</w:t>
      </w:r>
      <w:proofErr w:type="gramEnd"/>
      <w:r w:rsidRPr="00445045">
        <w:rPr>
          <w:rFonts w:ascii="HPE Simple" w:hAnsi="HPE Simple"/>
          <w:sz w:val="20"/>
          <w:szCs w:val="20"/>
        </w:rPr>
        <w:t xml:space="preserve"> -b $</w:t>
      </w:r>
      <w:proofErr w:type="spellStart"/>
      <w:r w:rsidRPr="00445045">
        <w:rPr>
          <w:rFonts w:ascii="HPE Simple" w:hAnsi="HPE Simple"/>
          <w:sz w:val="20"/>
          <w:szCs w:val="20"/>
        </w:rPr>
        <w:t>sample_interval</w:t>
      </w:r>
      <w:proofErr w:type="spellEnd"/>
      <w:r w:rsidRPr="00445045">
        <w:rPr>
          <w:rFonts w:ascii="HPE Simple" w:hAnsi="HPE Simple"/>
          <w:sz w:val="20"/>
          <w:szCs w:val="20"/>
        </w:rPr>
        <w:t xml:space="preserve"> $</w:t>
      </w:r>
      <w:proofErr w:type="spellStart"/>
      <w:r w:rsidRPr="00445045">
        <w:rPr>
          <w:rFonts w:ascii="HPE Simple" w:hAnsi="HPE Simple"/>
          <w:sz w:val="20"/>
          <w:szCs w:val="20"/>
        </w:rPr>
        <w:t>number_of_samples</w:t>
      </w:r>
      <w:proofErr w:type="spellEnd"/>
      <w:r w:rsidRPr="00445045">
        <w:rPr>
          <w:rFonts w:ascii="HPE Simple" w:hAnsi="HPE Simple"/>
          <w:sz w:val="20"/>
          <w:szCs w:val="20"/>
        </w:rPr>
        <w:t xml:space="preserve"> | grep -v -E "[a-</w:t>
      </w:r>
      <w:proofErr w:type="spellStart"/>
      <w:r w:rsidRPr="00445045">
        <w:rPr>
          <w:rFonts w:ascii="HPE Simple" w:hAnsi="HPE Simple"/>
          <w:sz w:val="20"/>
          <w:szCs w:val="20"/>
        </w:rPr>
        <w:t>zA</w:t>
      </w:r>
      <w:proofErr w:type="spellEnd"/>
      <w:r w:rsidRPr="00445045">
        <w:rPr>
          <w:rFonts w:ascii="HPE Simple" w:hAnsi="HPE Simple"/>
          <w:sz w:val="20"/>
          <w:szCs w:val="20"/>
        </w:rPr>
        <w:t>-Z]|^$" &gt; data/iotransfer.dat &amp;</w:t>
      </w:r>
    </w:p>
    <w:p w14:paraId="7F1CCBDD" w14:textId="38D20BCE"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IO transfer DETAILED CSV FORMAT</w:t>
      </w:r>
    </w:p>
    <w:p w14:paraId="0EC5CE21" w14:textId="0925580B"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sar -b $</w:t>
      </w:r>
      <w:proofErr w:type="spellStart"/>
      <w:r w:rsidRPr="00445045">
        <w:rPr>
          <w:rFonts w:ascii="HPE Simple" w:hAnsi="HPE Simple"/>
          <w:sz w:val="20"/>
          <w:szCs w:val="20"/>
        </w:rPr>
        <w:t>sample_interval</w:t>
      </w:r>
      <w:proofErr w:type="spellEnd"/>
      <w:r w:rsidRPr="00445045">
        <w:rPr>
          <w:rFonts w:ascii="HPE Simple" w:hAnsi="HPE Simple"/>
          <w:sz w:val="20"/>
          <w:szCs w:val="20"/>
        </w:rPr>
        <w:t xml:space="preserve"> $</w:t>
      </w:r>
      <w:proofErr w:type="spellStart"/>
      <w:r w:rsidRPr="00445045">
        <w:rPr>
          <w:rFonts w:ascii="HPE Simple" w:hAnsi="HPE Simple"/>
          <w:sz w:val="20"/>
          <w:szCs w:val="20"/>
        </w:rPr>
        <w:t>number_of_samples</w:t>
      </w:r>
      <w:proofErr w:type="spellEnd"/>
      <w:r w:rsidRPr="00445045">
        <w:rPr>
          <w:rFonts w:ascii="HPE Simple" w:hAnsi="HPE Simple"/>
          <w:sz w:val="20"/>
          <w:szCs w:val="20"/>
        </w:rPr>
        <w:t xml:space="preserve"> | grep -v -E "</w:t>
      </w:r>
      <w:proofErr w:type="spellStart"/>
      <w:r w:rsidRPr="00445045">
        <w:rPr>
          <w:rFonts w:ascii="HPE Simple" w:hAnsi="HPE Simple"/>
          <w:sz w:val="20"/>
          <w:szCs w:val="20"/>
        </w:rPr>
        <w:t>Linux|Average</w:t>
      </w:r>
      <w:proofErr w:type="spellEnd"/>
      <w:r w:rsidRPr="00445045">
        <w:rPr>
          <w:rFonts w:ascii="HPE Simple" w:hAnsi="HPE Simple"/>
          <w:sz w:val="20"/>
          <w:szCs w:val="20"/>
        </w:rPr>
        <w:t xml:space="preserve">"| </w:t>
      </w:r>
      <w:proofErr w:type="spellStart"/>
      <w:r w:rsidRPr="00445045">
        <w:rPr>
          <w:rFonts w:ascii="HPE Simple" w:hAnsi="HPE Simple"/>
          <w:sz w:val="20"/>
          <w:szCs w:val="20"/>
        </w:rPr>
        <w:t>awk</w:t>
      </w:r>
      <w:proofErr w:type="spellEnd"/>
      <w:r w:rsidRPr="00445045">
        <w:rPr>
          <w:rFonts w:ascii="HPE Simple" w:hAnsi="HPE Simple"/>
          <w:sz w:val="20"/>
          <w:szCs w:val="20"/>
        </w:rPr>
        <w:t xml:space="preserve"> '{if ($0 ~ /[0-9]/) { print $1","$2","$3","$4","$5","$6","$7; }  }' &gt; data/iotransfer.csv &amp;</w:t>
      </w:r>
    </w:p>
    <w:p w14:paraId="7B6E592F" w14:textId="77777777" w:rsidR="00E74123" w:rsidRPr="00445045" w:rsidRDefault="00E74123" w:rsidP="00E74123">
      <w:pPr>
        <w:pStyle w:val="ListParagraph"/>
        <w:rPr>
          <w:rFonts w:ascii="HPE Simple" w:hAnsi="HPE Simple"/>
          <w:sz w:val="20"/>
          <w:szCs w:val="20"/>
        </w:rPr>
      </w:pPr>
    </w:p>
    <w:p w14:paraId="558190BE" w14:textId="5EB242BC"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xml:space="preserve"> # Process/context switches</w:t>
      </w:r>
    </w:p>
    <w:p w14:paraId="669AB12C" w14:textId="41FC1CCF"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xml:space="preserve"> </w:t>
      </w:r>
      <w:proofErr w:type="gramStart"/>
      <w:r w:rsidRPr="00445045">
        <w:rPr>
          <w:rFonts w:ascii="HPE Simple" w:hAnsi="HPE Simple"/>
          <w:sz w:val="20"/>
          <w:szCs w:val="20"/>
        </w:rPr>
        <w:t>sar</w:t>
      </w:r>
      <w:proofErr w:type="gramEnd"/>
      <w:r w:rsidRPr="00445045">
        <w:rPr>
          <w:rFonts w:ascii="HPE Simple" w:hAnsi="HPE Simple"/>
          <w:sz w:val="20"/>
          <w:szCs w:val="20"/>
        </w:rPr>
        <w:t xml:space="preserve"> -w $</w:t>
      </w:r>
      <w:proofErr w:type="spellStart"/>
      <w:r w:rsidRPr="00445045">
        <w:rPr>
          <w:rFonts w:ascii="HPE Simple" w:hAnsi="HPE Simple"/>
          <w:sz w:val="20"/>
          <w:szCs w:val="20"/>
        </w:rPr>
        <w:t>sample_interval</w:t>
      </w:r>
      <w:proofErr w:type="spellEnd"/>
      <w:r w:rsidRPr="00445045">
        <w:rPr>
          <w:rFonts w:ascii="HPE Simple" w:hAnsi="HPE Simple"/>
          <w:sz w:val="20"/>
          <w:szCs w:val="20"/>
        </w:rPr>
        <w:t xml:space="preserve"> $</w:t>
      </w:r>
      <w:proofErr w:type="spellStart"/>
      <w:r w:rsidRPr="00445045">
        <w:rPr>
          <w:rFonts w:ascii="HPE Simple" w:hAnsi="HPE Simple"/>
          <w:sz w:val="20"/>
          <w:szCs w:val="20"/>
        </w:rPr>
        <w:t>number_of_samples</w:t>
      </w:r>
      <w:proofErr w:type="spellEnd"/>
      <w:r w:rsidRPr="00445045">
        <w:rPr>
          <w:rFonts w:ascii="HPE Simple" w:hAnsi="HPE Simple"/>
          <w:sz w:val="20"/>
          <w:szCs w:val="20"/>
        </w:rPr>
        <w:t xml:space="preserve"> | grep -v -E "[a-</w:t>
      </w:r>
      <w:proofErr w:type="spellStart"/>
      <w:r w:rsidRPr="00445045">
        <w:rPr>
          <w:rFonts w:ascii="HPE Simple" w:hAnsi="HPE Simple"/>
          <w:sz w:val="20"/>
          <w:szCs w:val="20"/>
        </w:rPr>
        <w:t>zA</w:t>
      </w:r>
      <w:proofErr w:type="spellEnd"/>
      <w:r w:rsidRPr="00445045">
        <w:rPr>
          <w:rFonts w:ascii="HPE Simple" w:hAnsi="HPE Simple"/>
          <w:sz w:val="20"/>
          <w:szCs w:val="20"/>
        </w:rPr>
        <w:t>-Z]|^$" &gt; data/proc.dat &amp;</w:t>
      </w:r>
    </w:p>
    <w:p w14:paraId="578BD141" w14:textId="7228876A"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Process/context switches DETAILED CSV FORMAT</w:t>
      </w:r>
    </w:p>
    <w:p w14:paraId="29E79683" w14:textId="7D98CAE3" w:rsidR="00E74123" w:rsidRPr="00445045" w:rsidRDefault="00E74123" w:rsidP="00E74123">
      <w:pPr>
        <w:pStyle w:val="ListParagraph"/>
        <w:rPr>
          <w:rFonts w:ascii="HPE Simple" w:hAnsi="HPE Simple"/>
          <w:sz w:val="20"/>
          <w:szCs w:val="20"/>
        </w:rPr>
      </w:pPr>
      <w:proofErr w:type="gramStart"/>
      <w:r w:rsidRPr="00445045">
        <w:rPr>
          <w:rFonts w:ascii="HPE Simple" w:hAnsi="HPE Simple"/>
          <w:sz w:val="20"/>
          <w:szCs w:val="20"/>
        </w:rPr>
        <w:t>sar</w:t>
      </w:r>
      <w:proofErr w:type="gramEnd"/>
      <w:r w:rsidRPr="00445045">
        <w:rPr>
          <w:rFonts w:ascii="HPE Simple" w:hAnsi="HPE Simple"/>
          <w:sz w:val="20"/>
          <w:szCs w:val="20"/>
        </w:rPr>
        <w:t xml:space="preserve"> -w $</w:t>
      </w:r>
      <w:proofErr w:type="spellStart"/>
      <w:r w:rsidRPr="00445045">
        <w:rPr>
          <w:rFonts w:ascii="HPE Simple" w:hAnsi="HPE Simple"/>
          <w:sz w:val="20"/>
          <w:szCs w:val="20"/>
        </w:rPr>
        <w:t>sample_interval</w:t>
      </w:r>
      <w:proofErr w:type="spellEnd"/>
      <w:r w:rsidRPr="00445045">
        <w:rPr>
          <w:rFonts w:ascii="HPE Simple" w:hAnsi="HPE Simple"/>
          <w:sz w:val="20"/>
          <w:szCs w:val="20"/>
        </w:rPr>
        <w:t xml:space="preserve"> $</w:t>
      </w:r>
      <w:proofErr w:type="spellStart"/>
      <w:r w:rsidRPr="00445045">
        <w:rPr>
          <w:rFonts w:ascii="HPE Simple" w:hAnsi="HPE Simple"/>
          <w:sz w:val="20"/>
          <w:szCs w:val="20"/>
        </w:rPr>
        <w:t>number_of_samples</w:t>
      </w:r>
      <w:proofErr w:type="spellEnd"/>
      <w:r w:rsidRPr="00445045">
        <w:rPr>
          <w:rFonts w:ascii="HPE Simple" w:hAnsi="HPE Simple"/>
          <w:sz w:val="20"/>
          <w:szCs w:val="20"/>
        </w:rPr>
        <w:t xml:space="preserve"> | grep -v -E "</w:t>
      </w:r>
      <w:proofErr w:type="spellStart"/>
      <w:r w:rsidRPr="00445045">
        <w:rPr>
          <w:rFonts w:ascii="HPE Simple" w:hAnsi="HPE Simple"/>
          <w:sz w:val="20"/>
          <w:szCs w:val="20"/>
        </w:rPr>
        <w:t>Linux|Average</w:t>
      </w:r>
      <w:proofErr w:type="spellEnd"/>
      <w:r w:rsidRPr="00445045">
        <w:rPr>
          <w:rFonts w:ascii="HPE Simple" w:hAnsi="HPE Simple"/>
          <w:sz w:val="20"/>
          <w:szCs w:val="20"/>
        </w:rPr>
        <w:t xml:space="preserve">"| </w:t>
      </w:r>
      <w:proofErr w:type="spellStart"/>
      <w:r w:rsidRPr="00445045">
        <w:rPr>
          <w:rFonts w:ascii="HPE Simple" w:hAnsi="HPE Simple"/>
          <w:sz w:val="20"/>
          <w:szCs w:val="20"/>
        </w:rPr>
        <w:t>awk</w:t>
      </w:r>
      <w:proofErr w:type="spellEnd"/>
      <w:r w:rsidRPr="00445045">
        <w:rPr>
          <w:rFonts w:ascii="HPE Simple" w:hAnsi="HPE Simple"/>
          <w:sz w:val="20"/>
          <w:szCs w:val="20"/>
        </w:rPr>
        <w:t xml:space="preserve"> '{if ($0 ~ /[0-9]/) { print $1","$2","$3","$4; }  }' &gt; data/proc.csv &amp;</w:t>
      </w:r>
    </w:p>
    <w:p w14:paraId="69AC60AC" w14:textId="77777777" w:rsidR="00E74123" w:rsidRPr="00445045" w:rsidRDefault="00E74123" w:rsidP="00E74123">
      <w:pPr>
        <w:pStyle w:val="ListParagraph"/>
        <w:rPr>
          <w:rFonts w:ascii="HPE Simple" w:hAnsi="HPE Simple"/>
          <w:sz w:val="20"/>
          <w:szCs w:val="20"/>
        </w:rPr>
      </w:pPr>
    </w:p>
    <w:p w14:paraId="3485E8A5" w14:textId="6E927B23"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Network Interface</w:t>
      </w:r>
    </w:p>
    <w:p w14:paraId="103ADF9B" w14:textId="6D3E493D" w:rsidR="00E74123" w:rsidRPr="00445045" w:rsidRDefault="00E74123" w:rsidP="00E74123">
      <w:pPr>
        <w:pStyle w:val="ListParagraph"/>
        <w:rPr>
          <w:rFonts w:ascii="HPE Simple" w:hAnsi="HPE Simple"/>
          <w:sz w:val="20"/>
          <w:szCs w:val="20"/>
        </w:rPr>
      </w:pPr>
      <w:proofErr w:type="gramStart"/>
      <w:r w:rsidRPr="00445045">
        <w:rPr>
          <w:rFonts w:ascii="HPE Simple" w:hAnsi="HPE Simple"/>
          <w:sz w:val="20"/>
          <w:szCs w:val="20"/>
        </w:rPr>
        <w:t>sar</w:t>
      </w:r>
      <w:proofErr w:type="gramEnd"/>
      <w:r w:rsidRPr="00445045">
        <w:rPr>
          <w:rFonts w:ascii="HPE Simple" w:hAnsi="HPE Simple"/>
          <w:sz w:val="20"/>
          <w:szCs w:val="20"/>
        </w:rPr>
        <w:t xml:space="preserve"> -n DEV $</w:t>
      </w:r>
      <w:proofErr w:type="spellStart"/>
      <w:r w:rsidRPr="00445045">
        <w:rPr>
          <w:rFonts w:ascii="HPE Simple" w:hAnsi="HPE Simple"/>
          <w:sz w:val="20"/>
          <w:szCs w:val="20"/>
        </w:rPr>
        <w:t>sample_interval</w:t>
      </w:r>
      <w:proofErr w:type="spellEnd"/>
      <w:r w:rsidRPr="00445045">
        <w:rPr>
          <w:rFonts w:ascii="HPE Simple" w:hAnsi="HPE Simple"/>
          <w:sz w:val="20"/>
          <w:szCs w:val="20"/>
        </w:rPr>
        <w:t xml:space="preserve"> $</w:t>
      </w:r>
      <w:proofErr w:type="spellStart"/>
      <w:r w:rsidRPr="00445045">
        <w:rPr>
          <w:rFonts w:ascii="HPE Simple" w:hAnsi="HPE Simple"/>
          <w:sz w:val="20"/>
          <w:szCs w:val="20"/>
        </w:rPr>
        <w:t>number_of_samples</w:t>
      </w:r>
      <w:proofErr w:type="spellEnd"/>
      <w:r w:rsidRPr="00445045">
        <w:rPr>
          <w:rFonts w:ascii="HPE Simple" w:hAnsi="HPE Simple"/>
          <w:sz w:val="20"/>
          <w:szCs w:val="20"/>
        </w:rPr>
        <w:t xml:space="preserve"> | grep $</w:t>
      </w:r>
      <w:proofErr w:type="spellStart"/>
      <w:r w:rsidRPr="00445045">
        <w:rPr>
          <w:rFonts w:ascii="HPE Simple" w:hAnsi="HPE Simple"/>
          <w:sz w:val="20"/>
          <w:szCs w:val="20"/>
        </w:rPr>
        <w:t>network_interface</w:t>
      </w:r>
      <w:proofErr w:type="spellEnd"/>
      <w:r w:rsidRPr="00445045">
        <w:rPr>
          <w:rFonts w:ascii="HPE Simple" w:hAnsi="HPE Simple"/>
          <w:sz w:val="20"/>
          <w:szCs w:val="20"/>
        </w:rPr>
        <w:t xml:space="preserve"> | grep -v "Average" &gt; data/netinterface.dat &amp;</w:t>
      </w:r>
    </w:p>
    <w:p w14:paraId="3DA0F2BC" w14:textId="01D23BC4"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Network Interface DETAILED CSV FORMAT</w:t>
      </w:r>
    </w:p>
    <w:p w14:paraId="628CDD54" w14:textId="69A97E57" w:rsidR="00E74123" w:rsidRPr="00445045" w:rsidRDefault="00E74123" w:rsidP="00E74123">
      <w:pPr>
        <w:pStyle w:val="ListParagraph"/>
        <w:rPr>
          <w:rFonts w:ascii="HPE Simple" w:hAnsi="HPE Simple"/>
          <w:sz w:val="20"/>
          <w:szCs w:val="20"/>
        </w:rPr>
      </w:pPr>
      <w:proofErr w:type="gramStart"/>
      <w:r w:rsidRPr="00445045">
        <w:rPr>
          <w:rFonts w:ascii="HPE Simple" w:hAnsi="HPE Simple"/>
          <w:sz w:val="20"/>
          <w:szCs w:val="20"/>
        </w:rPr>
        <w:t>sar</w:t>
      </w:r>
      <w:proofErr w:type="gramEnd"/>
      <w:r w:rsidRPr="00445045">
        <w:rPr>
          <w:rFonts w:ascii="HPE Simple" w:hAnsi="HPE Simple"/>
          <w:sz w:val="20"/>
          <w:szCs w:val="20"/>
        </w:rPr>
        <w:t xml:space="preserve"> -n DEV $</w:t>
      </w:r>
      <w:proofErr w:type="spellStart"/>
      <w:r w:rsidRPr="00445045">
        <w:rPr>
          <w:rFonts w:ascii="HPE Simple" w:hAnsi="HPE Simple"/>
          <w:sz w:val="20"/>
          <w:szCs w:val="20"/>
        </w:rPr>
        <w:t>sample_interval</w:t>
      </w:r>
      <w:proofErr w:type="spellEnd"/>
      <w:r w:rsidRPr="00445045">
        <w:rPr>
          <w:rFonts w:ascii="HPE Simple" w:hAnsi="HPE Simple"/>
          <w:sz w:val="20"/>
          <w:szCs w:val="20"/>
        </w:rPr>
        <w:t xml:space="preserve"> $</w:t>
      </w:r>
      <w:proofErr w:type="spellStart"/>
      <w:r w:rsidRPr="00445045">
        <w:rPr>
          <w:rFonts w:ascii="HPE Simple" w:hAnsi="HPE Simple"/>
          <w:sz w:val="20"/>
          <w:szCs w:val="20"/>
        </w:rPr>
        <w:t>number_of_samples</w:t>
      </w:r>
      <w:proofErr w:type="spellEnd"/>
      <w:r w:rsidRPr="00445045">
        <w:rPr>
          <w:rFonts w:ascii="HPE Simple" w:hAnsi="HPE Simple"/>
          <w:sz w:val="20"/>
          <w:szCs w:val="20"/>
        </w:rPr>
        <w:t xml:space="preserve"> | grep $</w:t>
      </w:r>
      <w:proofErr w:type="spellStart"/>
      <w:r w:rsidRPr="00445045">
        <w:rPr>
          <w:rFonts w:ascii="HPE Simple" w:hAnsi="HPE Simple"/>
          <w:sz w:val="20"/>
          <w:szCs w:val="20"/>
        </w:rPr>
        <w:t>network_interface</w:t>
      </w:r>
      <w:proofErr w:type="spellEnd"/>
      <w:r w:rsidRPr="00445045">
        <w:rPr>
          <w:rFonts w:ascii="HPE Simple" w:hAnsi="HPE Simple"/>
          <w:sz w:val="20"/>
          <w:szCs w:val="20"/>
        </w:rPr>
        <w:t xml:space="preserve"> | grep -v "</w:t>
      </w:r>
      <w:proofErr w:type="spellStart"/>
      <w:r w:rsidRPr="00445045">
        <w:rPr>
          <w:rFonts w:ascii="HPE Simple" w:hAnsi="HPE Simple"/>
          <w:sz w:val="20"/>
          <w:szCs w:val="20"/>
        </w:rPr>
        <w:t>Linux|Average</w:t>
      </w:r>
      <w:proofErr w:type="spellEnd"/>
      <w:r w:rsidRPr="00445045">
        <w:rPr>
          <w:rFonts w:ascii="HPE Simple" w:hAnsi="HPE Simple"/>
          <w:sz w:val="20"/>
          <w:szCs w:val="20"/>
        </w:rPr>
        <w:t xml:space="preserve">"| </w:t>
      </w:r>
      <w:proofErr w:type="spellStart"/>
      <w:r w:rsidRPr="00445045">
        <w:rPr>
          <w:rFonts w:ascii="HPE Simple" w:hAnsi="HPE Simple"/>
          <w:sz w:val="20"/>
          <w:szCs w:val="20"/>
        </w:rPr>
        <w:t>awk</w:t>
      </w:r>
      <w:proofErr w:type="spellEnd"/>
      <w:r w:rsidRPr="00445045">
        <w:rPr>
          <w:rFonts w:ascii="HPE Simple" w:hAnsi="HPE Simple"/>
          <w:sz w:val="20"/>
          <w:szCs w:val="20"/>
        </w:rPr>
        <w:t xml:space="preserve"> '{if ($0 ~ /[0-9]/) \</w:t>
      </w:r>
    </w:p>
    <w:p w14:paraId="5113C0D9" w14:textId="6E405580"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xml:space="preserve">{ print $1","$2","$3","$4","$5","$6","$7","$8","$9","$10; }  }' &gt; </w:t>
      </w:r>
      <w:proofErr w:type="gramStart"/>
      <w:r w:rsidRPr="00445045">
        <w:rPr>
          <w:rFonts w:ascii="HPE Simple" w:hAnsi="HPE Simple"/>
          <w:sz w:val="20"/>
          <w:szCs w:val="20"/>
        </w:rPr>
        <w:t>data/netinterface.csv</w:t>
      </w:r>
      <w:proofErr w:type="gramEnd"/>
      <w:r w:rsidRPr="00445045">
        <w:rPr>
          <w:rFonts w:ascii="HPE Simple" w:hAnsi="HPE Simple"/>
          <w:sz w:val="20"/>
          <w:szCs w:val="20"/>
        </w:rPr>
        <w:t xml:space="preserve"> &amp;</w:t>
      </w:r>
    </w:p>
    <w:p w14:paraId="351D0896" w14:textId="77777777" w:rsidR="00E74123" w:rsidRPr="00445045" w:rsidRDefault="00E74123" w:rsidP="00E74123">
      <w:pPr>
        <w:pStyle w:val="ListParagraph"/>
        <w:rPr>
          <w:rFonts w:ascii="HPE Simple" w:hAnsi="HPE Simple"/>
          <w:sz w:val="20"/>
          <w:szCs w:val="20"/>
        </w:rPr>
      </w:pPr>
    </w:p>
    <w:p w14:paraId="7DDA1CCB" w14:textId="11AC3DD6"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Sockets</w:t>
      </w:r>
    </w:p>
    <w:p w14:paraId="338FA164" w14:textId="66F00AEC" w:rsidR="00E74123" w:rsidRPr="00445045" w:rsidRDefault="00E74123" w:rsidP="00E74123">
      <w:pPr>
        <w:pStyle w:val="ListParagraph"/>
        <w:rPr>
          <w:rFonts w:ascii="HPE Simple" w:hAnsi="HPE Simple"/>
          <w:sz w:val="20"/>
          <w:szCs w:val="20"/>
        </w:rPr>
      </w:pPr>
      <w:proofErr w:type="gramStart"/>
      <w:r w:rsidRPr="00445045">
        <w:rPr>
          <w:rFonts w:ascii="HPE Simple" w:hAnsi="HPE Simple"/>
          <w:sz w:val="20"/>
          <w:szCs w:val="20"/>
        </w:rPr>
        <w:t>sar</w:t>
      </w:r>
      <w:proofErr w:type="gramEnd"/>
      <w:r w:rsidRPr="00445045">
        <w:rPr>
          <w:rFonts w:ascii="HPE Simple" w:hAnsi="HPE Simple"/>
          <w:sz w:val="20"/>
          <w:szCs w:val="20"/>
        </w:rPr>
        <w:t xml:space="preserve"> -n SOCK $</w:t>
      </w:r>
      <w:proofErr w:type="spellStart"/>
      <w:r w:rsidRPr="00445045">
        <w:rPr>
          <w:rFonts w:ascii="HPE Simple" w:hAnsi="HPE Simple"/>
          <w:sz w:val="20"/>
          <w:szCs w:val="20"/>
        </w:rPr>
        <w:t>sample_interval</w:t>
      </w:r>
      <w:proofErr w:type="spellEnd"/>
      <w:r w:rsidRPr="00445045">
        <w:rPr>
          <w:rFonts w:ascii="HPE Simple" w:hAnsi="HPE Simple"/>
          <w:sz w:val="20"/>
          <w:szCs w:val="20"/>
        </w:rPr>
        <w:t xml:space="preserve"> $</w:t>
      </w:r>
      <w:proofErr w:type="spellStart"/>
      <w:r w:rsidRPr="00445045">
        <w:rPr>
          <w:rFonts w:ascii="HPE Simple" w:hAnsi="HPE Simple"/>
          <w:sz w:val="20"/>
          <w:szCs w:val="20"/>
        </w:rPr>
        <w:t>number_of_samples</w:t>
      </w:r>
      <w:proofErr w:type="spellEnd"/>
      <w:r w:rsidRPr="00445045">
        <w:rPr>
          <w:rFonts w:ascii="HPE Simple" w:hAnsi="HPE Simple"/>
          <w:sz w:val="20"/>
          <w:szCs w:val="20"/>
        </w:rPr>
        <w:t xml:space="preserve"> | grep -v -E "[a-</w:t>
      </w:r>
      <w:proofErr w:type="spellStart"/>
      <w:r w:rsidRPr="00445045">
        <w:rPr>
          <w:rFonts w:ascii="HPE Simple" w:hAnsi="HPE Simple"/>
          <w:sz w:val="20"/>
          <w:szCs w:val="20"/>
        </w:rPr>
        <w:t>zA</w:t>
      </w:r>
      <w:proofErr w:type="spellEnd"/>
      <w:r w:rsidRPr="00445045">
        <w:rPr>
          <w:rFonts w:ascii="HPE Simple" w:hAnsi="HPE Simple"/>
          <w:sz w:val="20"/>
          <w:szCs w:val="20"/>
        </w:rPr>
        <w:t>-Z]|^$" &gt; data/sockets.dat &amp;</w:t>
      </w:r>
    </w:p>
    <w:p w14:paraId="282F46BB" w14:textId="0DBDC2DC" w:rsidR="00E74123" w:rsidRPr="00445045" w:rsidRDefault="00E74123" w:rsidP="00E74123">
      <w:pPr>
        <w:pStyle w:val="ListParagraph"/>
        <w:rPr>
          <w:rFonts w:ascii="HPE Simple" w:hAnsi="HPE Simple"/>
          <w:sz w:val="20"/>
          <w:szCs w:val="20"/>
        </w:rPr>
      </w:pPr>
      <w:r w:rsidRPr="00445045">
        <w:rPr>
          <w:rFonts w:ascii="HPE Simple" w:hAnsi="HPE Simple"/>
          <w:sz w:val="20"/>
          <w:szCs w:val="20"/>
        </w:rPr>
        <w:t># Sockets DETAILED CSV FORMAT</w:t>
      </w:r>
    </w:p>
    <w:p w14:paraId="47DEFDB4" w14:textId="1E0686CE" w:rsidR="00135D58" w:rsidRPr="00445045" w:rsidRDefault="00E74123" w:rsidP="00E74123">
      <w:pPr>
        <w:pStyle w:val="ListParagraph"/>
        <w:rPr>
          <w:rFonts w:ascii="HPE Simple" w:hAnsi="HPE Simple"/>
          <w:sz w:val="20"/>
          <w:szCs w:val="20"/>
        </w:rPr>
      </w:pPr>
      <w:r w:rsidRPr="00445045">
        <w:rPr>
          <w:rFonts w:ascii="HPE Simple" w:hAnsi="HPE Simple"/>
          <w:sz w:val="20"/>
          <w:szCs w:val="20"/>
        </w:rPr>
        <w:t>sar -n SOCK $</w:t>
      </w:r>
      <w:proofErr w:type="spellStart"/>
      <w:r w:rsidRPr="00445045">
        <w:rPr>
          <w:rFonts w:ascii="HPE Simple" w:hAnsi="HPE Simple"/>
          <w:sz w:val="20"/>
          <w:szCs w:val="20"/>
        </w:rPr>
        <w:t>sample_interval</w:t>
      </w:r>
      <w:proofErr w:type="spellEnd"/>
      <w:r w:rsidRPr="00445045">
        <w:rPr>
          <w:rFonts w:ascii="HPE Simple" w:hAnsi="HPE Simple"/>
          <w:sz w:val="20"/>
          <w:szCs w:val="20"/>
        </w:rPr>
        <w:t xml:space="preserve"> $</w:t>
      </w:r>
      <w:proofErr w:type="spellStart"/>
      <w:r w:rsidRPr="00445045">
        <w:rPr>
          <w:rFonts w:ascii="HPE Simple" w:hAnsi="HPE Simple"/>
          <w:sz w:val="20"/>
          <w:szCs w:val="20"/>
        </w:rPr>
        <w:t>number_of_samples</w:t>
      </w:r>
      <w:proofErr w:type="spellEnd"/>
      <w:r w:rsidRPr="00445045">
        <w:rPr>
          <w:rFonts w:ascii="HPE Simple" w:hAnsi="HPE Simple"/>
          <w:sz w:val="20"/>
          <w:szCs w:val="20"/>
        </w:rPr>
        <w:t xml:space="preserve"> | grep -v -E "</w:t>
      </w:r>
      <w:proofErr w:type="spellStart"/>
      <w:r w:rsidRPr="00445045">
        <w:rPr>
          <w:rFonts w:ascii="HPE Simple" w:hAnsi="HPE Simple"/>
          <w:sz w:val="20"/>
          <w:szCs w:val="20"/>
        </w:rPr>
        <w:t>Linux|Average</w:t>
      </w:r>
      <w:proofErr w:type="spellEnd"/>
      <w:r w:rsidRPr="00445045">
        <w:rPr>
          <w:rFonts w:ascii="HPE Simple" w:hAnsi="HPE Simple"/>
          <w:sz w:val="20"/>
          <w:szCs w:val="20"/>
        </w:rPr>
        <w:t xml:space="preserve">"| </w:t>
      </w:r>
      <w:proofErr w:type="spellStart"/>
      <w:r w:rsidRPr="00445045">
        <w:rPr>
          <w:rFonts w:ascii="HPE Simple" w:hAnsi="HPE Simple"/>
          <w:sz w:val="20"/>
          <w:szCs w:val="20"/>
        </w:rPr>
        <w:t>awk</w:t>
      </w:r>
      <w:proofErr w:type="spellEnd"/>
      <w:r w:rsidRPr="00445045">
        <w:rPr>
          <w:rFonts w:ascii="HPE Simple" w:hAnsi="HPE Simple"/>
          <w:sz w:val="20"/>
          <w:szCs w:val="20"/>
        </w:rPr>
        <w:t xml:space="preserve"> '{if ($0 ~ /[0-9]/) { print $1","$2","$3","$4","$5","$6","$7","$8; }  }' &gt; data/sockets.csv &amp;</w:t>
      </w:r>
    </w:p>
    <w:p w14:paraId="50B7C705" w14:textId="77777777" w:rsidR="00135D58" w:rsidRPr="00445045" w:rsidRDefault="00135D58" w:rsidP="00135D58">
      <w:pPr>
        <w:rPr>
          <w:rFonts w:ascii="HPE Simple" w:hAnsi="HPE Simple"/>
        </w:rPr>
      </w:pPr>
    </w:p>
    <w:p w14:paraId="7B13DCF0" w14:textId="77777777" w:rsidR="005933E2" w:rsidRDefault="005933E2">
      <w:pPr>
        <w:rPr>
          <w:rFonts w:ascii="MetricHPE" w:hAnsi="MetricHPE"/>
          <w:b/>
          <w:color w:val="000000"/>
          <w:sz w:val="28"/>
          <w:szCs w:val="34"/>
        </w:rPr>
      </w:pPr>
      <w:bookmarkStart w:id="44" w:name="_Toc31630676"/>
      <w:r>
        <w:br w:type="page"/>
      </w:r>
    </w:p>
    <w:p w14:paraId="0370F06C" w14:textId="5B843C8D" w:rsidR="00175351" w:rsidRDefault="00175351" w:rsidP="00175351">
      <w:pPr>
        <w:pStyle w:val="Heading1"/>
      </w:pPr>
      <w:bookmarkStart w:id="45" w:name="_Toc31722504"/>
      <w:r w:rsidRPr="00F76DD6">
        <w:lastRenderedPageBreak/>
        <w:t xml:space="preserve">Install and </w:t>
      </w:r>
      <w:r>
        <w:t>c</w:t>
      </w:r>
      <w:r w:rsidRPr="00F76DD6">
        <w:t>onfigure Graph Analytics</w:t>
      </w:r>
      <w:r>
        <w:t xml:space="preserve"> Server Software (xGT) package from Trovares</w:t>
      </w:r>
      <w:bookmarkEnd w:id="44"/>
      <w:bookmarkEnd w:id="45"/>
    </w:p>
    <w:p w14:paraId="1EC410B0" w14:textId="77777777" w:rsidR="00175351" w:rsidRDefault="00175351" w:rsidP="00175351">
      <w:pPr>
        <w:pStyle w:val="BodyTextMetricHPELight10pt"/>
      </w:pPr>
      <w:r>
        <w:t xml:space="preserve">This requires internet access at Customer location to download xGT package from </w:t>
      </w:r>
      <w:proofErr w:type="spellStart"/>
      <w:r>
        <w:t>Trovare</w:t>
      </w:r>
      <w:proofErr w:type="spellEnd"/>
      <w:r>
        <w:t xml:space="preserve"> public website. </w:t>
      </w:r>
      <w:proofErr w:type="gramStart"/>
      <w:r w:rsidRPr="00436DD8">
        <w:t>xGT</w:t>
      </w:r>
      <w:proofErr w:type="gramEnd"/>
      <w:r>
        <w:t xml:space="preserve"> server</w:t>
      </w:r>
      <w:r w:rsidRPr="00436DD8">
        <w:t xml:space="preserve"> </w:t>
      </w:r>
      <w:r>
        <w:t xml:space="preserve">will be </w:t>
      </w:r>
      <w:r w:rsidRPr="00436DD8">
        <w:t xml:space="preserve">run in a </w:t>
      </w:r>
      <w:r>
        <w:t>h</w:t>
      </w:r>
      <w:r w:rsidRPr="00436DD8">
        <w:t xml:space="preserve">ardware locked license. </w:t>
      </w:r>
      <w:r>
        <w:t>Follow below steps to get l</w:t>
      </w:r>
      <w:r w:rsidRPr="00436DD8">
        <w:t xml:space="preserve">icense entitlement </w:t>
      </w:r>
      <w:r>
        <w:t>from Trovares:</w:t>
      </w:r>
    </w:p>
    <w:p w14:paraId="62C10547" w14:textId="77777777" w:rsidR="00175351" w:rsidRDefault="00175351" w:rsidP="005933E2">
      <w:pPr>
        <w:pStyle w:val="ListParagraph"/>
        <w:numPr>
          <w:ilvl w:val="0"/>
          <w:numId w:val="36"/>
        </w:numPr>
        <w:rPr>
          <w:sz w:val="20"/>
          <w:szCs w:val="18"/>
        </w:rPr>
      </w:pPr>
      <w:r w:rsidRPr="005933E2">
        <w:rPr>
          <w:sz w:val="20"/>
          <w:szCs w:val="18"/>
        </w:rPr>
        <w:t>Retrieve entitlement grant from Trovares.</w:t>
      </w:r>
    </w:p>
    <w:p w14:paraId="47DB528A" w14:textId="77777777" w:rsidR="005933E2" w:rsidRPr="005933E2" w:rsidRDefault="005933E2" w:rsidP="005933E2">
      <w:pPr>
        <w:pStyle w:val="ListParagraph"/>
        <w:rPr>
          <w:sz w:val="20"/>
          <w:szCs w:val="18"/>
        </w:rPr>
      </w:pPr>
    </w:p>
    <w:p w14:paraId="1B20FC85" w14:textId="0B1FC3A2" w:rsidR="005933E2" w:rsidRPr="005933E2" w:rsidRDefault="00175351" w:rsidP="005933E2">
      <w:pPr>
        <w:pStyle w:val="ListParagraph"/>
        <w:numPr>
          <w:ilvl w:val="0"/>
          <w:numId w:val="36"/>
        </w:numPr>
        <w:rPr>
          <w:sz w:val="20"/>
          <w:szCs w:val="18"/>
        </w:rPr>
      </w:pPr>
      <w:r w:rsidRPr="005933E2">
        <w:rPr>
          <w:sz w:val="20"/>
          <w:szCs w:val="18"/>
        </w:rPr>
        <w:t xml:space="preserve">Login to entitlement management link: </w:t>
      </w:r>
    </w:p>
    <w:p w14:paraId="21F470BA" w14:textId="6ED55034" w:rsidR="00175351" w:rsidRPr="005933E2" w:rsidRDefault="008E592A" w:rsidP="005933E2">
      <w:pPr>
        <w:pStyle w:val="BodyTextMetricHPELight10pt"/>
        <w:ind w:left="619" w:firstLine="101"/>
        <w:rPr>
          <w:rFonts w:ascii="HPE Simple" w:hAnsi="HPE Simple"/>
          <w:szCs w:val="20"/>
        </w:rPr>
      </w:pPr>
      <w:hyperlink r:id="rId19" w:history="1">
        <w:r w:rsidR="00175351" w:rsidRPr="005933E2">
          <w:rPr>
            <w:rFonts w:ascii="HPE Simple" w:hAnsi="HPE Simple"/>
            <w:szCs w:val="20"/>
          </w:rPr>
          <w:t>http://trovares.prod.sentinelcloud.com:80/ems/customerLogin.html</w:t>
        </w:r>
      </w:hyperlink>
    </w:p>
    <w:p w14:paraId="399553AE" w14:textId="77777777" w:rsidR="00175351" w:rsidRDefault="00175351" w:rsidP="008E412E">
      <w:pPr>
        <w:pStyle w:val="NumberedList-Level1"/>
        <w:ind w:left="619"/>
      </w:pPr>
      <w:r>
        <w:rPr>
          <w:lang w:val="en-GB" w:eastAsia="en-GB"/>
        </w:rPr>
        <w:drawing>
          <wp:inline distT="0" distB="0" distL="0" distR="0" wp14:anchorId="0C740955" wp14:editId="5A96A6E4">
            <wp:extent cx="3590925" cy="188976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0925" cy="1889760"/>
                    </a:xfrm>
                    <a:prstGeom prst="rect">
                      <a:avLst/>
                    </a:prstGeom>
                    <a:noFill/>
                  </pic:spPr>
                </pic:pic>
              </a:graphicData>
            </a:graphic>
          </wp:inline>
        </w:drawing>
      </w:r>
    </w:p>
    <w:p w14:paraId="30B81852" w14:textId="77777777" w:rsidR="00175351" w:rsidRDefault="00175351" w:rsidP="00E80934">
      <w:pPr>
        <w:pStyle w:val="NumberedList-Level1"/>
      </w:pPr>
    </w:p>
    <w:p w14:paraId="2189E106" w14:textId="77777777" w:rsidR="00175351" w:rsidRPr="005933E2" w:rsidRDefault="00175351" w:rsidP="005933E2">
      <w:pPr>
        <w:pStyle w:val="ListParagraph"/>
        <w:numPr>
          <w:ilvl w:val="0"/>
          <w:numId w:val="36"/>
        </w:numPr>
        <w:rPr>
          <w:sz w:val="20"/>
          <w:szCs w:val="18"/>
        </w:rPr>
      </w:pPr>
      <w:r w:rsidRPr="005933E2">
        <w:rPr>
          <w:sz w:val="20"/>
          <w:szCs w:val="18"/>
        </w:rPr>
        <w:t>Use the assigned Entitlement Id/Product Key for license activation</w:t>
      </w:r>
    </w:p>
    <w:p w14:paraId="418A77D9" w14:textId="77777777" w:rsidR="00175351" w:rsidRPr="005933E2" w:rsidRDefault="00175351" w:rsidP="005933E2">
      <w:pPr>
        <w:pStyle w:val="ListParagraph"/>
        <w:rPr>
          <w:rFonts w:ascii="HPE Simple" w:hAnsi="HPE Simple"/>
          <w:sz w:val="20"/>
          <w:szCs w:val="20"/>
        </w:rPr>
      </w:pPr>
      <w:r w:rsidRPr="005933E2">
        <w:rPr>
          <w:rFonts w:ascii="HPE Simple" w:hAnsi="HPE Simple"/>
          <w:sz w:val="20"/>
          <w:szCs w:val="20"/>
        </w:rPr>
        <w:t>Entitlement Id: 5d65fb56-9c55-46e7-a924-cc656679f46d (Example)</w:t>
      </w:r>
    </w:p>
    <w:p w14:paraId="7824A369" w14:textId="77777777" w:rsidR="00175351" w:rsidRDefault="00175351" w:rsidP="005933E2">
      <w:pPr>
        <w:pStyle w:val="ListParagraph"/>
        <w:rPr>
          <w:rFonts w:ascii="HPE Simple" w:hAnsi="HPE Simple"/>
          <w:sz w:val="20"/>
          <w:szCs w:val="20"/>
        </w:rPr>
      </w:pPr>
      <w:r w:rsidRPr="005933E2">
        <w:rPr>
          <w:rFonts w:ascii="HPE Simple" w:hAnsi="HPE Simple"/>
          <w:sz w:val="20"/>
          <w:szCs w:val="20"/>
        </w:rPr>
        <w:t>Product Key: 401b5242-c679-48ae-92d0-9d735f70f80e (Example)</w:t>
      </w:r>
    </w:p>
    <w:p w14:paraId="4CC2FC80" w14:textId="77777777" w:rsidR="005933E2" w:rsidRPr="005933E2" w:rsidRDefault="005933E2" w:rsidP="005933E2">
      <w:pPr>
        <w:pStyle w:val="ListParagraph"/>
        <w:rPr>
          <w:rFonts w:ascii="HPE Simple" w:hAnsi="HPE Simple"/>
          <w:sz w:val="20"/>
          <w:szCs w:val="20"/>
        </w:rPr>
      </w:pPr>
    </w:p>
    <w:p w14:paraId="309DDC58" w14:textId="77777777" w:rsidR="00175351" w:rsidRDefault="00175351" w:rsidP="005933E2">
      <w:pPr>
        <w:pStyle w:val="ListParagraph"/>
        <w:numPr>
          <w:ilvl w:val="0"/>
          <w:numId w:val="36"/>
        </w:numPr>
        <w:rPr>
          <w:sz w:val="20"/>
          <w:szCs w:val="18"/>
        </w:rPr>
      </w:pPr>
      <w:r w:rsidRPr="005933E2">
        <w:rPr>
          <w:sz w:val="20"/>
          <w:szCs w:val="18"/>
        </w:rPr>
        <w:t>Download and install xgtd-1-3.x86_64 from the screen shown below:</w:t>
      </w:r>
    </w:p>
    <w:p w14:paraId="34726E7A" w14:textId="77777777" w:rsidR="005933E2" w:rsidRPr="005933E2" w:rsidRDefault="005933E2" w:rsidP="005933E2">
      <w:pPr>
        <w:pStyle w:val="ListParagraph"/>
        <w:rPr>
          <w:sz w:val="20"/>
          <w:szCs w:val="18"/>
        </w:rPr>
      </w:pPr>
    </w:p>
    <w:p w14:paraId="331AF6B5" w14:textId="77777777" w:rsidR="00175351" w:rsidRPr="005933E2" w:rsidRDefault="00175351" w:rsidP="005933E2">
      <w:pPr>
        <w:pStyle w:val="ListParagraph"/>
        <w:rPr>
          <w:rFonts w:ascii="HPE Simple" w:hAnsi="HPE Simple"/>
          <w:sz w:val="20"/>
          <w:szCs w:val="20"/>
        </w:rPr>
      </w:pPr>
      <w:r w:rsidRPr="005933E2">
        <w:rPr>
          <w:rFonts w:ascii="HPE Simple" w:hAnsi="HPE Simple"/>
          <w:sz w:val="20"/>
          <w:szCs w:val="20"/>
        </w:rPr>
        <w:t>Navigate to downloads tab and download xgtd-1.3 RPM.</w:t>
      </w:r>
    </w:p>
    <w:p w14:paraId="2C775652" w14:textId="77777777" w:rsidR="00175351" w:rsidRDefault="00175351" w:rsidP="008E412E">
      <w:pPr>
        <w:pStyle w:val="NumberedList-Level1"/>
        <w:ind w:left="720"/>
      </w:pPr>
      <w:r>
        <w:rPr>
          <w:lang w:val="en-GB" w:eastAsia="en-GB"/>
        </w:rPr>
        <w:drawing>
          <wp:inline distT="0" distB="0" distL="0" distR="0" wp14:anchorId="608D6EB0" wp14:editId="2CDC4B6D">
            <wp:extent cx="4205271" cy="2497667"/>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0086" cy="2500527"/>
                    </a:xfrm>
                    <a:prstGeom prst="rect">
                      <a:avLst/>
                    </a:prstGeom>
                    <a:noFill/>
                  </pic:spPr>
                </pic:pic>
              </a:graphicData>
            </a:graphic>
          </wp:inline>
        </w:drawing>
      </w:r>
    </w:p>
    <w:p w14:paraId="79375616" w14:textId="77777777" w:rsidR="00175351" w:rsidRPr="003272AD" w:rsidRDefault="00175351" w:rsidP="003272AD">
      <w:pPr>
        <w:pStyle w:val="ListParagraph"/>
        <w:numPr>
          <w:ilvl w:val="0"/>
          <w:numId w:val="36"/>
        </w:numPr>
        <w:rPr>
          <w:sz w:val="20"/>
          <w:szCs w:val="18"/>
        </w:rPr>
      </w:pPr>
      <w:r w:rsidRPr="003272AD">
        <w:rPr>
          <w:sz w:val="20"/>
          <w:szCs w:val="18"/>
        </w:rPr>
        <w:t>Install the xgtd-1.3 rpm on the PoC system and setup path variables.</w:t>
      </w:r>
    </w:p>
    <w:p w14:paraId="5AEE8313" w14:textId="77777777" w:rsidR="00175351" w:rsidRDefault="00175351" w:rsidP="003272AD">
      <w:pPr>
        <w:pStyle w:val="ListParagraph"/>
        <w:rPr>
          <w:rFonts w:ascii="HPE Simple" w:hAnsi="HPE Simple"/>
          <w:sz w:val="20"/>
          <w:szCs w:val="20"/>
        </w:rPr>
      </w:pPr>
      <w:r w:rsidRPr="003272AD">
        <w:rPr>
          <w:rFonts w:ascii="HPE Simple" w:hAnsi="HPE Simple"/>
          <w:sz w:val="20"/>
          <w:szCs w:val="20"/>
        </w:rPr>
        <w:t xml:space="preserve"># </w:t>
      </w:r>
      <w:proofErr w:type="gramStart"/>
      <w:r w:rsidRPr="003272AD">
        <w:rPr>
          <w:rFonts w:ascii="HPE Simple" w:hAnsi="HPE Simple"/>
          <w:sz w:val="20"/>
          <w:szCs w:val="20"/>
        </w:rPr>
        <w:t>rpm</w:t>
      </w:r>
      <w:proofErr w:type="gramEnd"/>
      <w:r w:rsidRPr="003272AD">
        <w:rPr>
          <w:rFonts w:ascii="HPE Simple" w:hAnsi="HPE Simple"/>
          <w:sz w:val="20"/>
          <w:szCs w:val="20"/>
        </w:rPr>
        <w:t xml:space="preserve"> –ivh xgtd-1-3.x86_64</w:t>
      </w:r>
    </w:p>
    <w:p w14:paraId="5A3AB213" w14:textId="77777777" w:rsidR="003272AD" w:rsidRPr="003272AD" w:rsidRDefault="003272AD" w:rsidP="003272AD">
      <w:pPr>
        <w:pStyle w:val="ListParagraph"/>
        <w:rPr>
          <w:rFonts w:ascii="HPE Simple" w:hAnsi="HPE Simple"/>
          <w:sz w:val="20"/>
          <w:szCs w:val="20"/>
        </w:rPr>
      </w:pPr>
    </w:p>
    <w:p w14:paraId="0B275E20" w14:textId="77777777" w:rsidR="00175351" w:rsidRPr="003272AD" w:rsidRDefault="00175351" w:rsidP="003272AD">
      <w:pPr>
        <w:pStyle w:val="ListParagraph"/>
        <w:numPr>
          <w:ilvl w:val="0"/>
          <w:numId w:val="36"/>
        </w:numPr>
        <w:rPr>
          <w:sz w:val="20"/>
          <w:szCs w:val="18"/>
        </w:rPr>
      </w:pPr>
      <w:r w:rsidRPr="003272AD">
        <w:rPr>
          <w:sz w:val="20"/>
          <w:szCs w:val="18"/>
        </w:rPr>
        <w:t>Setup following environment variables for xgtd in ~/.</w:t>
      </w:r>
      <w:proofErr w:type="spellStart"/>
      <w:r w:rsidRPr="003272AD">
        <w:rPr>
          <w:sz w:val="20"/>
          <w:szCs w:val="18"/>
        </w:rPr>
        <w:t>bash_profile</w:t>
      </w:r>
      <w:proofErr w:type="spellEnd"/>
    </w:p>
    <w:p w14:paraId="0052AC86" w14:textId="77777777" w:rsidR="00175351" w:rsidRPr="003272AD" w:rsidRDefault="00175351" w:rsidP="003272AD">
      <w:pPr>
        <w:pStyle w:val="ListParagraph"/>
        <w:rPr>
          <w:rFonts w:ascii="HPE Simple" w:hAnsi="HPE Simple"/>
          <w:sz w:val="20"/>
          <w:szCs w:val="20"/>
        </w:rPr>
      </w:pPr>
      <w:r w:rsidRPr="003272AD">
        <w:rPr>
          <w:rFonts w:ascii="HPE Simple" w:hAnsi="HPE Simple"/>
          <w:sz w:val="20"/>
          <w:szCs w:val="20"/>
        </w:rPr>
        <w:t xml:space="preserve"># </w:t>
      </w:r>
      <w:proofErr w:type="gramStart"/>
      <w:r w:rsidRPr="003272AD">
        <w:rPr>
          <w:rFonts w:ascii="HPE Simple" w:hAnsi="HPE Simple"/>
          <w:sz w:val="20"/>
          <w:szCs w:val="20"/>
        </w:rPr>
        <w:t>vi</w:t>
      </w:r>
      <w:proofErr w:type="gramEnd"/>
      <w:r w:rsidRPr="003272AD">
        <w:rPr>
          <w:rFonts w:ascii="HPE Simple" w:hAnsi="HPE Simple"/>
          <w:sz w:val="20"/>
          <w:szCs w:val="20"/>
        </w:rPr>
        <w:t xml:space="preserve"> ~/.</w:t>
      </w:r>
      <w:proofErr w:type="spellStart"/>
      <w:r w:rsidRPr="003272AD">
        <w:rPr>
          <w:rFonts w:ascii="HPE Simple" w:hAnsi="HPE Simple"/>
          <w:sz w:val="20"/>
          <w:szCs w:val="20"/>
        </w:rPr>
        <w:t>bash_profile</w:t>
      </w:r>
      <w:proofErr w:type="spellEnd"/>
    </w:p>
    <w:p w14:paraId="7EB13B4F" w14:textId="77777777" w:rsidR="00175351" w:rsidRPr="003272AD" w:rsidRDefault="00175351" w:rsidP="003272AD">
      <w:pPr>
        <w:pStyle w:val="ListParagraph"/>
        <w:rPr>
          <w:rFonts w:ascii="HPE Simple" w:hAnsi="HPE Simple"/>
          <w:sz w:val="20"/>
          <w:szCs w:val="20"/>
        </w:rPr>
      </w:pPr>
    </w:p>
    <w:p w14:paraId="703D5376" w14:textId="77777777" w:rsidR="00175351" w:rsidRPr="003272AD" w:rsidRDefault="00175351" w:rsidP="003272AD">
      <w:pPr>
        <w:pStyle w:val="ListParagraph"/>
        <w:rPr>
          <w:rFonts w:ascii="HPE Simple" w:hAnsi="HPE Simple"/>
          <w:sz w:val="20"/>
          <w:szCs w:val="20"/>
        </w:rPr>
      </w:pPr>
      <w:proofErr w:type="gramStart"/>
      <w:r w:rsidRPr="003272AD">
        <w:rPr>
          <w:rFonts w:ascii="HPE Simple" w:hAnsi="HPE Simple"/>
          <w:sz w:val="20"/>
          <w:szCs w:val="20"/>
        </w:rPr>
        <w:t>export</w:t>
      </w:r>
      <w:proofErr w:type="gramEnd"/>
      <w:r w:rsidRPr="003272AD">
        <w:rPr>
          <w:rFonts w:ascii="HPE Simple" w:hAnsi="HPE Simple"/>
          <w:sz w:val="20"/>
          <w:szCs w:val="20"/>
        </w:rPr>
        <w:t xml:space="preserve"> PATH=$PATH:/opt/xgtd/bin</w:t>
      </w:r>
    </w:p>
    <w:p w14:paraId="7BB7D791" w14:textId="77777777" w:rsidR="00175351" w:rsidRPr="003272AD" w:rsidRDefault="00175351" w:rsidP="003272AD">
      <w:pPr>
        <w:pStyle w:val="ListParagraph"/>
        <w:rPr>
          <w:rFonts w:ascii="HPE Simple" w:hAnsi="HPE Simple"/>
          <w:sz w:val="20"/>
          <w:szCs w:val="20"/>
        </w:rPr>
      </w:pPr>
      <w:proofErr w:type="gramStart"/>
      <w:r w:rsidRPr="003272AD">
        <w:rPr>
          <w:rFonts w:ascii="HPE Simple" w:hAnsi="HPE Simple"/>
          <w:sz w:val="20"/>
          <w:szCs w:val="20"/>
        </w:rPr>
        <w:t>export</w:t>
      </w:r>
      <w:proofErr w:type="gramEnd"/>
      <w:r w:rsidRPr="003272AD">
        <w:rPr>
          <w:rFonts w:ascii="HPE Simple" w:hAnsi="HPE Simple"/>
          <w:sz w:val="20"/>
          <w:szCs w:val="20"/>
        </w:rPr>
        <w:t xml:space="preserve"> PATH=$PATH:/opt/xgtd/lib</w:t>
      </w:r>
    </w:p>
    <w:p w14:paraId="56D5BFB3" w14:textId="77777777" w:rsidR="00175351" w:rsidRPr="003272AD" w:rsidRDefault="00175351" w:rsidP="003272AD">
      <w:pPr>
        <w:pStyle w:val="ListParagraph"/>
        <w:rPr>
          <w:rFonts w:ascii="HPE Simple" w:hAnsi="HPE Simple"/>
          <w:sz w:val="20"/>
          <w:szCs w:val="20"/>
        </w:rPr>
      </w:pPr>
      <w:proofErr w:type="gramStart"/>
      <w:r w:rsidRPr="003272AD">
        <w:rPr>
          <w:rFonts w:ascii="HPE Simple" w:hAnsi="HPE Simple"/>
          <w:sz w:val="20"/>
          <w:szCs w:val="20"/>
        </w:rPr>
        <w:t>export</w:t>
      </w:r>
      <w:proofErr w:type="gramEnd"/>
      <w:r w:rsidRPr="003272AD">
        <w:rPr>
          <w:rFonts w:ascii="HPE Simple" w:hAnsi="HPE Simple"/>
          <w:sz w:val="20"/>
          <w:szCs w:val="20"/>
        </w:rPr>
        <w:t xml:space="preserve"> PATH=$PATH:/opt/xgtd/</w:t>
      </w:r>
      <w:proofErr w:type="spellStart"/>
      <w:r w:rsidRPr="003272AD">
        <w:rPr>
          <w:rFonts w:ascii="HPE Simple" w:hAnsi="HPE Simple"/>
          <w:sz w:val="20"/>
          <w:szCs w:val="20"/>
        </w:rPr>
        <w:t>util</w:t>
      </w:r>
      <w:proofErr w:type="spellEnd"/>
    </w:p>
    <w:p w14:paraId="612810C4" w14:textId="77777777" w:rsidR="00175351" w:rsidRPr="003272AD" w:rsidRDefault="00175351" w:rsidP="003272AD">
      <w:pPr>
        <w:pStyle w:val="ListParagraph"/>
        <w:rPr>
          <w:rFonts w:ascii="HPE Simple" w:hAnsi="HPE Simple"/>
          <w:sz w:val="20"/>
          <w:szCs w:val="20"/>
        </w:rPr>
      </w:pPr>
      <w:proofErr w:type="gramStart"/>
      <w:r w:rsidRPr="003272AD">
        <w:rPr>
          <w:rFonts w:ascii="HPE Simple" w:hAnsi="HPE Simple"/>
          <w:sz w:val="20"/>
          <w:szCs w:val="20"/>
        </w:rPr>
        <w:lastRenderedPageBreak/>
        <w:t>export</w:t>
      </w:r>
      <w:proofErr w:type="gramEnd"/>
      <w:r w:rsidRPr="003272AD">
        <w:rPr>
          <w:rFonts w:ascii="HPE Simple" w:hAnsi="HPE Simple"/>
          <w:sz w:val="20"/>
          <w:szCs w:val="20"/>
        </w:rPr>
        <w:t xml:space="preserve"> LSHOST="NO-NET"</w:t>
      </w:r>
    </w:p>
    <w:p w14:paraId="591807C4" w14:textId="77777777" w:rsidR="00175351" w:rsidRPr="003272AD" w:rsidRDefault="00175351" w:rsidP="003272AD">
      <w:pPr>
        <w:pStyle w:val="ListParagraph"/>
        <w:rPr>
          <w:rFonts w:ascii="HPE Simple" w:hAnsi="HPE Simple"/>
          <w:sz w:val="20"/>
          <w:szCs w:val="20"/>
        </w:rPr>
      </w:pPr>
      <w:proofErr w:type="gramStart"/>
      <w:r w:rsidRPr="003272AD">
        <w:rPr>
          <w:rFonts w:ascii="HPE Simple" w:hAnsi="HPE Simple"/>
          <w:sz w:val="20"/>
          <w:szCs w:val="20"/>
        </w:rPr>
        <w:t>export</w:t>
      </w:r>
      <w:proofErr w:type="gramEnd"/>
      <w:r w:rsidRPr="003272AD">
        <w:rPr>
          <w:rFonts w:ascii="HPE Simple" w:hAnsi="HPE Simple"/>
          <w:sz w:val="20"/>
          <w:szCs w:val="20"/>
        </w:rPr>
        <w:t xml:space="preserve"> LSERVRC="/opt/xgtd/bin/</w:t>
      </w:r>
      <w:proofErr w:type="spellStart"/>
      <w:r w:rsidRPr="003272AD">
        <w:rPr>
          <w:rFonts w:ascii="HPE Simple" w:hAnsi="HPE Simple"/>
          <w:sz w:val="20"/>
          <w:szCs w:val="20"/>
        </w:rPr>
        <w:t>lservrc</w:t>
      </w:r>
      <w:proofErr w:type="spellEnd"/>
      <w:r w:rsidRPr="003272AD">
        <w:rPr>
          <w:rFonts w:ascii="HPE Simple" w:hAnsi="HPE Simple"/>
          <w:sz w:val="20"/>
          <w:szCs w:val="20"/>
        </w:rPr>
        <w:t>"</w:t>
      </w:r>
    </w:p>
    <w:p w14:paraId="09EEDEDF" w14:textId="77777777" w:rsidR="00175351" w:rsidRPr="003272AD" w:rsidRDefault="00175351" w:rsidP="003272AD">
      <w:pPr>
        <w:pStyle w:val="ListParagraph"/>
        <w:rPr>
          <w:rFonts w:ascii="HPE Simple" w:hAnsi="HPE Simple"/>
          <w:sz w:val="20"/>
          <w:szCs w:val="20"/>
        </w:rPr>
      </w:pPr>
      <w:proofErr w:type="gramStart"/>
      <w:r w:rsidRPr="003272AD">
        <w:rPr>
          <w:rFonts w:ascii="HPE Simple" w:hAnsi="HPE Simple"/>
          <w:sz w:val="20"/>
          <w:szCs w:val="20"/>
        </w:rPr>
        <w:t>export</w:t>
      </w:r>
      <w:proofErr w:type="gramEnd"/>
      <w:r w:rsidRPr="003272AD">
        <w:rPr>
          <w:rFonts w:ascii="HPE Simple" w:hAnsi="HPE Simple"/>
          <w:sz w:val="20"/>
          <w:szCs w:val="20"/>
        </w:rPr>
        <w:t xml:space="preserve"> LD_LIBRARY_PATH=$LD_LIBRARY_PATH:/</w:t>
      </w:r>
      <w:proofErr w:type="spellStart"/>
      <w:r w:rsidRPr="003272AD">
        <w:rPr>
          <w:rFonts w:ascii="HPE Simple" w:hAnsi="HPE Simple"/>
          <w:sz w:val="20"/>
          <w:szCs w:val="20"/>
        </w:rPr>
        <w:t>usr</w:t>
      </w:r>
      <w:proofErr w:type="spellEnd"/>
      <w:r w:rsidRPr="003272AD">
        <w:rPr>
          <w:rFonts w:ascii="HPE Simple" w:hAnsi="HPE Simple"/>
          <w:sz w:val="20"/>
          <w:szCs w:val="20"/>
        </w:rPr>
        <w:t>/local/lib:/opt/xgtd/lib</w:t>
      </w:r>
    </w:p>
    <w:p w14:paraId="2BE8BD5F" w14:textId="77777777" w:rsidR="00175351" w:rsidRPr="00EA19B9" w:rsidRDefault="00175351" w:rsidP="00175351">
      <w:pPr>
        <w:pStyle w:val="ListParagraph"/>
        <w:ind w:left="259"/>
        <w:rPr>
          <w:rStyle w:val="CodingLanguage"/>
        </w:rPr>
      </w:pPr>
    </w:p>
    <w:p w14:paraId="1AB5AD5F" w14:textId="77777777" w:rsidR="00175351" w:rsidRPr="003272AD" w:rsidRDefault="00175351" w:rsidP="003272AD">
      <w:pPr>
        <w:pStyle w:val="ListParagraph"/>
        <w:numPr>
          <w:ilvl w:val="0"/>
          <w:numId w:val="36"/>
        </w:numPr>
        <w:rPr>
          <w:sz w:val="20"/>
          <w:szCs w:val="18"/>
        </w:rPr>
      </w:pPr>
      <w:r w:rsidRPr="003272AD">
        <w:rPr>
          <w:sz w:val="20"/>
          <w:szCs w:val="18"/>
        </w:rPr>
        <w:t>Run this executable /opt/xgtd/bin/echoid64 on target node to generate “RMS Client Info” values.</w:t>
      </w:r>
    </w:p>
    <w:p w14:paraId="46C8D068" w14:textId="77777777" w:rsidR="00175351" w:rsidRPr="00B2746F" w:rsidRDefault="00175351" w:rsidP="00B2746F">
      <w:pPr>
        <w:pStyle w:val="ListParagraph"/>
        <w:rPr>
          <w:rFonts w:ascii="HPE Simple" w:hAnsi="HPE Simple"/>
          <w:sz w:val="20"/>
          <w:szCs w:val="20"/>
        </w:rPr>
      </w:pPr>
      <w:r w:rsidRPr="00B2746F">
        <w:rPr>
          <w:rFonts w:ascii="HPE Simple" w:hAnsi="HPE Simple"/>
          <w:sz w:val="20"/>
          <w:szCs w:val="20"/>
        </w:rPr>
        <w:t># /opt/xgtd/bin/echoid64</w:t>
      </w:r>
    </w:p>
    <w:p w14:paraId="20EFF6C8" w14:textId="77777777" w:rsidR="00175351" w:rsidRPr="00B2746F" w:rsidRDefault="00175351" w:rsidP="00B2746F">
      <w:pPr>
        <w:pStyle w:val="ListParagraph"/>
        <w:rPr>
          <w:rFonts w:ascii="HPE Simple" w:hAnsi="HPE Simple"/>
          <w:sz w:val="20"/>
          <w:szCs w:val="20"/>
        </w:rPr>
      </w:pPr>
      <w:r w:rsidRPr="00B2746F">
        <w:rPr>
          <w:rFonts w:ascii="HPE Simple" w:hAnsi="HPE Simple"/>
          <w:sz w:val="20"/>
          <w:szCs w:val="20"/>
        </w:rPr>
        <w:t>Sentinel RMS Development Kit 9.4.0.0023 Host Locking Code Information Utility</w:t>
      </w:r>
    </w:p>
    <w:p w14:paraId="30DB17B2" w14:textId="77777777" w:rsidR="00175351" w:rsidRPr="00B2746F" w:rsidRDefault="00175351" w:rsidP="00B2746F">
      <w:pPr>
        <w:pStyle w:val="ListParagraph"/>
        <w:rPr>
          <w:rFonts w:ascii="HPE Simple" w:hAnsi="HPE Simple"/>
          <w:sz w:val="20"/>
          <w:szCs w:val="20"/>
        </w:rPr>
      </w:pPr>
      <w:r w:rsidRPr="00B2746F">
        <w:rPr>
          <w:rFonts w:ascii="HPE Simple" w:hAnsi="HPE Simple"/>
          <w:sz w:val="20"/>
          <w:szCs w:val="20"/>
        </w:rPr>
        <w:t xml:space="preserve">Copyright (C) 2018 </w:t>
      </w:r>
      <w:proofErr w:type="spellStart"/>
      <w:r w:rsidRPr="00B2746F">
        <w:rPr>
          <w:rFonts w:ascii="HPE Simple" w:hAnsi="HPE Simple"/>
          <w:sz w:val="20"/>
          <w:szCs w:val="20"/>
        </w:rPr>
        <w:t>SafeNet</w:t>
      </w:r>
      <w:proofErr w:type="spellEnd"/>
      <w:r w:rsidRPr="00B2746F">
        <w:rPr>
          <w:rFonts w:ascii="HPE Simple" w:hAnsi="HPE Simple"/>
          <w:sz w:val="20"/>
          <w:szCs w:val="20"/>
        </w:rPr>
        <w:t>, Inc.</w:t>
      </w:r>
    </w:p>
    <w:p w14:paraId="6028D49D" w14:textId="77777777" w:rsidR="00175351" w:rsidRPr="00B2746F" w:rsidRDefault="00175351" w:rsidP="00B2746F">
      <w:pPr>
        <w:pStyle w:val="ListParagraph"/>
        <w:rPr>
          <w:rFonts w:ascii="HPE Simple" w:hAnsi="HPE Simple"/>
          <w:sz w:val="20"/>
          <w:szCs w:val="20"/>
        </w:rPr>
      </w:pPr>
    </w:p>
    <w:p w14:paraId="197179C8" w14:textId="77777777" w:rsidR="00175351" w:rsidRPr="00B2746F" w:rsidRDefault="00175351" w:rsidP="00B2746F">
      <w:pPr>
        <w:pStyle w:val="ListParagraph"/>
        <w:rPr>
          <w:rFonts w:ascii="HPE Simple" w:hAnsi="HPE Simple"/>
          <w:sz w:val="20"/>
          <w:szCs w:val="20"/>
        </w:rPr>
      </w:pPr>
      <w:r w:rsidRPr="00B2746F">
        <w:rPr>
          <w:rFonts w:ascii="HPE Simple" w:hAnsi="HPE Simple"/>
          <w:sz w:val="20"/>
          <w:szCs w:val="20"/>
        </w:rPr>
        <w:t xml:space="preserve">               Locking Code 1     :   2-*1MF 9JEF XB9Q 6EJM</w:t>
      </w:r>
    </w:p>
    <w:p w14:paraId="3159B2F7" w14:textId="77777777" w:rsidR="00175351" w:rsidRDefault="00175351" w:rsidP="00B2746F">
      <w:pPr>
        <w:pStyle w:val="ListParagraph"/>
        <w:rPr>
          <w:rFonts w:ascii="HPE Simple" w:hAnsi="HPE Simple"/>
          <w:sz w:val="20"/>
          <w:szCs w:val="20"/>
        </w:rPr>
      </w:pPr>
      <w:r w:rsidRPr="00B2746F">
        <w:rPr>
          <w:rFonts w:ascii="HPE Simple" w:hAnsi="HPE Simple"/>
          <w:sz w:val="20"/>
          <w:szCs w:val="20"/>
        </w:rPr>
        <w:t xml:space="preserve">               Locking Code 1 (Old Style</w:t>
      </w:r>
      <w:proofErr w:type="gramStart"/>
      <w:r w:rsidRPr="00B2746F">
        <w:rPr>
          <w:rFonts w:ascii="HPE Simple" w:hAnsi="HPE Simple"/>
          <w:sz w:val="20"/>
          <w:szCs w:val="20"/>
        </w:rPr>
        <w:t>) :</w:t>
      </w:r>
      <w:proofErr w:type="gramEnd"/>
      <w:r w:rsidRPr="00B2746F">
        <w:rPr>
          <w:rFonts w:ascii="HPE Simple" w:hAnsi="HPE Simple"/>
          <w:sz w:val="20"/>
          <w:szCs w:val="20"/>
        </w:rPr>
        <w:t xml:space="preserve">   2-2B9AB</w:t>
      </w:r>
    </w:p>
    <w:p w14:paraId="219AAC5D" w14:textId="77777777" w:rsidR="00B2746F" w:rsidRPr="00B2746F" w:rsidRDefault="00B2746F" w:rsidP="00B2746F">
      <w:pPr>
        <w:pStyle w:val="ListParagraph"/>
        <w:rPr>
          <w:rFonts w:ascii="HPE Simple" w:hAnsi="HPE Simple"/>
          <w:sz w:val="20"/>
          <w:szCs w:val="20"/>
        </w:rPr>
      </w:pPr>
    </w:p>
    <w:p w14:paraId="5933883E" w14:textId="77777777" w:rsidR="00175351" w:rsidRPr="00B2746F" w:rsidRDefault="00175351" w:rsidP="00B2746F">
      <w:pPr>
        <w:pStyle w:val="ListParagraph"/>
        <w:numPr>
          <w:ilvl w:val="0"/>
          <w:numId w:val="36"/>
        </w:numPr>
        <w:rPr>
          <w:sz w:val="20"/>
          <w:szCs w:val="18"/>
        </w:rPr>
      </w:pPr>
      <w:r w:rsidRPr="00B2746F">
        <w:rPr>
          <w:sz w:val="20"/>
          <w:szCs w:val="18"/>
        </w:rPr>
        <w:t>Enter RMS Client Info in RMS Login screen and activate.</w:t>
      </w:r>
    </w:p>
    <w:p w14:paraId="28FE9C8C" w14:textId="77777777" w:rsidR="00175351" w:rsidRDefault="00175351" w:rsidP="008E412E">
      <w:pPr>
        <w:pStyle w:val="NumberedList-Level1"/>
        <w:ind w:left="720"/>
      </w:pPr>
      <w:r>
        <w:rPr>
          <w:lang w:val="en-GB" w:eastAsia="en-GB"/>
        </w:rPr>
        <w:drawing>
          <wp:inline distT="0" distB="0" distL="0" distR="0" wp14:anchorId="1A46673F" wp14:editId="19F39CC7">
            <wp:extent cx="3792220" cy="2329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2220" cy="2329180"/>
                    </a:xfrm>
                    <a:prstGeom prst="rect">
                      <a:avLst/>
                    </a:prstGeom>
                    <a:noFill/>
                  </pic:spPr>
                </pic:pic>
              </a:graphicData>
            </a:graphic>
          </wp:inline>
        </w:drawing>
      </w:r>
    </w:p>
    <w:p w14:paraId="4AC88186" w14:textId="77777777" w:rsidR="00175351" w:rsidRDefault="00175351" w:rsidP="00E80934">
      <w:pPr>
        <w:pStyle w:val="NumberedList-Level1"/>
      </w:pPr>
    </w:p>
    <w:p w14:paraId="091DC348" w14:textId="77777777" w:rsidR="00175351" w:rsidRPr="00EC2E05" w:rsidRDefault="00175351" w:rsidP="00EC2E05">
      <w:pPr>
        <w:pStyle w:val="ListParagraph"/>
        <w:numPr>
          <w:ilvl w:val="0"/>
          <w:numId w:val="36"/>
        </w:numPr>
        <w:rPr>
          <w:sz w:val="20"/>
          <w:szCs w:val="18"/>
        </w:rPr>
      </w:pPr>
      <w:r w:rsidRPr="00EC2E05">
        <w:rPr>
          <w:sz w:val="20"/>
          <w:szCs w:val="18"/>
        </w:rPr>
        <w:t>License certificate gets generated successfully. Save the license for future use.</w:t>
      </w:r>
    </w:p>
    <w:p w14:paraId="3C9E5A04" w14:textId="6B1673DE" w:rsidR="00B922F8" w:rsidRPr="00175351" w:rsidRDefault="00175351" w:rsidP="008E412E">
      <w:pPr>
        <w:pStyle w:val="NumberedList-Level1"/>
        <w:ind w:left="720"/>
      </w:pPr>
      <w:r>
        <w:rPr>
          <w:lang w:val="en-GB" w:eastAsia="en-GB"/>
        </w:rPr>
        <w:drawing>
          <wp:inline distT="0" distB="0" distL="0" distR="0" wp14:anchorId="31D23D4F" wp14:editId="6986D052">
            <wp:extent cx="3938270" cy="3005455"/>
            <wp:effectExtent l="0" t="0" r="508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8270" cy="3005455"/>
                    </a:xfrm>
                    <a:prstGeom prst="rect">
                      <a:avLst/>
                    </a:prstGeom>
                    <a:noFill/>
                  </pic:spPr>
                </pic:pic>
              </a:graphicData>
            </a:graphic>
          </wp:inline>
        </w:drawing>
      </w:r>
    </w:p>
    <w:p w14:paraId="25A7A80A" w14:textId="77777777" w:rsidR="00B922F8" w:rsidRPr="00B922F8" w:rsidRDefault="00B922F8" w:rsidP="00B922F8"/>
    <w:p w14:paraId="46D1E08D" w14:textId="77777777" w:rsidR="00F26FD1" w:rsidRDefault="00F26FD1" w:rsidP="00F26FD1"/>
    <w:p w14:paraId="7829123D" w14:textId="77777777" w:rsidR="001E5066" w:rsidRDefault="001E5066">
      <w:pPr>
        <w:rPr>
          <w:rFonts w:ascii="MetricHPE" w:hAnsi="MetricHPE"/>
          <w:b/>
          <w:color w:val="000000"/>
          <w:sz w:val="28"/>
          <w:szCs w:val="34"/>
        </w:rPr>
      </w:pPr>
      <w:bookmarkStart w:id="46" w:name="_Toc29898832"/>
      <w:r>
        <w:br w:type="page"/>
      </w:r>
    </w:p>
    <w:p w14:paraId="7CA065D9" w14:textId="1BB48A44" w:rsidR="00F26FD1" w:rsidRDefault="00F26FD1" w:rsidP="00F26FD1">
      <w:pPr>
        <w:pStyle w:val="Heading1"/>
      </w:pPr>
      <w:bookmarkStart w:id="47" w:name="_Toc31722505"/>
      <w:r>
        <w:lastRenderedPageBreak/>
        <w:t>Implement Cybersecurity Graph Analytics for 3TB Dataset</w:t>
      </w:r>
      <w:bookmarkEnd w:id="46"/>
      <w:r w:rsidR="00BE6FF1">
        <w:t xml:space="preserve"> (Optional)</w:t>
      </w:r>
      <w:bookmarkEnd w:id="47"/>
    </w:p>
    <w:p w14:paraId="63BC0B0D" w14:textId="2B7D7C3F" w:rsidR="00CD17D4" w:rsidRDefault="00CD17D4" w:rsidP="00DA0E04">
      <w:pPr>
        <w:pStyle w:val="BodyTextMetricHPELight10pt"/>
      </w:pPr>
      <w:r>
        <w:t>This step is intended only for functional validation of xGT setup and should not be considered as customer PoC implementation use-case.</w:t>
      </w:r>
    </w:p>
    <w:p w14:paraId="72B17CD7" w14:textId="77777777" w:rsidR="00DA0E04" w:rsidRDefault="00DA0E04" w:rsidP="00DA0E04">
      <w:pPr>
        <w:pStyle w:val="BodyTextMetricHPELight10pt"/>
      </w:pPr>
      <w:r>
        <w:t>We'll be using the LANL Unified Host and Network Dataset, a set of netflow and host event data collected on an internal Los Alamos National Lab network.</w:t>
      </w:r>
    </w:p>
    <w:p w14:paraId="1E0F4642" w14:textId="77777777" w:rsidR="00DA0E04" w:rsidRDefault="00DA0E04" w:rsidP="00DA0E04">
      <w:pPr>
        <w:pStyle w:val="BodyTextMetricHPELight10pt"/>
      </w:pPr>
      <w:r>
        <w:t xml:space="preserve">Our goal will be to turn about 3TB of CSV files into a single connected graph. Cybersecurity Analyst then provides the criteria for specific cyber threat patterns. Subgraph Isomorphism or pattern matching is performed on large memory graphs and sub-graphs are queried to detect attack infected hosts. </w:t>
      </w:r>
    </w:p>
    <w:p w14:paraId="4C3D65C6" w14:textId="003965EF" w:rsidR="00DA0E04" w:rsidRDefault="00DA0E04" w:rsidP="00D96BB3">
      <w:pPr>
        <w:pStyle w:val="BodyTextMetricHPELight10pt"/>
      </w:pPr>
      <w:r>
        <w:t>The Unified Host and Network Dataset is a subset of network and computer (host) events collected from the Los Alamos National Laboratory enterprise network over the course of approximately 90 days. The host event logs originated from most enterprise computers running the Microsoft Windows operating system on Los Alamos National Laboratory's (LANL) enterprise network. The network event data originated from many of the internal enterprise routers within the LANL enterprise network.</w:t>
      </w:r>
    </w:p>
    <w:p w14:paraId="307033DD" w14:textId="7071790A" w:rsidR="00F26FD1" w:rsidRDefault="00F26FD1" w:rsidP="00DA0E04">
      <w:pPr>
        <w:pStyle w:val="Heading2"/>
      </w:pPr>
      <w:bookmarkStart w:id="48" w:name="_Toc31722506"/>
      <w:r>
        <w:t>Move 3TB LANL Dataset from Remote Source to Superdome Flex NVMe Data Drives</w:t>
      </w:r>
      <w:bookmarkEnd w:id="48"/>
    </w:p>
    <w:p w14:paraId="35083826" w14:textId="77777777" w:rsidR="00D96BB3" w:rsidRDefault="00D96BB3" w:rsidP="00D96BB3"/>
    <w:p w14:paraId="35A097B5" w14:textId="6DE57E9A" w:rsidR="00A94BFB" w:rsidRDefault="00A94BFB" w:rsidP="00A94BFB">
      <w:pPr>
        <w:pStyle w:val="BodyTextMetricHPELight10pt"/>
      </w:pPr>
      <w:r w:rsidRPr="00A94BFB">
        <w:t>This dataset is made available by</w:t>
      </w:r>
      <w:r w:rsidRPr="00A94BFB">
        <w:rPr>
          <w:rFonts w:ascii="Calibri" w:hAnsi="Calibri" w:cs="Calibri"/>
        </w:rPr>
        <w:t> </w:t>
      </w:r>
      <w:hyperlink r:id="rId24" w:history="1">
        <w:r w:rsidRPr="00A94BFB">
          <w:t>Los Alamos National Laboratory (LANL)</w:t>
        </w:r>
      </w:hyperlink>
      <w:r w:rsidRPr="00A94BFB">
        <w:t>.</w:t>
      </w:r>
      <w:r>
        <w:t xml:space="preserve">  </w:t>
      </w:r>
      <w:r w:rsidRPr="00A94BFB">
        <w:t>LANL has placed this data into the</w:t>
      </w:r>
      <w:r w:rsidRPr="00A94BFB">
        <w:rPr>
          <w:rFonts w:ascii="Calibri" w:hAnsi="Calibri" w:cs="Calibri"/>
        </w:rPr>
        <w:t> </w:t>
      </w:r>
      <w:r w:rsidRPr="00A94BFB">
        <w:rPr>
          <w:i/>
          <w:iCs/>
        </w:rPr>
        <w:t>public domain</w:t>
      </w:r>
      <w:r w:rsidRPr="00A94BFB">
        <w:t>.</w:t>
      </w:r>
      <w:r>
        <w:t xml:space="preserve"> </w:t>
      </w:r>
      <w:r w:rsidRPr="00A94BFB">
        <w:t>The original LANL data can be found here:</w:t>
      </w:r>
    </w:p>
    <w:p w14:paraId="4F973110" w14:textId="5E6C588D" w:rsidR="00A94BFB" w:rsidRDefault="00A94BFB" w:rsidP="00A94BFB">
      <w:pPr>
        <w:pStyle w:val="NormalWeb"/>
        <w:shd w:val="clear" w:color="auto" w:fill="FFFFFF"/>
        <w:spacing w:after="150"/>
        <w:rPr>
          <w:rFonts w:ascii="MetricHPE Light" w:hAnsi="MetricHPE Light"/>
          <w:sz w:val="20"/>
          <w:szCs w:val="18"/>
        </w:rPr>
      </w:pPr>
      <w:r>
        <w:rPr>
          <w:rFonts w:ascii="MetricHPE Light" w:hAnsi="MetricHPE Light"/>
          <w:sz w:val="20"/>
          <w:szCs w:val="18"/>
        </w:rPr>
        <w:t xml:space="preserve">1) </w:t>
      </w:r>
      <w:hyperlink r:id="rId25" w:history="1">
        <w:r w:rsidRPr="00A94BFB">
          <w:rPr>
            <w:rFonts w:ascii="MetricHPE Light" w:hAnsi="MetricHPE Light"/>
            <w:sz w:val="20"/>
            <w:szCs w:val="18"/>
          </w:rPr>
          <w:t>Netflow</w:t>
        </w:r>
      </w:hyperlink>
      <w:r>
        <w:t xml:space="preserve"> – </w:t>
      </w:r>
      <w:r w:rsidRPr="00A94BFB">
        <w:rPr>
          <w:rFonts w:ascii="MetricHPE Light" w:hAnsi="MetricHPE Light"/>
          <w:sz w:val="20"/>
          <w:szCs w:val="18"/>
        </w:rPr>
        <w:t>Network Event Data. The data is provided in CSV format, one record per line. The network events represent bi-directional events where possible. The following table contains a description of each field:</w:t>
      </w:r>
    </w:p>
    <w:tbl>
      <w:tblPr>
        <w:tblW w:w="4819" w:type="pct"/>
        <w:tblBorders>
          <w:bottom w:val="single" w:sz="18" w:space="0" w:color="000000"/>
          <w:insideH w:val="single" w:sz="2" w:space="0" w:color="000000"/>
        </w:tblBorders>
        <w:tblLook w:val="04A0" w:firstRow="1" w:lastRow="0" w:firstColumn="1" w:lastColumn="0" w:noHBand="0" w:noVBand="1"/>
      </w:tblPr>
      <w:tblGrid>
        <w:gridCol w:w="5565"/>
        <w:gridCol w:w="4844"/>
      </w:tblGrid>
      <w:tr w:rsidR="00A94BFB" w:rsidRPr="005E4E70" w14:paraId="1B4786CC" w14:textId="77777777" w:rsidTr="00A94BFB">
        <w:trPr>
          <w:trHeight w:val="271"/>
        </w:trPr>
        <w:tc>
          <w:tcPr>
            <w:tcW w:w="2673" w:type="pct"/>
            <w:tcBorders>
              <w:top w:val="nil"/>
              <w:bottom w:val="single" w:sz="36" w:space="0" w:color="00B388"/>
            </w:tcBorders>
            <w:shd w:val="clear" w:color="auto" w:fill="auto"/>
          </w:tcPr>
          <w:p w14:paraId="65C6DBEA" w14:textId="089F19EB" w:rsidR="00A94BFB" w:rsidRPr="005E4E70" w:rsidRDefault="00A94BFB" w:rsidP="003510B2">
            <w:pPr>
              <w:pStyle w:val="TableSubhead8pt"/>
            </w:pPr>
            <w:r>
              <w:t>Field Name</w:t>
            </w:r>
          </w:p>
        </w:tc>
        <w:tc>
          <w:tcPr>
            <w:tcW w:w="2327" w:type="pct"/>
            <w:tcBorders>
              <w:top w:val="nil"/>
              <w:bottom w:val="single" w:sz="36" w:space="0" w:color="00B388"/>
            </w:tcBorders>
            <w:shd w:val="clear" w:color="auto" w:fill="auto"/>
          </w:tcPr>
          <w:p w14:paraId="18EF8BFB" w14:textId="7A775094" w:rsidR="00A94BFB" w:rsidRPr="005E4E70" w:rsidRDefault="00A94BFB" w:rsidP="003510B2">
            <w:pPr>
              <w:pStyle w:val="TableSubhead8pt"/>
            </w:pPr>
            <w:r>
              <w:t>Description</w:t>
            </w:r>
          </w:p>
        </w:tc>
      </w:tr>
      <w:tr w:rsidR="00A94BFB" w:rsidRPr="005E4E70" w14:paraId="4190E3D1" w14:textId="77777777" w:rsidTr="00A94BFB">
        <w:trPr>
          <w:trHeight w:val="271"/>
        </w:trPr>
        <w:tc>
          <w:tcPr>
            <w:tcW w:w="2673" w:type="pct"/>
            <w:tcBorders>
              <w:top w:val="single" w:sz="36" w:space="0" w:color="00B388"/>
            </w:tcBorders>
            <w:shd w:val="clear" w:color="auto" w:fill="auto"/>
          </w:tcPr>
          <w:p w14:paraId="220AF5E9" w14:textId="1AF560FB" w:rsidR="00A94BFB" w:rsidRPr="001537F9" w:rsidRDefault="00A94BFB" w:rsidP="003510B2">
            <w:pPr>
              <w:pStyle w:val="TableBody8pt"/>
            </w:pPr>
            <w:r>
              <w:t>Time</w:t>
            </w:r>
          </w:p>
        </w:tc>
        <w:tc>
          <w:tcPr>
            <w:tcW w:w="2327" w:type="pct"/>
            <w:tcBorders>
              <w:top w:val="single" w:sz="36" w:space="0" w:color="00B388"/>
            </w:tcBorders>
            <w:shd w:val="clear" w:color="auto" w:fill="auto"/>
          </w:tcPr>
          <w:p w14:paraId="1988AF28" w14:textId="36D4F50C" w:rsidR="00A94BFB" w:rsidRPr="001537F9" w:rsidRDefault="00A94BFB" w:rsidP="003510B2">
            <w:pPr>
              <w:pStyle w:val="TableBody8pt"/>
            </w:pPr>
            <w:r w:rsidRPr="00A94BFB">
              <w:t>The start time of the event in epoch time format</w:t>
            </w:r>
          </w:p>
        </w:tc>
      </w:tr>
      <w:tr w:rsidR="00A94BFB" w:rsidRPr="005E4E70" w14:paraId="6DEA4332" w14:textId="77777777" w:rsidTr="00A94BFB">
        <w:trPr>
          <w:trHeight w:val="284"/>
        </w:trPr>
        <w:tc>
          <w:tcPr>
            <w:tcW w:w="2673" w:type="pct"/>
            <w:shd w:val="clear" w:color="auto" w:fill="auto"/>
          </w:tcPr>
          <w:p w14:paraId="6E809A98" w14:textId="6AA40939" w:rsidR="00A94BFB" w:rsidRDefault="00A94BFB" w:rsidP="003510B2">
            <w:pPr>
              <w:pStyle w:val="TableBody8pt"/>
            </w:pPr>
            <w:r>
              <w:t>Duration</w:t>
            </w:r>
          </w:p>
        </w:tc>
        <w:tc>
          <w:tcPr>
            <w:tcW w:w="2327" w:type="pct"/>
            <w:shd w:val="clear" w:color="auto" w:fill="auto"/>
          </w:tcPr>
          <w:p w14:paraId="56B7B8F8" w14:textId="1D88DA34" w:rsidR="00A94BFB" w:rsidRDefault="00A94BFB" w:rsidP="003510B2">
            <w:pPr>
              <w:pStyle w:val="TableBody8pt"/>
            </w:pPr>
            <w:r w:rsidRPr="00A94BFB">
              <w:t>The duration of the event in seconds</w:t>
            </w:r>
          </w:p>
        </w:tc>
      </w:tr>
      <w:tr w:rsidR="00A94BFB" w:rsidRPr="005E4E70" w14:paraId="23B80FAA" w14:textId="77777777" w:rsidTr="00A94BFB">
        <w:trPr>
          <w:trHeight w:val="284"/>
        </w:trPr>
        <w:tc>
          <w:tcPr>
            <w:tcW w:w="2673" w:type="pct"/>
            <w:shd w:val="clear" w:color="auto" w:fill="auto"/>
          </w:tcPr>
          <w:p w14:paraId="4F20C362" w14:textId="2E796BA4" w:rsidR="00A94BFB" w:rsidRPr="001537F9" w:rsidRDefault="00A94BFB" w:rsidP="003510B2">
            <w:pPr>
              <w:pStyle w:val="TableBody8pt"/>
            </w:pPr>
            <w:proofErr w:type="spellStart"/>
            <w:r>
              <w:t>SrcDevice</w:t>
            </w:r>
            <w:proofErr w:type="spellEnd"/>
          </w:p>
        </w:tc>
        <w:tc>
          <w:tcPr>
            <w:tcW w:w="2327" w:type="pct"/>
            <w:shd w:val="clear" w:color="auto" w:fill="auto"/>
          </w:tcPr>
          <w:p w14:paraId="36F467EF" w14:textId="791A7EB0" w:rsidR="00A94BFB" w:rsidRPr="001537F9" w:rsidRDefault="00A94BFB" w:rsidP="003510B2">
            <w:pPr>
              <w:pStyle w:val="TableBody8pt"/>
            </w:pPr>
            <w:r w:rsidRPr="00A94BFB">
              <w:t>The device that likely initiated the event</w:t>
            </w:r>
          </w:p>
        </w:tc>
      </w:tr>
      <w:tr w:rsidR="00A94BFB" w:rsidRPr="005E4E70" w14:paraId="52DC52BA" w14:textId="77777777" w:rsidTr="00A94BFB">
        <w:trPr>
          <w:trHeight w:val="284"/>
        </w:trPr>
        <w:tc>
          <w:tcPr>
            <w:tcW w:w="2673" w:type="pct"/>
            <w:shd w:val="clear" w:color="auto" w:fill="auto"/>
          </w:tcPr>
          <w:p w14:paraId="673DBA15" w14:textId="796BB6BE" w:rsidR="00A94BFB" w:rsidRDefault="00A94BFB" w:rsidP="003510B2">
            <w:pPr>
              <w:pStyle w:val="TableBody8pt"/>
            </w:pPr>
            <w:proofErr w:type="spellStart"/>
            <w:r>
              <w:t>DstDevice</w:t>
            </w:r>
            <w:proofErr w:type="spellEnd"/>
          </w:p>
        </w:tc>
        <w:tc>
          <w:tcPr>
            <w:tcW w:w="2327" w:type="pct"/>
            <w:shd w:val="clear" w:color="auto" w:fill="auto"/>
          </w:tcPr>
          <w:p w14:paraId="4618A2DA" w14:textId="7BEFD88B" w:rsidR="00A94BFB" w:rsidRDefault="00A94BFB" w:rsidP="003510B2">
            <w:pPr>
              <w:pStyle w:val="TableBody8pt"/>
            </w:pPr>
            <w:r w:rsidRPr="00A94BFB">
              <w:t>The receiving device</w:t>
            </w:r>
          </w:p>
        </w:tc>
      </w:tr>
      <w:tr w:rsidR="00A94BFB" w:rsidRPr="005E4E70" w14:paraId="3890E0CD" w14:textId="77777777" w:rsidTr="00A94BFB">
        <w:trPr>
          <w:trHeight w:val="284"/>
        </w:trPr>
        <w:tc>
          <w:tcPr>
            <w:tcW w:w="2673" w:type="pct"/>
            <w:shd w:val="clear" w:color="auto" w:fill="auto"/>
          </w:tcPr>
          <w:p w14:paraId="695E81FC" w14:textId="44886647" w:rsidR="00A94BFB" w:rsidRDefault="00A94BFB" w:rsidP="003510B2">
            <w:pPr>
              <w:pStyle w:val="TableBody8pt"/>
            </w:pPr>
            <w:r>
              <w:t>Protocol</w:t>
            </w:r>
          </w:p>
        </w:tc>
        <w:tc>
          <w:tcPr>
            <w:tcW w:w="2327" w:type="pct"/>
            <w:shd w:val="clear" w:color="auto" w:fill="auto"/>
          </w:tcPr>
          <w:p w14:paraId="69AD8745" w14:textId="7278C5A4" w:rsidR="00A94BFB" w:rsidRDefault="00A94BFB" w:rsidP="003510B2">
            <w:pPr>
              <w:pStyle w:val="TableBody8pt"/>
            </w:pPr>
            <w:r w:rsidRPr="00A94BFB">
              <w:t>The protocol number</w:t>
            </w:r>
          </w:p>
        </w:tc>
      </w:tr>
      <w:tr w:rsidR="00A94BFB" w:rsidRPr="005E4E70" w14:paraId="1C9486A2" w14:textId="77777777" w:rsidTr="00A94BFB">
        <w:trPr>
          <w:trHeight w:val="284"/>
        </w:trPr>
        <w:tc>
          <w:tcPr>
            <w:tcW w:w="2673" w:type="pct"/>
            <w:shd w:val="clear" w:color="auto" w:fill="auto"/>
          </w:tcPr>
          <w:p w14:paraId="290CDA69" w14:textId="0E229AB0" w:rsidR="00A94BFB" w:rsidRPr="001537F9" w:rsidRDefault="00A94BFB" w:rsidP="003510B2">
            <w:pPr>
              <w:pStyle w:val="TableBody8pt"/>
            </w:pPr>
            <w:proofErr w:type="spellStart"/>
            <w:r>
              <w:t>SrcPort</w:t>
            </w:r>
            <w:proofErr w:type="spellEnd"/>
          </w:p>
        </w:tc>
        <w:tc>
          <w:tcPr>
            <w:tcW w:w="2327" w:type="pct"/>
            <w:shd w:val="clear" w:color="auto" w:fill="auto"/>
          </w:tcPr>
          <w:p w14:paraId="6D23C1FD" w14:textId="5CA71607" w:rsidR="00A94BFB" w:rsidRPr="001537F9" w:rsidRDefault="00A94BFB" w:rsidP="003510B2">
            <w:pPr>
              <w:pStyle w:val="TableBody8pt"/>
            </w:pPr>
            <w:r w:rsidRPr="00A94BFB">
              <w:t xml:space="preserve">The port used by the </w:t>
            </w:r>
            <w:proofErr w:type="spellStart"/>
            <w:r w:rsidRPr="00A94BFB">
              <w:t>SrcDevice</w:t>
            </w:r>
            <w:proofErr w:type="spellEnd"/>
          </w:p>
        </w:tc>
      </w:tr>
      <w:tr w:rsidR="00A94BFB" w:rsidRPr="005E4E70" w14:paraId="337FF23D" w14:textId="77777777" w:rsidTr="00A94BFB">
        <w:trPr>
          <w:trHeight w:val="284"/>
        </w:trPr>
        <w:tc>
          <w:tcPr>
            <w:tcW w:w="2673" w:type="pct"/>
            <w:shd w:val="clear" w:color="auto" w:fill="auto"/>
          </w:tcPr>
          <w:p w14:paraId="08FDB30C" w14:textId="502E62FB" w:rsidR="00A94BFB" w:rsidRPr="001537F9" w:rsidRDefault="00A94BFB" w:rsidP="003510B2">
            <w:pPr>
              <w:pStyle w:val="TableBody8pt"/>
            </w:pPr>
            <w:proofErr w:type="spellStart"/>
            <w:r>
              <w:t>DstPort</w:t>
            </w:r>
            <w:proofErr w:type="spellEnd"/>
          </w:p>
        </w:tc>
        <w:tc>
          <w:tcPr>
            <w:tcW w:w="2327" w:type="pct"/>
            <w:shd w:val="clear" w:color="auto" w:fill="auto"/>
          </w:tcPr>
          <w:p w14:paraId="07CA7DB3" w14:textId="1197349D" w:rsidR="00A94BFB" w:rsidRPr="001537F9" w:rsidRDefault="00A94BFB" w:rsidP="003510B2">
            <w:pPr>
              <w:pStyle w:val="TableBody8pt"/>
            </w:pPr>
            <w:r w:rsidRPr="00A94BFB">
              <w:t xml:space="preserve">The port used by the </w:t>
            </w:r>
            <w:proofErr w:type="spellStart"/>
            <w:r w:rsidRPr="00A94BFB">
              <w:t>DstDevice</w:t>
            </w:r>
            <w:proofErr w:type="spellEnd"/>
          </w:p>
        </w:tc>
      </w:tr>
      <w:tr w:rsidR="00A94BFB" w:rsidRPr="005E4E70" w14:paraId="6CBED080" w14:textId="77777777" w:rsidTr="00A94BFB">
        <w:trPr>
          <w:trHeight w:val="284"/>
        </w:trPr>
        <w:tc>
          <w:tcPr>
            <w:tcW w:w="2673" w:type="pct"/>
            <w:shd w:val="clear" w:color="auto" w:fill="auto"/>
          </w:tcPr>
          <w:p w14:paraId="4E7CD51E" w14:textId="4BC07A1E" w:rsidR="00A94BFB" w:rsidRPr="001537F9" w:rsidRDefault="00A94BFB" w:rsidP="003510B2">
            <w:pPr>
              <w:pStyle w:val="TableBody8pt"/>
            </w:pPr>
            <w:proofErr w:type="spellStart"/>
            <w:r>
              <w:t>SrcPacket</w:t>
            </w:r>
            <w:proofErr w:type="spellEnd"/>
          </w:p>
        </w:tc>
        <w:tc>
          <w:tcPr>
            <w:tcW w:w="2327" w:type="pct"/>
            <w:shd w:val="clear" w:color="auto" w:fill="auto"/>
          </w:tcPr>
          <w:p w14:paraId="2608BA44" w14:textId="08451FD0" w:rsidR="00A94BFB" w:rsidRDefault="00A94BFB" w:rsidP="003510B2">
            <w:pPr>
              <w:pStyle w:val="TableBody8pt"/>
            </w:pPr>
            <w:r w:rsidRPr="00A94BFB">
              <w:t xml:space="preserve">The number of packets the </w:t>
            </w:r>
            <w:proofErr w:type="spellStart"/>
            <w:r w:rsidRPr="00A94BFB">
              <w:t>SrcDevice</w:t>
            </w:r>
            <w:proofErr w:type="spellEnd"/>
            <w:r w:rsidRPr="00A94BFB">
              <w:t xml:space="preserve"> sent during the event</w:t>
            </w:r>
          </w:p>
        </w:tc>
      </w:tr>
      <w:tr w:rsidR="00A94BFB" w:rsidRPr="005E4E70" w14:paraId="60A2468B" w14:textId="77777777" w:rsidTr="00A94BFB">
        <w:trPr>
          <w:trHeight w:val="284"/>
        </w:trPr>
        <w:tc>
          <w:tcPr>
            <w:tcW w:w="2673" w:type="pct"/>
            <w:shd w:val="clear" w:color="auto" w:fill="auto"/>
          </w:tcPr>
          <w:p w14:paraId="6F51B5B5" w14:textId="1E22418D" w:rsidR="00A94BFB" w:rsidRPr="001537F9" w:rsidRDefault="00A94BFB" w:rsidP="003510B2">
            <w:pPr>
              <w:pStyle w:val="TableBody8pt"/>
            </w:pPr>
            <w:proofErr w:type="spellStart"/>
            <w:r>
              <w:t>DstPacket</w:t>
            </w:r>
            <w:proofErr w:type="spellEnd"/>
          </w:p>
        </w:tc>
        <w:tc>
          <w:tcPr>
            <w:tcW w:w="2327" w:type="pct"/>
            <w:shd w:val="clear" w:color="auto" w:fill="auto"/>
          </w:tcPr>
          <w:p w14:paraId="2CB4E0A8" w14:textId="56E88D47" w:rsidR="00A94BFB" w:rsidRDefault="00A94BFB" w:rsidP="003510B2">
            <w:pPr>
              <w:pStyle w:val="TableBody8pt"/>
            </w:pPr>
            <w:r w:rsidRPr="00A94BFB">
              <w:t xml:space="preserve">The number of packets the </w:t>
            </w:r>
            <w:proofErr w:type="spellStart"/>
            <w:r w:rsidRPr="00A94BFB">
              <w:t>DstDevice</w:t>
            </w:r>
            <w:proofErr w:type="spellEnd"/>
            <w:r w:rsidRPr="00A94BFB">
              <w:t xml:space="preserve"> sent during the event</w:t>
            </w:r>
          </w:p>
        </w:tc>
      </w:tr>
      <w:tr w:rsidR="00A94BFB" w:rsidRPr="005E4E70" w14:paraId="053F0A6C" w14:textId="77777777" w:rsidTr="00A94BFB">
        <w:trPr>
          <w:trHeight w:val="284"/>
        </w:trPr>
        <w:tc>
          <w:tcPr>
            <w:tcW w:w="2673" w:type="pct"/>
            <w:shd w:val="clear" w:color="auto" w:fill="auto"/>
          </w:tcPr>
          <w:p w14:paraId="3E59DEA7" w14:textId="5E7F8010" w:rsidR="00A94BFB" w:rsidRDefault="00A94BFB" w:rsidP="003510B2">
            <w:pPr>
              <w:pStyle w:val="TableBody8pt"/>
            </w:pPr>
            <w:proofErr w:type="spellStart"/>
            <w:r>
              <w:t>SrcBytes</w:t>
            </w:r>
            <w:proofErr w:type="spellEnd"/>
          </w:p>
        </w:tc>
        <w:tc>
          <w:tcPr>
            <w:tcW w:w="2327" w:type="pct"/>
            <w:shd w:val="clear" w:color="auto" w:fill="auto"/>
          </w:tcPr>
          <w:p w14:paraId="18BF7D85" w14:textId="215AF4BD" w:rsidR="00A94BFB" w:rsidRDefault="00A94BFB" w:rsidP="003510B2">
            <w:pPr>
              <w:pStyle w:val="TableBody8pt"/>
            </w:pPr>
            <w:r w:rsidRPr="00A94BFB">
              <w:t xml:space="preserve">The number of bytes the </w:t>
            </w:r>
            <w:proofErr w:type="spellStart"/>
            <w:r w:rsidRPr="00A94BFB">
              <w:t>SrcDevice</w:t>
            </w:r>
            <w:proofErr w:type="spellEnd"/>
            <w:r w:rsidRPr="00A94BFB">
              <w:t xml:space="preserve"> sent during the event</w:t>
            </w:r>
          </w:p>
        </w:tc>
      </w:tr>
      <w:tr w:rsidR="00A94BFB" w:rsidRPr="005E4E70" w14:paraId="5FCF455F" w14:textId="77777777" w:rsidTr="00A94BFB">
        <w:trPr>
          <w:trHeight w:val="284"/>
        </w:trPr>
        <w:tc>
          <w:tcPr>
            <w:tcW w:w="2673" w:type="pct"/>
            <w:shd w:val="clear" w:color="auto" w:fill="auto"/>
          </w:tcPr>
          <w:p w14:paraId="6BDF9695" w14:textId="2C8FDD84" w:rsidR="00A94BFB" w:rsidRDefault="00A94BFB" w:rsidP="003510B2">
            <w:pPr>
              <w:pStyle w:val="TableBody8pt"/>
            </w:pPr>
            <w:proofErr w:type="spellStart"/>
            <w:r>
              <w:t>DstBytes</w:t>
            </w:r>
            <w:proofErr w:type="spellEnd"/>
          </w:p>
        </w:tc>
        <w:tc>
          <w:tcPr>
            <w:tcW w:w="2327" w:type="pct"/>
            <w:shd w:val="clear" w:color="auto" w:fill="auto"/>
          </w:tcPr>
          <w:p w14:paraId="7BA0B867" w14:textId="1C9D5798" w:rsidR="00A94BFB" w:rsidRDefault="00A94BFB" w:rsidP="003510B2">
            <w:pPr>
              <w:pStyle w:val="TableBody8pt"/>
            </w:pPr>
            <w:r w:rsidRPr="00A94BFB">
              <w:t xml:space="preserve">The number of bytes the </w:t>
            </w:r>
            <w:proofErr w:type="spellStart"/>
            <w:r w:rsidRPr="00A94BFB">
              <w:t>DstDevice</w:t>
            </w:r>
            <w:proofErr w:type="spellEnd"/>
            <w:r w:rsidRPr="00A94BFB">
              <w:t xml:space="preserve"> sent during the event</w:t>
            </w:r>
          </w:p>
        </w:tc>
      </w:tr>
    </w:tbl>
    <w:p w14:paraId="4A02BAD8" w14:textId="77777777" w:rsidR="00A94BFB" w:rsidRPr="00A94BFB" w:rsidRDefault="00A94BFB" w:rsidP="00A94BFB">
      <w:pPr>
        <w:pStyle w:val="NormalWeb"/>
        <w:shd w:val="clear" w:color="auto" w:fill="FFFFFF"/>
        <w:spacing w:after="150"/>
        <w:rPr>
          <w:rFonts w:ascii="MetricHPE Light" w:hAnsi="MetricHPE Light"/>
          <w:sz w:val="20"/>
          <w:szCs w:val="18"/>
        </w:rPr>
      </w:pPr>
    </w:p>
    <w:p w14:paraId="38FD363D" w14:textId="0868FFD0" w:rsidR="00A94BFB" w:rsidRPr="009604FA" w:rsidRDefault="00A94BFB" w:rsidP="009604FA">
      <w:pPr>
        <w:pStyle w:val="NormalWeb"/>
        <w:shd w:val="clear" w:color="auto" w:fill="FFFFFF"/>
        <w:spacing w:after="150"/>
        <w:rPr>
          <w:rFonts w:ascii="MetricHPE Light" w:hAnsi="MetricHPE Light"/>
          <w:sz w:val="20"/>
          <w:szCs w:val="18"/>
        </w:rPr>
      </w:pPr>
      <w:r>
        <w:t xml:space="preserve">2) </w:t>
      </w:r>
      <w:hyperlink r:id="rId26" w:history="1">
        <w:r w:rsidRPr="00A94BFB">
          <w:rPr>
            <w:rFonts w:ascii="MetricHPE Light" w:hAnsi="MetricHPE Light"/>
            <w:sz w:val="20"/>
            <w:szCs w:val="18"/>
          </w:rPr>
          <w:t>Windows Logging Service</w:t>
        </w:r>
      </w:hyperlink>
      <w:r>
        <w:t xml:space="preserve"> - </w:t>
      </w:r>
      <w:r w:rsidRPr="00A94BFB">
        <w:rPr>
          <w:rFonts w:ascii="MetricHPE Light" w:hAnsi="MetricHPE Light"/>
          <w:sz w:val="20"/>
          <w:szCs w:val="18"/>
        </w:rPr>
        <w:t>The host event data set is a subset of host event logs collected from all computers running the Microsoft Windows operating system on LANL’s enterprise network</w:t>
      </w:r>
      <w:r w:rsidR="009604FA">
        <w:t xml:space="preserve">. </w:t>
      </w:r>
      <w:r w:rsidR="009604FA" w:rsidRPr="00A94BFB">
        <w:rPr>
          <w:rFonts w:ascii="MetricHPE Light" w:hAnsi="MetricHPE Light"/>
          <w:sz w:val="20"/>
          <w:szCs w:val="18"/>
        </w:rPr>
        <w:t>The following table contains a description of each field:</w:t>
      </w:r>
    </w:p>
    <w:tbl>
      <w:tblPr>
        <w:tblW w:w="4819" w:type="pct"/>
        <w:tblBorders>
          <w:bottom w:val="single" w:sz="18" w:space="0" w:color="000000"/>
          <w:insideH w:val="single" w:sz="2" w:space="0" w:color="000000"/>
        </w:tblBorders>
        <w:tblLook w:val="04A0" w:firstRow="1" w:lastRow="0" w:firstColumn="1" w:lastColumn="0" w:noHBand="0" w:noVBand="1"/>
      </w:tblPr>
      <w:tblGrid>
        <w:gridCol w:w="5565"/>
        <w:gridCol w:w="4844"/>
      </w:tblGrid>
      <w:tr w:rsidR="006E0D87" w:rsidRPr="005E4E70" w14:paraId="2A2F86B8" w14:textId="77777777" w:rsidTr="003510B2">
        <w:trPr>
          <w:trHeight w:val="271"/>
        </w:trPr>
        <w:tc>
          <w:tcPr>
            <w:tcW w:w="2673" w:type="pct"/>
            <w:tcBorders>
              <w:top w:val="nil"/>
              <w:bottom w:val="single" w:sz="36" w:space="0" w:color="00B388"/>
            </w:tcBorders>
            <w:shd w:val="clear" w:color="auto" w:fill="auto"/>
          </w:tcPr>
          <w:p w14:paraId="2FA6DFEE" w14:textId="77777777" w:rsidR="006E0D87" w:rsidRPr="005E4E70" w:rsidRDefault="006E0D87" w:rsidP="003510B2">
            <w:pPr>
              <w:pStyle w:val="TableSubhead8pt"/>
            </w:pPr>
            <w:r>
              <w:t>Field Name</w:t>
            </w:r>
          </w:p>
        </w:tc>
        <w:tc>
          <w:tcPr>
            <w:tcW w:w="2327" w:type="pct"/>
            <w:tcBorders>
              <w:top w:val="nil"/>
              <w:bottom w:val="single" w:sz="36" w:space="0" w:color="00B388"/>
            </w:tcBorders>
            <w:shd w:val="clear" w:color="auto" w:fill="auto"/>
          </w:tcPr>
          <w:p w14:paraId="2FE974B8" w14:textId="77777777" w:rsidR="006E0D87" w:rsidRPr="005E4E70" w:rsidRDefault="006E0D87" w:rsidP="003510B2">
            <w:pPr>
              <w:pStyle w:val="TableSubhead8pt"/>
            </w:pPr>
            <w:r>
              <w:t>Description</w:t>
            </w:r>
          </w:p>
        </w:tc>
      </w:tr>
      <w:tr w:rsidR="006E0D87" w:rsidRPr="005E4E70" w14:paraId="0FBB1C0E" w14:textId="77777777" w:rsidTr="003510B2">
        <w:trPr>
          <w:trHeight w:val="271"/>
        </w:trPr>
        <w:tc>
          <w:tcPr>
            <w:tcW w:w="2673" w:type="pct"/>
            <w:tcBorders>
              <w:top w:val="single" w:sz="36" w:space="0" w:color="00B388"/>
            </w:tcBorders>
            <w:shd w:val="clear" w:color="auto" w:fill="auto"/>
          </w:tcPr>
          <w:p w14:paraId="7C500C71" w14:textId="77777777" w:rsidR="006E0D87" w:rsidRPr="001537F9" w:rsidRDefault="006E0D87" w:rsidP="003510B2">
            <w:pPr>
              <w:pStyle w:val="TableBody8pt"/>
            </w:pPr>
            <w:r>
              <w:t>Time</w:t>
            </w:r>
          </w:p>
        </w:tc>
        <w:tc>
          <w:tcPr>
            <w:tcW w:w="2327" w:type="pct"/>
            <w:tcBorders>
              <w:top w:val="single" w:sz="36" w:space="0" w:color="00B388"/>
            </w:tcBorders>
            <w:shd w:val="clear" w:color="auto" w:fill="auto"/>
          </w:tcPr>
          <w:p w14:paraId="25FA55D2" w14:textId="080A892A" w:rsidR="006E0D87" w:rsidRPr="001537F9" w:rsidRDefault="001D46E4" w:rsidP="003510B2">
            <w:pPr>
              <w:pStyle w:val="TableBody8pt"/>
            </w:pPr>
            <w:r w:rsidRPr="001D46E4">
              <w:t>The epoch time of the event in seconds</w:t>
            </w:r>
          </w:p>
        </w:tc>
      </w:tr>
      <w:tr w:rsidR="006E0D87" w:rsidRPr="005E4E70" w14:paraId="1D2984CC" w14:textId="77777777" w:rsidTr="003510B2">
        <w:trPr>
          <w:trHeight w:val="284"/>
        </w:trPr>
        <w:tc>
          <w:tcPr>
            <w:tcW w:w="2673" w:type="pct"/>
            <w:shd w:val="clear" w:color="auto" w:fill="auto"/>
          </w:tcPr>
          <w:p w14:paraId="182FF27F" w14:textId="6CFE32A9" w:rsidR="006E0D87" w:rsidRDefault="001D46E4" w:rsidP="003510B2">
            <w:pPr>
              <w:pStyle w:val="TableBody8pt"/>
            </w:pPr>
            <w:proofErr w:type="spellStart"/>
            <w:r>
              <w:t>EventID</w:t>
            </w:r>
            <w:proofErr w:type="spellEnd"/>
          </w:p>
        </w:tc>
        <w:tc>
          <w:tcPr>
            <w:tcW w:w="2327" w:type="pct"/>
            <w:shd w:val="clear" w:color="auto" w:fill="auto"/>
          </w:tcPr>
          <w:p w14:paraId="0276A877" w14:textId="0AA35D73" w:rsidR="006E0D87" w:rsidRDefault="001D46E4" w:rsidP="003510B2">
            <w:pPr>
              <w:pStyle w:val="TableBody8pt"/>
            </w:pPr>
            <w:r w:rsidRPr="001D46E4">
              <w:t>Four digit integer corresponding to the event id of the record</w:t>
            </w:r>
          </w:p>
        </w:tc>
      </w:tr>
      <w:tr w:rsidR="006E0D87" w:rsidRPr="005E4E70" w14:paraId="19461F32" w14:textId="77777777" w:rsidTr="003510B2">
        <w:trPr>
          <w:trHeight w:val="284"/>
        </w:trPr>
        <w:tc>
          <w:tcPr>
            <w:tcW w:w="2673" w:type="pct"/>
            <w:shd w:val="clear" w:color="auto" w:fill="auto"/>
          </w:tcPr>
          <w:p w14:paraId="5CD835FD" w14:textId="04180421" w:rsidR="006E0D87" w:rsidRPr="001537F9" w:rsidRDefault="001D46E4" w:rsidP="003510B2">
            <w:pPr>
              <w:pStyle w:val="TableBody8pt"/>
            </w:pPr>
            <w:proofErr w:type="spellStart"/>
            <w:r w:rsidRPr="001D46E4">
              <w:t>LogHost</w:t>
            </w:r>
            <w:proofErr w:type="spellEnd"/>
          </w:p>
        </w:tc>
        <w:tc>
          <w:tcPr>
            <w:tcW w:w="2327" w:type="pct"/>
            <w:shd w:val="clear" w:color="auto" w:fill="auto"/>
          </w:tcPr>
          <w:p w14:paraId="6D9C1E5F" w14:textId="72F04248" w:rsidR="006E0D87" w:rsidRPr="001537F9" w:rsidRDefault="001D46E4" w:rsidP="003510B2">
            <w:pPr>
              <w:pStyle w:val="TableBody8pt"/>
            </w:pPr>
            <w:r w:rsidRPr="001D46E4">
              <w:t xml:space="preserve">The hostname of the computer that the event was recorded on. In the case of directed authentication events, the </w:t>
            </w:r>
            <w:proofErr w:type="spellStart"/>
            <w:r w:rsidRPr="001D46E4">
              <w:t>LogHost</w:t>
            </w:r>
            <w:proofErr w:type="spellEnd"/>
            <w:r w:rsidRPr="001D46E4">
              <w:t xml:space="preserve"> will correspond to the computer that the authentication event is terminating at (destination computer).</w:t>
            </w:r>
          </w:p>
        </w:tc>
      </w:tr>
      <w:tr w:rsidR="006E0D87" w:rsidRPr="005E4E70" w14:paraId="357D27A5" w14:textId="77777777" w:rsidTr="003510B2">
        <w:trPr>
          <w:trHeight w:val="284"/>
        </w:trPr>
        <w:tc>
          <w:tcPr>
            <w:tcW w:w="2673" w:type="pct"/>
            <w:shd w:val="clear" w:color="auto" w:fill="auto"/>
          </w:tcPr>
          <w:p w14:paraId="32277E3B" w14:textId="356843DA" w:rsidR="006E0D87" w:rsidRDefault="001D46E4" w:rsidP="003510B2">
            <w:pPr>
              <w:pStyle w:val="TableBody8pt"/>
            </w:pPr>
            <w:proofErr w:type="spellStart"/>
            <w:r w:rsidRPr="001D46E4">
              <w:t>LogonType</w:t>
            </w:r>
            <w:proofErr w:type="spellEnd"/>
          </w:p>
        </w:tc>
        <w:tc>
          <w:tcPr>
            <w:tcW w:w="2327" w:type="pct"/>
            <w:shd w:val="clear" w:color="auto" w:fill="auto"/>
          </w:tcPr>
          <w:p w14:paraId="302278B3" w14:textId="61E08F90" w:rsidR="006E0D87" w:rsidRDefault="001D46E4" w:rsidP="003510B2">
            <w:pPr>
              <w:pStyle w:val="TableBody8pt"/>
            </w:pPr>
            <w:r w:rsidRPr="001D46E4">
              <w:t>Integer corresponding to</w:t>
            </w:r>
            <w:r>
              <w:t xml:space="preserve"> the type of logon</w:t>
            </w:r>
          </w:p>
        </w:tc>
      </w:tr>
      <w:tr w:rsidR="006E0D87" w:rsidRPr="005E4E70" w14:paraId="6424D4DB" w14:textId="77777777" w:rsidTr="003510B2">
        <w:trPr>
          <w:trHeight w:val="284"/>
        </w:trPr>
        <w:tc>
          <w:tcPr>
            <w:tcW w:w="2673" w:type="pct"/>
            <w:shd w:val="clear" w:color="auto" w:fill="auto"/>
          </w:tcPr>
          <w:p w14:paraId="1D66BCC3" w14:textId="1B2EAC4A" w:rsidR="006E0D87" w:rsidRDefault="001D46E4" w:rsidP="003510B2">
            <w:pPr>
              <w:pStyle w:val="TableBody8pt"/>
            </w:pPr>
            <w:proofErr w:type="spellStart"/>
            <w:r w:rsidRPr="001D46E4">
              <w:t>LogonTypeDescription</w:t>
            </w:r>
            <w:proofErr w:type="spellEnd"/>
          </w:p>
        </w:tc>
        <w:tc>
          <w:tcPr>
            <w:tcW w:w="2327" w:type="pct"/>
            <w:shd w:val="clear" w:color="auto" w:fill="auto"/>
          </w:tcPr>
          <w:p w14:paraId="096433D3" w14:textId="086AC84B" w:rsidR="006E0D87" w:rsidRDefault="001D46E4" w:rsidP="003510B2">
            <w:pPr>
              <w:pStyle w:val="TableBody8pt"/>
            </w:pPr>
            <w:r w:rsidRPr="001D46E4">
              <w:t>Descripti</w:t>
            </w:r>
            <w:r>
              <w:t xml:space="preserve">on of the </w:t>
            </w:r>
            <w:proofErr w:type="spellStart"/>
            <w:r>
              <w:t>LogonType</w:t>
            </w:r>
            <w:proofErr w:type="spellEnd"/>
          </w:p>
        </w:tc>
      </w:tr>
      <w:tr w:rsidR="006E0D87" w:rsidRPr="005E4E70" w14:paraId="5ABC65B0" w14:textId="77777777" w:rsidTr="003510B2">
        <w:trPr>
          <w:trHeight w:val="284"/>
        </w:trPr>
        <w:tc>
          <w:tcPr>
            <w:tcW w:w="2673" w:type="pct"/>
            <w:shd w:val="clear" w:color="auto" w:fill="auto"/>
          </w:tcPr>
          <w:p w14:paraId="7406C007" w14:textId="795D9DB9" w:rsidR="006E0D87" w:rsidRPr="001537F9" w:rsidRDefault="001D46E4" w:rsidP="003510B2">
            <w:pPr>
              <w:pStyle w:val="TableBody8pt"/>
            </w:pPr>
            <w:proofErr w:type="spellStart"/>
            <w:r w:rsidRPr="001D46E4">
              <w:t>UserName</w:t>
            </w:r>
            <w:proofErr w:type="spellEnd"/>
          </w:p>
        </w:tc>
        <w:tc>
          <w:tcPr>
            <w:tcW w:w="2327" w:type="pct"/>
            <w:shd w:val="clear" w:color="auto" w:fill="auto"/>
          </w:tcPr>
          <w:p w14:paraId="4201D104" w14:textId="1D748374" w:rsidR="006E0D87" w:rsidRPr="001537F9" w:rsidRDefault="001D46E4" w:rsidP="003510B2">
            <w:pPr>
              <w:pStyle w:val="TableBody8pt"/>
            </w:pPr>
            <w:r w:rsidRPr="001D46E4">
              <w:t>The user account initiating the event. If the user ends in $, then it corresponds to a computer acc</w:t>
            </w:r>
            <w:r>
              <w:t>ount for the specified computer</w:t>
            </w:r>
          </w:p>
        </w:tc>
      </w:tr>
      <w:tr w:rsidR="006E0D87" w:rsidRPr="005E4E70" w14:paraId="165D43AB" w14:textId="77777777" w:rsidTr="003510B2">
        <w:trPr>
          <w:trHeight w:val="284"/>
        </w:trPr>
        <w:tc>
          <w:tcPr>
            <w:tcW w:w="2673" w:type="pct"/>
            <w:shd w:val="clear" w:color="auto" w:fill="auto"/>
          </w:tcPr>
          <w:p w14:paraId="0895E59C" w14:textId="0C4940C2" w:rsidR="006E0D87" w:rsidRPr="001537F9" w:rsidRDefault="001D46E4" w:rsidP="003510B2">
            <w:pPr>
              <w:pStyle w:val="TableBody8pt"/>
            </w:pPr>
            <w:proofErr w:type="spellStart"/>
            <w:r w:rsidRPr="001D46E4">
              <w:t>DomainName</w:t>
            </w:r>
            <w:proofErr w:type="spellEnd"/>
          </w:p>
        </w:tc>
        <w:tc>
          <w:tcPr>
            <w:tcW w:w="2327" w:type="pct"/>
            <w:shd w:val="clear" w:color="auto" w:fill="auto"/>
          </w:tcPr>
          <w:p w14:paraId="79964EE3" w14:textId="15BD7410" w:rsidR="006E0D87" w:rsidRPr="001537F9" w:rsidRDefault="001D46E4" w:rsidP="003510B2">
            <w:pPr>
              <w:pStyle w:val="TableBody8pt"/>
            </w:pPr>
            <w:r>
              <w:t xml:space="preserve">Domain name of </w:t>
            </w:r>
            <w:proofErr w:type="spellStart"/>
            <w:r>
              <w:t>UserName</w:t>
            </w:r>
            <w:proofErr w:type="spellEnd"/>
          </w:p>
        </w:tc>
      </w:tr>
      <w:tr w:rsidR="006E0D87" w:rsidRPr="005E4E70" w14:paraId="7F426AB0" w14:textId="77777777" w:rsidTr="003510B2">
        <w:trPr>
          <w:trHeight w:val="284"/>
        </w:trPr>
        <w:tc>
          <w:tcPr>
            <w:tcW w:w="2673" w:type="pct"/>
            <w:shd w:val="clear" w:color="auto" w:fill="auto"/>
          </w:tcPr>
          <w:p w14:paraId="12F9AB80" w14:textId="19F05052" w:rsidR="006E0D87" w:rsidRPr="001537F9" w:rsidRDefault="001D46E4" w:rsidP="003510B2">
            <w:pPr>
              <w:pStyle w:val="TableBody8pt"/>
            </w:pPr>
            <w:proofErr w:type="spellStart"/>
            <w:r w:rsidRPr="001D46E4">
              <w:lastRenderedPageBreak/>
              <w:t>LogonID</w:t>
            </w:r>
            <w:proofErr w:type="spellEnd"/>
          </w:p>
        </w:tc>
        <w:tc>
          <w:tcPr>
            <w:tcW w:w="2327" w:type="pct"/>
            <w:shd w:val="clear" w:color="auto" w:fill="auto"/>
          </w:tcPr>
          <w:p w14:paraId="0F34FFB5" w14:textId="65C9E1F0" w:rsidR="006E0D87" w:rsidRDefault="001D46E4" w:rsidP="003510B2">
            <w:pPr>
              <w:pStyle w:val="TableBody8pt"/>
            </w:pPr>
            <w:r w:rsidRPr="001D46E4">
              <w:t xml:space="preserve">A semi-unique (unique between current sessions and </w:t>
            </w:r>
            <w:proofErr w:type="spellStart"/>
            <w:r w:rsidRPr="001D46E4">
              <w:t>LogHost</w:t>
            </w:r>
            <w:proofErr w:type="spellEnd"/>
            <w:r w:rsidRPr="001D46E4">
              <w:t>) number that identifies the logon session just initiated. Any events logged subsequently during this logon session should report the same Logon ID through to the logoff event.</w:t>
            </w:r>
          </w:p>
        </w:tc>
      </w:tr>
      <w:tr w:rsidR="006E0D87" w:rsidRPr="005E4E70" w14:paraId="79906386" w14:textId="77777777" w:rsidTr="003510B2">
        <w:trPr>
          <w:trHeight w:val="284"/>
        </w:trPr>
        <w:tc>
          <w:tcPr>
            <w:tcW w:w="2673" w:type="pct"/>
            <w:shd w:val="clear" w:color="auto" w:fill="auto"/>
          </w:tcPr>
          <w:p w14:paraId="3203DB06" w14:textId="01EFAFB2" w:rsidR="006E0D87" w:rsidRPr="001537F9" w:rsidRDefault="001D46E4" w:rsidP="003510B2">
            <w:pPr>
              <w:pStyle w:val="TableBody8pt"/>
            </w:pPr>
            <w:proofErr w:type="spellStart"/>
            <w:r w:rsidRPr="001D46E4">
              <w:t>SubjectUserName</w:t>
            </w:r>
            <w:proofErr w:type="spellEnd"/>
          </w:p>
        </w:tc>
        <w:tc>
          <w:tcPr>
            <w:tcW w:w="2327" w:type="pct"/>
            <w:shd w:val="clear" w:color="auto" w:fill="auto"/>
          </w:tcPr>
          <w:p w14:paraId="58F63D09" w14:textId="60378F92" w:rsidR="006E0D87" w:rsidRDefault="001D46E4" w:rsidP="003510B2">
            <w:pPr>
              <w:pStyle w:val="TableBody8pt"/>
            </w:pPr>
            <w:r w:rsidRPr="001D46E4">
              <w:t xml:space="preserve">For authentication mapping events, the user account specified by this field is mapping to the user account in </w:t>
            </w:r>
            <w:proofErr w:type="spellStart"/>
            <w:r>
              <w:t>UserName</w:t>
            </w:r>
            <w:proofErr w:type="spellEnd"/>
          </w:p>
        </w:tc>
      </w:tr>
      <w:tr w:rsidR="006E0D87" w:rsidRPr="005E4E70" w14:paraId="7F8ECC17" w14:textId="77777777" w:rsidTr="003510B2">
        <w:trPr>
          <w:trHeight w:val="284"/>
        </w:trPr>
        <w:tc>
          <w:tcPr>
            <w:tcW w:w="2673" w:type="pct"/>
            <w:shd w:val="clear" w:color="auto" w:fill="auto"/>
          </w:tcPr>
          <w:p w14:paraId="3347030B" w14:textId="47DD4B5D" w:rsidR="006E0D87" w:rsidRDefault="001D46E4" w:rsidP="003510B2">
            <w:pPr>
              <w:pStyle w:val="TableBody8pt"/>
            </w:pPr>
            <w:proofErr w:type="spellStart"/>
            <w:r w:rsidRPr="001D46E4">
              <w:t>SubjectDomainName</w:t>
            </w:r>
            <w:proofErr w:type="spellEnd"/>
          </w:p>
        </w:tc>
        <w:tc>
          <w:tcPr>
            <w:tcW w:w="2327" w:type="pct"/>
            <w:shd w:val="clear" w:color="auto" w:fill="auto"/>
          </w:tcPr>
          <w:p w14:paraId="464C7E1C" w14:textId="39ACC082" w:rsidR="006E0D87" w:rsidRDefault="001D46E4" w:rsidP="003510B2">
            <w:pPr>
              <w:pStyle w:val="TableBody8pt"/>
            </w:pPr>
            <w:r w:rsidRPr="001D46E4">
              <w:t xml:space="preserve">Domain name of </w:t>
            </w:r>
            <w:proofErr w:type="spellStart"/>
            <w:r w:rsidRPr="001D46E4">
              <w:t>SubjectUserName</w:t>
            </w:r>
            <w:proofErr w:type="spellEnd"/>
          </w:p>
        </w:tc>
      </w:tr>
      <w:tr w:rsidR="006E0D87" w:rsidRPr="005E4E70" w14:paraId="1FF8CD83" w14:textId="77777777" w:rsidTr="003510B2">
        <w:trPr>
          <w:trHeight w:val="284"/>
        </w:trPr>
        <w:tc>
          <w:tcPr>
            <w:tcW w:w="2673" w:type="pct"/>
            <w:shd w:val="clear" w:color="auto" w:fill="auto"/>
          </w:tcPr>
          <w:p w14:paraId="243878FB" w14:textId="536C9D40" w:rsidR="006E0D87" w:rsidRDefault="001D46E4" w:rsidP="003510B2">
            <w:pPr>
              <w:pStyle w:val="TableBody8pt"/>
            </w:pPr>
            <w:proofErr w:type="spellStart"/>
            <w:r w:rsidRPr="001D46E4">
              <w:t>SubjectLogonID</w:t>
            </w:r>
            <w:proofErr w:type="spellEnd"/>
          </w:p>
        </w:tc>
        <w:tc>
          <w:tcPr>
            <w:tcW w:w="2327" w:type="pct"/>
            <w:shd w:val="clear" w:color="auto" w:fill="auto"/>
          </w:tcPr>
          <w:p w14:paraId="2585FAF2" w14:textId="16CFEC0D" w:rsidR="006E0D87" w:rsidRDefault="001D46E4" w:rsidP="003510B2">
            <w:pPr>
              <w:pStyle w:val="TableBody8pt"/>
            </w:pPr>
            <w:r w:rsidRPr="001D46E4">
              <w:t xml:space="preserve">See </w:t>
            </w:r>
            <w:proofErr w:type="spellStart"/>
            <w:r w:rsidRPr="001D46E4">
              <w:t>LogonID</w:t>
            </w:r>
            <w:proofErr w:type="spellEnd"/>
          </w:p>
        </w:tc>
      </w:tr>
      <w:tr w:rsidR="001D46E4" w:rsidRPr="005E4E70" w14:paraId="27BB1388" w14:textId="77777777" w:rsidTr="003510B2">
        <w:trPr>
          <w:trHeight w:val="284"/>
        </w:trPr>
        <w:tc>
          <w:tcPr>
            <w:tcW w:w="2673" w:type="pct"/>
            <w:shd w:val="clear" w:color="auto" w:fill="auto"/>
          </w:tcPr>
          <w:p w14:paraId="01B8116B" w14:textId="0C4C577D" w:rsidR="001D46E4" w:rsidRPr="001D46E4" w:rsidRDefault="001D46E4" w:rsidP="003510B2">
            <w:pPr>
              <w:pStyle w:val="TableBody8pt"/>
            </w:pPr>
            <w:r w:rsidRPr="001D46E4">
              <w:t>Status</w:t>
            </w:r>
          </w:p>
        </w:tc>
        <w:tc>
          <w:tcPr>
            <w:tcW w:w="2327" w:type="pct"/>
            <w:shd w:val="clear" w:color="auto" w:fill="auto"/>
          </w:tcPr>
          <w:p w14:paraId="0D80F81C" w14:textId="40B816D6" w:rsidR="001D46E4" w:rsidRPr="001D46E4" w:rsidRDefault="001D46E4" w:rsidP="003510B2">
            <w:pPr>
              <w:pStyle w:val="TableBody8pt"/>
            </w:pPr>
            <w:r w:rsidRPr="001D46E4">
              <w:t>Status of the authentication request. “0x0” means success otherwise failure</w:t>
            </w:r>
          </w:p>
        </w:tc>
      </w:tr>
      <w:tr w:rsidR="001D46E4" w:rsidRPr="005E4E70" w14:paraId="3BC0BFA7" w14:textId="77777777" w:rsidTr="003510B2">
        <w:trPr>
          <w:trHeight w:val="284"/>
        </w:trPr>
        <w:tc>
          <w:tcPr>
            <w:tcW w:w="2673" w:type="pct"/>
            <w:shd w:val="clear" w:color="auto" w:fill="auto"/>
          </w:tcPr>
          <w:p w14:paraId="51C58DA2" w14:textId="08916649" w:rsidR="001D46E4" w:rsidRPr="001D46E4" w:rsidRDefault="001D46E4" w:rsidP="003510B2">
            <w:pPr>
              <w:pStyle w:val="TableBody8pt"/>
            </w:pPr>
            <w:r w:rsidRPr="001D46E4">
              <w:t>Source</w:t>
            </w:r>
          </w:p>
        </w:tc>
        <w:tc>
          <w:tcPr>
            <w:tcW w:w="2327" w:type="pct"/>
            <w:shd w:val="clear" w:color="auto" w:fill="auto"/>
          </w:tcPr>
          <w:p w14:paraId="22D76169" w14:textId="4CB6BFFA" w:rsidR="001D46E4" w:rsidRPr="001D46E4" w:rsidRDefault="001D46E4" w:rsidP="003510B2">
            <w:pPr>
              <w:pStyle w:val="TableBody8pt"/>
            </w:pPr>
            <w:r w:rsidRPr="001D46E4">
              <w:t xml:space="preserve">For authentication events, this will correspond to the </w:t>
            </w:r>
            <w:proofErr w:type="spellStart"/>
            <w:r w:rsidRPr="001D46E4">
              <w:t>the</w:t>
            </w:r>
            <w:proofErr w:type="spellEnd"/>
            <w:r w:rsidRPr="001D46E4">
              <w:t xml:space="preserve"> computer where the authentication originated (source computer), if it is a local logon event then this </w:t>
            </w:r>
            <w:r>
              <w:t xml:space="preserve">will be the same as the </w:t>
            </w:r>
            <w:proofErr w:type="spellStart"/>
            <w:r>
              <w:t>LogHost</w:t>
            </w:r>
            <w:proofErr w:type="spellEnd"/>
          </w:p>
        </w:tc>
      </w:tr>
      <w:tr w:rsidR="001D46E4" w:rsidRPr="005E4E70" w14:paraId="20E50228" w14:textId="77777777" w:rsidTr="003510B2">
        <w:trPr>
          <w:trHeight w:val="284"/>
        </w:trPr>
        <w:tc>
          <w:tcPr>
            <w:tcW w:w="2673" w:type="pct"/>
            <w:shd w:val="clear" w:color="auto" w:fill="auto"/>
          </w:tcPr>
          <w:p w14:paraId="5DA78B7F" w14:textId="30C6B3C6" w:rsidR="001D46E4" w:rsidRPr="001D46E4" w:rsidRDefault="001D46E4" w:rsidP="003510B2">
            <w:pPr>
              <w:pStyle w:val="TableBody8pt"/>
            </w:pPr>
            <w:proofErr w:type="spellStart"/>
            <w:r w:rsidRPr="001D46E4">
              <w:t>ServiceName</w:t>
            </w:r>
            <w:proofErr w:type="spellEnd"/>
          </w:p>
        </w:tc>
        <w:tc>
          <w:tcPr>
            <w:tcW w:w="2327" w:type="pct"/>
            <w:shd w:val="clear" w:color="auto" w:fill="auto"/>
          </w:tcPr>
          <w:p w14:paraId="7F9F64A5" w14:textId="2E56A40E" w:rsidR="001D46E4" w:rsidRPr="001D46E4" w:rsidRDefault="001D46E4" w:rsidP="003510B2">
            <w:pPr>
              <w:pStyle w:val="TableBody8pt"/>
            </w:pPr>
            <w:r w:rsidRPr="001D46E4">
              <w:t>The account name of the computer or service the user is requesting the ticket for</w:t>
            </w:r>
          </w:p>
        </w:tc>
      </w:tr>
      <w:tr w:rsidR="001D46E4" w:rsidRPr="005E4E70" w14:paraId="2032D3F2" w14:textId="77777777" w:rsidTr="003510B2">
        <w:trPr>
          <w:trHeight w:val="284"/>
        </w:trPr>
        <w:tc>
          <w:tcPr>
            <w:tcW w:w="2673" w:type="pct"/>
            <w:shd w:val="clear" w:color="auto" w:fill="auto"/>
          </w:tcPr>
          <w:p w14:paraId="61B04E79" w14:textId="6F0AC587" w:rsidR="001D46E4" w:rsidRPr="001D46E4" w:rsidRDefault="001D46E4" w:rsidP="003510B2">
            <w:pPr>
              <w:pStyle w:val="TableBody8pt"/>
            </w:pPr>
            <w:r w:rsidRPr="001D46E4">
              <w:t>Destination</w:t>
            </w:r>
          </w:p>
        </w:tc>
        <w:tc>
          <w:tcPr>
            <w:tcW w:w="2327" w:type="pct"/>
            <w:shd w:val="clear" w:color="auto" w:fill="auto"/>
          </w:tcPr>
          <w:p w14:paraId="43BF6281" w14:textId="44172CA5" w:rsidR="001D46E4" w:rsidRPr="001D46E4" w:rsidRDefault="001D46E4" w:rsidP="003510B2">
            <w:pPr>
              <w:pStyle w:val="TableBody8pt"/>
            </w:pPr>
            <w:r w:rsidRPr="001D46E4">
              <w:t>This is the server the mapped credential is accessing. This may indicate the local computer when starting another process with new account credentials on a local computer</w:t>
            </w:r>
          </w:p>
        </w:tc>
      </w:tr>
      <w:tr w:rsidR="001D46E4" w:rsidRPr="005E4E70" w14:paraId="73E51EF2" w14:textId="77777777" w:rsidTr="003510B2">
        <w:trPr>
          <w:trHeight w:val="284"/>
        </w:trPr>
        <w:tc>
          <w:tcPr>
            <w:tcW w:w="2673" w:type="pct"/>
            <w:shd w:val="clear" w:color="auto" w:fill="auto"/>
          </w:tcPr>
          <w:p w14:paraId="667AD95B" w14:textId="472603C3" w:rsidR="001D46E4" w:rsidRPr="001D46E4" w:rsidRDefault="001D46E4" w:rsidP="003510B2">
            <w:pPr>
              <w:pStyle w:val="TableBody8pt"/>
            </w:pPr>
            <w:proofErr w:type="spellStart"/>
            <w:r w:rsidRPr="001D46E4">
              <w:t>AuthenticationPackage</w:t>
            </w:r>
            <w:proofErr w:type="spellEnd"/>
          </w:p>
        </w:tc>
        <w:tc>
          <w:tcPr>
            <w:tcW w:w="2327" w:type="pct"/>
            <w:shd w:val="clear" w:color="auto" w:fill="auto"/>
          </w:tcPr>
          <w:p w14:paraId="11F15F63" w14:textId="61A84CCD" w:rsidR="001D46E4" w:rsidRPr="001D46E4" w:rsidRDefault="001D46E4" w:rsidP="003510B2">
            <w:pPr>
              <w:pStyle w:val="TableBody8pt"/>
            </w:pPr>
            <w:r w:rsidRPr="001D46E4">
              <w:t>The type of authentication occurring including Negotiate, Kerberos, NTLM plus a few more</w:t>
            </w:r>
          </w:p>
        </w:tc>
      </w:tr>
      <w:tr w:rsidR="001D46E4" w:rsidRPr="005E4E70" w14:paraId="58EFF486" w14:textId="77777777" w:rsidTr="003510B2">
        <w:trPr>
          <w:trHeight w:val="284"/>
        </w:trPr>
        <w:tc>
          <w:tcPr>
            <w:tcW w:w="2673" w:type="pct"/>
            <w:shd w:val="clear" w:color="auto" w:fill="auto"/>
          </w:tcPr>
          <w:p w14:paraId="2F157634" w14:textId="173920BD" w:rsidR="001D46E4" w:rsidRPr="001D46E4" w:rsidRDefault="001D46E4" w:rsidP="003510B2">
            <w:pPr>
              <w:pStyle w:val="TableBody8pt"/>
            </w:pPr>
            <w:proofErr w:type="spellStart"/>
            <w:r w:rsidRPr="001D46E4">
              <w:t>FailureReason</w:t>
            </w:r>
            <w:proofErr w:type="spellEnd"/>
          </w:p>
        </w:tc>
        <w:tc>
          <w:tcPr>
            <w:tcW w:w="2327" w:type="pct"/>
            <w:shd w:val="clear" w:color="auto" w:fill="auto"/>
          </w:tcPr>
          <w:p w14:paraId="65646E7F" w14:textId="557E3A82" w:rsidR="001D46E4" w:rsidRPr="001D46E4" w:rsidRDefault="001D46E4" w:rsidP="003510B2">
            <w:pPr>
              <w:pStyle w:val="TableBody8pt"/>
            </w:pPr>
            <w:r w:rsidRPr="001D46E4">
              <w:t>The reason for a failed logon</w:t>
            </w:r>
          </w:p>
        </w:tc>
      </w:tr>
      <w:tr w:rsidR="001D46E4" w:rsidRPr="005E4E70" w14:paraId="27423E5D" w14:textId="77777777" w:rsidTr="003510B2">
        <w:trPr>
          <w:trHeight w:val="284"/>
        </w:trPr>
        <w:tc>
          <w:tcPr>
            <w:tcW w:w="2673" w:type="pct"/>
            <w:shd w:val="clear" w:color="auto" w:fill="auto"/>
          </w:tcPr>
          <w:p w14:paraId="4ED48AE0" w14:textId="7C4BD342" w:rsidR="001D46E4" w:rsidRPr="001D46E4" w:rsidRDefault="001D46E4" w:rsidP="003510B2">
            <w:pPr>
              <w:pStyle w:val="TableBody8pt"/>
            </w:pPr>
            <w:proofErr w:type="spellStart"/>
            <w:r w:rsidRPr="001D46E4">
              <w:t>ProcessName</w:t>
            </w:r>
            <w:proofErr w:type="spellEnd"/>
          </w:p>
        </w:tc>
        <w:tc>
          <w:tcPr>
            <w:tcW w:w="2327" w:type="pct"/>
            <w:shd w:val="clear" w:color="auto" w:fill="auto"/>
          </w:tcPr>
          <w:p w14:paraId="4AE0A5B7" w14:textId="15787DA5" w:rsidR="001D46E4" w:rsidRPr="001D46E4" w:rsidRDefault="001D46E4" w:rsidP="003510B2">
            <w:pPr>
              <w:pStyle w:val="TableBody8pt"/>
            </w:pPr>
            <w:r w:rsidRPr="001D46E4">
              <w:t xml:space="preserve">The process executable name, for authentication events this is the process that processed the authentication event. </w:t>
            </w:r>
            <w:proofErr w:type="spellStart"/>
            <w:r w:rsidRPr="001D46E4">
              <w:t>ProcessNames</w:t>
            </w:r>
            <w:proofErr w:type="spellEnd"/>
            <w:r w:rsidRPr="001D46E4">
              <w:t xml:space="preserve"> may include the file type extensions (</w:t>
            </w:r>
            <w:proofErr w:type="spellStart"/>
            <w:r w:rsidRPr="001D46E4">
              <w:t>i.e</w:t>
            </w:r>
            <w:proofErr w:type="spellEnd"/>
            <w:r w:rsidRPr="001D46E4">
              <w:t xml:space="preserve"> exe)</w:t>
            </w:r>
          </w:p>
        </w:tc>
      </w:tr>
      <w:tr w:rsidR="001D46E4" w:rsidRPr="005E4E70" w14:paraId="2A26E42E" w14:textId="77777777" w:rsidTr="003510B2">
        <w:trPr>
          <w:trHeight w:val="284"/>
        </w:trPr>
        <w:tc>
          <w:tcPr>
            <w:tcW w:w="2673" w:type="pct"/>
            <w:shd w:val="clear" w:color="auto" w:fill="auto"/>
          </w:tcPr>
          <w:p w14:paraId="7BA7F3C5" w14:textId="01E5F316" w:rsidR="001D46E4" w:rsidRPr="001D46E4" w:rsidRDefault="001D46E4" w:rsidP="003510B2">
            <w:pPr>
              <w:pStyle w:val="TableBody8pt"/>
            </w:pPr>
            <w:proofErr w:type="spellStart"/>
            <w:r w:rsidRPr="001D46E4">
              <w:t>ProcessID</w:t>
            </w:r>
            <w:proofErr w:type="spellEnd"/>
          </w:p>
        </w:tc>
        <w:tc>
          <w:tcPr>
            <w:tcW w:w="2327" w:type="pct"/>
            <w:shd w:val="clear" w:color="auto" w:fill="auto"/>
          </w:tcPr>
          <w:p w14:paraId="753FC2F3" w14:textId="773DA18C" w:rsidR="001D46E4" w:rsidRPr="001D46E4" w:rsidRDefault="001D46E4" w:rsidP="003510B2">
            <w:pPr>
              <w:pStyle w:val="TableBody8pt"/>
            </w:pPr>
            <w:r w:rsidRPr="001D46E4">
              <w:t xml:space="preserve">A semi-unique (unique between currently running processes AND </w:t>
            </w:r>
            <w:proofErr w:type="spellStart"/>
            <w:r w:rsidRPr="001D46E4">
              <w:t>LogHost</w:t>
            </w:r>
            <w:proofErr w:type="spellEnd"/>
            <w:r w:rsidRPr="001D46E4">
              <w:t>) value that identifies the process. Process ID allows you to correlate other events logged in association with the same process through to the process end</w:t>
            </w:r>
          </w:p>
        </w:tc>
      </w:tr>
      <w:tr w:rsidR="001D46E4" w:rsidRPr="005E4E70" w14:paraId="71AC9A24" w14:textId="77777777" w:rsidTr="003510B2">
        <w:trPr>
          <w:trHeight w:val="284"/>
        </w:trPr>
        <w:tc>
          <w:tcPr>
            <w:tcW w:w="2673" w:type="pct"/>
            <w:shd w:val="clear" w:color="auto" w:fill="auto"/>
          </w:tcPr>
          <w:p w14:paraId="68BFCEE1" w14:textId="06724AE5" w:rsidR="001D46E4" w:rsidRPr="001D46E4" w:rsidRDefault="001D46E4" w:rsidP="003510B2">
            <w:pPr>
              <w:pStyle w:val="TableBody8pt"/>
            </w:pPr>
            <w:proofErr w:type="spellStart"/>
            <w:r w:rsidRPr="001D46E4">
              <w:t>ParentProcessName</w:t>
            </w:r>
            <w:proofErr w:type="spellEnd"/>
          </w:p>
        </w:tc>
        <w:tc>
          <w:tcPr>
            <w:tcW w:w="2327" w:type="pct"/>
            <w:shd w:val="clear" w:color="auto" w:fill="auto"/>
          </w:tcPr>
          <w:p w14:paraId="21707105" w14:textId="3E774C3A" w:rsidR="001D46E4" w:rsidRPr="001D46E4" w:rsidRDefault="001D46E4" w:rsidP="003510B2">
            <w:pPr>
              <w:pStyle w:val="TableBody8pt"/>
            </w:pPr>
            <w:r w:rsidRPr="001D46E4">
              <w:t xml:space="preserve">The process executable that started the new process. </w:t>
            </w:r>
            <w:proofErr w:type="spellStart"/>
            <w:r w:rsidRPr="001D46E4">
              <w:t>ParentProcessNames</w:t>
            </w:r>
            <w:proofErr w:type="spellEnd"/>
            <w:r w:rsidRPr="001D46E4">
              <w:t xml:space="preserve"> often do not have file extensions like </w:t>
            </w:r>
            <w:proofErr w:type="spellStart"/>
            <w:r w:rsidRPr="001D46E4">
              <w:t>ProcessName</w:t>
            </w:r>
            <w:proofErr w:type="spellEnd"/>
            <w:r w:rsidRPr="001D46E4">
              <w:t xml:space="preserve"> but can be compared by removing file extensions from the name</w:t>
            </w:r>
          </w:p>
        </w:tc>
      </w:tr>
      <w:tr w:rsidR="001D46E4" w:rsidRPr="005E4E70" w14:paraId="56FA3A4A" w14:textId="77777777" w:rsidTr="003510B2">
        <w:trPr>
          <w:trHeight w:val="284"/>
        </w:trPr>
        <w:tc>
          <w:tcPr>
            <w:tcW w:w="2673" w:type="pct"/>
            <w:shd w:val="clear" w:color="auto" w:fill="auto"/>
          </w:tcPr>
          <w:p w14:paraId="2844BE3E" w14:textId="617D6EF3" w:rsidR="001D46E4" w:rsidRPr="001D46E4" w:rsidRDefault="001D46E4" w:rsidP="003510B2">
            <w:pPr>
              <w:pStyle w:val="TableBody8pt"/>
            </w:pPr>
            <w:proofErr w:type="spellStart"/>
            <w:r w:rsidRPr="001D46E4">
              <w:t>ParentProcessID</w:t>
            </w:r>
            <w:proofErr w:type="spellEnd"/>
          </w:p>
        </w:tc>
        <w:tc>
          <w:tcPr>
            <w:tcW w:w="2327" w:type="pct"/>
            <w:shd w:val="clear" w:color="auto" w:fill="auto"/>
          </w:tcPr>
          <w:p w14:paraId="70430A97" w14:textId="1BDB7874" w:rsidR="001D46E4" w:rsidRPr="001D46E4" w:rsidRDefault="001D46E4" w:rsidP="003510B2">
            <w:pPr>
              <w:pStyle w:val="TableBody8pt"/>
            </w:pPr>
            <w:r w:rsidRPr="001D46E4">
              <w:t xml:space="preserve">Identifies the exact process that started the new process. Look for a preceding event 4688 with a </w:t>
            </w:r>
            <w:proofErr w:type="spellStart"/>
            <w:r w:rsidRPr="001D46E4">
              <w:t>ProcessID</w:t>
            </w:r>
            <w:proofErr w:type="spellEnd"/>
            <w:r w:rsidRPr="001D46E4">
              <w:t xml:space="preserve"> that matches this </w:t>
            </w:r>
            <w:proofErr w:type="spellStart"/>
            <w:r w:rsidRPr="001D46E4">
              <w:t>ParentProcessID</w:t>
            </w:r>
            <w:proofErr w:type="spellEnd"/>
          </w:p>
        </w:tc>
      </w:tr>
    </w:tbl>
    <w:p w14:paraId="1C369940" w14:textId="77777777" w:rsidR="00006C7C" w:rsidRDefault="00006C7C" w:rsidP="00A94BFB">
      <w:pPr>
        <w:pStyle w:val="BodyTextMetricHPELight10pt"/>
      </w:pPr>
    </w:p>
    <w:p w14:paraId="1F5E0ECC" w14:textId="766A689F" w:rsidR="0091423F" w:rsidRPr="00A94BFB" w:rsidRDefault="0091423F" w:rsidP="00A94BFB">
      <w:pPr>
        <w:pStyle w:val="BodyTextMetricHPELight10pt"/>
      </w:pPr>
      <w:r>
        <w:t>Fetch 90 Days LANL Dataset from public portal.</w:t>
      </w:r>
    </w:p>
    <w:p w14:paraId="0A83FB1D" w14:textId="4D4858CA" w:rsidR="008304F3" w:rsidRDefault="008304F3" w:rsidP="008304F3">
      <w:pPr>
        <w:pStyle w:val="ListParagraph"/>
        <w:rPr>
          <w:rFonts w:ascii="HPE Simple" w:hAnsi="HPE Simple"/>
          <w:sz w:val="20"/>
          <w:szCs w:val="20"/>
        </w:rPr>
      </w:pPr>
      <w:proofErr w:type="spellStart"/>
      <w:proofErr w:type="gramStart"/>
      <w:r>
        <w:rPr>
          <w:rFonts w:ascii="HPE Simple" w:hAnsi="HPE Simple"/>
          <w:sz w:val="20"/>
          <w:szCs w:val="20"/>
        </w:rPr>
        <w:t>mkdir</w:t>
      </w:r>
      <w:proofErr w:type="spellEnd"/>
      <w:proofErr w:type="gramEnd"/>
      <w:r>
        <w:rPr>
          <w:rFonts w:ascii="HPE Simple" w:hAnsi="HPE Simple"/>
          <w:sz w:val="20"/>
          <w:szCs w:val="20"/>
        </w:rPr>
        <w:t xml:space="preserve"> –p /nvme_data1/data_1v</w:t>
      </w:r>
    </w:p>
    <w:p w14:paraId="53BE5E2F" w14:textId="77777777" w:rsidR="008304F3" w:rsidRPr="008304F3" w:rsidRDefault="008304F3" w:rsidP="008304F3">
      <w:pPr>
        <w:pStyle w:val="ListParagraph"/>
        <w:rPr>
          <w:rFonts w:ascii="HPE Simple" w:hAnsi="HPE Simple"/>
          <w:sz w:val="20"/>
          <w:szCs w:val="20"/>
        </w:rPr>
      </w:pPr>
      <w:proofErr w:type="gramStart"/>
      <w:r w:rsidRPr="008304F3">
        <w:rPr>
          <w:rFonts w:ascii="HPE Simple" w:hAnsi="HPE Simple"/>
          <w:sz w:val="20"/>
          <w:szCs w:val="20"/>
        </w:rPr>
        <w:t>for</w:t>
      </w:r>
      <w:proofErr w:type="gramEnd"/>
      <w:r w:rsidRPr="008304F3">
        <w:rPr>
          <w:rFonts w:ascii="HPE Simple" w:hAnsi="HPE Simple"/>
          <w:sz w:val="20"/>
          <w:szCs w:val="20"/>
        </w:rPr>
        <w:t xml:space="preserve"> i in {1..90}</w:t>
      </w:r>
    </w:p>
    <w:p w14:paraId="4930242A" w14:textId="77777777" w:rsidR="008304F3" w:rsidRPr="008304F3" w:rsidRDefault="008304F3" w:rsidP="008304F3">
      <w:pPr>
        <w:pStyle w:val="ListParagraph"/>
        <w:rPr>
          <w:rFonts w:ascii="HPE Simple" w:hAnsi="HPE Simple"/>
          <w:sz w:val="20"/>
          <w:szCs w:val="20"/>
        </w:rPr>
      </w:pPr>
      <w:proofErr w:type="gramStart"/>
      <w:r w:rsidRPr="008304F3">
        <w:rPr>
          <w:rFonts w:ascii="HPE Simple" w:hAnsi="HPE Simple"/>
          <w:sz w:val="20"/>
          <w:szCs w:val="20"/>
        </w:rPr>
        <w:t>do</w:t>
      </w:r>
      <w:proofErr w:type="gramEnd"/>
      <w:r w:rsidRPr="008304F3">
        <w:rPr>
          <w:rFonts w:ascii="HPE Simple" w:hAnsi="HPE Simple"/>
          <w:sz w:val="20"/>
          <w:szCs w:val="20"/>
        </w:rPr>
        <w:t xml:space="preserve"> </w:t>
      </w:r>
    </w:p>
    <w:p w14:paraId="56E83919" w14:textId="713C8467" w:rsidR="008304F3" w:rsidRPr="008304F3" w:rsidRDefault="008304F3" w:rsidP="008304F3">
      <w:pPr>
        <w:pStyle w:val="ListParagraph"/>
        <w:rPr>
          <w:rFonts w:ascii="HPE Simple" w:hAnsi="HPE Simple"/>
          <w:sz w:val="20"/>
          <w:szCs w:val="20"/>
        </w:rPr>
      </w:pPr>
      <w:r w:rsidRPr="008304F3">
        <w:rPr>
          <w:rFonts w:ascii="HPE Simple" w:hAnsi="HPE Simple"/>
          <w:sz w:val="20"/>
          <w:szCs w:val="20"/>
        </w:rPr>
        <w:t xml:space="preserve">    </w:t>
      </w:r>
      <w:proofErr w:type="spellStart"/>
      <w:proofErr w:type="gramStart"/>
      <w:r w:rsidRPr="008304F3">
        <w:rPr>
          <w:rFonts w:ascii="HPE Simple" w:hAnsi="HPE Simple"/>
          <w:sz w:val="20"/>
          <w:szCs w:val="20"/>
        </w:rPr>
        <w:t>wget</w:t>
      </w:r>
      <w:proofErr w:type="spellEnd"/>
      <w:proofErr w:type="gramEnd"/>
      <w:r w:rsidRPr="008304F3">
        <w:rPr>
          <w:rFonts w:ascii="HPE Simple" w:hAnsi="HPE Simple"/>
          <w:sz w:val="20"/>
          <w:szCs w:val="20"/>
        </w:rPr>
        <w:t xml:space="preserve"> "https://datasets.trov</w:t>
      </w:r>
      <w:r>
        <w:rPr>
          <w:rFonts w:ascii="HPE Simple" w:hAnsi="HPE Simple"/>
          <w:sz w:val="20"/>
          <w:szCs w:val="20"/>
        </w:rPr>
        <w:t>ares.com/LANL/xgt/</w:t>
      </w:r>
      <w:proofErr w:type="spellStart"/>
      <w:r>
        <w:rPr>
          <w:rFonts w:ascii="HPE Simple" w:hAnsi="HPE Simple"/>
          <w:sz w:val="20"/>
          <w:szCs w:val="20"/>
        </w:rPr>
        <w:t>wls_day</w:t>
      </w:r>
      <w:proofErr w:type="spellEnd"/>
      <w:r>
        <w:rPr>
          <w:rFonts w:ascii="HPE Simple" w:hAnsi="HPE Simple"/>
          <w:sz w:val="20"/>
          <w:szCs w:val="20"/>
        </w:rPr>
        <w:t>-"$i"_1</w:t>
      </w:r>
      <w:r w:rsidRPr="008304F3">
        <w:rPr>
          <w:rFonts w:ascii="HPE Simple" w:hAnsi="HPE Simple"/>
          <w:sz w:val="20"/>
          <w:szCs w:val="20"/>
        </w:rPr>
        <w:t>v.csv" -O "/nvme_data1/</w:t>
      </w:r>
      <w:r w:rsidR="00CE3F7A">
        <w:rPr>
          <w:rFonts w:ascii="HPE Simple" w:hAnsi="HPE Simple"/>
          <w:sz w:val="20"/>
          <w:szCs w:val="20"/>
        </w:rPr>
        <w:t>data_1v/</w:t>
      </w:r>
      <w:proofErr w:type="spellStart"/>
      <w:r w:rsidRPr="008304F3">
        <w:rPr>
          <w:rFonts w:ascii="HPE Simple" w:hAnsi="HPE Simple"/>
          <w:sz w:val="20"/>
          <w:szCs w:val="20"/>
        </w:rPr>
        <w:t>wls_day</w:t>
      </w:r>
      <w:proofErr w:type="spellEnd"/>
      <w:r w:rsidRPr="008304F3">
        <w:rPr>
          <w:rFonts w:ascii="HPE Simple" w:hAnsi="HPE Simple"/>
          <w:sz w:val="20"/>
          <w:szCs w:val="20"/>
        </w:rPr>
        <w:t>-"$i"_2v.csv"</w:t>
      </w:r>
    </w:p>
    <w:p w14:paraId="25E345C1" w14:textId="77777777" w:rsidR="008304F3" w:rsidRPr="008304F3" w:rsidRDefault="008304F3" w:rsidP="008304F3">
      <w:pPr>
        <w:pStyle w:val="ListParagraph"/>
        <w:rPr>
          <w:rFonts w:ascii="HPE Simple" w:hAnsi="HPE Simple"/>
          <w:sz w:val="20"/>
          <w:szCs w:val="20"/>
        </w:rPr>
      </w:pPr>
      <w:proofErr w:type="gramStart"/>
      <w:r w:rsidRPr="008304F3">
        <w:rPr>
          <w:rFonts w:ascii="HPE Simple" w:hAnsi="HPE Simple"/>
          <w:sz w:val="20"/>
          <w:szCs w:val="20"/>
        </w:rPr>
        <w:t>done</w:t>
      </w:r>
      <w:proofErr w:type="gramEnd"/>
      <w:r w:rsidRPr="008304F3">
        <w:rPr>
          <w:rFonts w:ascii="HPE Simple" w:hAnsi="HPE Simple"/>
          <w:sz w:val="20"/>
          <w:szCs w:val="20"/>
        </w:rPr>
        <w:t>;</w:t>
      </w:r>
    </w:p>
    <w:p w14:paraId="1D8D6091" w14:textId="77777777" w:rsidR="008304F3" w:rsidRDefault="008304F3" w:rsidP="008304F3">
      <w:pPr>
        <w:pStyle w:val="ListParagraph"/>
        <w:rPr>
          <w:rFonts w:ascii="HPE Simple" w:hAnsi="HPE Simple"/>
          <w:sz w:val="20"/>
          <w:szCs w:val="20"/>
        </w:rPr>
      </w:pPr>
    </w:p>
    <w:p w14:paraId="0E71B05F" w14:textId="3066A871" w:rsidR="008304F3" w:rsidRDefault="008304F3" w:rsidP="008304F3">
      <w:pPr>
        <w:pStyle w:val="ListParagraph"/>
        <w:rPr>
          <w:rFonts w:ascii="HPE Simple" w:hAnsi="HPE Simple"/>
          <w:sz w:val="20"/>
          <w:szCs w:val="20"/>
        </w:rPr>
      </w:pPr>
      <w:proofErr w:type="spellStart"/>
      <w:proofErr w:type="gramStart"/>
      <w:r>
        <w:rPr>
          <w:rFonts w:ascii="HPE Simple" w:hAnsi="HPE Simple"/>
          <w:sz w:val="20"/>
          <w:szCs w:val="20"/>
        </w:rPr>
        <w:t>mkdir</w:t>
      </w:r>
      <w:proofErr w:type="spellEnd"/>
      <w:proofErr w:type="gramEnd"/>
      <w:r>
        <w:rPr>
          <w:rFonts w:ascii="HPE Simple" w:hAnsi="HPE Simple"/>
          <w:sz w:val="20"/>
          <w:szCs w:val="20"/>
        </w:rPr>
        <w:t xml:space="preserve"> –p </w:t>
      </w:r>
      <w:r w:rsidR="00663908">
        <w:rPr>
          <w:rFonts w:ascii="HPE Simple" w:hAnsi="HPE Simple"/>
          <w:sz w:val="20"/>
          <w:szCs w:val="20"/>
        </w:rPr>
        <w:t>/nvme_data1</w:t>
      </w:r>
      <w:r>
        <w:rPr>
          <w:rFonts w:ascii="HPE Simple" w:hAnsi="HPE Simple"/>
          <w:sz w:val="20"/>
          <w:szCs w:val="20"/>
        </w:rPr>
        <w:t>/data_2v</w:t>
      </w:r>
    </w:p>
    <w:p w14:paraId="0662F81A" w14:textId="77777777" w:rsidR="008304F3" w:rsidRPr="008304F3" w:rsidRDefault="008304F3" w:rsidP="008304F3">
      <w:pPr>
        <w:pStyle w:val="ListParagraph"/>
        <w:rPr>
          <w:rFonts w:ascii="HPE Simple" w:hAnsi="HPE Simple"/>
          <w:sz w:val="20"/>
          <w:szCs w:val="20"/>
        </w:rPr>
      </w:pPr>
      <w:proofErr w:type="gramStart"/>
      <w:r w:rsidRPr="008304F3">
        <w:rPr>
          <w:rFonts w:ascii="HPE Simple" w:hAnsi="HPE Simple"/>
          <w:sz w:val="20"/>
          <w:szCs w:val="20"/>
        </w:rPr>
        <w:t>for</w:t>
      </w:r>
      <w:proofErr w:type="gramEnd"/>
      <w:r w:rsidRPr="008304F3">
        <w:rPr>
          <w:rFonts w:ascii="HPE Simple" w:hAnsi="HPE Simple"/>
          <w:sz w:val="20"/>
          <w:szCs w:val="20"/>
        </w:rPr>
        <w:t xml:space="preserve"> i in {1..90}</w:t>
      </w:r>
    </w:p>
    <w:p w14:paraId="0229EFB5" w14:textId="77777777" w:rsidR="008304F3" w:rsidRPr="008304F3" w:rsidRDefault="008304F3" w:rsidP="008304F3">
      <w:pPr>
        <w:pStyle w:val="ListParagraph"/>
        <w:rPr>
          <w:rFonts w:ascii="HPE Simple" w:hAnsi="HPE Simple"/>
          <w:sz w:val="20"/>
          <w:szCs w:val="20"/>
        </w:rPr>
      </w:pPr>
      <w:proofErr w:type="gramStart"/>
      <w:r w:rsidRPr="008304F3">
        <w:rPr>
          <w:rFonts w:ascii="HPE Simple" w:hAnsi="HPE Simple"/>
          <w:sz w:val="20"/>
          <w:szCs w:val="20"/>
        </w:rPr>
        <w:t>do</w:t>
      </w:r>
      <w:proofErr w:type="gramEnd"/>
      <w:r w:rsidRPr="008304F3">
        <w:rPr>
          <w:rFonts w:ascii="HPE Simple" w:hAnsi="HPE Simple"/>
          <w:sz w:val="20"/>
          <w:szCs w:val="20"/>
        </w:rPr>
        <w:t xml:space="preserve"> </w:t>
      </w:r>
    </w:p>
    <w:p w14:paraId="3AB69993" w14:textId="39B05FA6" w:rsidR="008304F3" w:rsidRPr="008304F3" w:rsidRDefault="008304F3" w:rsidP="008304F3">
      <w:pPr>
        <w:pStyle w:val="ListParagraph"/>
        <w:rPr>
          <w:rFonts w:ascii="HPE Simple" w:hAnsi="HPE Simple"/>
          <w:sz w:val="20"/>
          <w:szCs w:val="20"/>
        </w:rPr>
      </w:pPr>
      <w:r w:rsidRPr="008304F3">
        <w:rPr>
          <w:rFonts w:ascii="HPE Simple" w:hAnsi="HPE Simple"/>
          <w:sz w:val="20"/>
          <w:szCs w:val="20"/>
        </w:rPr>
        <w:t xml:space="preserve">    </w:t>
      </w:r>
      <w:proofErr w:type="spellStart"/>
      <w:proofErr w:type="gramStart"/>
      <w:r w:rsidRPr="008304F3">
        <w:rPr>
          <w:rFonts w:ascii="HPE Simple" w:hAnsi="HPE Simple"/>
          <w:sz w:val="20"/>
          <w:szCs w:val="20"/>
        </w:rPr>
        <w:t>wget</w:t>
      </w:r>
      <w:proofErr w:type="spellEnd"/>
      <w:proofErr w:type="gramEnd"/>
      <w:r w:rsidRPr="008304F3">
        <w:rPr>
          <w:rFonts w:ascii="HPE Simple" w:hAnsi="HPE Simple"/>
          <w:sz w:val="20"/>
          <w:szCs w:val="20"/>
        </w:rPr>
        <w:t xml:space="preserve"> "https://datasets.trovares.com/LANL/xgt/</w:t>
      </w:r>
      <w:proofErr w:type="spellStart"/>
      <w:r w:rsidRPr="008304F3">
        <w:rPr>
          <w:rFonts w:ascii="HPE Simple" w:hAnsi="HPE Simple"/>
          <w:sz w:val="20"/>
          <w:szCs w:val="20"/>
        </w:rPr>
        <w:t>wls_day</w:t>
      </w:r>
      <w:proofErr w:type="spellEnd"/>
      <w:r w:rsidRPr="008304F3">
        <w:rPr>
          <w:rFonts w:ascii="HPE Simple" w:hAnsi="HPE Simple"/>
          <w:sz w:val="20"/>
          <w:szCs w:val="20"/>
        </w:rPr>
        <w:t>-"$i"_2v.csv" -O "/nvme_data1/</w:t>
      </w:r>
      <w:r w:rsidR="00CE3F7A">
        <w:rPr>
          <w:rFonts w:ascii="HPE Simple" w:hAnsi="HPE Simple"/>
          <w:sz w:val="20"/>
          <w:szCs w:val="20"/>
        </w:rPr>
        <w:t>data_2v/</w:t>
      </w:r>
      <w:proofErr w:type="spellStart"/>
      <w:r w:rsidRPr="008304F3">
        <w:rPr>
          <w:rFonts w:ascii="HPE Simple" w:hAnsi="HPE Simple"/>
          <w:sz w:val="20"/>
          <w:szCs w:val="20"/>
        </w:rPr>
        <w:t>wls_day</w:t>
      </w:r>
      <w:proofErr w:type="spellEnd"/>
      <w:r w:rsidRPr="008304F3">
        <w:rPr>
          <w:rFonts w:ascii="HPE Simple" w:hAnsi="HPE Simple"/>
          <w:sz w:val="20"/>
          <w:szCs w:val="20"/>
        </w:rPr>
        <w:t>-"$i"_2v.csv"</w:t>
      </w:r>
    </w:p>
    <w:p w14:paraId="07A4FC52" w14:textId="33CB7693" w:rsidR="008304F3" w:rsidRDefault="008304F3" w:rsidP="008304F3">
      <w:pPr>
        <w:pStyle w:val="ListParagraph"/>
        <w:rPr>
          <w:rFonts w:ascii="HPE Simple" w:hAnsi="HPE Simple"/>
          <w:sz w:val="20"/>
          <w:szCs w:val="20"/>
        </w:rPr>
      </w:pPr>
      <w:proofErr w:type="gramStart"/>
      <w:r w:rsidRPr="008304F3">
        <w:rPr>
          <w:rFonts w:ascii="HPE Simple" w:hAnsi="HPE Simple"/>
          <w:sz w:val="20"/>
          <w:szCs w:val="20"/>
        </w:rPr>
        <w:t>done</w:t>
      </w:r>
      <w:proofErr w:type="gramEnd"/>
      <w:r w:rsidRPr="008304F3">
        <w:rPr>
          <w:rFonts w:ascii="HPE Simple" w:hAnsi="HPE Simple"/>
          <w:sz w:val="20"/>
          <w:szCs w:val="20"/>
        </w:rPr>
        <w:t>;</w:t>
      </w:r>
    </w:p>
    <w:p w14:paraId="2F800C57" w14:textId="77777777" w:rsidR="00CE3F7A" w:rsidRDefault="00CE3F7A" w:rsidP="008304F3">
      <w:pPr>
        <w:pStyle w:val="ListParagraph"/>
        <w:rPr>
          <w:rFonts w:ascii="HPE Simple" w:hAnsi="HPE Simple"/>
          <w:sz w:val="20"/>
          <w:szCs w:val="20"/>
        </w:rPr>
      </w:pPr>
    </w:p>
    <w:p w14:paraId="10892D86" w14:textId="132D20F5" w:rsidR="00CE3F7A" w:rsidRDefault="00CE3F7A" w:rsidP="00CE3F7A">
      <w:pPr>
        <w:pStyle w:val="ListParagraph"/>
        <w:rPr>
          <w:rFonts w:ascii="HPE Simple" w:hAnsi="HPE Simple"/>
          <w:sz w:val="20"/>
          <w:szCs w:val="20"/>
        </w:rPr>
      </w:pPr>
      <w:proofErr w:type="spellStart"/>
      <w:proofErr w:type="gramStart"/>
      <w:r>
        <w:rPr>
          <w:rFonts w:ascii="HPE Simple" w:hAnsi="HPE Simple"/>
          <w:sz w:val="20"/>
          <w:szCs w:val="20"/>
        </w:rPr>
        <w:t>mkdir</w:t>
      </w:r>
      <w:proofErr w:type="spellEnd"/>
      <w:proofErr w:type="gramEnd"/>
      <w:r>
        <w:rPr>
          <w:rFonts w:ascii="HPE Simple" w:hAnsi="HPE Simple"/>
          <w:sz w:val="20"/>
          <w:szCs w:val="20"/>
        </w:rPr>
        <w:t xml:space="preserve"> –p </w:t>
      </w:r>
      <w:r w:rsidR="008104D9">
        <w:rPr>
          <w:rFonts w:ascii="HPE Simple" w:hAnsi="HPE Simple"/>
          <w:sz w:val="20"/>
          <w:szCs w:val="20"/>
        </w:rPr>
        <w:t>/nvme_data1</w:t>
      </w:r>
      <w:r>
        <w:rPr>
          <w:rFonts w:ascii="HPE Simple" w:hAnsi="HPE Simple"/>
          <w:sz w:val="20"/>
          <w:szCs w:val="20"/>
        </w:rPr>
        <w:t>/</w:t>
      </w:r>
      <w:proofErr w:type="spellStart"/>
      <w:r>
        <w:rPr>
          <w:rFonts w:ascii="HPE Simple" w:hAnsi="HPE Simple"/>
          <w:sz w:val="20"/>
          <w:szCs w:val="20"/>
        </w:rPr>
        <w:t>data_nf</w:t>
      </w:r>
      <w:proofErr w:type="spellEnd"/>
    </w:p>
    <w:p w14:paraId="79A43156" w14:textId="09DC9953" w:rsidR="00CE3F7A" w:rsidRPr="008304F3" w:rsidRDefault="00A37113" w:rsidP="00CE3F7A">
      <w:pPr>
        <w:pStyle w:val="ListParagraph"/>
        <w:rPr>
          <w:rFonts w:ascii="HPE Simple" w:hAnsi="HPE Simple"/>
          <w:sz w:val="20"/>
          <w:szCs w:val="20"/>
        </w:rPr>
      </w:pPr>
      <w:proofErr w:type="gramStart"/>
      <w:r>
        <w:rPr>
          <w:rFonts w:ascii="HPE Simple" w:hAnsi="HPE Simple"/>
          <w:sz w:val="20"/>
          <w:szCs w:val="20"/>
        </w:rPr>
        <w:t>for</w:t>
      </w:r>
      <w:proofErr w:type="gramEnd"/>
      <w:r>
        <w:rPr>
          <w:rFonts w:ascii="HPE Simple" w:hAnsi="HPE Simple"/>
          <w:sz w:val="20"/>
          <w:szCs w:val="20"/>
        </w:rPr>
        <w:t xml:space="preserve"> i in {2</w:t>
      </w:r>
      <w:r w:rsidR="00CE3F7A" w:rsidRPr="008304F3">
        <w:rPr>
          <w:rFonts w:ascii="HPE Simple" w:hAnsi="HPE Simple"/>
          <w:sz w:val="20"/>
          <w:szCs w:val="20"/>
        </w:rPr>
        <w:t>..90}</w:t>
      </w:r>
    </w:p>
    <w:p w14:paraId="2B05B145" w14:textId="77777777" w:rsidR="00CE3F7A" w:rsidRPr="008304F3" w:rsidRDefault="00CE3F7A" w:rsidP="00CE3F7A">
      <w:pPr>
        <w:pStyle w:val="ListParagraph"/>
        <w:rPr>
          <w:rFonts w:ascii="HPE Simple" w:hAnsi="HPE Simple"/>
          <w:sz w:val="20"/>
          <w:szCs w:val="20"/>
        </w:rPr>
      </w:pPr>
      <w:proofErr w:type="gramStart"/>
      <w:r w:rsidRPr="008304F3">
        <w:rPr>
          <w:rFonts w:ascii="HPE Simple" w:hAnsi="HPE Simple"/>
          <w:sz w:val="20"/>
          <w:szCs w:val="20"/>
        </w:rPr>
        <w:t>do</w:t>
      </w:r>
      <w:proofErr w:type="gramEnd"/>
      <w:r w:rsidRPr="008304F3">
        <w:rPr>
          <w:rFonts w:ascii="HPE Simple" w:hAnsi="HPE Simple"/>
          <w:sz w:val="20"/>
          <w:szCs w:val="20"/>
        </w:rPr>
        <w:t xml:space="preserve"> </w:t>
      </w:r>
    </w:p>
    <w:p w14:paraId="146E75D1" w14:textId="279B512E" w:rsidR="00CE3F7A" w:rsidRPr="008304F3" w:rsidRDefault="00CE3F7A" w:rsidP="00CE3F7A">
      <w:pPr>
        <w:pStyle w:val="ListParagraph"/>
        <w:rPr>
          <w:rFonts w:ascii="HPE Simple" w:hAnsi="HPE Simple"/>
          <w:sz w:val="20"/>
          <w:szCs w:val="20"/>
        </w:rPr>
      </w:pPr>
      <w:r w:rsidRPr="008304F3">
        <w:rPr>
          <w:rFonts w:ascii="HPE Simple" w:hAnsi="HPE Simple"/>
          <w:sz w:val="20"/>
          <w:szCs w:val="20"/>
        </w:rPr>
        <w:t xml:space="preserve">    </w:t>
      </w:r>
      <w:proofErr w:type="spellStart"/>
      <w:proofErr w:type="gramStart"/>
      <w:r w:rsidRPr="008304F3">
        <w:rPr>
          <w:rFonts w:ascii="HPE Simple" w:hAnsi="HPE Simple"/>
          <w:sz w:val="20"/>
          <w:szCs w:val="20"/>
        </w:rPr>
        <w:t>wget</w:t>
      </w:r>
      <w:proofErr w:type="spellEnd"/>
      <w:proofErr w:type="gramEnd"/>
      <w:r w:rsidRPr="008304F3">
        <w:rPr>
          <w:rFonts w:ascii="HPE Simple" w:hAnsi="HPE Simple"/>
          <w:sz w:val="20"/>
          <w:szCs w:val="20"/>
        </w:rPr>
        <w:t xml:space="preserve"> "</w:t>
      </w:r>
      <w:hyperlink r:id="rId27" w:history="1">
        <w:r w:rsidR="00A37113" w:rsidRPr="00A37113">
          <w:rPr>
            <w:rFonts w:ascii="HPE Simple" w:hAnsi="HPE Simple"/>
            <w:sz w:val="20"/>
            <w:szCs w:val="20"/>
          </w:rPr>
          <w:t>https://datasets.trovares.com/LANL/xgt/nf_day-“$i”.csv</w:t>
        </w:r>
      </w:hyperlink>
      <w:r w:rsidR="00A37113">
        <w:rPr>
          <w:rFonts w:ascii="HPE Simple" w:hAnsi="HPE Simple"/>
          <w:sz w:val="20"/>
          <w:szCs w:val="20"/>
        </w:rPr>
        <w:t>”</w:t>
      </w:r>
      <w:r w:rsidR="00A37113">
        <w:rPr>
          <w:rFonts w:ascii="Helvetica" w:hAnsi="Helvetica"/>
          <w:color w:val="555555"/>
          <w:sz w:val="21"/>
          <w:szCs w:val="21"/>
          <w:shd w:val="clear" w:color="auto" w:fill="FFFFFF"/>
        </w:rPr>
        <w:t xml:space="preserve"> </w:t>
      </w:r>
      <w:r w:rsidRPr="008304F3">
        <w:rPr>
          <w:rFonts w:ascii="HPE Simple" w:hAnsi="HPE Simple"/>
          <w:sz w:val="20"/>
          <w:szCs w:val="20"/>
        </w:rPr>
        <w:t>-O "/nvme_data1/</w:t>
      </w:r>
      <w:proofErr w:type="spellStart"/>
      <w:r w:rsidR="00663908">
        <w:rPr>
          <w:rFonts w:ascii="HPE Simple" w:hAnsi="HPE Simple"/>
          <w:sz w:val="20"/>
          <w:szCs w:val="20"/>
        </w:rPr>
        <w:t>data_nf</w:t>
      </w:r>
      <w:proofErr w:type="spellEnd"/>
      <w:r>
        <w:rPr>
          <w:rFonts w:ascii="HPE Simple" w:hAnsi="HPE Simple"/>
          <w:sz w:val="20"/>
          <w:szCs w:val="20"/>
        </w:rPr>
        <w:t>/</w:t>
      </w:r>
      <w:proofErr w:type="spellStart"/>
      <w:r w:rsidR="008104D9">
        <w:rPr>
          <w:rFonts w:ascii="HPE Simple" w:hAnsi="HPE Simple"/>
          <w:sz w:val="20"/>
          <w:szCs w:val="20"/>
        </w:rPr>
        <w:t>nf</w:t>
      </w:r>
      <w:r w:rsidRPr="008304F3">
        <w:rPr>
          <w:rFonts w:ascii="HPE Simple" w:hAnsi="HPE Simple"/>
          <w:sz w:val="20"/>
          <w:szCs w:val="20"/>
        </w:rPr>
        <w:t>_day</w:t>
      </w:r>
      <w:proofErr w:type="spellEnd"/>
      <w:r w:rsidRPr="008304F3">
        <w:rPr>
          <w:rFonts w:ascii="HPE Simple" w:hAnsi="HPE Simple"/>
          <w:sz w:val="20"/>
          <w:szCs w:val="20"/>
        </w:rPr>
        <w:t>-"$</w:t>
      </w:r>
      <w:proofErr w:type="spellStart"/>
      <w:r w:rsidRPr="008304F3">
        <w:rPr>
          <w:rFonts w:ascii="HPE Simple" w:hAnsi="HPE Simple"/>
          <w:sz w:val="20"/>
          <w:szCs w:val="20"/>
        </w:rPr>
        <w:t>i".csv</w:t>
      </w:r>
      <w:proofErr w:type="spellEnd"/>
      <w:r w:rsidRPr="008304F3">
        <w:rPr>
          <w:rFonts w:ascii="HPE Simple" w:hAnsi="HPE Simple"/>
          <w:sz w:val="20"/>
          <w:szCs w:val="20"/>
        </w:rPr>
        <w:t>"</w:t>
      </w:r>
    </w:p>
    <w:p w14:paraId="5E662AEA" w14:textId="2AEF13D4" w:rsidR="00CE3F7A" w:rsidRPr="008304F3" w:rsidRDefault="00CE3F7A" w:rsidP="008304F3">
      <w:pPr>
        <w:pStyle w:val="ListParagraph"/>
        <w:rPr>
          <w:rFonts w:ascii="HPE Simple" w:hAnsi="HPE Simple"/>
          <w:sz w:val="20"/>
          <w:szCs w:val="20"/>
        </w:rPr>
      </w:pPr>
      <w:proofErr w:type="gramStart"/>
      <w:r w:rsidRPr="008304F3">
        <w:rPr>
          <w:rFonts w:ascii="HPE Simple" w:hAnsi="HPE Simple"/>
          <w:sz w:val="20"/>
          <w:szCs w:val="20"/>
        </w:rPr>
        <w:t>done</w:t>
      </w:r>
      <w:proofErr w:type="gramEnd"/>
      <w:r w:rsidRPr="008304F3">
        <w:rPr>
          <w:rFonts w:ascii="HPE Simple" w:hAnsi="HPE Simple"/>
          <w:sz w:val="20"/>
          <w:szCs w:val="20"/>
        </w:rPr>
        <w:t>;</w:t>
      </w:r>
    </w:p>
    <w:p w14:paraId="175ED7BC" w14:textId="77777777" w:rsidR="00D96BB3" w:rsidRPr="00D96BB3" w:rsidRDefault="00D96BB3" w:rsidP="00D96BB3"/>
    <w:p w14:paraId="5B826CD7" w14:textId="77777777" w:rsidR="00F26FD1" w:rsidRDefault="00F26FD1" w:rsidP="009F512F">
      <w:pPr>
        <w:pStyle w:val="Heading2"/>
      </w:pPr>
      <w:bookmarkStart w:id="49" w:name="_Toc31722507"/>
      <w:r>
        <w:lastRenderedPageBreak/>
        <w:t>Develop Lateral Movement Threat Detection using Trovares xGT</w:t>
      </w:r>
      <w:bookmarkEnd w:id="49"/>
    </w:p>
    <w:p w14:paraId="5E4CC53C" w14:textId="77777777" w:rsidR="009D75EA" w:rsidRPr="00F87521" w:rsidRDefault="009D75EA" w:rsidP="00F87521">
      <w:pPr>
        <w:pStyle w:val="ListParagraph"/>
        <w:rPr>
          <w:sz w:val="20"/>
          <w:szCs w:val="18"/>
        </w:rPr>
      </w:pPr>
    </w:p>
    <w:p w14:paraId="413E9520" w14:textId="2C7C8E2C" w:rsidR="009D75EA" w:rsidRPr="00F87521" w:rsidRDefault="009D75EA" w:rsidP="00F87521">
      <w:pPr>
        <w:pStyle w:val="ListParagraph"/>
        <w:rPr>
          <w:sz w:val="20"/>
          <w:szCs w:val="18"/>
        </w:rPr>
      </w:pPr>
      <w:r w:rsidRPr="00F87521">
        <w:rPr>
          <w:sz w:val="20"/>
          <w:szCs w:val="18"/>
        </w:rPr>
        <w:t>Step #1: Navigate to directory where Working LANL Dataset is available and start the xGT server from that location</w:t>
      </w:r>
    </w:p>
    <w:p w14:paraId="4D391C7D" w14:textId="77777777" w:rsidR="009D75EA" w:rsidRDefault="009D75EA" w:rsidP="009D75EA"/>
    <w:p w14:paraId="7AC74CCA" w14:textId="7D53EE5E" w:rsidR="009D75EA" w:rsidRPr="009D75EA" w:rsidRDefault="009D75EA" w:rsidP="009D75EA">
      <w:pPr>
        <w:pStyle w:val="ListParagraph"/>
        <w:rPr>
          <w:rFonts w:ascii="HPE Simple" w:hAnsi="HPE Simple"/>
          <w:sz w:val="20"/>
          <w:szCs w:val="20"/>
        </w:rPr>
      </w:pPr>
      <w:r w:rsidRPr="009D75EA">
        <w:rPr>
          <w:rFonts w:ascii="HPE Simple" w:hAnsi="HPE Simple"/>
          <w:sz w:val="20"/>
          <w:szCs w:val="20"/>
        </w:rPr>
        <w:t xml:space="preserve">[root@mdchawkeye]# </w:t>
      </w:r>
      <w:proofErr w:type="gramStart"/>
      <w:r w:rsidRPr="009D75EA">
        <w:rPr>
          <w:rFonts w:ascii="HPE Simple" w:hAnsi="HPE Simple"/>
          <w:sz w:val="20"/>
          <w:szCs w:val="20"/>
        </w:rPr>
        <w:t>cd</w:t>
      </w:r>
      <w:proofErr w:type="gramEnd"/>
      <w:r w:rsidRPr="009D75EA">
        <w:rPr>
          <w:rFonts w:ascii="HPE Simple" w:hAnsi="HPE Simple"/>
          <w:sz w:val="20"/>
          <w:szCs w:val="20"/>
        </w:rPr>
        <w:t xml:space="preserve"> /nvme_data1</w:t>
      </w:r>
    </w:p>
    <w:p w14:paraId="5C3E7616" w14:textId="77777777" w:rsidR="009D75EA" w:rsidRPr="009D75EA" w:rsidRDefault="009D75EA" w:rsidP="009D75EA">
      <w:pPr>
        <w:pStyle w:val="ListParagraph"/>
        <w:rPr>
          <w:rFonts w:ascii="HPE Simple" w:hAnsi="HPE Simple"/>
          <w:sz w:val="20"/>
          <w:szCs w:val="20"/>
        </w:rPr>
      </w:pPr>
      <w:r w:rsidRPr="009D75EA">
        <w:rPr>
          <w:rFonts w:ascii="HPE Simple" w:hAnsi="HPE Simple"/>
          <w:sz w:val="20"/>
          <w:szCs w:val="20"/>
        </w:rPr>
        <w:t xml:space="preserve">[root@mdchawkeye nvme_data1]# </w:t>
      </w:r>
      <w:proofErr w:type="gramStart"/>
      <w:r w:rsidRPr="009D75EA">
        <w:rPr>
          <w:rFonts w:ascii="HPE Simple" w:hAnsi="HPE Simple"/>
          <w:sz w:val="20"/>
          <w:szCs w:val="20"/>
        </w:rPr>
        <w:t>xgtd</w:t>
      </w:r>
      <w:proofErr w:type="gramEnd"/>
    </w:p>
    <w:p w14:paraId="634505DA" w14:textId="77777777" w:rsidR="009D75EA" w:rsidRPr="009D75EA" w:rsidRDefault="009D75EA" w:rsidP="009D75EA">
      <w:pPr>
        <w:pStyle w:val="ListParagraph"/>
        <w:rPr>
          <w:rFonts w:ascii="HPE Simple" w:hAnsi="HPE Simple"/>
          <w:sz w:val="20"/>
          <w:szCs w:val="20"/>
        </w:rPr>
      </w:pPr>
      <w:r w:rsidRPr="009D75EA">
        <w:rPr>
          <w:rFonts w:ascii="HPE Simple" w:hAnsi="HPE Simple"/>
          <w:sz w:val="20"/>
          <w:szCs w:val="20"/>
        </w:rPr>
        <w:t>[n0 w3100322112 0.001] Starting xGT version: 1.3.0</w:t>
      </w:r>
    </w:p>
    <w:p w14:paraId="69FE708F" w14:textId="77777777" w:rsidR="009D75EA" w:rsidRPr="009D75EA" w:rsidRDefault="009D75EA" w:rsidP="009D75EA">
      <w:pPr>
        <w:pStyle w:val="ListParagraph"/>
        <w:rPr>
          <w:rFonts w:ascii="HPE Simple" w:hAnsi="HPE Simple"/>
          <w:sz w:val="20"/>
          <w:szCs w:val="20"/>
        </w:rPr>
      </w:pPr>
      <w:r w:rsidRPr="009D75EA">
        <w:rPr>
          <w:rFonts w:ascii="HPE Simple" w:hAnsi="HPE Simple"/>
          <w:sz w:val="20"/>
          <w:szCs w:val="20"/>
        </w:rPr>
        <w:t>[n0 w3100322112 0.039] Available memory for xGT data: 6390723641344</w:t>
      </w:r>
    </w:p>
    <w:p w14:paraId="6130FB29" w14:textId="77777777" w:rsidR="009D75EA" w:rsidRPr="009D75EA" w:rsidRDefault="009D75EA" w:rsidP="009D75EA">
      <w:pPr>
        <w:pStyle w:val="ListParagraph"/>
        <w:rPr>
          <w:rFonts w:ascii="HPE Simple" w:hAnsi="HPE Simple"/>
          <w:sz w:val="20"/>
          <w:szCs w:val="20"/>
        </w:rPr>
      </w:pPr>
      <w:r w:rsidRPr="009D75EA">
        <w:rPr>
          <w:rFonts w:ascii="HPE Simple" w:hAnsi="HPE Simple"/>
          <w:sz w:val="20"/>
          <w:szCs w:val="20"/>
        </w:rPr>
        <w:t>[n0 w3100322112 0.039] TBB worker threads: 448</w:t>
      </w:r>
    </w:p>
    <w:p w14:paraId="42377CB8" w14:textId="2F202C3D" w:rsidR="009D75EA" w:rsidRDefault="009D75EA" w:rsidP="009D75EA">
      <w:pPr>
        <w:pStyle w:val="ListParagraph"/>
        <w:rPr>
          <w:rFonts w:ascii="HPE Simple" w:hAnsi="HPE Simple"/>
          <w:sz w:val="20"/>
          <w:szCs w:val="20"/>
        </w:rPr>
      </w:pPr>
      <w:r w:rsidRPr="009D75EA">
        <w:rPr>
          <w:rFonts w:ascii="HPE Simple" w:hAnsi="HPE Simple"/>
          <w:sz w:val="20"/>
          <w:szCs w:val="20"/>
        </w:rPr>
        <w:t>[n0 w3100322112 0.040] Pinning threads: false</w:t>
      </w:r>
    </w:p>
    <w:p w14:paraId="7394DA09" w14:textId="77777777" w:rsidR="009D75EA" w:rsidRDefault="009D75EA" w:rsidP="009D75EA">
      <w:pPr>
        <w:pStyle w:val="ListParagraph"/>
        <w:rPr>
          <w:rFonts w:ascii="HPE Simple" w:hAnsi="HPE Simple"/>
          <w:sz w:val="20"/>
          <w:szCs w:val="20"/>
        </w:rPr>
      </w:pPr>
    </w:p>
    <w:p w14:paraId="13C1F418" w14:textId="77777777" w:rsidR="00F02D6B" w:rsidRPr="00F87521" w:rsidRDefault="009D75EA" w:rsidP="009D75EA">
      <w:pPr>
        <w:pStyle w:val="ListParagraph"/>
        <w:rPr>
          <w:sz w:val="20"/>
          <w:szCs w:val="18"/>
        </w:rPr>
      </w:pPr>
      <w:r w:rsidRPr="00F87521">
        <w:rPr>
          <w:sz w:val="20"/>
          <w:szCs w:val="18"/>
        </w:rPr>
        <w:t xml:space="preserve">Step #2: </w:t>
      </w:r>
      <w:r w:rsidR="00246533" w:rsidRPr="00F87521">
        <w:rPr>
          <w:sz w:val="20"/>
          <w:szCs w:val="18"/>
        </w:rPr>
        <w:t>Start iPython Notebook</w:t>
      </w:r>
      <w:r w:rsidR="007C7B4B" w:rsidRPr="00F87521">
        <w:rPr>
          <w:sz w:val="20"/>
          <w:szCs w:val="18"/>
        </w:rPr>
        <w:t>, build and load Cybersecurity Graph Analytics Notebook</w:t>
      </w:r>
      <w:r w:rsidR="006F23C2" w:rsidRPr="00F87521">
        <w:rPr>
          <w:sz w:val="20"/>
          <w:szCs w:val="18"/>
        </w:rPr>
        <w:t xml:space="preserve"> </w:t>
      </w:r>
    </w:p>
    <w:p w14:paraId="5A2320E0" w14:textId="09BD13E2" w:rsidR="009D75EA" w:rsidRDefault="006F23C2" w:rsidP="009D75EA">
      <w:pPr>
        <w:pStyle w:val="ListParagraph"/>
        <w:rPr>
          <w:rFonts w:ascii="HPE Simple" w:hAnsi="HPE Simple"/>
          <w:sz w:val="20"/>
          <w:szCs w:val="20"/>
        </w:rPr>
      </w:pPr>
      <w:r>
        <w:rPr>
          <w:rFonts w:ascii="HPE Simple" w:hAnsi="HPE Simple"/>
          <w:sz w:val="20"/>
          <w:szCs w:val="20"/>
        </w:rPr>
        <w:t>(Appendix-C)</w:t>
      </w:r>
    </w:p>
    <w:p w14:paraId="79480559" w14:textId="77777777" w:rsidR="006F23C2" w:rsidRDefault="006F23C2" w:rsidP="009D75EA">
      <w:pPr>
        <w:pStyle w:val="ListParagraph"/>
        <w:rPr>
          <w:rFonts w:ascii="HPE Simple" w:hAnsi="HPE Simple"/>
          <w:sz w:val="20"/>
          <w:szCs w:val="20"/>
        </w:rPr>
      </w:pPr>
    </w:p>
    <w:p w14:paraId="4BAF0917" w14:textId="65E037FA" w:rsidR="009D75EA" w:rsidRPr="00F87521" w:rsidRDefault="00246533" w:rsidP="009D75EA">
      <w:pPr>
        <w:pStyle w:val="ListParagraph"/>
        <w:rPr>
          <w:sz w:val="20"/>
          <w:szCs w:val="18"/>
        </w:rPr>
      </w:pPr>
      <w:r w:rsidRPr="00F87521">
        <w:rPr>
          <w:sz w:val="20"/>
          <w:szCs w:val="18"/>
        </w:rPr>
        <w:t xml:space="preserve">(Python_3_7) [root@mdchawkeye eventgen]# </w:t>
      </w:r>
      <w:proofErr w:type="gramStart"/>
      <w:r w:rsidRPr="00F87521">
        <w:rPr>
          <w:sz w:val="20"/>
          <w:szCs w:val="18"/>
        </w:rPr>
        <w:t>jupyter</w:t>
      </w:r>
      <w:proofErr w:type="gramEnd"/>
      <w:r w:rsidRPr="00F87521">
        <w:rPr>
          <w:sz w:val="20"/>
          <w:szCs w:val="18"/>
        </w:rPr>
        <w:t xml:space="preserve"> notebook --ip</w:t>
      </w:r>
      <w:r w:rsidRPr="00F87521">
        <w:rPr>
          <w:rFonts w:ascii="Calibri" w:hAnsi="Calibri" w:cs="Calibri"/>
          <w:sz w:val="20"/>
          <w:szCs w:val="18"/>
        </w:rPr>
        <w:t> </w:t>
      </w:r>
      <w:r w:rsidRPr="00F87521">
        <w:rPr>
          <w:sz w:val="20"/>
          <w:szCs w:val="18"/>
        </w:rPr>
        <w:t>172.30.224.99 --allow-root</w:t>
      </w:r>
    </w:p>
    <w:p w14:paraId="14FCA787" w14:textId="77777777" w:rsidR="009D75EA" w:rsidRPr="009D75EA" w:rsidRDefault="009D75EA" w:rsidP="009D75EA">
      <w:pPr>
        <w:pStyle w:val="ListParagraph"/>
        <w:rPr>
          <w:rFonts w:ascii="HPE Simple" w:hAnsi="HPE Simple"/>
          <w:sz w:val="20"/>
          <w:szCs w:val="20"/>
        </w:rPr>
      </w:pPr>
    </w:p>
    <w:p w14:paraId="35965FDA" w14:textId="77777777" w:rsidR="00F26FD1" w:rsidRDefault="00F26FD1" w:rsidP="009F512F">
      <w:pPr>
        <w:pStyle w:val="Heading2"/>
      </w:pPr>
      <w:bookmarkStart w:id="50" w:name="_Toc31722508"/>
      <w:r>
        <w:t>Measure Query Performance against Lateral Movement Threat Detection</w:t>
      </w:r>
      <w:bookmarkEnd w:id="50"/>
    </w:p>
    <w:p w14:paraId="63C84403" w14:textId="77777777" w:rsidR="00963186" w:rsidRPr="00963186" w:rsidRDefault="00963186" w:rsidP="00963186"/>
    <w:p w14:paraId="64E80FAD" w14:textId="250AC2DF" w:rsidR="00F26FD1" w:rsidRDefault="00963186" w:rsidP="007156A1">
      <w:pPr>
        <w:pStyle w:val="ListParagraph"/>
        <w:rPr>
          <w:rFonts w:ascii="HPE Simple" w:hAnsi="HPE Simple"/>
          <w:sz w:val="20"/>
          <w:szCs w:val="20"/>
        </w:rPr>
      </w:pPr>
      <w:r w:rsidRPr="00F87521">
        <w:rPr>
          <w:sz w:val="20"/>
          <w:szCs w:val="18"/>
        </w:rPr>
        <w:t xml:space="preserve">Step #1: </w:t>
      </w:r>
      <w:r w:rsidR="007156A1" w:rsidRPr="00F87521">
        <w:rPr>
          <w:sz w:val="20"/>
          <w:szCs w:val="18"/>
        </w:rPr>
        <w:t>Load and execute Lateral Movement Cyber-Threat Detection Notebook (Refer Appendix-3)</w:t>
      </w:r>
    </w:p>
    <w:p w14:paraId="537FDAF3" w14:textId="77777777" w:rsidR="007156A1" w:rsidRDefault="007156A1" w:rsidP="007156A1">
      <w:pPr>
        <w:pStyle w:val="ListParagraph"/>
        <w:rPr>
          <w:rFonts w:ascii="HPE Simple" w:hAnsi="HPE Simple"/>
          <w:sz w:val="20"/>
          <w:szCs w:val="20"/>
        </w:rPr>
      </w:pPr>
    </w:p>
    <w:p w14:paraId="26F9B482" w14:textId="5C6EC69F" w:rsidR="006A0131" w:rsidRPr="00F87521" w:rsidRDefault="007156A1" w:rsidP="006A0131">
      <w:pPr>
        <w:pStyle w:val="ListParagraph"/>
        <w:rPr>
          <w:sz w:val="20"/>
          <w:szCs w:val="18"/>
        </w:rPr>
      </w:pPr>
      <w:r w:rsidRPr="00F87521">
        <w:rPr>
          <w:sz w:val="20"/>
          <w:szCs w:val="18"/>
        </w:rPr>
        <w:t xml:space="preserve">Step #2: Measure following parameters </w:t>
      </w:r>
    </w:p>
    <w:p w14:paraId="20C6B2D5" w14:textId="77777777" w:rsidR="006A0131" w:rsidRDefault="006A0131" w:rsidP="006A0131">
      <w:pPr>
        <w:pStyle w:val="ListParagraph"/>
        <w:rPr>
          <w:rFonts w:ascii="HPE Simple" w:hAnsi="HPE Simple"/>
          <w:sz w:val="20"/>
          <w:szCs w:val="20"/>
        </w:rPr>
      </w:pPr>
    </w:p>
    <w:p w14:paraId="01C74C88" w14:textId="24BF2274" w:rsidR="006A0131" w:rsidRPr="00F87521" w:rsidRDefault="006A0131" w:rsidP="006A0131">
      <w:pPr>
        <w:pStyle w:val="ListParagraph"/>
        <w:rPr>
          <w:sz w:val="20"/>
          <w:szCs w:val="18"/>
        </w:rPr>
      </w:pPr>
      <w:r w:rsidRPr="00F87521">
        <w:rPr>
          <w:sz w:val="20"/>
          <w:szCs w:val="18"/>
        </w:rPr>
        <w:t>High Level Query Performance Results:</w:t>
      </w:r>
    </w:p>
    <w:tbl>
      <w:tblPr>
        <w:tblW w:w="4231" w:type="dxa"/>
        <w:tblInd w:w="1327" w:type="dxa"/>
        <w:tblLook w:val="04A0" w:firstRow="1" w:lastRow="0" w:firstColumn="1" w:lastColumn="0" w:noHBand="0" w:noVBand="1"/>
      </w:tblPr>
      <w:tblGrid>
        <w:gridCol w:w="2659"/>
        <w:gridCol w:w="1572"/>
      </w:tblGrid>
      <w:tr w:rsidR="006A0131" w:rsidRPr="006A0131" w14:paraId="5368AF33" w14:textId="77777777" w:rsidTr="00110E5B">
        <w:trPr>
          <w:trHeight w:val="225"/>
        </w:trPr>
        <w:tc>
          <w:tcPr>
            <w:tcW w:w="2659"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1A1FCED3" w14:textId="77777777" w:rsidR="006A0131" w:rsidRPr="006A0131" w:rsidRDefault="006A0131" w:rsidP="006A0131">
            <w:pPr>
              <w:jc w:val="center"/>
              <w:rPr>
                <w:sz w:val="16"/>
                <w:szCs w:val="20"/>
              </w:rPr>
            </w:pPr>
            <w:r w:rsidRPr="006A0131">
              <w:rPr>
                <w:sz w:val="16"/>
                <w:szCs w:val="20"/>
              </w:rPr>
              <w:t>Summary</w:t>
            </w:r>
          </w:p>
        </w:tc>
        <w:tc>
          <w:tcPr>
            <w:tcW w:w="1572" w:type="dxa"/>
            <w:tcBorders>
              <w:top w:val="single" w:sz="4" w:space="0" w:color="auto"/>
              <w:left w:val="nil"/>
              <w:bottom w:val="single" w:sz="4" w:space="0" w:color="auto"/>
              <w:right w:val="single" w:sz="4" w:space="0" w:color="auto"/>
            </w:tcBorders>
            <w:shd w:val="clear" w:color="000000" w:fill="FFFF00"/>
            <w:vAlign w:val="bottom"/>
            <w:hideMark/>
          </w:tcPr>
          <w:p w14:paraId="41BEE51F" w14:textId="77777777" w:rsidR="006A0131" w:rsidRPr="006A0131" w:rsidRDefault="006A0131" w:rsidP="006A0131">
            <w:pPr>
              <w:jc w:val="center"/>
              <w:rPr>
                <w:sz w:val="16"/>
                <w:szCs w:val="20"/>
              </w:rPr>
            </w:pPr>
            <w:r w:rsidRPr="006A0131">
              <w:rPr>
                <w:sz w:val="16"/>
                <w:szCs w:val="20"/>
              </w:rPr>
              <w:t>Count(xGT 1.3)</w:t>
            </w:r>
          </w:p>
        </w:tc>
      </w:tr>
      <w:tr w:rsidR="006A0131" w:rsidRPr="006A0131" w14:paraId="085F515F" w14:textId="77777777" w:rsidTr="00110E5B">
        <w:trPr>
          <w:trHeight w:val="225"/>
        </w:trPr>
        <w:tc>
          <w:tcPr>
            <w:tcW w:w="2659" w:type="dxa"/>
            <w:tcBorders>
              <w:top w:val="nil"/>
              <w:left w:val="single" w:sz="4" w:space="0" w:color="auto"/>
              <w:bottom w:val="single" w:sz="4" w:space="0" w:color="auto"/>
              <w:right w:val="single" w:sz="4" w:space="0" w:color="auto"/>
            </w:tcBorders>
            <w:shd w:val="clear" w:color="auto" w:fill="auto"/>
            <w:noWrap/>
            <w:vAlign w:val="bottom"/>
            <w:hideMark/>
          </w:tcPr>
          <w:p w14:paraId="721628AB" w14:textId="77777777" w:rsidR="006A0131" w:rsidRPr="006A0131" w:rsidRDefault="006A0131" w:rsidP="006A0131">
            <w:pPr>
              <w:jc w:val="center"/>
              <w:rPr>
                <w:sz w:val="16"/>
                <w:szCs w:val="20"/>
              </w:rPr>
            </w:pPr>
            <w:r w:rsidRPr="006A0131">
              <w:rPr>
                <w:sz w:val="16"/>
                <w:szCs w:val="20"/>
              </w:rPr>
              <w:t>Python Version</w:t>
            </w:r>
          </w:p>
        </w:tc>
        <w:tc>
          <w:tcPr>
            <w:tcW w:w="1572" w:type="dxa"/>
            <w:tcBorders>
              <w:top w:val="nil"/>
              <w:left w:val="nil"/>
              <w:bottom w:val="single" w:sz="4" w:space="0" w:color="auto"/>
              <w:right w:val="single" w:sz="4" w:space="0" w:color="auto"/>
            </w:tcBorders>
            <w:shd w:val="clear" w:color="auto" w:fill="FFFFFF" w:themeFill="background1"/>
            <w:noWrap/>
            <w:vAlign w:val="bottom"/>
            <w:hideMark/>
          </w:tcPr>
          <w:p w14:paraId="76A739BF" w14:textId="77777777" w:rsidR="006A0131" w:rsidRPr="006A0131" w:rsidRDefault="006A0131" w:rsidP="006A0131">
            <w:pPr>
              <w:jc w:val="center"/>
              <w:rPr>
                <w:sz w:val="16"/>
                <w:szCs w:val="20"/>
              </w:rPr>
            </w:pPr>
            <w:r w:rsidRPr="006A0131">
              <w:rPr>
                <w:sz w:val="16"/>
                <w:szCs w:val="20"/>
              </w:rPr>
              <w:t>3.7.4</w:t>
            </w:r>
          </w:p>
        </w:tc>
      </w:tr>
      <w:tr w:rsidR="006A0131" w:rsidRPr="006A0131" w14:paraId="3A8CF21C" w14:textId="77777777" w:rsidTr="00110E5B">
        <w:trPr>
          <w:trHeight w:val="225"/>
        </w:trPr>
        <w:tc>
          <w:tcPr>
            <w:tcW w:w="2659" w:type="dxa"/>
            <w:tcBorders>
              <w:top w:val="nil"/>
              <w:left w:val="single" w:sz="4" w:space="0" w:color="auto"/>
              <w:bottom w:val="single" w:sz="4" w:space="0" w:color="auto"/>
              <w:right w:val="single" w:sz="4" w:space="0" w:color="auto"/>
            </w:tcBorders>
            <w:shd w:val="clear" w:color="auto" w:fill="auto"/>
            <w:noWrap/>
            <w:vAlign w:val="bottom"/>
            <w:hideMark/>
          </w:tcPr>
          <w:p w14:paraId="4BC15C17" w14:textId="77777777" w:rsidR="006A0131" w:rsidRPr="006A0131" w:rsidRDefault="006A0131" w:rsidP="006A0131">
            <w:pPr>
              <w:jc w:val="center"/>
              <w:rPr>
                <w:sz w:val="16"/>
                <w:szCs w:val="20"/>
              </w:rPr>
            </w:pPr>
            <w:r w:rsidRPr="006A0131">
              <w:rPr>
                <w:sz w:val="16"/>
                <w:szCs w:val="20"/>
              </w:rPr>
              <w:t>Devices (vertices)</w:t>
            </w:r>
          </w:p>
        </w:tc>
        <w:tc>
          <w:tcPr>
            <w:tcW w:w="1572" w:type="dxa"/>
            <w:tcBorders>
              <w:top w:val="nil"/>
              <w:left w:val="nil"/>
              <w:bottom w:val="single" w:sz="4" w:space="0" w:color="auto"/>
              <w:right w:val="single" w:sz="4" w:space="0" w:color="auto"/>
            </w:tcBorders>
            <w:shd w:val="clear" w:color="auto" w:fill="FFFFFF" w:themeFill="background1"/>
            <w:noWrap/>
            <w:vAlign w:val="bottom"/>
            <w:hideMark/>
          </w:tcPr>
          <w:p w14:paraId="38C361D5" w14:textId="77777777" w:rsidR="006A0131" w:rsidRPr="006A0131" w:rsidRDefault="006A0131" w:rsidP="006A0131">
            <w:pPr>
              <w:jc w:val="center"/>
              <w:rPr>
                <w:sz w:val="16"/>
                <w:szCs w:val="20"/>
              </w:rPr>
            </w:pPr>
            <w:r w:rsidRPr="006A0131">
              <w:rPr>
                <w:sz w:val="16"/>
                <w:szCs w:val="20"/>
              </w:rPr>
              <w:t>933,714</w:t>
            </w:r>
          </w:p>
        </w:tc>
      </w:tr>
      <w:tr w:rsidR="006A0131" w:rsidRPr="006A0131" w14:paraId="3B42C615" w14:textId="77777777" w:rsidTr="00110E5B">
        <w:trPr>
          <w:trHeight w:val="225"/>
        </w:trPr>
        <w:tc>
          <w:tcPr>
            <w:tcW w:w="2659" w:type="dxa"/>
            <w:tcBorders>
              <w:top w:val="nil"/>
              <w:left w:val="single" w:sz="4" w:space="0" w:color="auto"/>
              <w:bottom w:val="single" w:sz="4" w:space="0" w:color="auto"/>
              <w:right w:val="single" w:sz="4" w:space="0" w:color="auto"/>
            </w:tcBorders>
            <w:shd w:val="clear" w:color="auto" w:fill="auto"/>
            <w:noWrap/>
            <w:vAlign w:val="bottom"/>
            <w:hideMark/>
          </w:tcPr>
          <w:p w14:paraId="4C30EBD2" w14:textId="77777777" w:rsidR="006A0131" w:rsidRPr="006A0131" w:rsidRDefault="006A0131" w:rsidP="006A0131">
            <w:pPr>
              <w:jc w:val="center"/>
              <w:rPr>
                <w:sz w:val="16"/>
                <w:szCs w:val="20"/>
              </w:rPr>
            </w:pPr>
            <w:r w:rsidRPr="006A0131">
              <w:rPr>
                <w:sz w:val="16"/>
                <w:szCs w:val="20"/>
              </w:rPr>
              <w:t>Netflow (edges)</w:t>
            </w:r>
          </w:p>
        </w:tc>
        <w:tc>
          <w:tcPr>
            <w:tcW w:w="1572" w:type="dxa"/>
            <w:tcBorders>
              <w:top w:val="nil"/>
              <w:left w:val="nil"/>
              <w:bottom w:val="single" w:sz="4" w:space="0" w:color="auto"/>
              <w:right w:val="single" w:sz="4" w:space="0" w:color="auto"/>
            </w:tcBorders>
            <w:shd w:val="clear" w:color="auto" w:fill="FFFFFF" w:themeFill="background1"/>
            <w:noWrap/>
            <w:vAlign w:val="bottom"/>
            <w:hideMark/>
          </w:tcPr>
          <w:p w14:paraId="53BAAB19" w14:textId="77777777" w:rsidR="006A0131" w:rsidRPr="006A0131" w:rsidRDefault="006A0131" w:rsidP="006A0131">
            <w:pPr>
              <w:jc w:val="center"/>
              <w:rPr>
                <w:sz w:val="16"/>
                <w:szCs w:val="20"/>
              </w:rPr>
            </w:pPr>
            <w:r w:rsidRPr="006A0131">
              <w:rPr>
                <w:sz w:val="16"/>
                <w:szCs w:val="20"/>
              </w:rPr>
              <w:t>17,882,795,024</w:t>
            </w:r>
          </w:p>
        </w:tc>
      </w:tr>
      <w:tr w:rsidR="006A0131" w:rsidRPr="006A0131" w14:paraId="520B6B1C" w14:textId="77777777" w:rsidTr="00110E5B">
        <w:trPr>
          <w:trHeight w:val="225"/>
        </w:trPr>
        <w:tc>
          <w:tcPr>
            <w:tcW w:w="2659" w:type="dxa"/>
            <w:tcBorders>
              <w:top w:val="nil"/>
              <w:left w:val="single" w:sz="4" w:space="0" w:color="auto"/>
              <w:bottom w:val="single" w:sz="4" w:space="0" w:color="auto"/>
              <w:right w:val="single" w:sz="4" w:space="0" w:color="auto"/>
            </w:tcBorders>
            <w:shd w:val="clear" w:color="auto" w:fill="auto"/>
            <w:noWrap/>
            <w:vAlign w:val="bottom"/>
            <w:hideMark/>
          </w:tcPr>
          <w:p w14:paraId="0BB5F1F8" w14:textId="77777777" w:rsidR="006A0131" w:rsidRPr="006A0131" w:rsidRDefault="006A0131" w:rsidP="006A0131">
            <w:pPr>
              <w:jc w:val="center"/>
              <w:rPr>
                <w:sz w:val="16"/>
                <w:szCs w:val="20"/>
              </w:rPr>
            </w:pPr>
            <w:r w:rsidRPr="006A0131">
              <w:rPr>
                <w:sz w:val="16"/>
                <w:szCs w:val="20"/>
              </w:rPr>
              <w:t>Host event 1-vertex (edges)</w:t>
            </w:r>
          </w:p>
        </w:tc>
        <w:tc>
          <w:tcPr>
            <w:tcW w:w="1572" w:type="dxa"/>
            <w:tcBorders>
              <w:top w:val="nil"/>
              <w:left w:val="nil"/>
              <w:bottom w:val="single" w:sz="4" w:space="0" w:color="auto"/>
              <w:right w:val="single" w:sz="4" w:space="0" w:color="auto"/>
            </w:tcBorders>
            <w:shd w:val="clear" w:color="auto" w:fill="FFFFFF" w:themeFill="background1"/>
            <w:noWrap/>
            <w:vAlign w:val="bottom"/>
            <w:hideMark/>
          </w:tcPr>
          <w:p w14:paraId="35066989" w14:textId="77777777" w:rsidR="006A0131" w:rsidRPr="006A0131" w:rsidRDefault="006A0131" w:rsidP="006A0131">
            <w:pPr>
              <w:jc w:val="center"/>
              <w:rPr>
                <w:sz w:val="16"/>
                <w:szCs w:val="20"/>
              </w:rPr>
            </w:pPr>
            <w:r w:rsidRPr="006A0131">
              <w:rPr>
                <w:sz w:val="16"/>
                <w:szCs w:val="20"/>
              </w:rPr>
              <w:t>1,468,936,024</w:t>
            </w:r>
          </w:p>
        </w:tc>
      </w:tr>
      <w:tr w:rsidR="006A0131" w:rsidRPr="006A0131" w14:paraId="7FD137A2" w14:textId="77777777" w:rsidTr="00110E5B">
        <w:trPr>
          <w:trHeight w:val="451"/>
        </w:trPr>
        <w:tc>
          <w:tcPr>
            <w:tcW w:w="2659" w:type="dxa"/>
            <w:tcBorders>
              <w:top w:val="nil"/>
              <w:left w:val="single" w:sz="4" w:space="0" w:color="auto"/>
              <w:bottom w:val="single" w:sz="4" w:space="0" w:color="auto"/>
              <w:right w:val="single" w:sz="4" w:space="0" w:color="auto"/>
            </w:tcBorders>
            <w:shd w:val="clear" w:color="auto" w:fill="auto"/>
            <w:vAlign w:val="bottom"/>
            <w:hideMark/>
          </w:tcPr>
          <w:p w14:paraId="1B18EFCF" w14:textId="77777777" w:rsidR="006A0131" w:rsidRPr="006A0131" w:rsidRDefault="006A0131" w:rsidP="006A0131">
            <w:pPr>
              <w:jc w:val="center"/>
              <w:rPr>
                <w:sz w:val="16"/>
                <w:szCs w:val="20"/>
              </w:rPr>
            </w:pPr>
            <w:r w:rsidRPr="006A0131">
              <w:rPr>
                <w:sz w:val="16"/>
                <w:szCs w:val="20"/>
              </w:rPr>
              <w:t>Host event 2-vertex (edges)</w:t>
            </w:r>
            <w:r w:rsidRPr="006A0131">
              <w:rPr>
                <w:sz w:val="16"/>
                <w:szCs w:val="20"/>
              </w:rPr>
              <w:br/>
              <w:t>AuthEvents</w:t>
            </w:r>
          </w:p>
        </w:tc>
        <w:tc>
          <w:tcPr>
            <w:tcW w:w="1572" w:type="dxa"/>
            <w:tcBorders>
              <w:top w:val="nil"/>
              <w:left w:val="nil"/>
              <w:bottom w:val="single" w:sz="4" w:space="0" w:color="auto"/>
              <w:right w:val="single" w:sz="4" w:space="0" w:color="auto"/>
            </w:tcBorders>
            <w:shd w:val="clear" w:color="auto" w:fill="FFFFFF" w:themeFill="background1"/>
            <w:noWrap/>
            <w:vAlign w:val="bottom"/>
            <w:hideMark/>
          </w:tcPr>
          <w:p w14:paraId="79BDC23B" w14:textId="77777777" w:rsidR="006A0131" w:rsidRPr="006A0131" w:rsidRDefault="006A0131" w:rsidP="006A0131">
            <w:pPr>
              <w:jc w:val="center"/>
              <w:rPr>
                <w:sz w:val="16"/>
                <w:szCs w:val="20"/>
              </w:rPr>
            </w:pPr>
            <w:r w:rsidRPr="006A0131">
              <w:rPr>
                <w:sz w:val="16"/>
                <w:szCs w:val="20"/>
              </w:rPr>
              <w:t>4,022,436,222</w:t>
            </w:r>
          </w:p>
        </w:tc>
      </w:tr>
      <w:tr w:rsidR="006A0131" w:rsidRPr="006A0131" w14:paraId="7233069E" w14:textId="77777777" w:rsidTr="00110E5B">
        <w:trPr>
          <w:trHeight w:val="225"/>
        </w:trPr>
        <w:tc>
          <w:tcPr>
            <w:tcW w:w="2659" w:type="dxa"/>
            <w:tcBorders>
              <w:top w:val="nil"/>
              <w:left w:val="single" w:sz="4" w:space="0" w:color="auto"/>
              <w:bottom w:val="single" w:sz="4" w:space="0" w:color="auto"/>
              <w:right w:val="single" w:sz="4" w:space="0" w:color="auto"/>
            </w:tcBorders>
            <w:shd w:val="clear" w:color="auto" w:fill="auto"/>
            <w:noWrap/>
            <w:vAlign w:val="bottom"/>
            <w:hideMark/>
          </w:tcPr>
          <w:p w14:paraId="185038C4" w14:textId="77777777" w:rsidR="006A0131" w:rsidRPr="006A0131" w:rsidRDefault="006A0131" w:rsidP="006A0131">
            <w:pPr>
              <w:jc w:val="center"/>
              <w:rPr>
                <w:sz w:val="16"/>
                <w:szCs w:val="20"/>
              </w:rPr>
            </w:pPr>
            <w:r w:rsidRPr="006A0131">
              <w:rPr>
                <w:sz w:val="16"/>
                <w:szCs w:val="20"/>
              </w:rPr>
              <w:t>Total (edges)</w:t>
            </w:r>
          </w:p>
        </w:tc>
        <w:tc>
          <w:tcPr>
            <w:tcW w:w="1572" w:type="dxa"/>
            <w:tcBorders>
              <w:top w:val="nil"/>
              <w:left w:val="nil"/>
              <w:bottom w:val="single" w:sz="4" w:space="0" w:color="auto"/>
              <w:right w:val="single" w:sz="4" w:space="0" w:color="auto"/>
            </w:tcBorders>
            <w:shd w:val="clear" w:color="auto" w:fill="FFFFFF" w:themeFill="background1"/>
            <w:noWrap/>
            <w:vAlign w:val="bottom"/>
            <w:hideMark/>
          </w:tcPr>
          <w:p w14:paraId="51F6554B" w14:textId="77777777" w:rsidR="006A0131" w:rsidRPr="006A0131" w:rsidRDefault="006A0131" w:rsidP="006A0131">
            <w:pPr>
              <w:jc w:val="center"/>
              <w:rPr>
                <w:sz w:val="16"/>
                <w:szCs w:val="20"/>
              </w:rPr>
            </w:pPr>
            <w:r w:rsidRPr="006A0131">
              <w:rPr>
                <w:sz w:val="16"/>
                <w:szCs w:val="20"/>
              </w:rPr>
              <w:t>23,374,167,270</w:t>
            </w:r>
          </w:p>
        </w:tc>
      </w:tr>
      <w:tr w:rsidR="006A0131" w:rsidRPr="006A0131" w14:paraId="0164E840" w14:textId="77777777" w:rsidTr="00110E5B">
        <w:trPr>
          <w:trHeight w:val="225"/>
        </w:trPr>
        <w:tc>
          <w:tcPr>
            <w:tcW w:w="2659" w:type="dxa"/>
            <w:tcBorders>
              <w:top w:val="nil"/>
              <w:left w:val="single" w:sz="4" w:space="0" w:color="auto"/>
              <w:bottom w:val="single" w:sz="4" w:space="0" w:color="auto"/>
              <w:right w:val="single" w:sz="4" w:space="0" w:color="auto"/>
            </w:tcBorders>
            <w:shd w:val="clear" w:color="auto" w:fill="auto"/>
            <w:noWrap/>
            <w:vAlign w:val="bottom"/>
            <w:hideMark/>
          </w:tcPr>
          <w:p w14:paraId="2A91DC94" w14:textId="77777777" w:rsidR="006A0131" w:rsidRPr="006A0131" w:rsidRDefault="006A0131" w:rsidP="006A0131">
            <w:pPr>
              <w:jc w:val="center"/>
              <w:rPr>
                <w:sz w:val="16"/>
                <w:szCs w:val="20"/>
              </w:rPr>
            </w:pPr>
            <w:r w:rsidRPr="006A0131">
              <w:rPr>
                <w:sz w:val="16"/>
                <w:szCs w:val="20"/>
              </w:rPr>
              <w:t>RDPflow (edges)</w:t>
            </w:r>
          </w:p>
        </w:tc>
        <w:tc>
          <w:tcPr>
            <w:tcW w:w="1572" w:type="dxa"/>
            <w:tcBorders>
              <w:top w:val="nil"/>
              <w:left w:val="nil"/>
              <w:bottom w:val="single" w:sz="4" w:space="0" w:color="auto"/>
              <w:right w:val="single" w:sz="4" w:space="0" w:color="auto"/>
            </w:tcBorders>
            <w:shd w:val="clear" w:color="auto" w:fill="FFFFFF" w:themeFill="background1"/>
            <w:noWrap/>
            <w:vAlign w:val="bottom"/>
            <w:hideMark/>
          </w:tcPr>
          <w:p w14:paraId="64F40B5D" w14:textId="77777777" w:rsidR="006A0131" w:rsidRPr="006A0131" w:rsidRDefault="006A0131" w:rsidP="006A0131">
            <w:pPr>
              <w:jc w:val="center"/>
              <w:rPr>
                <w:sz w:val="16"/>
                <w:szCs w:val="20"/>
              </w:rPr>
            </w:pPr>
            <w:r w:rsidRPr="006A0131">
              <w:rPr>
                <w:sz w:val="16"/>
                <w:szCs w:val="20"/>
              </w:rPr>
              <w:t>757,436</w:t>
            </w:r>
          </w:p>
        </w:tc>
      </w:tr>
      <w:tr w:rsidR="006A0131" w:rsidRPr="006A0131" w14:paraId="2330BB3A" w14:textId="77777777" w:rsidTr="00110E5B">
        <w:trPr>
          <w:trHeight w:val="225"/>
        </w:trPr>
        <w:tc>
          <w:tcPr>
            <w:tcW w:w="2659" w:type="dxa"/>
            <w:tcBorders>
              <w:top w:val="nil"/>
              <w:left w:val="single" w:sz="4" w:space="0" w:color="auto"/>
              <w:bottom w:val="single" w:sz="4" w:space="0" w:color="auto"/>
              <w:right w:val="single" w:sz="4" w:space="0" w:color="auto"/>
            </w:tcBorders>
            <w:shd w:val="clear" w:color="auto" w:fill="auto"/>
            <w:noWrap/>
            <w:vAlign w:val="bottom"/>
            <w:hideMark/>
          </w:tcPr>
          <w:p w14:paraId="172E7D39" w14:textId="77777777" w:rsidR="006A0131" w:rsidRPr="006A0131" w:rsidRDefault="006A0131" w:rsidP="006A0131">
            <w:pPr>
              <w:jc w:val="center"/>
              <w:rPr>
                <w:sz w:val="16"/>
                <w:szCs w:val="20"/>
              </w:rPr>
            </w:pPr>
            <w:r w:rsidRPr="006A0131">
              <w:rPr>
                <w:sz w:val="16"/>
                <w:szCs w:val="20"/>
              </w:rPr>
              <w:t>Total Memory Used (GB)</w:t>
            </w:r>
          </w:p>
        </w:tc>
        <w:tc>
          <w:tcPr>
            <w:tcW w:w="1572" w:type="dxa"/>
            <w:tcBorders>
              <w:top w:val="nil"/>
              <w:left w:val="nil"/>
              <w:bottom w:val="single" w:sz="4" w:space="0" w:color="auto"/>
              <w:right w:val="single" w:sz="4" w:space="0" w:color="auto"/>
            </w:tcBorders>
            <w:shd w:val="clear" w:color="auto" w:fill="FFFFFF" w:themeFill="background1"/>
            <w:noWrap/>
            <w:vAlign w:val="bottom"/>
            <w:hideMark/>
          </w:tcPr>
          <w:p w14:paraId="658E67CB" w14:textId="77777777" w:rsidR="006A0131" w:rsidRPr="006A0131" w:rsidRDefault="006A0131" w:rsidP="006A0131">
            <w:pPr>
              <w:jc w:val="center"/>
              <w:rPr>
                <w:sz w:val="16"/>
                <w:szCs w:val="20"/>
              </w:rPr>
            </w:pPr>
            <w:r w:rsidRPr="006A0131">
              <w:rPr>
                <w:sz w:val="16"/>
                <w:szCs w:val="20"/>
              </w:rPr>
              <w:t>3028</w:t>
            </w:r>
          </w:p>
        </w:tc>
      </w:tr>
      <w:tr w:rsidR="006A0131" w:rsidRPr="006A0131" w14:paraId="0D18498F" w14:textId="77777777" w:rsidTr="00110E5B">
        <w:trPr>
          <w:trHeight w:val="225"/>
        </w:trPr>
        <w:tc>
          <w:tcPr>
            <w:tcW w:w="2659" w:type="dxa"/>
            <w:tcBorders>
              <w:top w:val="nil"/>
              <w:left w:val="single" w:sz="4" w:space="0" w:color="auto"/>
              <w:bottom w:val="single" w:sz="4" w:space="0" w:color="auto"/>
              <w:right w:val="single" w:sz="4" w:space="0" w:color="auto"/>
            </w:tcBorders>
            <w:shd w:val="clear" w:color="auto" w:fill="auto"/>
            <w:noWrap/>
            <w:vAlign w:val="bottom"/>
            <w:hideMark/>
          </w:tcPr>
          <w:p w14:paraId="1F8B69CD" w14:textId="77777777" w:rsidR="006A0131" w:rsidRPr="006A0131" w:rsidRDefault="006A0131" w:rsidP="006A0131">
            <w:pPr>
              <w:jc w:val="center"/>
              <w:rPr>
                <w:sz w:val="16"/>
                <w:szCs w:val="20"/>
              </w:rPr>
            </w:pPr>
            <w:r w:rsidRPr="006A0131">
              <w:rPr>
                <w:sz w:val="16"/>
                <w:szCs w:val="20"/>
              </w:rPr>
              <w:t>Total Memory Available (TB)</w:t>
            </w:r>
          </w:p>
        </w:tc>
        <w:tc>
          <w:tcPr>
            <w:tcW w:w="1572" w:type="dxa"/>
            <w:tcBorders>
              <w:top w:val="nil"/>
              <w:left w:val="nil"/>
              <w:bottom w:val="single" w:sz="4" w:space="0" w:color="auto"/>
              <w:right w:val="single" w:sz="4" w:space="0" w:color="auto"/>
            </w:tcBorders>
            <w:shd w:val="clear" w:color="auto" w:fill="FFFFFF" w:themeFill="background1"/>
            <w:vAlign w:val="bottom"/>
            <w:hideMark/>
          </w:tcPr>
          <w:p w14:paraId="780C5B52" w14:textId="77777777" w:rsidR="006A0131" w:rsidRPr="006A0131" w:rsidRDefault="006A0131" w:rsidP="006A0131">
            <w:pPr>
              <w:jc w:val="center"/>
              <w:rPr>
                <w:sz w:val="16"/>
                <w:szCs w:val="20"/>
              </w:rPr>
            </w:pPr>
            <w:r w:rsidRPr="006A0131">
              <w:rPr>
                <w:sz w:val="16"/>
                <w:szCs w:val="20"/>
              </w:rPr>
              <w:t>5,862</w:t>
            </w:r>
          </w:p>
        </w:tc>
      </w:tr>
      <w:tr w:rsidR="006A0131" w:rsidRPr="006A0131" w14:paraId="39A22A41" w14:textId="77777777" w:rsidTr="00110E5B">
        <w:trPr>
          <w:trHeight w:val="225"/>
        </w:trPr>
        <w:tc>
          <w:tcPr>
            <w:tcW w:w="2659" w:type="dxa"/>
            <w:tcBorders>
              <w:top w:val="nil"/>
              <w:left w:val="single" w:sz="4" w:space="0" w:color="auto"/>
              <w:bottom w:val="single" w:sz="4" w:space="0" w:color="auto"/>
              <w:right w:val="single" w:sz="4" w:space="0" w:color="auto"/>
            </w:tcBorders>
            <w:shd w:val="clear" w:color="auto" w:fill="auto"/>
            <w:noWrap/>
            <w:vAlign w:val="bottom"/>
            <w:hideMark/>
          </w:tcPr>
          <w:p w14:paraId="77CAB4A9" w14:textId="77777777" w:rsidR="006A0131" w:rsidRPr="006A0131" w:rsidRDefault="006A0131" w:rsidP="006A0131">
            <w:pPr>
              <w:jc w:val="center"/>
              <w:rPr>
                <w:sz w:val="16"/>
                <w:szCs w:val="20"/>
              </w:rPr>
            </w:pPr>
            <w:r w:rsidRPr="006A0131">
              <w:rPr>
                <w:sz w:val="16"/>
                <w:szCs w:val="20"/>
              </w:rPr>
              <w:t>% Memory Used</w:t>
            </w:r>
          </w:p>
        </w:tc>
        <w:tc>
          <w:tcPr>
            <w:tcW w:w="1572" w:type="dxa"/>
            <w:tcBorders>
              <w:top w:val="nil"/>
              <w:left w:val="nil"/>
              <w:bottom w:val="single" w:sz="4" w:space="0" w:color="auto"/>
              <w:right w:val="single" w:sz="4" w:space="0" w:color="auto"/>
            </w:tcBorders>
            <w:shd w:val="clear" w:color="auto" w:fill="FFFFFF" w:themeFill="background1"/>
            <w:vAlign w:val="bottom"/>
            <w:hideMark/>
          </w:tcPr>
          <w:p w14:paraId="256548AF" w14:textId="77777777" w:rsidR="006A0131" w:rsidRPr="006A0131" w:rsidRDefault="006A0131" w:rsidP="006A0131">
            <w:pPr>
              <w:jc w:val="center"/>
              <w:rPr>
                <w:sz w:val="16"/>
                <w:szCs w:val="20"/>
              </w:rPr>
            </w:pPr>
            <w:r w:rsidRPr="006A0131">
              <w:rPr>
                <w:sz w:val="16"/>
                <w:szCs w:val="20"/>
              </w:rPr>
              <w:t>52</w:t>
            </w:r>
          </w:p>
        </w:tc>
      </w:tr>
      <w:tr w:rsidR="006A0131" w:rsidRPr="006A0131" w14:paraId="180DCEBD" w14:textId="77777777" w:rsidTr="00110E5B">
        <w:trPr>
          <w:trHeight w:val="225"/>
        </w:trPr>
        <w:tc>
          <w:tcPr>
            <w:tcW w:w="2659" w:type="dxa"/>
            <w:tcBorders>
              <w:top w:val="nil"/>
              <w:left w:val="single" w:sz="4" w:space="0" w:color="auto"/>
              <w:bottom w:val="single" w:sz="4" w:space="0" w:color="auto"/>
              <w:right w:val="single" w:sz="4" w:space="0" w:color="auto"/>
            </w:tcBorders>
            <w:shd w:val="clear" w:color="auto" w:fill="auto"/>
            <w:noWrap/>
            <w:vAlign w:val="bottom"/>
            <w:hideMark/>
          </w:tcPr>
          <w:p w14:paraId="1D3BE0CC" w14:textId="77777777" w:rsidR="006A0131" w:rsidRPr="006A0131" w:rsidRDefault="006A0131" w:rsidP="006A0131">
            <w:pPr>
              <w:jc w:val="center"/>
              <w:rPr>
                <w:sz w:val="16"/>
                <w:szCs w:val="20"/>
              </w:rPr>
            </w:pPr>
            <w:r w:rsidRPr="006A0131">
              <w:rPr>
                <w:sz w:val="16"/>
                <w:szCs w:val="20"/>
              </w:rPr>
              <w:t>Total Data Volume</w:t>
            </w:r>
          </w:p>
        </w:tc>
        <w:tc>
          <w:tcPr>
            <w:tcW w:w="1572" w:type="dxa"/>
            <w:tcBorders>
              <w:top w:val="nil"/>
              <w:left w:val="nil"/>
              <w:bottom w:val="single" w:sz="4" w:space="0" w:color="auto"/>
              <w:right w:val="single" w:sz="4" w:space="0" w:color="auto"/>
            </w:tcBorders>
            <w:shd w:val="clear" w:color="auto" w:fill="FFFFFF" w:themeFill="background1"/>
            <w:vAlign w:val="bottom"/>
            <w:hideMark/>
          </w:tcPr>
          <w:p w14:paraId="31DD763D" w14:textId="77777777" w:rsidR="006A0131" w:rsidRPr="006A0131" w:rsidRDefault="006A0131" w:rsidP="006A0131">
            <w:pPr>
              <w:jc w:val="center"/>
              <w:rPr>
                <w:sz w:val="16"/>
                <w:szCs w:val="20"/>
              </w:rPr>
            </w:pPr>
            <w:r w:rsidRPr="006A0131">
              <w:rPr>
                <w:sz w:val="16"/>
                <w:szCs w:val="20"/>
              </w:rPr>
              <w:t>1.4TB</w:t>
            </w:r>
          </w:p>
        </w:tc>
      </w:tr>
      <w:tr w:rsidR="006A0131" w:rsidRPr="006A0131" w14:paraId="41F40263" w14:textId="77777777" w:rsidTr="00110E5B">
        <w:trPr>
          <w:trHeight w:val="225"/>
        </w:trPr>
        <w:tc>
          <w:tcPr>
            <w:tcW w:w="2659" w:type="dxa"/>
            <w:tcBorders>
              <w:top w:val="nil"/>
              <w:left w:val="single" w:sz="4" w:space="0" w:color="auto"/>
              <w:bottom w:val="single" w:sz="4" w:space="0" w:color="auto"/>
              <w:right w:val="single" w:sz="4" w:space="0" w:color="auto"/>
            </w:tcBorders>
            <w:shd w:val="clear" w:color="auto" w:fill="auto"/>
            <w:noWrap/>
            <w:vAlign w:val="bottom"/>
            <w:hideMark/>
          </w:tcPr>
          <w:p w14:paraId="64C0F490" w14:textId="77777777" w:rsidR="006A0131" w:rsidRPr="006A0131" w:rsidRDefault="006A0131" w:rsidP="006A0131">
            <w:pPr>
              <w:jc w:val="center"/>
              <w:rPr>
                <w:sz w:val="16"/>
                <w:szCs w:val="20"/>
              </w:rPr>
            </w:pPr>
            <w:r w:rsidRPr="006A0131">
              <w:rPr>
                <w:sz w:val="16"/>
                <w:szCs w:val="20"/>
              </w:rPr>
              <w:t>Total Cores</w:t>
            </w:r>
          </w:p>
        </w:tc>
        <w:tc>
          <w:tcPr>
            <w:tcW w:w="1572" w:type="dxa"/>
            <w:tcBorders>
              <w:top w:val="nil"/>
              <w:left w:val="nil"/>
              <w:bottom w:val="single" w:sz="4" w:space="0" w:color="auto"/>
              <w:right w:val="single" w:sz="4" w:space="0" w:color="auto"/>
            </w:tcBorders>
            <w:shd w:val="clear" w:color="auto" w:fill="FFFFFF" w:themeFill="background1"/>
            <w:vAlign w:val="bottom"/>
            <w:hideMark/>
          </w:tcPr>
          <w:p w14:paraId="2E8F13B6" w14:textId="77777777" w:rsidR="006A0131" w:rsidRPr="006A0131" w:rsidRDefault="006A0131" w:rsidP="006A0131">
            <w:pPr>
              <w:jc w:val="center"/>
              <w:rPr>
                <w:sz w:val="16"/>
                <w:szCs w:val="20"/>
              </w:rPr>
            </w:pPr>
            <w:r w:rsidRPr="006A0131">
              <w:rPr>
                <w:sz w:val="16"/>
                <w:szCs w:val="20"/>
              </w:rPr>
              <w:t>224</w:t>
            </w:r>
          </w:p>
        </w:tc>
      </w:tr>
      <w:tr w:rsidR="006A0131" w:rsidRPr="006A0131" w14:paraId="64273E48" w14:textId="77777777" w:rsidTr="00110E5B">
        <w:trPr>
          <w:trHeight w:val="225"/>
        </w:trPr>
        <w:tc>
          <w:tcPr>
            <w:tcW w:w="2659" w:type="dxa"/>
            <w:tcBorders>
              <w:top w:val="nil"/>
              <w:left w:val="single" w:sz="4" w:space="0" w:color="auto"/>
              <w:bottom w:val="single" w:sz="4" w:space="0" w:color="auto"/>
              <w:right w:val="single" w:sz="4" w:space="0" w:color="auto"/>
            </w:tcBorders>
            <w:shd w:val="clear" w:color="auto" w:fill="auto"/>
            <w:noWrap/>
            <w:vAlign w:val="bottom"/>
            <w:hideMark/>
          </w:tcPr>
          <w:p w14:paraId="490C5E90" w14:textId="77777777" w:rsidR="006A0131" w:rsidRPr="006A0131" w:rsidRDefault="006A0131" w:rsidP="006A0131">
            <w:pPr>
              <w:jc w:val="center"/>
              <w:rPr>
                <w:sz w:val="16"/>
                <w:szCs w:val="20"/>
              </w:rPr>
            </w:pPr>
            <w:r w:rsidRPr="006A0131">
              <w:rPr>
                <w:sz w:val="16"/>
                <w:szCs w:val="20"/>
              </w:rPr>
              <w:t>CPU Utilization</w:t>
            </w:r>
          </w:p>
        </w:tc>
        <w:tc>
          <w:tcPr>
            <w:tcW w:w="1572" w:type="dxa"/>
            <w:tcBorders>
              <w:top w:val="nil"/>
              <w:left w:val="nil"/>
              <w:bottom w:val="single" w:sz="4" w:space="0" w:color="auto"/>
              <w:right w:val="single" w:sz="4" w:space="0" w:color="auto"/>
            </w:tcBorders>
            <w:shd w:val="clear" w:color="auto" w:fill="FFFFFF" w:themeFill="background1"/>
            <w:vAlign w:val="bottom"/>
            <w:hideMark/>
          </w:tcPr>
          <w:p w14:paraId="3420AA05" w14:textId="77777777" w:rsidR="006A0131" w:rsidRPr="006A0131" w:rsidRDefault="006A0131" w:rsidP="006A0131">
            <w:pPr>
              <w:jc w:val="center"/>
              <w:rPr>
                <w:sz w:val="16"/>
                <w:szCs w:val="20"/>
              </w:rPr>
            </w:pPr>
            <w:r w:rsidRPr="006A0131">
              <w:rPr>
                <w:sz w:val="16"/>
                <w:szCs w:val="20"/>
              </w:rPr>
              <w:t>&gt;90%</w:t>
            </w:r>
          </w:p>
        </w:tc>
      </w:tr>
    </w:tbl>
    <w:p w14:paraId="1639069B" w14:textId="77777777" w:rsidR="006A0131" w:rsidRDefault="006A0131" w:rsidP="006A0131">
      <w:pPr>
        <w:pStyle w:val="ListParagraph"/>
        <w:rPr>
          <w:rFonts w:ascii="HPE Simple" w:hAnsi="HPE Simple"/>
          <w:sz w:val="20"/>
          <w:szCs w:val="20"/>
        </w:rPr>
      </w:pPr>
    </w:p>
    <w:p w14:paraId="464755D7" w14:textId="4365A689" w:rsidR="0084446D" w:rsidRDefault="006A0131" w:rsidP="006A0131">
      <w:pPr>
        <w:pStyle w:val="ListParagraph"/>
        <w:rPr>
          <w:rFonts w:ascii="HPE Simple" w:hAnsi="HPE Simple"/>
          <w:sz w:val="20"/>
          <w:szCs w:val="20"/>
        </w:rPr>
      </w:pPr>
      <w:r w:rsidRPr="00F87521">
        <w:rPr>
          <w:sz w:val="20"/>
          <w:szCs w:val="18"/>
        </w:rPr>
        <w:t>Data Load Performance Results:</w:t>
      </w:r>
    </w:p>
    <w:tbl>
      <w:tblPr>
        <w:tblW w:w="9388" w:type="dxa"/>
        <w:tblInd w:w="1327" w:type="dxa"/>
        <w:tblLayout w:type="fixed"/>
        <w:tblLook w:val="04A0" w:firstRow="1" w:lastRow="0" w:firstColumn="1" w:lastColumn="0" w:noHBand="0" w:noVBand="1"/>
      </w:tblPr>
      <w:tblGrid>
        <w:gridCol w:w="1154"/>
        <w:gridCol w:w="756"/>
        <w:gridCol w:w="1081"/>
        <w:gridCol w:w="1081"/>
        <w:gridCol w:w="1081"/>
        <w:gridCol w:w="991"/>
        <w:gridCol w:w="811"/>
        <w:gridCol w:w="811"/>
        <w:gridCol w:w="811"/>
        <w:gridCol w:w="811"/>
      </w:tblGrid>
      <w:tr w:rsidR="00435796" w:rsidRPr="00435796" w14:paraId="43D62FF8" w14:textId="77777777" w:rsidTr="00435796">
        <w:trPr>
          <w:trHeight w:val="409"/>
        </w:trPr>
        <w:tc>
          <w:tcPr>
            <w:tcW w:w="1154"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6DE825A2" w14:textId="77777777" w:rsidR="006A0131" w:rsidRPr="006A0131" w:rsidRDefault="006A0131" w:rsidP="006A0131">
            <w:pPr>
              <w:jc w:val="center"/>
              <w:rPr>
                <w:sz w:val="14"/>
                <w:szCs w:val="20"/>
              </w:rPr>
            </w:pPr>
            <w:r w:rsidRPr="006A0131">
              <w:rPr>
                <w:sz w:val="14"/>
                <w:szCs w:val="20"/>
              </w:rPr>
              <w:t>Function</w:t>
            </w:r>
          </w:p>
        </w:tc>
        <w:tc>
          <w:tcPr>
            <w:tcW w:w="756" w:type="dxa"/>
            <w:tcBorders>
              <w:top w:val="single" w:sz="4" w:space="0" w:color="auto"/>
              <w:left w:val="nil"/>
              <w:bottom w:val="single" w:sz="4" w:space="0" w:color="auto"/>
              <w:right w:val="single" w:sz="4" w:space="0" w:color="auto"/>
            </w:tcBorders>
            <w:shd w:val="clear" w:color="000000" w:fill="FFFF00"/>
            <w:vAlign w:val="bottom"/>
            <w:hideMark/>
          </w:tcPr>
          <w:p w14:paraId="0121761A" w14:textId="77777777" w:rsidR="0084446D" w:rsidRPr="00435796" w:rsidRDefault="006A0131" w:rsidP="006A0131">
            <w:pPr>
              <w:jc w:val="center"/>
              <w:rPr>
                <w:sz w:val="14"/>
                <w:szCs w:val="20"/>
              </w:rPr>
            </w:pPr>
            <w:r w:rsidRPr="006A0131">
              <w:rPr>
                <w:sz w:val="14"/>
                <w:szCs w:val="20"/>
              </w:rPr>
              <w:t>Devices</w:t>
            </w:r>
          </w:p>
          <w:p w14:paraId="7DF89BF4" w14:textId="7BBC7FD6" w:rsidR="006A0131" w:rsidRPr="006A0131" w:rsidRDefault="006A0131" w:rsidP="006A0131">
            <w:pPr>
              <w:jc w:val="center"/>
              <w:rPr>
                <w:sz w:val="14"/>
                <w:szCs w:val="20"/>
              </w:rPr>
            </w:pPr>
            <w:r w:rsidRPr="006A0131">
              <w:rPr>
                <w:sz w:val="14"/>
                <w:szCs w:val="20"/>
              </w:rPr>
              <w:t>(Vertices)</w:t>
            </w:r>
          </w:p>
        </w:tc>
        <w:tc>
          <w:tcPr>
            <w:tcW w:w="1081" w:type="dxa"/>
            <w:tcBorders>
              <w:top w:val="single" w:sz="4" w:space="0" w:color="auto"/>
              <w:left w:val="nil"/>
              <w:bottom w:val="single" w:sz="4" w:space="0" w:color="auto"/>
              <w:right w:val="single" w:sz="4" w:space="0" w:color="auto"/>
            </w:tcBorders>
            <w:shd w:val="clear" w:color="000000" w:fill="FFFF00"/>
            <w:noWrap/>
            <w:vAlign w:val="bottom"/>
            <w:hideMark/>
          </w:tcPr>
          <w:p w14:paraId="254CA71D" w14:textId="77777777" w:rsidR="0084446D" w:rsidRPr="00435796" w:rsidRDefault="006A0131" w:rsidP="006A0131">
            <w:pPr>
              <w:jc w:val="center"/>
              <w:rPr>
                <w:sz w:val="14"/>
                <w:szCs w:val="20"/>
              </w:rPr>
            </w:pPr>
            <w:r w:rsidRPr="006A0131">
              <w:rPr>
                <w:sz w:val="14"/>
                <w:szCs w:val="20"/>
              </w:rPr>
              <w:t>Netflow</w:t>
            </w:r>
          </w:p>
          <w:p w14:paraId="4583D341" w14:textId="08B3D8E2" w:rsidR="006A0131" w:rsidRPr="006A0131" w:rsidRDefault="006A0131" w:rsidP="006A0131">
            <w:pPr>
              <w:jc w:val="center"/>
              <w:rPr>
                <w:sz w:val="14"/>
                <w:szCs w:val="20"/>
              </w:rPr>
            </w:pPr>
            <w:r w:rsidRPr="006A0131">
              <w:rPr>
                <w:sz w:val="14"/>
                <w:szCs w:val="20"/>
              </w:rPr>
              <w:t>(Edges)</w:t>
            </w:r>
          </w:p>
        </w:tc>
        <w:tc>
          <w:tcPr>
            <w:tcW w:w="1081" w:type="dxa"/>
            <w:tcBorders>
              <w:top w:val="single" w:sz="4" w:space="0" w:color="auto"/>
              <w:left w:val="nil"/>
              <w:bottom w:val="single" w:sz="4" w:space="0" w:color="auto"/>
              <w:right w:val="single" w:sz="4" w:space="0" w:color="auto"/>
            </w:tcBorders>
            <w:shd w:val="clear" w:color="000000" w:fill="FFFF00"/>
            <w:vAlign w:val="bottom"/>
            <w:hideMark/>
          </w:tcPr>
          <w:p w14:paraId="0A906860" w14:textId="77777777" w:rsidR="0084446D" w:rsidRPr="00435796" w:rsidRDefault="006A0131" w:rsidP="006A0131">
            <w:pPr>
              <w:jc w:val="center"/>
              <w:rPr>
                <w:sz w:val="14"/>
                <w:szCs w:val="20"/>
              </w:rPr>
            </w:pPr>
            <w:r w:rsidRPr="006A0131">
              <w:rPr>
                <w:sz w:val="14"/>
                <w:szCs w:val="20"/>
              </w:rPr>
              <w:t>Host-Event</w:t>
            </w:r>
          </w:p>
          <w:p w14:paraId="6D4C48F1" w14:textId="6100CFAA" w:rsidR="006A0131" w:rsidRPr="006A0131" w:rsidRDefault="006A0131" w:rsidP="006A0131">
            <w:pPr>
              <w:jc w:val="center"/>
              <w:rPr>
                <w:sz w:val="14"/>
                <w:szCs w:val="20"/>
              </w:rPr>
            </w:pPr>
            <w:r w:rsidRPr="006A0131">
              <w:rPr>
                <w:sz w:val="14"/>
                <w:szCs w:val="20"/>
              </w:rPr>
              <w:t>(Edges)</w:t>
            </w:r>
            <w:r w:rsidRPr="006A0131">
              <w:rPr>
                <w:sz w:val="14"/>
                <w:szCs w:val="20"/>
              </w:rPr>
              <w:br/>
              <w:t>(1 Vertex)</w:t>
            </w:r>
          </w:p>
        </w:tc>
        <w:tc>
          <w:tcPr>
            <w:tcW w:w="1081" w:type="dxa"/>
            <w:tcBorders>
              <w:top w:val="single" w:sz="4" w:space="0" w:color="auto"/>
              <w:left w:val="nil"/>
              <w:bottom w:val="single" w:sz="4" w:space="0" w:color="auto"/>
              <w:right w:val="single" w:sz="4" w:space="0" w:color="auto"/>
            </w:tcBorders>
            <w:shd w:val="clear" w:color="000000" w:fill="FFFF00"/>
            <w:vAlign w:val="bottom"/>
            <w:hideMark/>
          </w:tcPr>
          <w:p w14:paraId="772B8DB6" w14:textId="77777777" w:rsidR="0084446D" w:rsidRPr="00435796" w:rsidRDefault="006A0131" w:rsidP="006A0131">
            <w:pPr>
              <w:jc w:val="center"/>
              <w:rPr>
                <w:sz w:val="14"/>
                <w:szCs w:val="20"/>
              </w:rPr>
            </w:pPr>
            <w:proofErr w:type="spellStart"/>
            <w:r w:rsidRPr="006A0131">
              <w:rPr>
                <w:sz w:val="14"/>
                <w:szCs w:val="20"/>
              </w:rPr>
              <w:t>AuthEvent</w:t>
            </w:r>
            <w:proofErr w:type="spellEnd"/>
          </w:p>
          <w:p w14:paraId="229727B5" w14:textId="5CE880F7" w:rsidR="006A0131" w:rsidRPr="006A0131" w:rsidRDefault="006A0131" w:rsidP="006A0131">
            <w:pPr>
              <w:jc w:val="center"/>
              <w:rPr>
                <w:sz w:val="14"/>
                <w:szCs w:val="20"/>
              </w:rPr>
            </w:pPr>
            <w:r w:rsidRPr="006A0131">
              <w:rPr>
                <w:sz w:val="14"/>
                <w:szCs w:val="20"/>
              </w:rPr>
              <w:t>(Edges)</w:t>
            </w:r>
            <w:r w:rsidRPr="006A0131">
              <w:rPr>
                <w:sz w:val="14"/>
                <w:szCs w:val="20"/>
              </w:rPr>
              <w:br/>
              <w:t>(2 Vertex)</w:t>
            </w:r>
          </w:p>
        </w:tc>
        <w:tc>
          <w:tcPr>
            <w:tcW w:w="991" w:type="dxa"/>
            <w:tcBorders>
              <w:top w:val="single" w:sz="4" w:space="0" w:color="auto"/>
              <w:left w:val="nil"/>
              <w:bottom w:val="single" w:sz="4" w:space="0" w:color="auto"/>
              <w:right w:val="single" w:sz="4" w:space="0" w:color="auto"/>
            </w:tcBorders>
            <w:shd w:val="clear" w:color="000000" w:fill="FFFF00"/>
            <w:vAlign w:val="bottom"/>
            <w:hideMark/>
          </w:tcPr>
          <w:p w14:paraId="1BDB22CC" w14:textId="77777777" w:rsidR="006A0131" w:rsidRPr="006A0131" w:rsidRDefault="006A0131" w:rsidP="006A0131">
            <w:pPr>
              <w:jc w:val="center"/>
              <w:rPr>
                <w:sz w:val="14"/>
                <w:szCs w:val="20"/>
              </w:rPr>
            </w:pPr>
            <w:r w:rsidRPr="006A0131">
              <w:rPr>
                <w:sz w:val="14"/>
                <w:szCs w:val="20"/>
              </w:rPr>
              <w:t>Total Edges</w:t>
            </w:r>
          </w:p>
        </w:tc>
        <w:tc>
          <w:tcPr>
            <w:tcW w:w="811" w:type="dxa"/>
            <w:tcBorders>
              <w:top w:val="single" w:sz="4" w:space="0" w:color="auto"/>
              <w:left w:val="nil"/>
              <w:bottom w:val="single" w:sz="4" w:space="0" w:color="auto"/>
              <w:right w:val="single" w:sz="4" w:space="0" w:color="auto"/>
            </w:tcBorders>
            <w:shd w:val="clear" w:color="000000" w:fill="FFFF00"/>
            <w:vAlign w:val="bottom"/>
            <w:hideMark/>
          </w:tcPr>
          <w:p w14:paraId="222520C4" w14:textId="77777777" w:rsidR="0084446D" w:rsidRPr="00435796" w:rsidRDefault="006A0131" w:rsidP="006A0131">
            <w:pPr>
              <w:jc w:val="center"/>
              <w:rPr>
                <w:sz w:val="14"/>
                <w:szCs w:val="20"/>
              </w:rPr>
            </w:pPr>
            <w:r w:rsidRPr="006A0131">
              <w:rPr>
                <w:sz w:val="14"/>
                <w:szCs w:val="20"/>
              </w:rPr>
              <w:t>CPU Time</w:t>
            </w:r>
          </w:p>
          <w:p w14:paraId="40D2AFFF" w14:textId="0566B5FB" w:rsidR="006A0131" w:rsidRPr="006A0131" w:rsidRDefault="006A0131" w:rsidP="006A0131">
            <w:pPr>
              <w:jc w:val="center"/>
              <w:rPr>
                <w:sz w:val="14"/>
                <w:szCs w:val="20"/>
              </w:rPr>
            </w:pPr>
            <w:r w:rsidRPr="006A0131">
              <w:rPr>
                <w:sz w:val="14"/>
                <w:szCs w:val="20"/>
              </w:rPr>
              <w:t>(User)</w:t>
            </w:r>
          </w:p>
        </w:tc>
        <w:tc>
          <w:tcPr>
            <w:tcW w:w="811" w:type="dxa"/>
            <w:tcBorders>
              <w:top w:val="single" w:sz="4" w:space="0" w:color="auto"/>
              <w:left w:val="nil"/>
              <w:bottom w:val="single" w:sz="4" w:space="0" w:color="auto"/>
              <w:right w:val="single" w:sz="4" w:space="0" w:color="auto"/>
            </w:tcBorders>
            <w:shd w:val="clear" w:color="000000" w:fill="FFFF00"/>
            <w:vAlign w:val="bottom"/>
            <w:hideMark/>
          </w:tcPr>
          <w:p w14:paraId="69B4A8F5" w14:textId="77777777" w:rsidR="0084446D" w:rsidRPr="00435796" w:rsidRDefault="006A0131" w:rsidP="006A0131">
            <w:pPr>
              <w:jc w:val="center"/>
              <w:rPr>
                <w:sz w:val="14"/>
                <w:szCs w:val="20"/>
              </w:rPr>
            </w:pPr>
            <w:r w:rsidRPr="006A0131">
              <w:rPr>
                <w:sz w:val="14"/>
                <w:szCs w:val="20"/>
              </w:rPr>
              <w:t>CPU Time</w:t>
            </w:r>
          </w:p>
          <w:p w14:paraId="6DB692D7" w14:textId="52C2B936" w:rsidR="006A0131" w:rsidRPr="006A0131" w:rsidRDefault="006A0131" w:rsidP="006A0131">
            <w:pPr>
              <w:jc w:val="center"/>
              <w:rPr>
                <w:sz w:val="14"/>
                <w:szCs w:val="20"/>
              </w:rPr>
            </w:pPr>
            <w:r w:rsidRPr="006A0131">
              <w:rPr>
                <w:sz w:val="14"/>
                <w:szCs w:val="20"/>
              </w:rPr>
              <w:t>(System)</w:t>
            </w:r>
          </w:p>
        </w:tc>
        <w:tc>
          <w:tcPr>
            <w:tcW w:w="811" w:type="dxa"/>
            <w:tcBorders>
              <w:top w:val="single" w:sz="4" w:space="0" w:color="auto"/>
              <w:left w:val="nil"/>
              <w:bottom w:val="single" w:sz="4" w:space="0" w:color="auto"/>
              <w:right w:val="single" w:sz="4" w:space="0" w:color="auto"/>
            </w:tcBorders>
            <w:shd w:val="clear" w:color="000000" w:fill="FFFF00"/>
            <w:vAlign w:val="bottom"/>
            <w:hideMark/>
          </w:tcPr>
          <w:p w14:paraId="5A473184" w14:textId="77777777" w:rsidR="0084446D" w:rsidRPr="00435796" w:rsidRDefault="006A0131" w:rsidP="006A0131">
            <w:pPr>
              <w:jc w:val="center"/>
              <w:rPr>
                <w:sz w:val="14"/>
                <w:szCs w:val="20"/>
              </w:rPr>
            </w:pPr>
            <w:r w:rsidRPr="006A0131">
              <w:rPr>
                <w:sz w:val="14"/>
                <w:szCs w:val="20"/>
              </w:rPr>
              <w:t>CPU Time</w:t>
            </w:r>
          </w:p>
          <w:p w14:paraId="102C2DB5" w14:textId="78437E00" w:rsidR="006A0131" w:rsidRPr="006A0131" w:rsidRDefault="006A0131" w:rsidP="006A0131">
            <w:pPr>
              <w:jc w:val="center"/>
              <w:rPr>
                <w:sz w:val="14"/>
                <w:szCs w:val="20"/>
              </w:rPr>
            </w:pPr>
            <w:r w:rsidRPr="006A0131">
              <w:rPr>
                <w:sz w:val="14"/>
                <w:szCs w:val="20"/>
              </w:rPr>
              <w:t>(Total)</w:t>
            </w:r>
          </w:p>
        </w:tc>
        <w:tc>
          <w:tcPr>
            <w:tcW w:w="811" w:type="dxa"/>
            <w:tcBorders>
              <w:top w:val="single" w:sz="4" w:space="0" w:color="auto"/>
              <w:left w:val="nil"/>
              <w:bottom w:val="single" w:sz="4" w:space="0" w:color="auto"/>
              <w:right w:val="single" w:sz="4" w:space="0" w:color="auto"/>
            </w:tcBorders>
            <w:shd w:val="clear" w:color="000000" w:fill="FFFF00"/>
            <w:noWrap/>
            <w:vAlign w:val="bottom"/>
            <w:hideMark/>
          </w:tcPr>
          <w:p w14:paraId="09E225F0" w14:textId="77777777" w:rsidR="006A0131" w:rsidRPr="006A0131" w:rsidRDefault="006A0131" w:rsidP="006A0131">
            <w:pPr>
              <w:jc w:val="center"/>
              <w:rPr>
                <w:sz w:val="14"/>
                <w:szCs w:val="20"/>
              </w:rPr>
            </w:pPr>
            <w:r w:rsidRPr="006A0131">
              <w:rPr>
                <w:sz w:val="14"/>
                <w:szCs w:val="20"/>
              </w:rPr>
              <w:t>Wall Time</w:t>
            </w:r>
          </w:p>
        </w:tc>
      </w:tr>
      <w:tr w:rsidR="00435796" w:rsidRPr="00435796" w14:paraId="31BD145C" w14:textId="77777777" w:rsidTr="00435796">
        <w:trPr>
          <w:trHeight w:val="203"/>
        </w:trPr>
        <w:tc>
          <w:tcPr>
            <w:tcW w:w="1154"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B60E85A" w14:textId="1D4CE9DA" w:rsidR="006A0131" w:rsidRPr="006A0131" w:rsidRDefault="006A0131" w:rsidP="0084446D">
            <w:pPr>
              <w:jc w:val="center"/>
              <w:rPr>
                <w:sz w:val="14"/>
                <w:szCs w:val="20"/>
              </w:rPr>
            </w:pPr>
            <w:r w:rsidRPr="006A0131">
              <w:rPr>
                <w:sz w:val="14"/>
                <w:szCs w:val="20"/>
              </w:rPr>
              <w:t>Load-1(90 Days)</w:t>
            </w:r>
            <w:r w:rsidR="0084446D" w:rsidRPr="00435796">
              <w:rPr>
                <w:sz w:val="14"/>
                <w:szCs w:val="20"/>
              </w:rPr>
              <w:t xml:space="preserve"> - </w:t>
            </w:r>
            <w:r w:rsidRPr="006A0131">
              <w:rPr>
                <w:sz w:val="14"/>
                <w:szCs w:val="20"/>
              </w:rPr>
              <w:t>xGT 1.3</w:t>
            </w:r>
          </w:p>
        </w:tc>
        <w:tc>
          <w:tcPr>
            <w:tcW w:w="756" w:type="dxa"/>
            <w:tcBorders>
              <w:top w:val="nil"/>
              <w:left w:val="nil"/>
              <w:bottom w:val="single" w:sz="4" w:space="0" w:color="auto"/>
              <w:right w:val="single" w:sz="4" w:space="0" w:color="auto"/>
            </w:tcBorders>
            <w:shd w:val="clear" w:color="auto" w:fill="FFFFFF" w:themeFill="background1"/>
            <w:vAlign w:val="bottom"/>
            <w:hideMark/>
          </w:tcPr>
          <w:p w14:paraId="0FBE9300" w14:textId="77777777" w:rsidR="006A0131" w:rsidRPr="006A0131" w:rsidRDefault="006A0131" w:rsidP="006A0131">
            <w:pPr>
              <w:jc w:val="center"/>
              <w:rPr>
                <w:sz w:val="14"/>
                <w:szCs w:val="20"/>
              </w:rPr>
            </w:pPr>
            <w:r w:rsidRPr="006A0131">
              <w:rPr>
                <w:sz w:val="14"/>
                <w:szCs w:val="20"/>
              </w:rPr>
              <w:t>13,491</w:t>
            </w:r>
          </w:p>
        </w:tc>
        <w:tc>
          <w:tcPr>
            <w:tcW w:w="1081" w:type="dxa"/>
            <w:tcBorders>
              <w:top w:val="nil"/>
              <w:left w:val="nil"/>
              <w:bottom w:val="single" w:sz="4" w:space="0" w:color="auto"/>
              <w:right w:val="single" w:sz="4" w:space="0" w:color="auto"/>
            </w:tcBorders>
            <w:shd w:val="clear" w:color="auto" w:fill="FFFFFF" w:themeFill="background1"/>
            <w:noWrap/>
            <w:vAlign w:val="bottom"/>
            <w:hideMark/>
          </w:tcPr>
          <w:p w14:paraId="1D1A135C" w14:textId="77777777" w:rsidR="006A0131" w:rsidRPr="006A0131" w:rsidRDefault="006A0131" w:rsidP="006A0131">
            <w:pPr>
              <w:jc w:val="center"/>
              <w:rPr>
                <w:sz w:val="14"/>
                <w:szCs w:val="20"/>
              </w:rPr>
            </w:pPr>
            <w:r w:rsidRPr="006A0131">
              <w:rPr>
                <w:sz w:val="14"/>
                <w:szCs w:val="20"/>
              </w:rPr>
              <w:t>0</w:t>
            </w:r>
          </w:p>
        </w:tc>
        <w:tc>
          <w:tcPr>
            <w:tcW w:w="1081" w:type="dxa"/>
            <w:tcBorders>
              <w:top w:val="nil"/>
              <w:left w:val="nil"/>
              <w:bottom w:val="single" w:sz="4" w:space="0" w:color="auto"/>
              <w:right w:val="single" w:sz="4" w:space="0" w:color="auto"/>
            </w:tcBorders>
            <w:shd w:val="clear" w:color="auto" w:fill="FFFFFF" w:themeFill="background1"/>
            <w:noWrap/>
            <w:vAlign w:val="bottom"/>
            <w:hideMark/>
          </w:tcPr>
          <w:p w14:paraId="0C657848" w14:textId="77777777" w:rsidR="006A0131" w:rsidRPr="006A0131" w:rsidRDefault="006A0131" w:rsidP="006A0131">
            <w:pPr>
              <w:jc w:val="center"/>
              <w:rPr>
                <w:sz w:val="14"/>
                <w:szCs w:val="20"/>
              </w:rPr>
            </w:pPr>
            <w:r w:rsidRPr="006A0131">
              <w:rPr>
                <w:sz w:val="14"/>
                <w:szCs w:val="20"/>
              </w:rPr>
              <w:t>1,468,936,024</w:t>
            </w:r>
          </w:p>
        </w:tc>
        <w:tc>
          <w:tcPr>
            <w:tcW w:w="1081" w:type="dxa"/>
            <w:tcBorders>
              <w:top w:val="nil"/>
              <w:left w:val="nil"/>
              <w:bottom w:val="single" w:sz="4" w:space="0" w:color="auto"/>
              <w:right w:val="single" w:sz="4" w:space="0" w:color="auto"/>
            </w:tcBorders>
            <w:shd w:val="clear" w:color="auto" w:fill="FFFFFF" w:themeFill="background1"/>
            <w:noWrap/>
            <w:vAlign w:val="bottom"/>
            <w:hideMark/>
          </w:tcPr>
          <w:p w14:paraId="2BC41D0D" w14:textId="77777777" w:rsidR="006A0131" w:rsidRPr="006A0131" w:rsidRDefault="006A0131" w:rsidP="006A0131">
            <w:pPr>
              <w:jc w:val="center"/>
              <w:rPr>
                <w:sz w:val="14"/>
                <w:szCs w:val="20"/>
              </w:rPr>
            </w:pPr>
            <w:r w:rsidRPr="006A0131">
              <w:rPr>
                <w:sz w:val="14"/>
                <w:szCs w:val="20"/>
              </w:rPr>
              <w:t>0</w:t>
            </w:r>
          </w:p>
        </w:tc>
        <w:tc>
          <w:tcPr>
            <w:tcW w:w="991" w:type="dxa"/>
            <w:tcBorders>
              <w:top w:val="nil"/>
              <w:left w:val="nil"/>
              <w:bottom w:val="single" w:sz="4" w:space="0" w:color="auto"/>
              <w:right w:val="single" w:sz="4" w:space="0" w:color="auto"/>
            </w:tcBorders>
            <w:shd w:val="clear" w:color="auto" w:fill="FFFFFF" w:themeFill="background1"/>
            <w:noWrap/>
            <w:vAlign w:val="bottom"/>
            <w:hideMark/>
          </w:tcPr>
          <w:p w14:paraId="1D9B4CB9" w14:textId="77777777" w:rsidR="006A0131" w:rsidRPr="006A0131" w:rsidRDefault="006A0131" w:rsidP="006A0131">
            <w:pPr>
              <w:jc w:val="center"/>
              <w:rPr>
                <w:sz w:val="14"/>
                <w:szCs w:val="20"/>
              </w:rPr>
            </w:pPr>
            <w:r w:rsidRPr="006A0131">
              <w:rPr>
                <w:sz w:val="14"/>
                <w:szCs w:val="20"/>
              </w:rPr>
              <w:t>1,468,936,024</w:t>
            </w:r>
          </w:p>
        </w:tc>
        <w:tc>
          <w:tcPr>
            <w:tcW w:w="811" w:type="dxa"/>
            <w:tcBorders>
              <w:top w:val="nil"/>
              <w:left w:val="nil"/>
              <w:bottom w:val="single" w:sz="4" w:space="0" w:color="auto"/>
              <w:right w:val="single" w:sz="4" w:space="0" w:color="auto"/>
            </w:tcBorders>
            <w:shd w:val="clear" w:color="auto" w:fill="FFFFFF" w:themeFill="background1"/>
            <w:noWrap/>
            <w:vAlign w:val="bottom"/>
            <w:hideMark/>
          </w:tcPr>
          <w:p w14:paraId="69DB163E" w14:textId="77777777" w:rsidR="006A0131" w:rsidRPr="006A0131" w:rsidRDefault="006A0131" w:rsidP="006A0131">
            <w:pPr>
              <w:jc w:val="center"/>
              <w:rPr>
                <w:sz w:val="14"/>
                <w:szCs w:val="20"/>
              </w:rPr>
            </w:pPr>
            <w:r w:rsidRPr="006A0131">
              <w:rPr>
                <w:sz w:val="14"/>
                <w:szCs w:val="20"/>
              </w:rPr>
              <w:t xml:space="preserve">238 </w:t>
            </w:r>
            <w:proofErr w:type="spellStart"/>
            <w:r w:rsidRPr="006A0131">
              <w:rPr>
                <w:sz w:val="14"/>
                <w:szCs w:val="20"/>
              </w:rPr>
              <w:t>ms</w:t>
            </w:r>
            <w:proofErr w:type="spellEnd"/>
          </w:p>
        </w:tc>
        <w:tc>
          <w:tcPr>
            <w:tcW w:w="811" w:type="dxa"/>
            <w:tcBorders>
              <w:top w:val="nil"/>
              <w:left w:val="nil"/>
              <w:bottom w:val="single" w:sz="4" w:space="0" w:color="auto"/>
              <w:right w:val="single" w:sz="4" w:space="0" w:color="auto"/>
            </w:tcBorders>
            <w:shd w:val="clear" w:color="auto" w:fill="FFFFFF" w:themeFill="background1"/>
            <w:noWrap/>
            <w:vAlign w:val="bottom"/>
            <w:hideMark/>
          </w:tcPr>
          <w:p w14:paraId="14F13BD7" w14:textId="77777777" w:rsidR="006A0131" w:rsidRPr="006A0131" w:rsidRDefault="006A0131" w:rsidP="006A0131">
            <w:pPr>
              <w:jc w:val="center"/>
              <w:rPr>
                <w:sz w:val="14"/>
                <w:szCs w:val="20"/>
              </w:rPr>
            </w:pPr>
            <w:r w:rsidRPr="006A0131">
              <w:rPr>
                <w:sz w:val="14"/>
                <w:szCs w:val="20"/>
              </w:rPr>
              <w:t xml:space="preserve">350 </w:t>
            </w:r>
            <w:proofErr w:type="spellStart"/>
            <w:r w:rsidRPr="006A0131">
              <w:rPr>
                <w:sz w:val="14"/>
                <w:szCs w:val="20"/>
              </w:rPr>
              <w:t>ms</w:t>
            </w:r>
            <w:proofErr w:type="spellEnd"/>
          </w:p>
        </w:tc>
        <w:tc>
          <w:tcPr>
            <w:tcW w:w="811" w:type="dxa"/>
            <w:tcBorders>
              <w:top w:val="nil"/>
              <w:left w:val="nil"/>
              <w:bottom w:val="single" w:sz="4" w:space="0" w:color="auto"/>
              <w:right w:val="single" w:sz="4" w:space="0" w:color="auto"/>
            </w:tcBorders>
            <w:shd w:val="clear" w:color="auto" w:fill="FFFFFF" w:themeFill="background1"/>
            <w:noWrap/>
            <w:vAlign w:val="bottom"/>
            <w:hideMark/>
          </w:tcPr>
          <w:p w14:paraId="05916F7D" w14:textId="77777777" w:rsidR="006A0131" w:rsidRPr="006A0131" w:rsidRDefault="006A0131" w:rsidP="006A0131">
            <w:pPr>
              <w:jc w:val="center"/>
              <w:rPr>
                <w:sz w:val="14"/>
                <w:szCs w:val="20"/>
              </w:rPr>
            </w:pPr>
            <w:r w:rsidRPr="006A0131">
              <w:rPr>
                <w:sz w:val="14"/>
                <w:szCs w:val="20"/>
              </w:rPr>
              <w:t xml:space="preserve">589 </w:t>
            </w:r>
            <w:proofErr w:type="spellStart"/>
            <w:r w:rsidRPr="006A0131">
              <w:rPr>
                <w:sz w:val="14"/>
                <w:szCs w:val="20"/>
              </w:rPr>
              <w:t>ms</w:t>
            </w:r>
            <w:proofErr w:type="spellEnd"/>
          </w:p>
        </w:tc>
        <w:tc>
          <w:tcPr>
            <w:tcW w:w="811" w:type="dxa"/>
            <w:tcBorders>
              <w:top w:val="nil"/>
              <w:left w:val="nil"/>
              <w:bottom w:val="single" w:sz="4" w:space="0" w:color="auto"/>
              <w:right w:val="single" w:sz="4" w:space="0" w:color="auto"/>
            </w:tcBorders>
            <w:shd w:val="clear" w:color="auto" w:fill="FFFFFF" w:themeFill="background1"/>
            <w:noWrap/>
            <w:vAlign w:val="bottom"/>
            <w:hideMark/>
          </w:tcPr>
          <w:p w14:paraId="376ED3B8" w14:textId="77777777" w:rsidR="006A0131" w:rsidRPr="006A0131" w:rsidRDefault="006A0131" w:rsidP="006A0131">
            <w:pPr>
              <w:jc w:val="center"/>
              <w:rPr>
                <w:sz w:val="14"/>
                <w:szCs w:val="20"/>
              </w:rPr>
            </w:pPr>
            <w:r w:rsidRPr="006A0131">
              <w:rPr>
                <w:sz w:val="14"/>
                <w:szCs w:val="20"/>
              </w:rPr>
              <w:t>3m 57s</w:t>
            </w:r>
          </w:p>
        </w:tc>
      </w:tr>
      <w:tr w:rsidR="00435796" w:rsidRPr="00435796" w14:paraId="51BF54F1" w14:textId="77777777" w:rsidTr="00435796">
        <w:trPr>
          <w:trHeight w:val="203"/>
        </w:trPr>
        <w:tc>
          <w:tcPr>
            <w:tcW w:w="1154"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6C1EE8EB" w14:textId="77777777" w:rsidR="006A0131" w:rsidRPr="006A0131" w:rsidRDefault="006A0131" w:rsidP="006A0131">
            <w:pPr>
              <w:jc w:val="center"/>
              <w:rPr>
                <w:sz w:val="14"/>
                <w:szCs w:val="20"/>
              </w:rPr>
            </w:pPr>
            <w:r w:rsidRPr="006A0131">
              <w:rPr>
                <w:sz w:val="14"/>
                <w:szCs w:val="20"/>
              </w:rPr>
              <w:t>Load-2(90 Days) - xGT 1.3</w:t>
            </w:r>
          </w:p>
        </w:tc>
        <w:tc>
          <w:tcPr>
            <w:tcW w:w="756" w:type="dxa"/>
            <w:tcBorders>
              <w:top w:val="nil"/>
              <w:left w:val="nil"/>
              <w:bottom w:val="single" w:sz="4" w:space="0" w:color="auto"/>
              <w:right w:val="single" w:sz="4" w:space="0" w:color="auto"/>
            </w:tcBorders>
            <w:shd w:val="clear" w:color="auto" w:fill="FFFFFF" w:themeFill="background1"/>
            <w:vAlign w:val="bottom"/>
            <w:hideMark/>
          </w:tcPr>
          <w:p w14:paraId="78DA73A8" w14:textId="77777777" w:rsidR="006A0131" w:rsidRPr="006A0131" w:rsidRDefault="006A0131" w:rsidP="006A0131">
            <w:pPr>
              <w:jc w:val="center"/>
              <w:rPr>
                <w:sz w:val="14"/>
                <w:szCs w:val="20"/>
              </w:rPr>
            </w:pPr>
            <w:r w:rsidRPr="006A0131">
              <w:rPr>
                <w:sz w:val="14"/>
                <w:szCs w:val="20"/>
              </w:rPr>
              <w:t>18,925</w:t>
            </w:r>
          </w:p>
        </w:tc>
        <w:tc>
          <w:tcPr>
            <w:tcW w:w="1081" w:type="dxa"/>
            <w:tcBorders>
              <w:top w:val="nil"/>
              <w:left w:val="nil"/>
              <w:bottom w:val="single" w:sz="4" w:space="0" w:color="auto"/>
              <w:right w:val="single" w:sz="4" w:space="0" w:color="auto"/>
            </w:tcBorders>
            <w:shd w:val="clear" w:color="auto" w:fill="FFFFFF" w:themeFill="background1"/>
            <w:noWrap/>
            <w:vAlign w:val="bottom"/>
            <w:hideMark/>
          </w:tcPr>
          <w:p w14:paraId="6F93F0A2" w14:textId="77777777" w:rsidR="006A0131" w:rsidRPr="006A0131" w:rsidRDefault="006A0131" w:rsidP="006A0131">
            <w:pPr>
              <w:jc w:val="center"/>
              <w:rPr>
                <w:sz w:val="14"/>
                <w:szCs w:val="20"/>
              </w:rPr>
            </w:pPr>
            <w:r w:rsidRPr="006A0131">
              <w:rPr>
                <w:sz w:val="14"/>
                <w:szCs w:val="20"/>
              </w:rPr>
              <w:t>0</w:t>
            </w:r>
          </w:p>
        </w:tc>
        <w:tc>
          <w:tcPr>
            <w:tcW w:w="1081" w:type="dxa"/>
            <w:tcBorders>
              <w:top w:val="nil"/>
              <w:left w:val="nil"/>
              <w:bottom w:val="single" w:sz="4" w:space="0" w:color="auto"/>
              <w:right w:val="single" w:sz="4" w:space="0" w:color="auto"/>
            </w:tcBorders>
            <w:shd w:val="clear" w:color="auto" w:fill="FFFFFF" w:themeFill="background1"/>
            <w:noWrap/>
            <w:vAlign w:val="bottom"/>
            <w:hideMark/>
          </w:tcPr>
          <w:p w14:paraId="198379C1" w14:textId="77777777" w:rsidR="006A0131" w:rsidRPr="006A0131" w:rsidRDefault="006A0131" w:rsidP="006A0131">
            <w:pPr>
              <w:jc w:val="center"/>
              <w:rPr>
                <w:sz w:val="14"/>
                <w:szCs w:val="20"/>
              </w:rPr>
            </w:pPr>
            <w:r w:rsidRPr="006A0131">
              <w:rPr>
                <w:sz w:val="14"/>
                <w:szCs w:val="20"/>
              </w:rPr>
              <w:t>1,468,936,024</w:t>
            </w:r>
          </w:p>
        </w:tc>
        <w:tc>
          <w:tcPr>
            <w:tcW w:w="1081" w:type="dxa"/>
            <w:tcBorders>
              <w:top w:val="nil"/>
              <w:left w:val="nil"/>
              <w:bottom w:val="single" w:sz="4" w:space="0" w:color="auto"/>
              <w:right w:val="single" w:sz="4" w:space="0" w:color="auto"/>
            </w:tcBorders>
            <w:shd w:val="clear" w:color="auto" w:fill="FFFFFF" w:themeFill="background1"/>
            <w:noWrap/>
            <w:vAlign w:val="bottom"/>
            <w:hideMark/>
          </w:tcPr>
          <w:p w14:paraId="63E2A12D" w14:textId="77777777" w:rsidR="006A0131" w:rsidRPr="006A0131" w:rsidRDefault="006A0131" w:rsidP="006A0131">
            <w:pPr>
              <w:jc w:val="center"/>
              <w:rPr>
                <w:sz w:val="14"/>
                <w:szCs w:val="20"/>
              </w:rPr>
            </w:pPr>
            <w:r w:rsidRPr="006A0131">
              <w:rPr>
                <w:sz w:val="14"/>
                <w:szCs w:val="20"/>
              </w:rPr>
              <w:t>4,022,436,222</w:t>
            </w:r>
          </w:p>
        </w:tc>
        <w:tc>
          <w:tcPr>
            <w:tcW w:w="991" w:type="dxa"/>
            <w:tcBorders>
              <w:top w:val="nil"/>
              <w:left w:val="nil"/>
              <w:bottom w:val="single" w:sz="4" w:space="0" w:color="auto"/>
              <w:right w:val="single" w:sz="4" w:space="0" w:color="auto"/>
            </w:tcBorders>
            <w:shd w:val="clear" w:color="auto" w:fill="FFFFFF" w:themeFill="background1"/>
            <w:noWrap/>
            <w:vAlign w:val="bottom"/>
            <w:hideMark/>
          </w:tcPr>
          <w:p w14:paraId="084E20CE" w14:textId="77777777" w:rsidR="006A0131" w:rsidRPr="006A0131" w:rsidRDefault="006A0131" w:rsidP="006A0131">
            <w:pPr>
              <w:jc w:val="center"/>
              <w:rPr>
                <w:sz w:val="14"/>
                <w:szCs w:val="20"/>
              </w:rPr>
            </w:pPr>
            <w:r w:rsidRPr="006A0131">
              <w:rPr>
                <w:sz w:val="14"/>
                <w:szCs w:val="20"/>
              </w:rPr>
              <w:t>5,491,372,246</w:t>
            </w:r>
          </w:p>
        </w:tc>
        <w:tc>
          <w:tcPr>
            <w:tcW w:w="811" w:type="dxa"/>
            <w:tcBorders>
              <w:top w:val="nil"/>
              <w:left w:val="nil"/>
              <w:bottom w:val="single" w:sz="4" w:space="0" w:color="auto"/>
              <w:right w:val="single" w:sz="4" w:space="0" w:color="auto"/>
            </w:tcBorders>
            <w:shd w:val="clear" w:color="auto" w:fill="FFFFFF" w:themeFill="background1"/>
            <w:noWrap/>
            <w:vAlign w:val="bottom"/>
            <w:hideMark/>
          </w:tcPr>
          <w:p w14:paraId="384D3011" w14:textId="77777777" w:rsidR="006A0131" w:rsidRPr="006A0131" w:rsidRDefault="006A0131" w:rsidP="006A0131">
            <w:pPr>
              <w:jc w:val="center"/>
              <w:rPr>
                <w:sz w:val="14"/>
                <w:szCs w:val="20"/>
              </w:rPr>
            </w:pPr>
            <w:r w:rsidRPr="006A0131">
              <w:rPr>
                <w:sz w:val="14"/>
                <w:szCs w:val="20"/>
              </w:rPr>
              <w:t xml:space="preserve">382 </w:t>
            </w:r>
            <w:proofErr w:type="spellStart"/>
            <w:r w:rsidRPr="006A0131">
              <w:rPr>
                <w:sz w:val="14"/>
                <w:szCs w:val="20"/>
              </w:rPr>
              <w:t>ms</w:t>
            </w:r>
            <w:proofErr w:type="spellEnd"/>
          </w:p>
        </w:tc>
        <w:tc>
          <w:tcPr>
            <w:tcW w:w="811" w:type="dxa"/>
            <w:tcBorders>
              <w:top w:val="nil"/>
              <w:left w:val="nil"/>
              <w:bottom w:val="single" w:sz="4" w:space="0" w:color="auto"/>
              <w:right w:val="single" w:sz="4" w:space="0" w:color="auto"/>
            </w:tcBorders>
            <w:shd w:val="clear" w:color="auto" w:fill="FFFFFF" w:themeFill="background1"/>
            <w:noWrap/>
            <w:vAlign w:val="bottom"/>
            <w:hideMark/>
          </w:tcPr>
          <w:p w14:paraId="0439BC9E" w14:textId="77777777" w:rsidR="006A0131" w:rsidRPr="006A0131" w:rsidRDefault="006A0131" w:rsidP="006A0131">
            <w:pPr>
              <w:jc w:val="center"/>
              <w:rPr>
                <w:sz w:val="14"/>
                <w:szCs w:val="20"/>
              </w:rPr>
            </w:pPr>
            <w:r w:rsidRPr="006A0131">
              <w:rPr>
                <w:sz w:val="14"/>
                <w:szCs w:val="20"/>
              </w:rPr>
              <w:t xml:space="preserve">412 </w:t>
            </w:r>
            <w:proofErr w:type="spellStart"/>
            <w:r w:rsidRPr="006A0131">
              <w:rPr>
                <w:sz w:val="14"/>
                <w:szCs w:val="20"/>
              </w:rPr>
              <w:t>ms</w:t>
            </w:r>
            <w:proofErr w:type="spellEnd"/>
          </w:p>
        </w:tc>
        <w:tc>
          <w:tcPr>
            <w:tcW w:w="811" w:type="dxa"/>
            <w:tcBorders>
              <w:top w:val="nil"/>
              <w:left w:val="nil"/>
              <w:bottom w:val="single" w:sz="4" w:space="0" w:color="auto"/>
              <w:right w:val="single" w:sz="4" w:space="0" w:color="auto"/>
            </w:tcBorders>
            <w:shd w:val="clear" w:color="auto" w:fill="FFFFFF" w:themeFill="background1"/>
            <w:noWrap/>
            <w:vAlign w:val="bottom"/>
            <w:hideMark/>
          </w:tcPr>
          <w:p w14:paraId="3605B4F8" w14:textId="77777777" w:rsidR="006A0131" w:rsidRPr="006A0131" w:rsidRDefault="006A0131" w:rsidP="006A0131">
            <w:pPr>
              <w:jc w:val="center"/>
              <w:rPr>
                <w:sz w:val="14"/>
                <w:szCs w:val="20"/>
              </w:rPr>
            </w:pPr>
            <w:r w:rsidRPr="006A0131">
              <w:rPr>
                <w:sz w:val="14"/>
                <w:szCs w:val="20"/>
              </w:rPr>
              <w:t xml:space="preserve">794 </w:t>
            </w:r>
            <w:proofErr w:type="spellStart"/>
            <w:r w:rsidRPr="006A0131">
              <w:rPr>
                <w:sz w:val="14"/>
                <w:szCs w:val="20"/>
              </w:rPr>
              <w:t>ms</w:t>
            </w:r>
            <w:proofErr w:type="spellEnd"/>
          </w:p>
        </w:tc>
        <w:tc>
          <w:tcPr>
            <w:tcW w:w="811" w:type="dxa"/>
            <w:tcBorders>
              <w:top w:val="nil"/>
              <w:left w:val="nil"/>
              <w:bottom w:val="single" w:sz="4" w:space="0" w:color="auto"/>
              <w:right w:val="single" w:sz="4" w:space="0" w:color="auto"/>
            </w:tcBorders>
            <w:shd w:val="clear" w:color="auto" w:fill="FFFFFF" w:themeFill="background1"/>
            <w:noWrap/>
            <w:vAlign w:val="bottom"/>
            <w:hideMark/>
          </w:tcPr>
          <w:p w14:paraId="13FC5115" w14:textId="77777777" w:rsidR="006A0131" w:rsidRPr="006A0131" w:rsidRDefault="006A0131" w:rsidP="006A0131">
            <w:pPr>
              <w:jc w:val="center"/>
              <w:rPr>
                <w:sz w:val="14"/>
                <w:szCs w:val="20"/>
              </w:rPr>
            </w:pPr>
            <w:r w:rsidRPr="006A0131">
              <w:rPr>
                <w:sz w:val="14"/>
                <w:szCs w:val="20"/>
              </w:rPr>
              <w:t>4m 49s</w:t>
            </w:r>
          </w:p>
        </w:tc>
      </w:tr>
      <w:tr w:rsidR="00435796" w:rsidRPr="00435796" w14:paraId="0DB61C6C" w14:textId="77777777" w:rsidTr="00435796">
        <w:trPr>
          <w:trHeight w:val="203"/>
        </w:trPr>
        <w:tc>
          <w:tcPr>
            <w:tcW w:w="1154"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6C560AE9" w14:textId="77777777" w:rsidR="006A0131" w:rsidRPr="006A0131" w:rsidRDefault="006A0131" w:rsidP="006A0131">
            <w:pPr>
              <w:jc w:val="center"/>
              <w:rPr>
                <w:sz w:val="14"/>
                <w:szCs w:val="20"/>
              </w:rPr>
            </w:pPr>
            <w:r w:rsidRPr="006A0131">
              <w:rPr>
                <w:sz w:val="14"/>
                <w:szCs w:val="20"/>
              </w:rPr>
              <w:t>Load-3(90 Days) - xGT 1.3</w:t>
            </w:r>
          </w:p>
        </w:tc>
        <w:tc>
          <w:tcPr>
            <w:tcW w:w="756" w:type="dxa"/>
            <w:tcBorders>
              <w:top w:val="nil"/>
              <w:left w:val="nil"/>
              <w:bottom w:val="single" w:sz="4" w:space="0" w:color="auto"/>
              <w:right w:val="single" w:sz="4" w:space="0" w:color="auto"/>
            </w:tcBorders>
            <w:shd w:val="clear" w:color="auto" w:fill="FFFFFF" w:themeFill="background1"/>
            <w:vAlign w:val="bottom"/>
            <w:hideMark/>
          </w:tcPr>
          <w:p w14:paraId="3BED8F05" w14:textId="77777777" w:rsidR="006A0131" w:rsidRPr="006A0131" w:rsidRDefault="006A0131" w:rsidP="006A0131">
            <w:pPr>
              <w:jc w:val="center"/>
              <w:rPr>
                <w:sz w:val="14"/>
                <w:szCs w:val="20"/>
              </w:rPr>
            </w:pPr>
            <w:r w:rsidRPr="006A0131">
              <w:rPr>
                <w:sz w:val="14"/>
                <w:szCs w:val="20"/>
              </w:rPr>
              <w:t>933,714</w:t>
            </w:r>
          </w:p>
        </w:tc>
        <w:tc>
          <w:tcPr>
            <w:tcW w:w="1081" w:type="dxa"/>
            <w:tcBorders>
              <w:top w:val="nil"/>
              <w:left w:val="nil"/>
              <w:bottom w:val="single" w:sz="4" w:space="0" w:color="auto"/>
              <w:right w:val="single" w:sz="4" w:space="0" w:color="auto"/>
            </w:tcBorders>
            <w:shd w:val="clear" w:color="auto" w:fill="FFFFFF" w:themeFill="background1"/>
            <w:noWrap/>
            <w:vAlign w:val="bottom"/>
            <w:hideMark/>
          </w:tcPr>
          <w:p w14:paraId="23948EC1" w14:textId="77777777" w:rsidR="006A0131" w:rsidRPr="006A0131" w:rsidRDefault="006A0131" w:rsidP="006A0131">
            <w:pPr>
              <w:jc w:val="center"/>
              <w:rPr>
                <w:sz w:val="14"/>
                <w:szCs w:val="20"/>
              </w:rPr>
            </w:pPr>
            <w:r w:rsidRPr="006A0131">
              <w:rPr>
                <w:sz w:val="14"/>
                <w:szCs w:val="20"/>
              </w:rPr>
              <w:t>17,882,795,024</w:t>
            </w:r>
          </w:p>
        </w:tc>
        <w:tc>
          <w:tcPr>
            <w:tcW w:w="1081" w:type="dxa"/>
            <w:tcBorders>
              <w:top w:val="nil"/>
              <w:left w:val="nil"/>
              <w:bottom w:val="single" w:sz="4" w:space="0" w:color="auto"/>
              <w:right w:val="single" w:sz="4" w:space="0" w:color="auto"/>
            </w:tcBorders>
            <w:shd w:val="clear" w:color="auto" w:fill="FFFFFF" w:themeFill="background1"/>
            <w:noWrap/>
            <w:vAlign w:val="bottom"/>
            <w:hideMark/>
          </w:tcPr>
          <w:p w14:paraId="15355716" w14:textId="77777777" w:rsidR="006A0131" w:rsidRPr="006A0131" w:rsidRDefault="006A0131" w:rsidP="006A0131">
            <w:pPr>
              <w:jc w:val="center"/>
              <w:rPr>
                <w:sz w:val="14"/>
                <w:szCs w:val="20"/>
              </w:rPr>
            </w:pPr>
            <w:r w:rsidRPr="006A0131">
              <w:rPr>
                <w:sz w:val="14"/>
                <w:szCs w:val="20"/>
              </w:rPr>
              <w:t>1,468,936,024</w:t>
            </w:r>
          </w:p>
        </w:tc>
        <w:tc>
          <w:tcPr>
            <w:tcW w:w="1081" w:type="dxa"/>
            <w:tcBorders>
              <w:top w:val="nil"/>
              <w:left w:val="nil"/>
              <w:bottom w:val="single" w:sz="4" w:space="0" w:color="auto"/>
              <w:right w:val="single" w:sz="4" w:space="0" w:color="auto"/>
            </w:tcBorders>
            <w:shd w:val="clear" w:color="auto" w:fill="FFFFFF" w:themeFill="background1"/>
            <w:noWrap/>
            <w:vAlign w:val="bottom"/>
            <w:hideMark/>
          </w:tcPr>
          <w:p w14:paraId="3A5A99B8" w14:textId="77777777" w:rsidR="006A0131" w:rsidRPr="006A0131" w:rsidRDefault="006A0131" w:rsidP="006A0131">
            <w:pPr>
              <w:jc w:val="center"/>
              <w:rPr>
                <w:sz w:val="14"/>
                <w:szCs w:val="20"/>
              </w:rPr>
            </w:pPr>
            <w:r w:rsidRPr="006A0131">
              <w:rPr>
                <w:sz w:val="14"/>
                <w:szCs w:val="20"/>
              </w:rPr>
              <w:t>4,022,436,222</w:t>
            </w:r>
          </w:p>
        </w:tc>
        <w:tc>
          <w:tcPr>
            <w:tcW w:w="991" w:type="dxa"/>
            <w:tcBorders>
              <w:top w:val="nil"/>
              <w:left w:val="nil"/>
              <w:bottom w:val="single" w:sz="4" w:space="0" w:color="auto"/>
              <w:right w:val="single" w:sz="4" w:space="0" w:color="auto"/>
            </w:tcBorders>
            <w:shd w:val="clear" w:color="auto" w:fill="FFFFFF" w:themeFill="background1"/>
            <w:noWrap/>
            <w:vAlign w:val="bottom"/>
            <w:hideMark/>
          </w:tcPr>
          <w:p w14:paraId="40C8008F" w14:textId="77777777" w:rsidR="006A0131" w:rsidRPr="006A0131" w:rsidRDefault="006A0131" w:rsidP="006A0131">
            <w:pPr>
              <w:jc w:val="center"/>
              <w:rPr>
                <w:sz w:val="14"/>
                <w:szCs w:val="20"/>
              </w:rPr>
            </w:pPr>
            <w:r w:rsidRPr="006A0131">
              <w:rPr>
                <w:sz w:val="14"/>
                <w:szCs w:val="20"/>
              </w:rPr>
              <w:t>23,374,167,270</w:t>
            </w:r>
          </w:p>
        </w:tc>
        <w:tc>
          <w:tcPr>
            <w:tcW w:w="811" w:type="dxa"/>
            <w:tcBorders>
              <w:top w:val="nil"/>
              <w:left w:val="nil"/>
              <w:bottom w:val="single" w:sz="4" w:space="0" w:color="auto"/>
              <w:right w:val="single" w:sz="4" w:space="0" w:color="auto"/>
            </w:tcBorders>
            <w:shd w:val="clear" w:color="auto" w:fill="FFFFFF" w:themeFill="background1"/>
            <w:noWrap/>
            <w:vAlign w:val="bottom"/>
            <w:hideMark/>
          </w:tcPr>
          <w:p w14:paraId="53CA4A2F" w14:textId="77777777" w:rsidR="006A0131" w:rsidRPr="006A0131" w:rsidRDefault="006A0131" w:rsidP="006A0131">
            <w:pPr>
              <w:jc w:val="center"/>
              <w:rPr>
                <w:sz w:val="14"/>
                <w:szCs w:val="20"/>
              </w:rPr>
            </w:pPr>
            <w:r w:rsidRPr="006A0131">
              <w:rPr>
                <w:sz w:val="14"/>
                <w:szCs w:val="20"/>
              </w:rPr>
              <w:t xml:space="preserve">896 </w:t>
            </w:r>
            <w:proofErr w:type="spellStart"/>
            <w:r w:rsidRPr="006A0131">
              <w:rPr>
                <w:sz w:val="14"/>
                <w:szCs w:val="20"/>
              </w:rPr>
              <w:t>ms</w:t>
            </w:r>
            <w:proofErr w:type="spellEnd"/>
          </w:p>
        </w:tc>
        <w:tc>
          <w:tcPr>
            <w:tcW w:w="811" w:type="dxa"/>
            <w:tcBorders>
              <w:top w:val="nil"/>
              <w:left w:val="nil"/>
              <w:bottom w:val="single" w:sz="4" w:space="0" w:color="auto"/>
              <w:right w:val="single" w:sz="4" w:space="0" w:color="auto"/>
            </w:tcBorders>
            <w:shd w:val="clear" w:color="auto" w:fill="FFFFFF" w:themeFill="background1"/>
            <w:noWrap/>
            <w:vAlign w:val="bottom"/>
            <w:hideMark/>
          </w:tcPr>
          <w:p w14:paraId="128CDDEB" w14:textId="77777777" w:rsidR="006A0131" w:rsidRPr="006A0131" w:rsidRDefault="006A0131" w:rsidP="006A0131">
            <w:pPr>
              <w:jc w:val="center"/>
              <w:rPr>
                <w:sz w:val="14"/>
                <w:szCs w:val="20"/>
              </w:rPr>
            </w:pPr>
            <w:r w:rsidRPr="006A0131">
              <w:rPr>
                <w:sz w:val="14"/>
                <w:szCs w:val="20"/>
              </w:rPr>
              <w:t xml:space="preserve">907 </w:t>
            </w:r>
            <w:proofErr w:type="spellStart"/>
            <w:r w:rsidRPr="006A0131">
              <w:rPr>
                <w:sz w:val="14"/>
                <w:szCs w:val="20"/>
              </w:rPr>
              <w:t>ms</w:t>
            </w:r>
            <w:proofErr w:type="spellEnd"/>
          </w:p>
        </w:tc>
        <w:tc>
          <w:tcPr>
            <w:tcW w:w="811" w:type="dxa"/>
            <w:tcBorders>
              <w:top w:val="nil"/>
              <w:left w:val="nil"/>
              <w:bottom w:val="single" w:sz="4" w:space="0" w:color="auto"/>
              <w:right w:val="single" w:sz="4" w:space="0" w:color="auto"/>
            </w:tcBorders>
            <w:shd w:val="clear" w:color="auto" w:fill="FFFFFF" w:themeFill="background1"/>
            <w:noWrap/>
            <w:vAlign w:val="bottom"/>
            <w:hideMark/>
          </w:tcPr>
          <w:p w14:paraId="412A48FA" w14:textId="77777777" w:rsidR="006A0131" w:rsidRPr="006A0131" w:rsidRDefault="006A0131" w:rsidP="006A0131">
            <w:pPr>
              <w:jc w:val="center"/>
              <w:rPr>
                <w:sz w:val="14"/>
                <w:szCs w:val="20"/>
              </w:rPr>
            </w:pPr>
            <w:r w:rsidRPr="006A0131">
              <w:rPr>
                <w:sz w:val="14"/>
                <w:szCs w:val="20"/>
              </w:rPr>
              <w:t>1.8 s</w:t>
            </w:r>
          </w:p>
        </w:tc>
        <w:tc>
          <w:tcPr>
            <w:tcW w:w="811" w:type="dxa"/>
            <w:tcBorders>
              <w:top w:val="nil"/>
              <w:left w:val="nil"/>
              <w:bottom w:val="single" w:sz="4" w:space="0" w:color="auto"/>
              <w:right w:val="single" w:sz="4" w:space="0" w:color="auto"/>
            </w:tcBorders>
            <w:shd w:val="clear" w:color="auto" w:fill="FFFFFF" w:themeFill="background1"/>
            <w:noWrap/>
            <w:vAlign w:val="bottom"/>
            <w:hideMark/>
          </w:tcPr>
          <w:p w14:paraId="0E3E790A" w14:textId="77777777" w:rsidR="006A0131" w:rsidRPr="006A0131" w:rsidRDefault="006A0131" w:rsidP="006A0131">
            <w:pPr>
              <w:jc w:val="center"/>
              <w:rPr>
                <w:sz w:val="14"/>
                <w:szCs w:val="20"/>
              </w:rPr>
            </w:pPr>
            <w:r w:rsidRPr="006A0131">
              <w:rPr>
                <w:sz w:val="14"/>
                <w:szCs w:val="20"/>
              </w:rPr>
              <w:t>14m 22s</w:t>
            </w:r>
          </w:p>
        </w:tc>
      </w:tr>
    </w:tbl>
    <w:p w14:paraId="304D9275" w14:textId="77777777" w:rsidR="006A0131" w:rsidRDefault="006A0131" w:rsidP="006A0131">
      <w:pPr>
        <w:pStyle w:val="ListParagraph"/>
        <w:rPr>
          <w:rFonts w:ascii="HPE Simple" w:hAnsi="HPE Simple"/>
          <w:sz w:val="20"/>
          <w:szCs w:val="20"/>
        </w:rPr>
      </w:pPr>
    </w:p>
    <w:p w14:paraId="2677F7C6" w14:textId="2DB2BEBF" w:rsidR="00214166" w:rsidRDefault="006A0131" w:rsidP="006A0131">
      <w:pPr>
        <w:pStyle w:val="ListParagraph"/>
        <w:rPr>
          <w:rFonts w:ascii="HPE Simple" w:hAnsi="HPE Simple"/>
          <w:sz w:val="20"/>
          <w:szCs w:val="20"/>
        </w:rPr>
      </w:pPr>
      <w:r w:rsidRPr="00F87521">
        <w:rPr>
          <w:sz w:val="20"/>
          <w:szCs w:val="18"/>
        </w:rPr>
        <w:t>Cyber Threat Query Execution Performance Results:</w:t>
      </w:r>
    </w:p>
    <w:tbl>
      <w:tblPr>
        <w:tblW w:w="8471" w:type="dxa"/>
        <w:tblInd w:w="13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1350"/>
        <w:gridCol w:w="1111"/>
        <w:gridCol w:w="1233"/>
        <w:gridCol w:w="1392"/>
        <w:gridCol w:w="1268"/>
        <w:gridCol w:w="839"/>
      </w:tblGrid>
      <w:tr w:rsidR="00214166" w:rsidRPr="00214166" w14:paraId="0C782B01" w14:textId="77777777" w:rsidTr="00435796">
        <w:trPr>
          <w:trHeight w:val="207"/>
        </w:trPr>
        <w:tc>
          <w:tcPr>
            <w:tcW w:w="1278" w:type="dxa"/>
            <w:shd w:val="clear" w:color="000000" w:fill="FFFF00"/>
            <w:noWrap/>
            <w:vAlign w:val="bottom"/>
            <w:hideMark/>
          </w:tcPr>
          <w:p w14:paraId="703D1DFF" w14:textId="77777777" w:rsidR="00214166" w:rsidRPr="00214166" w:rsidRDefault="00214166" w:rsidP="00214166">
            <w:pPr>
              <w:jc w:val="center"/>
              <w:rPr>
                <w:sz w:val="14"/>
                <w:szCs w:val="20"/>
              </w:rPr>
            </w:pPr>
            <w:r w:rsidRPr="00214166">
              <w:rPr>
                <w:sz w:val="14"/>
                <w:szCs w:val="20"/>
              </w:rPr>
              <w:t>Function</w:t>
            </w:r>
          </w:p>
        </w:tc>
        <w:tc>
          <w:tcPr>
            <w:tcW w:w="1350" w:type="dxa"/>
            <w:shd w:val="clear" w:color="000000" w:fill="FFFF00"/>
            <w:vAlign w:val="bottom"/>
            <w:hideMark/>
          </w:tcPr>
          <w:p w14:paraId="73B4A11E" w14:textId="77777777" w:rsidR="00214166" w:rsidRPr="00214166" w:rsidRDefault="00214166" w:rsidP="00214166">
            <w:pPr>
              <w:jc w:val="center"/>
              <w:rPr>
                <w:sz w:val="14"/>
                <w:szCs w:val="20"/>
              </w:rPr>
            </w:pPr>
            <w:r w:rsidRPr="00214166">
              <w:rPr>
                <w:sz w:val="14"/>
                <w:szCs w:val="20"/>
              </w:rPr>
              <w:t>Query Type</w:t>
            </w:r>
          </w:p>
        </w:tc>
        <w:tc>
          <w:tcPr>
            <w:tcW w:w="0" w:type="auto"/>
            <w:shd w:val="clear" w:color="000000" w:fill="FFFF00"/>
            <w:noWrap/>
            <w:vAlign w:val="bottom"/>
            <w:hideMark/>
          </w:tcPr>
          <w:p w14:paraId="7395E1DF" w14:textId="77777777" w:rsidR="00214166" w:rsidRPr="00214166" w:rsidRDefault="00214166" w:rsidP="00214166">
            <w:pPr>
              <w:jc w:val="center"/>
              <w:rPr>
                <w:sz w:val="14"/>
                <w:szCs w:val="20"/>
              </w:rPr>
            </w:pPr>
            <w:r w:rsidRPr="00214166">
              <w:rPr>
                <w:sz w:val="14"/>
                <w:szCs w:val="20"/>
              </w:rPr>
              <w:t>Netflow Edges</w:t>
            </w:r>
          </w:p>
        </w:tc>
        <w:tc>
          <w:tcPr>
            <w:tcW w:w="0" w:type="auto"/>
            <w:shd w:val="clear" w:color="000000" w:fill="FFFF00"/>
            <w:vAlign w:val="bottom"/>
            <w:hideMark/>
          </w:tcPr>
          <w:p w14:paraId="26DAC981" w14:textId="77777777" w:rsidR="00214166" w:rsidRPr="00214166" w:rsidRDefault="00214166" w:rsidP="00214166">
            <w:pPr>
              <w:jc w:val="center"/>
              <w:rPr>
                <w:sz w:val="14"/>
                <w:szCs w:val="20"/>
              </w:rPr>
            </w:pPr>
            <w:r w:rsidRPr="00214166">
              <w:rPr>
                <w:sz w:val="14"/>
                <w:szCs w:val="20"/>
              </w:rPr>
              <w:t>CPU Time(User)</w:t>
            </w:r>
          </w:p>
        </w:tc>
        <w:tc>
          <w:tcPr>
            <w:tcW w:w="0" w:type="auto"/>
            <w:shd w:val="clear" w:color="000000" w:fill="FFFF00"/>
            <w:vAlign w:val="bottom"/>
            <w:hideMark/>
          </w:tcPr>
          <w:p w14:paraId="32711AE7" w14:textId="77777777" w:rsidR="00214166" w:rsidRPr="00214166" w:rsidRDefault="00214166" w:rsidP="00214166">
            <w:pPr>
              <w:jc w:val="center"/>
              <w:rPr>
                <w:sz w:val="14"/>
                <w:szCs w:val="20"/>
              </w:rPr>
            </w:pPr>
            <w:r w:rsidRPr="00214166">
              <w:rPr>
                <w:sz w:val="14"/>
                <w:szCs w:val="20"/>
              </w:rPr>
              <w:t>CPU Time(System)</w:t>
            </w:r>
          </w:p>
        </w:tc>
        <w:tc>
          <w:tcPr>
            <w:tcW w:w="0" w:type="auto"/>
            <w:shd w:val="clear" w:color="000000" w:fill="FFFF00"/>
            <w:vAlign w:val="bottom"/>
            <w:hideMark/>
          </w:tcPr>
          <w:p w14:paraId="3821DCDF" w14:textId="77777777" w:rsidR="00214166" w:rsidRPr="00214166" w:rsidRDefault="00214166" w:rsidP="00214166">
            <w:pPr>
              <w:jc w:val="center"/>
              <w:rPr>
                <w:sz w:val="14"/>
                <w:szCs w:val="20"/>
              </w:rPr>
            </w:pPr>
            <w:r w:rsidRPr="00214166">
              <w:rPr>
                <w:sz w:val="14"/>
                <w:szCs w:val="20"/>
              </w:rPr>
              <w:t>CPU Time(Total)</w:t>
            </w:r>
          </w:p>
        </w:tc>
        <w:tc>
          <w:tcPr>
            <w:tcW w:w="0" w:type="auto"/>
            <w:shd w:val="clear" w:color="000000" w:fill="FFFF00"/>
            <w:noWrap/>
            <w:vAlign w:val="bottom"/>
            <w:hideMark/>
          </w:tcPr>
          <w:p w14:paraId="06231F65" w14:textId="77777777" w:rsidR="00214166" w:rsidRPr="00214166" w:rsidRDefault="00214166" w:rsidP="00214166">
            <w:pPr>
              <w:jc w:val="center"/>
              <w:rPr>
                <w:sz w:val="14"/>
                <w:szCs w:val="20"/>
              </w:rPr>
            </w:pPr>
            <w:r w:rsidRPr="00214166">
              <w:rPr>
                <w:sz w:val="14"/>
                <w:szCs w:val="20"/>
              </w:rPr>
              <w:t>Wall Time</w:t>
            </w:r>
          </w:p>
        </w:tc>
      </w:tr>
      <w:tr w:rsidR="00435796" w:rsidRPr="00214166" w14:paraId="6305A8A2" w14:textId="77777777" w:rsidTr="00435796">
        <w:trPr>
          <w:trHeight w:val="207"/>
        </w:trPr>
        <w:tc>
          <w:tcPr>
            <w:tcW w:w="1278" w:type="dxa"/>
            <w:shd w:val="clear" w:color="auto" w:fill="FFFFFF" w:themeFill="background1"/>
            <w:noWrap/>
            <w:vAlign w:val="bottom"/>
            <w:hideMark/>
          </w:tcPr>
          <w:p w14:paraId="72A59D8D" w14:textId="77777777" w:rsidR="00214166" w:rsidRPr="00214166" w:rsidRDefault="00214166" w:rsidP="00214166">
            <w:pPr>
              <w:jc w:val="center"/>
              <w:rPr>
                <w:sz w:val="14"/>
                <w:szCs w:val="20"/>
              </w:rPr>
            </w:pPr>
            <w:r w:rsidRPr="00214166">
              <w:rPr>
                <w:sz w:val="14"/>
                <w:szCs w:val="20"/>
              </w:rPr>
              <w:t>Query-1 (xGT 1.3)</w:t>
            </w:r>
          </w:p>
        </w:tc>
        <w:tc>
          <w:tcPr>
            <w:tcW w:w="1350" w:type="dxa"/>
            <w:shd w:val="clear" w:color="auto" w:fill="FFFFFF" w:themeFill="background1"/>
            <w:vAlign w:val="bottom"/>
            <w:hideMark/>
          </w:tcPr>
          <w:p w14:paraId="569A1F42" w14:textId="3E157135" w:rsidR="00214166" w:rsidRPr="00214166" w:rsidRDefault="00214166" w:rsidP="0084446D">
            <w:pPr>
              <w:jc w:val="center"/>
              <w:rPr>
                <w:sz w:val="14"/>
                <w:szCs w:val="20"/>
              </w:rPr>
            </w:pPr>
            <w:r w:rsidRPr="00214166">
              <w:rPr>
                <w:sz w:val="14"/>
                <w:szCs w:val="20"/>
              </w:rPr>
              <w:t>Forward RDP Edges</w:t>
            </w:r>
          </w:p>
        </w:tc>
        <w:tc>
          <w:tcPr>
            <w:tcW w:w="0" w:type="auto"/>
            <w:shd w:val="clear" w:color="auto" w:fill="FFFFFF" w:themeFill="background1"/>
            <w:noWrap/>
            <w:vAlign w:val="bottom"/>
            <w:hideMark/>
          </w:tcPr>
          <w:p w14:paraId="71AE1CB0" w14:textId="77777777" w:rsidR="00214166" w:rsidRPr="00214166" w:rsidRDefault="00214166" w:rsidP="00214166">
            <w:pPr>
              <w:jc w:val="center"/>
              <w:rPr>
                <w:sz w:val="14"/>
                <w:szCs w:val="20"/>
              </w:rPr>
            </w:pPr>
            <w:r w:rsidRPr="00214166">
              <w:rPr>
                <w:sz w:val="14"/>
                <w:szCs w:val="20"/>
              </w:rPr>
              <w:t>2,176</w:t>
            </w:r>
          </w:p>
        </w:tc>
        <w:tc>
          <w:tcPr>
            <w:tcW w:w="0" w:type="auto"/>
            <w:shd w:val="clear" w:color="auto" w:fill="FFFFFF" w:themeFill="background1"/>
            <w:noWrap/>
            <w:vAlign w:val="bottom"/>
            <w:hideMark/>
          </w:tcPr>
          <w:p w14:paraId="7D4E5D72" w14:textId="77777777" w:rsidR="00214166" w:rsidRPr="00214166" w:rsidRDefault="00214166" w:rsidP="00214166">
            <w:pPr>
              <w:jc w:val="center"/>
              <w:rPr>
                <w:sz w:val="14"/>
                <w:szCs w:val="20"/>
              </w:rPr>
            </w:pPr>
            <w:r w:rsidRPr="00214166">
              <w:rPr>
                <w:sz w:val="14"/>
                <w:szCs w:val="20"/>
              </w:rPr>
              <w:t xml:space="preserve">202 </w:t>
            </w:r>
            <w:proofErr w:type="spellStart"/>
            <w:r w:rsidRPr="00214166">
              <w:rPr>
                <w:sz w:val="14"/>
                <w:szCs w:val="20"/>
              </w:rPr>
              <w:t>ms</w:t>
            </w:r>
            <w:proofErr w:type="spellEnd"/>
          </w:p>
        </w:tc>
        <w:tc>
          <w:tcPr>
            <w:tcW w:w="0" w:type="auto"/>
            <w:shd w:val="clear" w:color="auto" w:fill="FFFFFF" w:themeFill="background1"/>
            <w:noWrap/>
            <w:vAlign w:val="bottom"/>
            <w:hideMark/>
          </w:tcPr>
          <w:p w14:paraId="4263D2DA" w14:textId="77777777" w:rsidR="00214166" w:rsidRPr="00214166" w:rsidRDefault="00214166" w:rsidP="00214166">
            <w:pPr>
              <w:jc w:val="center"/>
              <w:rPr>
                <w:sz w:val="14"/>
                <w:szCs w:val="20"/>
              </w:rPr>
            </w:pPr>
            <w:r w:rsidRPr="00214166">
              <w:rPr>
                <w:sz w:val="14"/>
                <w:szCs w:val="20"/>
              </w:rPr>
              <w:t xml:space="preserve">90.7 </w:t>
            </w:r>
            <w:proofErr w:type="spellStart"/>
            <w:r w:rsidRPr="00214166">
              <w:rPr>
                <w:sz w:val="14"/>
                <w:szCs w:val="20"/>
              </w:rPr>
              <w:t>ms</w:t>
            </w:r>
            <w:proofErr w:type="spellEnd"/>
          </w:p>
        </w:tc>
        <w:tc>
          <w:tcPr>
            <w:tcW w:w="0" w:type="auto"/>
            <w:shd w:val="clear" w:color="auto" w:fill="FFFFFF" w:themeFill="background1"/>
            <w:noWrap/>
            <w:vAlign w:val="bottom"/>
            <w:hideMark/>
          </w:tcPr>
          <w:p w14:paraId="0A9CD987" w14:textId="77777777" w:rsidR="00214166" w:rsidRPr="00214166" w:rsidRDefault="00214166" w:rsidP="00214166">
            <w:pPr>
              <w:jc w:val="center"/>
              <w:rPr>
                <w:sz w:val="14"/>
                <w:szCs w:val="20"/>
              </w:rPr>
            </w:pPr>
            <w:r w:rsidRPr="00214166">
              <w:rPr>
                <w:sz w:val="14"/>
                <w:szCs w:val="20"/>
              </w:rPr>
              <w:t xml:space="preserve">293 </w:t>
            </w:r>
            <w:proofErr w:type="spellStart"/>
            <w:r w:rsidRPr="00214166">
              <w:rPr>
                <w:sz w:val="14"/>
                <w:szCs w:val="20"/>
              </w:rPr>
              <w:t>ms</w:t>
            </w:r>
            <w:proofErr w:type="spellEnd"/>
          </w:p>
        </w:tc>
        <w:tc>
          <w:tcPr>
            <w:tcW w:w="0" w:type="auto"/>
            <w:shd w:val="clear" w:color="auto" w:fill="FFFFFF" w:themeFill="background1"/>
            <w:noWrap/>
            <w:vAlign w:val="bottom"/>
            <w:hideMark/>
          </w:tcPr>
          <w:p w14:paraId="3E51CBD6" w14:textId="77777777" w:rsidR="00214166" w:rsidRPr="00214166" w:rsidRDefault="00214166" w:rsidP="00214166">
            <w:pPr>
              <w:jc w:val="center"/>
              <w:rPr>
                <w:sz w:val="14"/>
                <w:szCs w:val="20"/>
              </w:rPr>
            </w:pPr>
            <w:r w:rsidRPr="00214166">
              <w:rPr>
                <w:sz w:val="14"/>
                <w:szCs w:val="20"/>
              </w:rPr>
              <w:t>1m 6s</w:t>
            </w:r>
          </w:p>
        </w:tc>
      </w:tr>
      <w:tr w:rsidR="00435796" w:rsidRPr="00214166" w14:paraId="605212C0" w14:textId="77777777" w:rsidTr="00435796">
        <w:trPr>
          <w:trHeight w:val="207"/>
        </w:trPr>
        <w:tc>
          <w:tcPr>
            <w:tcW w:w="1278" w:type="dxa"/>
            <w:shd w:val="clear" w:color="auto" w:fill="FFFFFF" w:themeFill="background1"/>
            <w:noWrap/>
            <w:vAlign w:val="bottom"/>
            <w:hideMark/>
          </w:tcPr>
          <w:p w14:paraId="68A6A9B9" w14:textId="77777777" w:rsidR="00214166" w:rsidRPr="00214166" w:rsidRDefault="00214166" w:rsidP="00214166">
            <w:pPr>
              <w:jc w:val="center"/>
              <w:rPr>
                <w:sz w:val="14"/>
                <w:szCs w:val="20"/>
              </w:rPr>
            </w:pPr>
            <w:r w:rsidRPr="00214166">
              <w:rPr>
                <w:sz w:val="14"/>
                <w:szCs w:val="20"/>
              </w:rPr>
              <w:t>Query-2 (xGT1.3)</w:t>
            </w:r>
          </w:p>
        </w:tc>
        <w:tc>
          <w:tcPr>
            <w:tcW w:w="1350" w:type="dxa"/>
            <w:shd w:val="clear" w:color="auto" w:fill="FFFFFF" w:themeFill="background1"/>
            <w:vAlign w:val="bottom"/>
            <w:hideMark/>
          </w:tcPr>
          <w:p w14:paraId="5CCA0708" w14:textId="44B00029" w:rsidR="00214166" w:rsidRPr="00214166" w:rsidRDefault="0084446D" w:rsidP="0084446D">
            <w:pPr>
              <w:jc w:val="center"/>
              <w:rPr>
                <w:sz w:val="14"/>
                <w:szCs w:val="20"/>
              </w:rPr>
            </w:pPr>
            <w:r w:rsidRPr="00435796">
              <w:rPr>
                <w:sz w:val="14"/>
                <w:szCs w:val="20"/>
              </w:rPr>
              <w:t>Reverse RDP E</w:t>
            </w:r>
            <w:r w:rsidR="00214166" w:rsidRPr="00214166">
              <w:rPr>
                <w:sz w:val="14"/>
                <w:szCs w:val="20"/>
              </w:rPr>
              <w:t>dges</w:t>
            </w:r>
          </w:p>
        </w:tc>
        <w:tc>
          <w:tcPr>
            <w:tcW w:w="0" w:type="auto"/>
            <w:shd w:val="clear" w:color="auto" w:fill="FFFFFF" w:themeFill="background1"/>
            <w:noWrap/>
            <w:vAlign w:val="bottom"/>
            <w:hideMark/>
          </w:tcPr>
          <w:p w14:paraId="4D7C9C2A" w14:textId="77777777" w:rsidR="00214166" w:rsidRPr="00214166" w:rsidRDefault="00214166" w:rsidP="00214166">
            <w:pPr>
              <w:jc w:val="center"/>
              <w:rPr>
                <w:sz w:val="14"/>
                <w:szCs w:val="20"/>
              </w:rPr>
            </w:pPr>
            <w:r w:rsidRPr="00214166">
              <w:rPr>
                <w:sz w:val="14"/>
                <w:szCs w:val="20"/>
              </w:rPr>
              <w:t>755,260</w:t>
            </w:r>
          </w:p>
        </w:tc>
        <w:tc>
          <w:tcPr>
            <w:tcW w:w="0" w:type="auto"/>
            <w:shd w:val="clear" w:color="auto" w:fill="FFFFFF" w:themeFill="background1"/>
            <w:noWrap/>
            <w:vAlign w:val="bottom"/>
            <w:hideMark/>
          </w:tcPr>
          <w:p w14:paraId="056B1C64" w14:textId="77777777" w:rsidR="00214166" w:rsidRPr="00214166" w:rsidRDefault="00214166" w:rsidP="00214166">
            <w:pPr>
              <w:jc w:val="center"/>
              <w:rPr>
                <w:sz w:val="14"/>
                <w:szCs w:val="20"/>
              </w:rPr>
            </w:pPr>
            <w:r w:rsidRPr="00214166">
              <w:rPr>
                <w:sz w:val="14"/>
                <w:szCs w:val="20"/>
              </w:rPr>
              <w:t xml:space="preserve">145 </w:t>
            </w:r>
            <w:proofErr w:type="spellStart"/>
            <w:r w:rsidRPr="00214166">
              <w:rPr>
                <w:sz w:val="14"/>
                <w:szCs w:val="20"/>
              </w:rPr>
              <w:t>ms</w:t>
            </w:r>
            <w:proofErr w:type="spellEnd"/>
          </w:p>
        </w:tc>
        <w:tc>
          <w:tcPr>
            <w:tcW w:w="0" w:type="auto"/>
            <w:shd w:val="clear" w:color="auto" w:fill="FFFFFF" w:themeFill="background1"/>
            <w:noWrap/>
            <w:vAlign w:val="bottom"/>
            <w:hideMark/>
          </w:tcPr>
          <w:p w14:paraId="792CE64A" w14:textId="77777777" w:rsidR="00214166" w:rsidRPr="00214166" w:rsidRDefault="00214166" w:rsidP="00214166">
            <w:pPr>
              <w:jc w:val="center"/>
              <w:rPr>
                <w:sz w:val="14"/>
                <w:szCs w:val="20"/>
              </w:rPr>
            </w:pPr>
            <w:r w:rsidRPr="00214166">
              <w:rPr>
                <w:sz w:val="14"/>
                <w:szCs w:val="20"/>
              </w:rPr>
              <w:t xml:space="preserve">76.6 </w:t>
            </w:r>
            <w:proofErr w:type="spellStart"/>
            <w:r w:rsidRPr="00214166">
              <w:rPr>
                <w:sz w:val="14"/>
                <w:szCs w:val="20"/>
              </w:rPr>
              <w:t>ms</w:t>
            </w:r>
            <w:proofErr w:type="spellEnd"/>
          </w:p>
        </w:tc>
        <w:tc>
          <w:tcPr>
            <w:tcW w:w="0" w:type="auto"/>
            <w:shd w:val="clear" w:color="auto" w:fill="FFFFFF" w:themeFill="background1"/>
            <w:noWrap/>
            <w:vAlign w:val="bottom"/>
            <w:hideMark/>
          </w:tcPr>
          <w:p w14:paraId="4A8BAD67" w14:textId="77777777" w:rsidR="00214166" w:rsidRPr="00214166" w:rsidRDefault="00214166" w:rsidP="00214166">
            <w:pPr>
              <w:jc w:val="center"/>
              <w:rPr>
                <w:sz w:val="14"/>
                <w:szCs w:val="20"/>
              </w:rPr>
            </w:pPr>
            <w:r w:rsidRPr="00214166">
              <w:rPr>
                <w:sz w:val="14"/>
                <w:szCs w:val="20"/>
              </w:rPr>
              <w:t xml:space="preserve">222 </w:t>
            </w:r>
            <w:proofErr w:type="spellStart"/>
            <w:r w:rsidRPr="00214166">
              <w:rPr>
                <w:sz w:val="14"/>
                <w:szCs w:val="20"/>
              </w:rPr>
              <w:t>ms</w:t>
            </w:r>
            <w:proofErr w:type="spellEnd"/>
          </w:p>
        </w:tc>
        <w:tc>
          <w:tcPr>
            <w:tcW w:w="0" w:type="auto"/>
            <w:shd w:val="clear" w:color="auto" w:fill="FFFFFF" w:themeFill="background1"/>
            <w:noWrap/>
            <w:vAlign w:val="bottom"/>
            <w:hideMark/>
          </w:tcPr>
          <w:p w14:paraId="6B882075" w14:textId="77777777" w:rsidR="00214166" w:rsidRPr="00214166" w:rsidRDefault="00214166" w:rsidP="00214166">
            <w:pPr>
              <w:jc w:val="center"/>
              <w:rPr>
                <w:sz w:val="14"/>
                <w:szCs w:val="20"/>
              </w:rPr>
            </w:pPr>
            <w:r w:rsidRPr="00214166">
              <w:rPr>
                <w:sz w:val="14"/>
                <w:szCs w:val="20"/>
              </w:rPr>
              <w:t>1m 10s</w:t>
            </w:r>
          </w:p>
        </w:tc>
      </w:tr>
      <w:tr w:rsidR="00435796" w:rsidRPr="00214166" w14:paraId="498122DF" w14:textId="77777777" w:rsidTr="00435796">
        <w:trPr>
          <w:trHeight w:val="207"/>
        </w:trPr>
        <w:tc>
          <w:tcPr>
            <w:tcW w:w="1278" w:type="dxa"/>
            <w:shd w:val="clear" w:color="auto" w:fill="FFFFFF" w:themeFill="background1"/>
            <w:noWrap/>
            <w:vAlign w:val="bottom"/>
            <w:hideMark/>
          </w:tcPr>
          <w:p w14:paraId="4EB35BD1" w14:textId="77777777" w:rsidR="00214166" w:rsidRPr="00214166" w:rsidRDefault="00214166" w:rsidP="00214166">
            <w:pPr>
              <w:jc w:val="center"/>
              <w:rPr>
                <w:sz w:val="14"/>
                <w:szCs w:val="20"/>
              </w:rPr>
            </w:pPr>
            <w:r w:rsidRPr="00214166">
              <w:rPr>
                <w:sz w:val="14"/>
                <w:szCs w:val="20"/>
              </w:rPr>
              <w:t>Query-3 (xGT1.3)</w:t>
            </w:r>
          </w:p>
        </w:tc>
        <w:tc>
          <w:tcPr>
            <w:tcW w:w="1350" w:type="dxa"/>
            <w:shd w:val="clear" w:color="auto" w:fill="FFFFFF" w:themeFill="background1"/>
            <w:vAlign w:val="bottom"/>
            <w:hideMark/>
          </w:tcPr>
          <w:p w14:paraId="51D64328" w14:textId="77777777" w:rsidR="00214166" w:rsidRPr="00214166" w:rsidRDefault="00214166" w:rsidP="00214166">
            <w:pPr>
              <w:jc w:val="center"/>
              <w:rPr>
                <w:sz w:val="14"/>
                <w:szCs w:val="20"/>
              </w:rPr>
            </w:pPr>
            <w:r w:rsidRPr="00214166">
              <w:rPr>
                <w:sz w:val="14"/>
                <w:szCs w:val="20"/>
              </w:rPr>
              <w:t>RDP Hack</w:t>
            </w:r>
          </w:p>
        </w:tc>
        <w:tc>
          <w:tcPr>
            <w:tcW w:w="0" w:type="auto"/>
            <w:shd w:val="clear" w:color="auto" w:fill="FFFFFF" w:themeFill="background1"/>
            <w:noWrap/>
            <w:vAlign w:val="bottom"/>
            <w:hideMark/>
          </w:tcPr>
          <w:p w14:paraId="23DB3464" w14:textId="77777777" w:rsidR="00214166" w:rsidRPr="00214166" w:rsidRDefault="00214166" w:rsidP="00214166">
            <w:pPr>
              <w:jc w:val="center"/>
              <w:rPr>
                <w:sz w:val="14"/>
                <w:szCs w:val="20"/>
              </w:rPr>
            </w:pPr>
            <w:r w:rsidRPr="00214166">
              <w:rPr>
                <w:sz w:val="14"/>
                <w:szCs w:val="20"/>
              </w:rPr>
              <w:t>57,057</w:t>
            </w:r>
          </w:p>
        </w:tc>
        <w:tc>
          <w:tcPr>
            <w:tcW w:w="0" w:type="auto"/>
            <w:shd w:val="clear" w:color="auto" w:fill="FFFFFF" w:themeFill="background1"/>
            <w:noWrap/>
            <w:vAlign w:val="bottom"/>
            <w:hideMark/>
          </w:tcPr>
          <w:p w14:paraId="5E349823" w14:textId="77777777" w:rsidR="00214166" w:rsidRPr="00214166" w:rsidRDefault="00214166" w:rsidP="00214166">
            <w:pPr>
              <w:jc w:val="center"/>
              <w:rPr>
                <w:sz w:val="14"/>
                <w:szCs w:val="20"/>
              </w:rPr>
            </w:pPr>
            <w:r w:rsidRPr="00214166">
              <w:rPr>
                <w:sz w:val="14"/>
                <w:szCs w:val="20"/>
              </w:rPr>
              <w:t xml:space="preserve">230 </w:t>
            </w:r>
            <w:proofErr w:type="spellStart"/>
            <w:r w:rsidRPr="00214166">
              <w:rPr>
                <w:sz w:val="14"/>
                <w:szCs w:val="20"/>
              </w:rPr>
              <w:t>ms</w:t>
            </w:r>
            <w:proofErr w:type="spellEnd"/>
          </w:p>
        </w:tc>
        <w:tc>
          <w:tcPr>
            <w:tcW w:w="0" w:type="auto"/>
            <w:shd w:val="clear" w:color="auto" w:fill="FFFFFF" w:themeFill="background1"/>
            <w:noWrap/>
            <w:vAlign w:val="bottom"/>
            <w:hideMark/>
          </w:tcPr>
          <w:p w14:paraId="22BD5E0B" w14:textId="77777777" w:rsidR="00214166" w:rsidRPr="00214166" w:rsidRDefault="00214166" w:rsidP="00214166">
            <w:pPr>
              <w:jc w:val="center"/>
              <w:rPr>
                <w:sz w:val="14"/>
                <w:szCs w:val="20"/>
              </w:rPr>
            </w:pPr>
            <w:r w:rsidRPr="00214166">
              <w:rPr>
                <w:sz w:val="14"/>
                <w:szCs w:val="20"/>
              </w:rPr>
              <w:t xml:space="preserve">125 </w:t>
            </w:r>
            <w:proofErr w:type="spellStart"/>
            <w:r w:rsidRPr="00214166">
              <w:rPr>
                <w:sz w:val="14"/>
                <w:szCs w:val="20"/>
              </w:rPr>
              <w:t>ms</w:t>
            </w:r>
            <w:proofErr w:type="spellEnd"/>
          </w:p>
        </w:tc>
        <w:tc>
          <w:tcPr>
            <w:tcW w:w="0" w:type="auto"/>
            <w:shd w:val="clear" w:color="auto" w:fill="FFFFFF" w:themeFill="background1"/>
            <w:noWrap/>
            <w:vAlign w:val="bottom"/>
            <w:hideMark/>
          </w:tcPr>
          <w:p w14:paraId="55CD91FA" w14:textId="77777777" w:rsidR="00214166" w:rsidRPr="00214166" w:rsidRDefault="00214166" w:rsidP="00214166">
            <w:pPr>
              <w:jc w:val="center"/>
              <w:rPr>
                <w:sz w:val="14"/>
                <w:szCs w:val="20"/>
              </w:rPr>
            </w:pPr>
            <w:r w:rsidRPr="00214166">
              <w:rPr>
                <w:sz w:val="14"/>
                <w:szCs w:val="20"/>
              </w:rPr>
              <w:t xml:space="preserve">355 </w:t>
            </w:r>
            <w:proofErr w:type="spellStart"/>
            <w:r w:rsidRPr="00214166">
              <w:rPr>
                <w:sz w:val="14"/>
                <w:szCs w:val="20"/>
              </w:rPr>
              <w:t>ms</w:t>
            </w:r>
            <w:proofErr w:type="spellEnd"/>
          </w:p>
        </w:tc>
        <w:tc>
          <w:tcPr>
            <w:tcW w:w="0" w:type="auto"/>
            <w:shd w:val="clear" w:color="auto" w:fill="FFFFFF" w:themeFill="background1"/>
            <w:noWrap/>
            <w:vAlign w:val="bottom"/>
            <w:hideMark/>
          </w:tcPr>
          <w:p w14:paraId="4A6616AF" w14:textId="77777777" w:rsidR="00214166" w:rsidRPr="00214166" w:rsidRDefault="00214166" w:rsidP="00214166">
            <w:pPr>
              <w:jc w:val="center"/>
              <w:rPr>
                <w:sz w:val="14"/>
                <w:szCs w:val="20"/>
              </w:rPr>
            </w:pPr>
            <w:r w:rsidRPr="00214166">
              <w:rPr>
                <w:sz w:val="14"/>
                <w:szCs w:val="20"/>
              </w:rPr>
              <w:t>7m 1s</w:t>
            </w:r>
          </w:p>
        </w:tc>
      </w:tr>
      <w:tr w:rsidR="00435796" w:rsidRPr="00214166" w14:paraId="0A74D3BB" w14:textId="77777777" w:rsidTr="00435796">
        <w:trPr>
          <w:trHeight w:val="207"/>
        </w:trPr>
        <w:tc>
          <w:tcPr>
            <w:tcW w:w="1278" w:type="dxa"/>
            <w:shd w:val="clear" w:color="auto" w:fill="FFFFFF" w:themeFill="background1"/>
            <w:noWrap/>
            <w:vAlign w:val="bottom"/>
            <w:hideMark/>
          </w:tcPr>
          <w:p w14:paraId="4432DBA0" w14:textId="77777777" w:rsidR="00214166" w:rsidRPr="00214166" w:rsidRDefault="00214166" w:rsidP="00214166">
            <w:pPr>
              <w:jc w:val="center"/>
              <w:rPr>
                <w:sz w:val="14"/>
                <w:szCs w:val="20"/>
              </w:rPr>
            </w:pPr>
            <w:r w:rsidRPr="00214166">
              <w:rPr>
                <w:sz w:val="14"/>
                <w:szCs w:val="20"/>
              </w:rPr>
              <w:t>Query-3 (xGT1.3)</w:t>
            </w:r>
          </w:p>
        </w:tc>
        <w:tc>
          <w:tcPr>
            <w:tcW w:w="1350" w:type="dxa"/>
            <w:shd w:val="clear" w:color="auto" w:fill="FFFFFF" w:themeFill="background1"/>
            <w:vAlign w:val="bottom"/>
            <w:hideMark/>
          </w:tcPr>
          <w:p w14:paraId="6E206210" w14:textId="77777777" w:rsidR="00214166" w:rsidRPr="00214166" w:rsidRDefault="00214166" w:rsidP="00214166">
            <w:pPr>
              <w:jc w:val="center"/>
              <w:rPr>
                <w:sz w:val="14"/>
                <w:szCs w:val="20"/>
              </w:rPr>
            </w:pPr>
            <w:r w:rsidRPr="00214166">
              <w:rPr>
                <w:sz w:val="14"/>
                <w:szCs w:val="20"/>
              </w:rPr>
              <w:t>RDP Hack(Optimized)</w:t>
            </w:r>
          </w:p>
        </w:tc>
        <w:tc>
          <w:tcPr>
            <w:tcW w:w="0" w:type="auto"/>
            <w:shd w:val="clear" w:color="auto" w:fill="FFFFFF" w:themeFill="background1"/>
            <w:noWrap/>
            <w:vAlign w:val="bottom"/>
            <w:hideMark/>
          </w:tcPr>
          <w:p w14:paraId="6B5EF0F4" w14:textId="77777777" w:rsidR="00214166" w:rsidRPr="00214166" w:rsidRDefault="00214166" w:rsidP="00214166">
            <w:pPr>
              <w:jc w:val="center"/>
              <w:rPr>
                <w:sz w:val="14"/>
                <w:szCs w:val="20"/>
              </w:rPr>
            </w:pPr>
            <w:r w:rsidRPr="00214166">
              <w:rPr>
                <w:sz w:val="14"/>
                <w:szCs w:val="20"/>
              </w:rPr>
              <w:t>57,057</w:t>
            </w:r>
          </w:p>
        </w:tc>
        <w:tc>
          <w:tcPr>
            <w:tcW w:w="0" w:type="auto"/>
            <w:shd w:val="clear" w:color="auto" w:fill="FFFFFF" w:themeFill="background1"/>
            <w:noWrap/>
            <w:vAlign w:val="bottom"/>
            <w:hideMark/>
          </w:tcPr>
          <w:p w14:paraId="24FADF18" w14:textId="77777777" w:rsidR="00214166" w:rsidRPr="00214166" w:rsidRDefault="00214166" w:rsidP="00214166">
            <w:pPr>
              <w:jc w:val="center"/>
              <w:rPr>
                <w:sz w:val="14"/>
                <w:szCs w:val="20"/>
              </w:rPr>
            </w:pPr>
            <w:r w:rsidRPr="00214166">
              <w:rPr>
                <w:sz w:val="14"/>
                <w:szCs w:val="20"/>
              </w:rPr>
              <w:t>61.1ms</w:t>
            </w:r>
          </w:p>
        </w:tc>
        <w:tc>
          <w:tcPr>
            <w:tcW w:w="0" w:type="auto"/>
            <w:shd w:val="clear" w:color="auto" w:fill="FFFFFF" w:themeFill="background1"/>
            <w:noWrap/>
            <w:vAlign w:val="bottom"/>
            <w:hideMark/>
          </w:tcPr>
          <w:p w14:paraId="474D5F74" w14:textId="77777777" w:rsidR="00214166" w:rsidRPr="00214166" w:rsidRDefault="00214166" w:rsidP="00214166">
            <w:pPr>
              <w:jc w:val="center"/>
              <w:rPr>
                <w:sz w:val="14"/>
                <w:szCs w:val="20"/>
              </w:rPr>
            </w:pPr>
            <w:r w:rsidRPr="00214166">
              <w:rPr>
                <w:sz w:val="14"/>
                <w:szCs w:val="20"/>
              </w:rPr>
              <w:t xml:space="preserve">8.99 </w:t>
            </w:r>
            <w:proofErr w:type="spellStart"/>
            <w:r w:rsidRPr="00214166">
              <w:rPr>
                <w:sz w:val="14"/>
                <w:szCs w:val="20"/>
              </w:rPr>
              <w:t>ms</w:t>
            </w:r>
            <w:proofErr w:type="spellEnd"/>
          </w:p>
        </w:tc>
        <w:tc>
          <w:tcPr>
            <w:tcW w:w="0" w:type="auto"/>
            <w:shd w:val="clear" w:color="auto" w:fill="FFFFFF" w:themeFill="background1"/>
            <w:noWrap/>
            <w:vAlign w:val="bottom"/>
            <w:hideMark/>
          </w:tcPr>
          <w:p w14:paraId="7E53C6C5" w14:textId="77777777" w:rsidR="00214166" w:rsidRPr="00214166" w:rsidRDefault="00214166" w:rsidP="00214166">
            <w:pPr>
              <w:jc w:val="center"/>
              <w:rPr>
                <w:sz w:val="14"/>
                <w:szCs w:val="20"/>
              </w:rPr>
            </w:pPr>
            <w:r w:rsidRPr="00214166">
              <w:rPr>
                <w:sz w:val="14"/>
                <w:szCs w:val="20"/>
              </w:rPr>
              <w:t xml:space="preserve">70.1 </w:t>
            </w:r>
            <w:proofErr w:type="spellStart"/>
            <w:r w:rsidRPr="00214166">
              <w:rPr>
                <w:sz w:val="14"/>
                <w:szCs w:val="20"/>
              </w:rPr>
              <w:t>ms</w:t>
            </w:r>
            <w:proofErr w:type="spellEnd"/>
          </w:p>
        </w:tc>
        <w:tc>
          <w:tcPr>
            <w:tcW w:w="0" w:type="auto"/>
            <w:shd w:val="clear" w:color="auto" w:fill="FFFFFF" w:themeFill="background1"/>
            <w:noWrap/>
            <w:vAlign w:val="bottom"/>
            <w:hideMark/>
          </w:tcPr>
          <w:p w14:paraId="6EFD6767" w14:textId="77777777" w:rsidR="00214166" w:rsidRPr="00214166" w:rsidRDefault="00214166" w:rsidP="00214166">
            <w:pPr>
              <w:jc w:val="center"/>
              <w:rPr>
                <w:sz w:val="14"/>
                <w:szCs w:val="20"/>
              </w:rPr>
            </w:pPr>
            <w:r w:rsidRPr="00214166">
              <w:rPr>
                <w:sz w:val="14"/>
                <w:szCs w:val="20"/>
              </w:rPr>
              <w:t>3.8s</w:t>
            </w:r>
          </w:p>
        </w:tc>
      </w:tr>
      <w:tr w:rsidR="00435796" w:rsidRPr="00214166" w14:paraId="41E28996" w14:textId="77777777" w:rsidTr="00435796">
        <w:trPr>
          <w:trHeight w:val="207"/>
        </w:trPr>
        <w:tc>
          <w:tcPr>
            <w:tcW w:w="1278" w:type="dxa"/>
            <w:shd w:val="clear" w:color="auto" w:fill="FFFFFF" w:themeFill="background1"/>
            <w:noWrap/>
            <w:vAlign w:val="bottom"/>
            <w:hideMark/>
          </w:tcPr>
          <w:p w14:paraId="675168A4" w14:textId="77777777" w:rsidR="00214166" w:rsidRPr="00214166" w:rsidRDefault="00214166" w:rsidP="00214166">
            <w:pPr>
              <w:jc w:val="center"/>
              <w:rPr>
                <w:sz w:val="14"/>
                <w:szCs w:val="20"/>
              </w:rPr>
            </w:pPr>
            <w:r w:rsidRPr="00214166">
              <w:rPr>
                <w:sz w:val="14"/>
                <w:szCs w:val="20"/>
              </w:rPr>
              <w:t>Query-3 (xGT1.3)</w:t>
            </w:r>
          </w:p>
        </w:tc>
        <w:tc>
          <w:tcPr>
            <w:tcW w:w="1350" w:type="dxa"/>
            <w:shd w:val="clear" w:color="auto" w:fill="FFFFFF" w:themeFill="background1"/>
            <w:vAlign w:val="bottom"/>
            <w:hideMark/>
          </w:tcPr>
          <w:p w14:paraId="39284FF1" w14:textId="77777777" w:rsidR="00214166" w:rsidRPr="00214166" w:rsidRDefault="00214166" w:rsidP="00214166">
            <w:pPr>
              <w:jc w:val="center"/>
              <w:rPr>
                <w:sz w:val="14"/>
                <w:szCs w:val="20"/>
              </w:rPr>
            </w:pPr>
            <w:r w:rsidRPr="00214166">
              <w:rPr>
                <w:sz w:val="14"/>
                <w:szCs w:val="20"/>
              </w:rPr>
              <w:t>Hijack Events</w:t>
            </w:r>
          </w:p>
        </w:tc>
        <w:tc>
          <w:tcPr>
            <w:tcW w:w="0" w:type="auto"/>
            <w:shd w:val="clear" w:color="auto" w:fill="FFFFFF" w:themeFill="background1"/>
            <w:noWrap/>
            <w:vAlign w:val="bottom"/>
            <w:hideMark/>
          </w:tcPr>
          <w:p w14:paraId="5A8FADC3" w14:textId="77777777" w:rsidR="00214166" w:rsidRPr="00214166" w:rsidRDefault="00214166" w:rsidP="00214166">
            <w:pPr>
              <w:jc w:val="center"/>
              <w:rPr>
                <w:sz w:val="14"/>
                <w:szCs w:val="20"/>
              </w:rPr>
            </w:pPr>
            <w:r w:rsidRPr="00214166">
              <w:rPr>
                <w:sz w:val="14"/>
                <w:szCs w:val="20"/>
              </w:rPr>
              <w:t>11,715,150</w:t>
            </w:r>
          </w:p>
        </w:tc>
        <w:tc>
          <w:tcPr>
            <w:tcW w:w="0" w:type="auto"/>
            <w:shd w:val="clear" w:color="auto" w:fill="FFFFFF" w:themeFill="background1"/>
            <w:noWrap/>
            <w:vAlign w:val="bottom"/>
            <w:hideMark/>
          </w:tcPr>
          <w:p w14:paraId="65F28204" w14:textId="77777777" w:rsidR="00214166" w:rsidRPr="00214166" w:rsidRDefault="00214166" w:rsidP="00214166">
            <w:pPr>
              <w:jc w:val="center"/>
              <w:rPr>
                <w:sz w:val="14"/>
                <w:szCs w:val="20"/>
              </w:rPr>
            </w:pPr>
            <w:r w:rsidRPr="00214166">
              <w:rPr>
                <w:sz w:val="14"/>
                <w:szCs w:val="20"/>
              </w:rPr>
              <w:t xml:space="preserve">83.5 </w:t>
            </w:r>
            <w:proofErr w:type="spellStart"/>
            <w:r w:rsidRPr="00214166">
              <w:rPr>
                <w:sz w:val="14"/>
                <w:szCs w:val="20"/>
              </w:rPr>
              <w:t>ms</w:t>
            </w:r>
            <w:proofErr w:type="spellEnd"/>
          </w:p>
        </w:tc>
        <w:tc>
          <w:tcPr>
            <w:tcW w:w="0" w:type="auto"/>
            <w:shd w:val="clear" w:color="auto" w:fill="FFFFFF" w:themeFill="background1"/>
            <w:noWrap/>
            <w:vAlign w:val="bottom"/>
            <w:hideMark/>
          </w:tcPr>
          <w:p w14:paraId="2372C63F" w14:textId="77777777" w:rsidR="00214166" w:rsidRPr="00214166" w:rsidRDefault="00214166" w:rsidP="00214166">
            <w:pPr>
              <w:jc w:val="center"/>
              <w:rPr>
                <w:sz w:val="14"/>
                <w:szCs w:val="20"/>
              </w:rPr>
            </w:pPr>
            <w:r w:rsidRPr="00214166">
              <w:rPr>
                <w:sz w:val="14"/>
                <w:szCs w:val="20"/>
              </w:rPr>
              <w:t xml:space="preserve">43.2 </w:t>
            </w:r>
            <w:proofErr w:type="spellStart"/>
            <w:r w:rsidRPr="00214166">
              <w:rPr>
                <w:sz w:val="14"/>
                <w:szCs w:val="20"/>
              </w:rPr>
              <w:t>ms</w:t>
            </w:r>
            <w:proofErr w:type="spellEnd"/>
          </w:p>
        </w:tc>
        <w:tc>
          <w:tcPr>
            <w:tcW w:w="0" w:type="auto"/>
            <w:shd w:val="clear" w:color="auto" w:fill="FFFFFF" w:themeFill="background1"/>
            <w:noWrap/>
            <w:vAlign w:val="bottom"/>
            <w:hideMark/>
          </w:tcPr>
          <w:p w14:paraId="052C1CDB" w14:textId="77777777" w:rsidR="00214166" w:rsidRPr="00214166" w:rsidRDefault="00214166" w:rsidP="00214166">
            <w:pPr>
              <w:jc w:val="center"/>
              <w:rPr>
                <w:sz w:val="14"/>
                <w:szCs w:val="20"/>
              </w:rPr>
            </w:pPr>
            <w:r w:rsidRPr="00214166">
              <w:rPr>
                <w:sz w:val="14"/>
                <w:szCs w:val="20"/>
              </w:rPr>
              <w:t xml:space="preserve">127 </w:t>
            </w:r>
            <w:proofErr w:type="spellStart"/>
            <w:r w:rsidRPr="00214166">
              <w:rPr>
                <w:sz w:val="14"/>
                <w:szCs w:val="20"/>
              </w:rPr>
              <w:t>ms</w:t>
            </w:r>
            <w:proofErr w:type="spellEnd"/>
          </w:p>
        </w:tc>
        <w:tc>
          <w:tcPr>
            <w:tcW w:w="0" w:type="auto"/>
            <w:shd w:val="clear" w:color="auto" w:fill="FFFFFF" w:themeFill="background1"/>
            <w:noWrap/>
            <w:vAlign w:val="bottom"/>
            <w:hideMark/>
          </w:tcPr>
          <w:p w14:paraId="085BB95B" w14:textId="77777777" w:rsidR="00214166" w:rsidRPr="00214166" w:rsidRDefault="00214166" w:rsidP="00214166">
            <w:pPr>
              <w:jc w:val="center"/>
              <w:rPr>
                <w:sz w:val="14"/>
                <w:szCs w:val="20"/>
              </w:rPr>
            </w:pPr>
            <w:r w:rsidRPr="00214166">
              <w:rPr>
                <w:sz w:val="14"/>
                <w:szCs w:val="20"/>
              </w:rPr>
              <w:t>41 s</w:t>
            </w:r>
          </w:p>
        </w:tc>
      </w:tr>
      <w:tr w:rsidR="00435796" w:rsidRPr="00214166" w14:paraId="698EBE1A" w14:textId="77777777" w:rsidTr="00435796">
        <w:trPr>
          <w:trHeight w:val="207"/>
        </w:trPr>
        <w:tc>
          <w:tcPr>
            <w:tcW w:w="1278" w:type="dxa"/>
            <w:shd w:val="clear" w:color="auto" w:fill="FFFFFF" w:themeFill="background1"/>
            <w:noWrap/>
            <w:vAlign w:val="bottom"/>
            <w:hideMark/>
          </w:tcPr>
          <w:p w14:paraId="66C87F48" w14:textId="77777777" w:rsidR="00214166" w:rsidRPr="00214166" w:rsidRDefault="00214166" w:rsidP="00214166">
            <w:pPr>
              <w:jc w:val="center"/>
              <w:rPr>
                <w:sz w:val="14"/>
                <w:szCs w:val="20"/>
              </w:rPr>
            </w:pPr>
            <w:r w:rsidRPr="00214166">
              <w:rPr>
                <w:sz w:val="14"/>
                <w:szCs w:val="20"/>
              </w:rPr>
              <w:t>Query-3 (xGT1.3)</w:t>
            </w:r>
          </w:p>
        </w:tc>
        <w:tc>
          <w:tcPr>
            <w:tcW w:w="1350" w:type="dxa"/>
            <w:shd w:val="clear" w:color="auto" w:fill="FFFFFF" w:themeFill="background1"/>
            <w:vAlign w:val="bottom"/>
            <w:hideMark/>
          </w:tcPr>
          <w:p w14:paraId="34C7D801" w14:textId="77777777" w:rsidR="00214166" w:rsidRPr="00214166" w:rsidRDefault="00214166" w:rsidP="00214166">
            <w:pPr>
              <w:jc w:val="center"/>
              <w:rPr>
                <w:sz w:val="14"/>
                <w:szCs w:val="20"/>
              </w:rPr>
            </w:pPr>
            <w:proofErr w:type="spellStart"/>
            <w:r w:rsidRPr="00214166">
              <w:rPr>
                <w:sz w:val="14"/>
                <w:szCs w:val="20"/>
              </w:rPr>
              <w:t>PrivEsc</w:t>
            </w:r>
            <w:proofErr w:type="spellEnd"/>
            <w:r w:rsidRPr="00214166">
              <w:rPr>
                <w:sz w:val="14"/>
                <w:szCs w:val="20"/>
              </w:rPr>
              <w:t xml:space="preserve"> Events</w:t>
            </w:r>
          </w:p>
        </w:tc>
        <w:tc>
          <w:tcPr>
            <w:tcW w:w="0" w:type="auto"/>
            <w:shd w:val="clear" w:color="auto" w:fill="FFFFFF" w:themeFill="background1"/>
            <w:noWrap/>
            <w:vAlign w:val="bottom"/>
            <w:hideMark/>
          </w:tcPr>
          <w:p w14:paraId="71B678F3" w14:textId="77777777" w:rsidR="00214166" w:rsidRPr="00214166" w:rsidRDefault="00214166" w:rsidP="00214166">
            <w:pPr>
              <w:jc w:val="center"/>
              <w:rPr>
                <w:sz w:val="14"/>
                <w:szCs w:val="20"/>
              </w:rPr>
            </w:pPr>
            <w:r w:rsidRPr="00214166">
              <w:rPr>
                <w:sz w:val="14"/>
                <w:szCs w:val="20"/>
              </w:rPr>
              <w:t>8,695,220</w:t>
            </w:r>
          </w:p>
        </w:tc>
        <w:tc>
          <w:tcPr>
            <w:tcW w:w="0" w:type="auto"/>
            <w:shd w:val="clear" w:color="auto" w:fill="FFFFFF" w:themeFill="background1"/>
            <w:noWrap/>
            <w:vAlign w:val="bottom"/>
            <w:hideMark/>
          </w:tcPr>
          <w:p w14:paraId="2371D53B" w14:textId="77777777" w:rsidR="00214166" w:rsidRPr="00214166" w:rsidRDefault="00214166" w:rsidP="00214166">
            <w:pPr>
              <w:jc w:val="center"/>
              <w:rPr>
                <w:sz w:val="14"/>
                <w:szCs w:val="20"/>
              </w:rPr>
            </w:pPr>
            <w:r w:rsidRPr="00214166">
              <w:rPr>
                <w:sz w:val="14"/>
                <w:szCs w:val="20"/>
              </w:rPr>
              <w:t xml:space="preserve">81.4 </w:t>
            </w:r>
            <w:proofErr w:type="spellStart"/>
            <w:r w:rsidRPr="00214166">
              <w:rPr>
                <w:sz w:val="14"/>
                <w:szCs w:val="20"/>
              </w:rPr>
              <w:t>ms</w:t>
            </w:r>
            <w:proofErr w:type="spellEnd"/>
          </w:p>
        </w:tc>
        <w:tc>
          <w:tcPr>
            <w:tcW w:w="0" w:type="auto"/>
            <w:shd w:val="clear" w:color="auto" w:fill="FFFFFF" w:themeFill="background1"/>
            <w:noWrap/>
            <w:vAlign w:val="bottom"/>
            <w:hideMark/>
          </w:tcPr>
          <w:p w14:paraId="610DF161" w14:textId="77777777" w:rsidR="00214166" w:rsidRPr="00214166" w:rsidRDefault="00214166" w:rsidP="00214166">
            <w:pPr>
              <w:jc w:val="center"/>
              <w:rPr>
                <w:sz w:val="14"/>
                <w:szCs w:val="20"/>
              </w:rPr>
            </w:pPr>
            <w:r w:rsidRPr="00214166">
              <w:rPr>
                <w:sz w:val="14"/>
                <w:szCs w:val="20"/>
              </w:rPr>
              <w:t xml:space="preserve">21.5 </w:t>
            </w:r>
            <w:proofErr w:type="spellStart"/>
            <w:r w:rsidRPr="00214166">
              <w:rPr>
                <w:sz w:val="14"/>
                <w:szCs w:val="20"/>
              </w:rPr>
              <w:t>ms</w:t>
            </w:r>
            <w:proofErr w:type="spellEnd"/>
          </w:p>
        </w:tc>
        <w:tc>
          <w:tcPr>
            <w:tcW w:w="0" w:type="auto"/>
            <w:shd w:val="clear" w:color="auto" w:fill="FFFFFF" w:themeFill="background1"/>
            <w:noWrap/>
            <w:vAlign w:val="bottom"/>
            <w:hideMark/>
          </w:tcPr>
          <w:p w14:paraId="6EF1F1DF" w14:textId="77777777" w:rsidR="00214166" w:rsidRPr="00214166" w:rsidRDefault="00214166" w:rsidP="00214166">
            <w:pPr>
              <w:jc w:val="center"/>
              <w:rPr>
                <w:sz w:val="14"/>
                <w:szCs w:val="20"/>
              </w:rPr>
            </w:pPr>
            <w:r w:rsidRPr="00214166">
              <w:rPr>
                <w:sz w:val="14"/>
                <w:szCs w:val="20"/>
              </w:rPr>
              <w:t xml:space="preserve">103 </w:t>
            </w:r>
            <w:proofErr w:type="spellStart"/>
            <w:r w:rsidRPr="00214166">
              <w:rPr>
                <w:sz w:val="14"/>
                <w:szCs w:val="20"/>
              </w:rPr>
              <w:t>ms</w:t>
            </w:r>
            <w:proofErr w:type="spellEnd"/>
          </w:p>
        </w:tc>
        <w:tc>
          <w:tcPr>
            <w:tcW w:w="0" w:type="auto"/>
            <w:shd w:val="clear" w:color="auto" w:fill="FFFFFF" w:themeFill="background1"/>
            <w:noWrap/>
            <w:vAlign w:val="bottom"/>
            <w:hideMark/>
          </w:tcPr>
          <w:p w14:paraId="52D8FDD5" w14:textId="77777777" w:rsidR="00214166" w:rsidRPr="00214166" w:rsidRDefault="00214166" w:rsidP="00214166">
            <w:pPr>
              <w:jc w:val="center"/>
              <w:rPr>
                <w:sz w:val="14"/>
                <w:szCs w:val="20"/>
              </w:rPr>
            </w:pPr>
            <w:r w:rsidRPr="00214166">
              <w:rPr>
                <w:sz w:val="14"/>
                <w:szCs w:val="20"/>
              </w:rPr>
              <w:t>25.6 s</w:t>
            </w:r>
          </w:p>
        </w:tc>
      </w:tr>
      <w:tr w:rsidR="001C438A" w:rsidRPr="00214166" w14:paraId="62A6A2B7" w14:textId="77777777" w:rsidTr="00435796">
        <w:trPr>
          <w:trHeight w:val="207"/>
        </w:trPr>
        <w:tc>
          <w:tcPr>
            <w:tcW w:w="1278" w:type="dxa"/>
            <w:shd w:val="clear" w:color="auto" w:fill="FFFFFF" w:themeFill="background1"/>
            <w:noWrap/>
            <w:vAlign w:val="bottom"/>
          </w:tcPr>
          <w:p w14:paraId="68010178" w14:textId="77777777" w:rsidR="001C438A" w:rsidRPr="00214166" w:rsidRDefault="001C438A" w:rsidP="00214166">
            <w:pPr>
              <w:jc w:val="center"/>
              <w:rPr>
                <w:sz w:val="14"/>
                <w:szCs w:val="20"/>
              </w:rPr>
            </w:pPr>
          </w:p>
        </w:tc>
        <w:tc>
          <w:tcPr>
            <w:tcW w:w="1350" w:type="dxa"/>
            <w:shd w:val="clear" w:color="auto" w:fill="FFFFFF" w:themeFill="background1"/>
            <w:vAlign w:val="bottom"/>
          </w:tcPr>
          <w:p w14:paraId="09A25055" w14:textId="77777777" w:rsidR="001C438A" w:rsidRPr="00214166" w:rsidRDefault="001C438A" w:rsidP="00214166">
            <w:pPr>
              <w:jc w:val="center"/>
              <w:rPr>
                <w:sz w:val="14"/>
                <w:szCs w:val="20"/>
              </w:rPr>
            </w:pPr>
          </w:p>
        </w:tc>
        <w:tc>
          <w:tcPr>
            <w:tcW w:w="0" w:type="auto"/>
            <w:shd w:val="clear" w:color="auto" w:fill="FFFFFF" w:themeFill="background1"/>
            <w:noWrap/>
            <w:vAlign w:val="bottom"/>
          </w:tcPr>
          <w:p w14:paraId="32F08A65" w14:textId="77777777" w:rsidR="001C438A" w:rsidRPr="00214166" w:rsidRDefault="001C438A" w:rsidP="00214166">
            <w:pPr>
              <w:jc w:val="center"/>
              <w:rPr>
                <w:sz w:val="14"/>
                <w:szCs w:val="20"/>
              </w:rPr>
            </w:pPr>
          </w:p>
        </w:tc>
        <w:tc>
          <w:tcPr>
            <w:tcW w:w="0" w:type="auto"/>
            <w:shd w:val="clear" w:color="auto" w:fill="FFFFFF" w:themeFill="background1"/>
            <w:noWrap/>
            <w:vAlign w:val="bottom"/>
          </w:tcPr>
          <w:p w14:paraId="50FA2366" w14:textId="77777777" w:rsidR="001C438A" w:rsidRPr="00214166" w:rsidRDefault="001C438A" w:rsidP="00214166">
            <w:pPr>
              <w:jc w:val="center"/>
              <w:rPr>
                <w:sz w:val="14"/>
                <w:szCs w:val="20"/>
              </w:rPr>
            </w:pPr>
          </w:p>
        </w:tc>
        <w:tc>
          <w:tcPr>
            <w:tcW w:w="0" w:type="auto"/>
            <w:shd w:val="clear" w:color="auto" w:fill="FFFFFF" w:themeFill="background1"/>
            <w:noWrap/>
            <w:vAlign w:val="bottom"/>
          </w:tcPr>
          <w:p w14:paraId="272CF0AC" w14:textId="77777777" w:rsidR="001C438A" w:rsidRPr="00214166" w:rsidRDefault="001C438A" w:rsidP="00214166">
            <w:pPr>
              <w:jc w:val="center"/>
              <w:rPr>
                <w:sz w:val="14"/>
                <w:szCs w:val="20"/>
              </w:rPr>
            </w:pPr>
          </w:p>
        </w:tc>
        <w:tc>
          <w:tcPr>
            <w:tcW w:w="0" w:type="auto"/>
            <w:shd w:val="clear" w:color="auto" w:fill="FFFFFF" w:themeFill="background1"/>
            <w:noWrap/>
            <w:vAlign w:val="bottom"/>
          </w:tcPr>
          <w:p w14:paraId="0219D08D" w14:textId="77777777" w:rsidR="001C438A" w:rsidRPr="00214166" w:rsidRDefault="001C438A" w:rsidP="00214166">
            <w:pPr>
              <w:jc w:val="center"/>
              <w:rPr>
                <w:sz w:val="14"/>
                <w:szCs w:val="20"/>
              </w:rPr>
            </w:pPr>
          </w:p>
        </w:tc>
        <w:tc>
          <w:tcPr>
            <w:tcW w:w="0" w:type="auto"/>
            <w:shd w:val="clear" w:color="auto" w:fill="FFFFFF" w:themeFill="background1"/>
            <w:noWrap/>
            <w:vAlign w:val="bottom"/>
          </w:tcPr>
          <w:p w14:paraId="33627170" w14:textId="77777777" w:rsidR="001C438A" w:rsidRPr="00214166" w:rsidRDefault="001C438A" w:rsidP="00214166">
            <w:pPr>
              <w:jc w:val="center"/>
              <w:rPr>
                <w:sz w:val="14"/>
                <w:szCs w:val="20"/>
              </w:rPr>
            </w:pPr>
          </w:p>
        </w:tc>
      </w:tr>
    </w:tbl>
    <w:p w14:paraId="45E92E44" w14:textId="77777777" w:rsidR="001C438A" w:rsidRPr="00A412B4" w:rsidRDefault="001C438A" w:rsidP="007156A1">
      <w:pPr>
        <w:pStyle w:val="ListParagraph"/>
      </w:pPr>
    </w:p>
    <w:p w14:paraId="35AE45C0" w14:textId="77777777" w:rsidR="00F26FD1" w:rsidRDefault="00F26FD1" w:rsidP="00F26FD1">
      <w:pPr>
        <w:pStyle w:val="Heading1"/>
      </w:pPr>
      <w:bookmarkStart w:id="51" w:name="_Toc29898833"/>
      <w:bookmarkStart w:id="52" w:name="_Toc31722509"/>
      <w:r>
        <w:lastRenderedPageBreak/>
        <w:t>Implement Cybersecurity Graph Analytics for 10TB Dataset</w:t>
      </w:r>
      <w:bookmarkEnd w:id="51"/>
      <w:bookmarkEnd w:id="52"/>
    </w:p>
    <w:p w14:paraId="499F401D" w14:textId="1DD90102" w:rsidR="001F66AA" w:rsidRDefault="001F66AA" w:rsidP="001F66AA">
      <w:r>
        <w:t xml:space="preserve">Above 3TB Data Implementation can be considered for 10TB dataset implementation. Consider following assumptions while implementing against 10TB </w:t>
      </w:r>
    </w:p>
    <w:p w14:paraId="29085E67" w14:textId="77777777" w:rsidR="001F66AA" w:rsidRDefault="001F66AA" w:rsidP="001F66AA"/>
    <w:p w14:paraId="411A637E" w14:textId="06AE64CC" w:rsidR="001F66AA" w:rsidRDefault="001F66AA" w:rsidP="001F66AA">
      <w:pPr>
        <w:pStyle w:val="ListParagraph"/>
        <w:numPr>
          <w:ilvl w:val="0"/>
          <w:numId w:val="37"/>
        </w:numPr>
      </w:pPr>
      <w:r>
        <w:t xml:space="preserve">10TB Dataset needs to be provided by customer. </w:t>
      </w:r>
    </w:p>
    <w:p w14:paraId="1A176552" w14:textId="64DF73DA" w:rsidR="001F66AA" w:rsidRDefault="001F0ACD" w:rsidP="001F66AA">
      <w:pPr>
        <w:pStyle w:val="ListParagraph"/>
        <w:numPr>
          <w:ilvl w:val="0"/>
          <w:numId w:val="37"/>
        </w:numPr>
      </w:pPr>
      <w:r>
        <w:t>For current scope of PoC, assumption is that data would be made available in csv format</w:t>
      </w:r>
    </w:p>
    <w:p w14:paraId="0729AD06" w14:textId="38AA3908" w:rsidR="001F0ACD" w:rsidRDefault="001F0ACD" w:rsidP="001F66AA">
      <w:pPr>
        <w:pStyle w:val="ListParagraph"/>
        <w:numPr>
          <w:ilvl w:val="0"/>
          <w:numId w:val="37"/>
        </w:numPr>
      </w:pPr>
      <w:r>
        <w:t>PoC data would be made available in a remote file-system</w:t>
      </w:r>
    </w:p>
    <w:p w14:paraId="6B6C66A2" w14:textId="634712EE" w:rsidR="001F0ACD" w:rsidRDefault="001F0ACD" w:rsidP="001F66AA">
      <w:pPr>
        <w:pStyle w:val="ListParagraph"/>
        <w:numPr>
          <w:ilvl w:val="0"/>
          <w:numId w:val="37"/>
        </w:numPr>
      </w:pPr>
      <w:r>
        <w:t xml:space="preserve">There is a minimum 10 GbE network connection between remote system and target Superdome Flex system </w:t>
      </w:r>
    </w:p>
    <w:p w14:paraId="2C67BCF4" w14:textId="77777777" w:rsidR="001F66AA" w:rsidRPr="001F66AA" w:rsidRDefault="001F66AA" w:rsidP="001F66AA"/>
    <w:p w14:paraId="79B6B1C9" w14:textId="77777777" w:rsidR="00F26FD1" w:rsidRDefault="00F26FD1" w:rsidP="009F512F">
      <w:pPr>
        <w:pStyle w:val="Heading2"/>
        <w:rPr>
          <w:noProof/>
        </w:rPr>
      </w:pPr>
      <w:bookmarkStart w:id="53" w:name="_Toc31722510"/>
      <w:r>
        <w:t>Ingest 10TB D</w:t>
      </w:r>
      <w:r w:rsidRPr="00311CD7">
        <w:rPr>
          <w:noProof/>
        </w:rPr>
        <w:t xml:space="preserve">ataset from Remote Sources to </w:t>
      </w:r>
      <w:r>
        <w:t xml:space="preserve">Superdome Flex </w:t>
      </w:r>
      <w:r w:rsidRPr="00311CD7">
        <w:rPr>
          <w:noProof/>
        </w:rPr>
        <w:t>NVMe Data Drives</w:t>
      </w:r>
      <w:bookmarkEnd w:id="53"/>
    </w:p>
    <w:p w14:paraId="545D303B" w14:textId="77777777" w:rsidR="001C438A" w:rsidRDefault="001C438A" w:rsidP="001C438A"/>
    <w:p w14:paraId="06127280" w14:textId="2D145594" w:rsidR="001C438A" w:rsidRPr="007F3F02" w:rsidRDefault="001C438A" w:rsidP="001C438A">
      <w:pPr>
        <w:pStyle w:val="BodyTextMetricHPELight10pt"/>
      </w:pPr>
      <w:r>
        <w:t xml:space="preserve">Below are the steps to move the *.csv files from Customer staging server to </w:t>
      </w:r>
      <w:r w:rsidR="003D3981">
        <w:t>Trovares</w:t>
      </w:r>
      <w:r>
        <w:t xml:space="preserve"> POC system.</w:t>
      </w:r>
    </w:p>
    <w:p w14:paraId="0CBF4131" w14:textId="77777777" w:rsidR="001C438A" w:rsidRDefault="001C438A" w:rsidP="004C6E7E">
      <w:pPr>
        <w:pStyle w:val="BodyTextMetricHPELight10pt"/>
        <w:numPr>
          <w:ilvl w:val="0"/>
          <w:numId w:val="34"/>
        </w:numPr>
      </w:pPr>
      <w:r>
        <w:t xml:space="preserve">Copy the script </w:t>
      </w:r>
      <w:r w:rsidRPr="004C6E7E">
        <w:t>“</w:t>
      </w:r>
      <w:r w:rsidRPr="004C6E7E">
        <w:rPr>
          <w:b/>
        </w:rPr>
        <w:t>/trovares_POC/configure_rsync_at_customer_staging_server.sh</w:t>
      </w:r>
      <w:r w:rsidRPr="004C6E7E">
        <w:t>”</w:t>
      </w:r>
      <w:r>
        <w:t xml:space="preserve"> to Customer system where *.CSV files are staged.</w:t>
      </w:r>
    </w:p>
    <w:p w14:paraId="20349A1E" w14:textId="53F16448" w:rsidR="001C438A" w:rsidRPr="00445045" w:rsidRDefault="001C438A" w:rsidP="00F87521">
      <w:pPr>
        <w:pStyle w:val="NumberedList-Level1"/>
        <w:ind w:firstLine="360"/>
        <w:rPr>
          <w:rStyle w:val="CodingLanguage"/>
        </w:rPr>
      </w:pPr>
      <w:r w:rsidRPr="00445045">
        <w:rPr>
          <w:rStyle w:val="CodingLanguage"/>
        </w:rPr>
        <w:t xml:space="preserve"># scp </w:t>
      </w:r>
      <w:r w:rsidR="003B1914">
        <w:rPr>
          <w:rStyle w:val="CodingLanguage"/>
        </w:rPr>
        <w:t>$</w:t>
      </w:r>
      <w:r w:rsidR="003B1914" w:rsidRPr="003B1914">
        <w:rPr>
          <w:rStyle w:val="CodingLanguage"/>
        </w:rPr>
        <w:t>TROVARES_POC_HOME</w:t>
      </w:r>
      <w:r w:rsidRPr="00445045">
        <w:rPr>
          <w:rStyle w:val="CodingLanguage"/>
        </w:rPr>
        <w:t xml:space="preserve">/configure_rsync_at_customer_staging_server.sh  </w:t>
      </w:r>
      <w:hyperlink r:id="rId28" w:history="1">
        <w:r w:rsidRPr="00445045">
          <w:rPr>
            <w:rStyle w:val="CodingLanguage"/>
          </w:rPr>
          <w:t>root@stageserver.abc.com:/tmp</w:t>
        </w:r>
      </w:hyperlink>
    </w:p>
    <w:p w14:paraId="1D0935E9" w14:textId="77777777" w:rsidR="001C438A" w:rsidRPr="00445045" w:rsidRDefault="001C438A" w:rsidP="007341ED">
      <w:pPr>
        <w:pStyle w:val="BodyTextMetricHPELight10pt"/>
        <w:numPr>
          <w:ilvl w:val="0"/>
          <w:numId w:val="34"/>
        </w:numPr>
      </w:pPr>
      <w:r w:rsidRPr="00445045">
        <w:t>Go to</w:t>
      </w:r>
      <w:r>
        <w:t xml:space="preserve"> customer staging server (For example:</w:t>
      </w:r>
      <w:r w:rsidRPr="00445045">
        <w:t xml:space="preserve"> </w:t>
      </w:r>
      <w:r w:rsidRPr="007341ED">
        <w:t>stagingserver.abc.com</w:t>
      </w:r>
      <w:r>
        <w:t>), c</w:t>
      </w:r>
      <w:r w:rsidRPr="00445045">
        <w:t>onfigure below mentioned variables and execute the script:</w:t>
      </w:r>
    </w:p>
    <w:p w14:paraId="0565EA4A" w14:textId="327DE28F" w:rsidR="001C438A" w:rsidRPr="00445045" w:rsidRDefault="001C438A" w:rsidP="00784DCC">
      <w:pPr>
        <w:pStyle w:val="BulletLevel2"/>
      </w:pPr>
      <w:r w:rsidRPr="00445045">
        <w:rPr>
          <w:rStyle w:val="BoldEmpha"/>
        </w:rPr>
        <w:t>MODULE:</w:t>
      </w:r>
      <w:r w:rsidRPr="00445045">
        <w:t xml:space="preserve"> This is rsync parameter and need to be same as configured in </w:t>
      </w:r>
      <w:r w:rsidR="00784DCC">
        <w:rPr>
          <w:rStyle w:val="BoldEmpha"/>
        </w:rPr>
        <w:t>$</w:t>
      </w:r>
      <w:r w:rsidR="00784DCC" w:rsidRPr="00784DCC">
        <w:rPr>
          <w:rStyle w:val="BoldEmpha"/>
        </w:rPr>
        <w:t>TROVARES_POC_HOME</w:t>
      </w:r>
      <w:r w:rsidRPr="00445045">
        <w:rPr>
          <w:rStyle w:val="BoldEmpha"/>
        </w:rPr>
        <w:t>/rsync_data_</w:t>
      </w:r>
      <w:r w:rsidR="00634069" w:rsidRPr="00445045">
        <w:rPr>
          <w:rStyle w:val="BoldEmpha"/>
        </w:rPr>
        <w:t xml:space="preserve">mover.sh. </w:t>
      </w:r>
      <w:r w:rsidRPr="00445045">
        <w:t>Usually we create one module for every *.CSV file location (directory).</w:t>
      </w:r>
    </w:p>
    <w:p w14:paraId="31D9C6AA" w14:textId="77777777" w:rsidR="001C438A" w:rsidRPr="00445045" w:rsidRDefault="001C438A" w:rsidP="001C438A">
      <w:pPr>
        <w:pStyle w:val="BulletLevel2"/>
        <w:tabs>
          <w:tab w:val="left" w:pos="374"/>
        </w:tabs>
        <w:spacing w:line="240" w:lineRule="exact"/>
      </w:pPr>
      <w:r w:rsidRPr="00445045">
        <w:rPr>
          <w:rStyle w:val="BoldEmpha"/>
        </w:rPr>
        <w:t>DEST_USER:</w:t>
      </w:r>
      <w:r w:rsidRPr="00445045">
        <w:t xml:space="preserve"> Specify the user name who would be the owner of *.CSV files at the target (Trovares POC) system.</w:t>
      </w:r>
    </w:p>
    <w:p w14:paraId="0AA740ED" w14:textId="77777777" w:rsidR="001C438A" w:rsidRPr="00445045" w:rsidRDefault="001C438A" w:rsidP="001C438A">
      <w:pPr>
        <w:pStyle w:val="BulletLevel2"/>
        <w:tabs>
          <w:tab w:val="left" w:pos="374"/>
        </w:tabs>
        <w:spacing w:line="240" w:lineRule="exact"/>
      </w:pPr>
      <w:r w:rsidRPr="00445045">
        <w:rPr>
          <w:rStyle w:val="BoldEmpha"/>
        </w:rPr>
        <w:t>DATA_DIR:</w:t>
      </w:r>
      <w:r w:rsidRPr="00445045">
        <w:t xml:space="preserve"> *.CSV file locations</w:t>
      </w:r>
    </w:p>
    <w:p w14:paraId="4D727D6B" w14:textId="77777777" w:rsidR="001C438A" w:rsidRPr="00445045" w:rsidRDefault="001C438A" w:rsidP="008A2D8E">
      <w:pPr>
        <w:pStyle w:val="NumberedList-Level1"/>
        <w:ind w:firstLine="374"/>
        <w:rPr>
          <w:rStyle w:val="CodingLanguage"/>
        </w:rPr>
      </w:pPr>
      <w:r w:rsidRPr="00445045">
        <w:rPr>
          <w:rStyle w:val="CodingLanguage"/>
        </w:rPr>
        <w:t># chmod u+x /tmp/configure_rsync_at_customer_staging_server.sh</w:t>
      </w:r>
    </w:p>
    <w:p w14:paraId="3C4249FD" w14:textId="77777777" w:rsidR="001C438A" w:rsidRPr="00445045" w:rsidRDefault="001C438A" w:rsidP="008A2D8E">
      <w:pPr>
        <w:pStyle w:val="NumberedList-Level1"/>
        <w:ind w:firstLine="374"/>
        <w:rPr>
          <w:rStyle w:val="CodingLanguage"/>
        </w:rPr>
      </w:pPr>
      <w:r w:rsidRPr="00445045">
        <w:rPr>
          <w:rStyle w:val="CodingLanguage"/>
        </w:rPr>
        <w:t># /tmp/configure_rsync_at_customer_staging_server.sh</w:t>
      </w:r>
    </w:p>
    <w:p w14:paraId="561D39C3" w14:textId="4B005890" w:rsidR="001C438A" w:rsidRPr="00445045" w:rsidRDefault="001D6206" w:rsidP="007341ED">
      <w:pPr>
        <w:pStyle w:val="BodyTextMetricHPELight10pt"/>
        <w:numPr>
          <w:ilvl w:val="0"/>
          <w:numId w:val="34"/>
        </w:numPr>
      </w:pPr>
      <w:r>
        <w:t>On the Trova</w:t>
      </w:r>
      <w:r w:rsidR="001C438A" w:rsidRPr="00445045">
        <w:t xml:space="preserve">res POC system, run the following command to move the data from </w:t>
      </w:r>
      <w:r w:rsidR="001C438A" w:rsidRPr="007341ED">
        <w:t xml:space="preserve">stageserver.abc.com. </w:t>
      </w:r>
      <w:r w:rsidR="001C438A" w:rsidRPr="00445045">
        <w:t>Before running this script, configure following variables in the script:</w:t>
      </w:r>
    </w:p>
    <w:p w14:paraId="3A3DD94A" w14:textId="77777777" w:rsidR="001C438A" w:rsidRPr="00445045" w:rsidRDefault="001C438A" w:rsidP="001C438A">
      <w:pPr>
        <w:pStyle w:val="BulletLevel2"/>
        <w:tabs>
          <w:tab w:val="left" w:pos="374"/>
        </w:tabs>
        <w:spacing w:line="240" w:lineRule="exact"/>
      </w:pPr>
      <w:r w:rsidRPr="00445045">
        <w:rPr>
          <w:rStyle w:val="BoldEmpha"/>
        </w:rPr>
        <w:t>SOURCE_IP:</w:t>
      </w:r>
      <w:r w:rsidRPr="00445045">
        <w:t xml:space="preserve"> Customer staging server IP address.</w:t>
      </w:r>
    </w:p>
    <w:p w14:paraId="71C5B17D" w14:textId="77777777" w:rsidR="001C438A" w:rsidRPr="00445045" w:rsidRDefault="001C438A" w:rsidP="001C438A">
      <w:pPr>
        <w:pStyle w:val="BulletLevel2"/>
        <w:tabs>
          <w:tab w:val="left" w:pos="374"/>
        </w:tabs>
        <w:spacing w:line="240" w:lineRule="exact"/>
      </w:pPr>
      <w:r w:rsidRPr="00445045">
        <w:rPr>
          <w:rStyle w:val="BoldEmpha"/>
        </w:rPr>
        <w:t>DEST_DIR:</w:t>
      </w:r>
      <w:r w:rsidRPr="00445045">
        <w:t xml:space="preserve"> Directories to which *.CSV files should be copied to. </w:t>
      </w:r>
    </w:p>
    <w:p w14:paraId="4836FECC" w14:textId="77777777" w:rsidR="001C438A" w:rsidRPr="00445045" w:rsidRDefault="001C438A" w:rsidP="001C438A">
      <w:pPr>
        <w:pStyle w:val="BulletLevel2"/>
        <w:tabs>
          <w:tab w:val="left" w:pos="374"/>
        </w:tabs>
        <w:spacing w:line="240" w:lineRule="exact"/>
      </w:pPr>
      <w:r w:rsidRPr="00445045">
        <w:rPr>
          <w:rStyle w:val="BoldEmpha"/>
        </w:rPr>
        <w:t>MODULE:</w:t>
      </w:r>
      <w:r w:rsidRPr="00445045">
        <w:t xml:space="preserve"> This is rsync parameter and need to be same as configured in </w:t>
      </w:r>
      <w:r w:rsidRPr="00445045">
        <w:rPr>
          <w:rStyle w:val="BoldEmpha"/>
        </w:rPr>
        <w:t xml:space="preserve">/tmp/configure_rsync_at_customer_staging_server.sh. </w:t>
      </w:r>
      <w:r w:rsidRPr="00445045">
        <w:t>Usually we create one module for every *.CSV file location (directory).</w:t>
      </w:r>
    </w:p>
    <w:p w14:paraId="1610301C" w14:textId="78911023" w:rsidR="001C438A" w:rsidRPr="001C438A" w:rsidRDefault="001C438A" w:rsidP="008A2D8E">
      <w:pPr>
        <w:ind w:firstLine="374"/>
      </w:pPr>
      <w:r w:rsidRPr="00445045">
        <w:rPr>
          <w:rStyle w:val="CodingLanguage"/>
        </w:rPr>
        <w:t>#</w:t>
      </w:r>
      <w:r w:rsidR="00784DCC">
        <w:rPr>
          <w:rStyle w:val="CodingLanguage"/>
        </w:rPr>
        <w:t xml:space="preserve"> $</w:t>
      </w:r>
      <w:r w:rsidR="00784DCC" w:rsidRPr="00784DCC">
        <w:rPr>
          <w:rStyle w:val="CodingLanguage"/>
        </w:rPr>
        <w:t>TROVARES_POC_HOME</w:t>
      </w:r>
      <w:r w:rsidR="00784DCC">
        <w:rPr>
          <w:rStyle w:val="CodingLanguage"/>
        </w:rPr>
        <w:t>/</w:t>
      </w:r>
      <w:r w:rsidRPr="00445045">
        <w:rPr>
          <w:rStyle w:val="CodingLanguage"/>
        </w:rPr>
        <w:t>rsync_data_mover.sh</w:t>
      </w:r>
    </w:p>
    <w:p w14:paraId="70CF6075" w14:textId="77777777" w:rsidR="00F26FD1" w:rsidRPr="0042767C" w:rsidRDefault="00F26FD1" w:rsidP="00F26FD1"/>
    <w:p w14:paraId="5EB44CD5" w14:textId="77777777" w:rsidR="00F26FD1" w:rsidRPr="0013423C" w:rsidRDefault="00F26FD1" w:rsidP="00F26FD1"/>
    <w:p w14:paraId="45F4699C" w14:textId="77777777" w:rsidR="00F26FD1" w:rsidRPr="0013423C" w:rsidRDefault="00F26FD1" w:rsidP="00F26FD1"/>
    <w:p w14:paraId="4C846488" w14:textId="77777777" w:rsidR="00F26FD1" w:rsidRPr="00F93ACE" w:rsidRDefault="00F26FD1" w:rsidP="00F26FD1"/>
    <w:p w14:paraId="0E118D9A" w14:textId="77777777" w:rsidR="00F26FD1" w:rsidRPr="008E5F38" w:rsidRDefault="00F26FD1" w:rsidP="00F26FD1"/>
    <w:p w14:paraId="5271F867" w14:textId="77777777" w:rsidR="00F26FD1" w:rsidRPr="00A54C5C" w:rsidRDefault="00F26FD1" w:rsidP="00F26FD1"/>
    <w:p w14:paraId="79536EBE" w14:textId="77777777" w:rsidR="00F26FD1" w:rsidRPr="007E627D" w:rsidRDefault="00F26FD1" w:rsidP="00F26FD1">
      <w:pPr>
        <w:pStyle w:val="BodyTextLastMetricLight10pt"/>
      </w:pPr>
    </w:p>
    <w:p w14:paraId="10CC5B5F" w14:textId="77777777" w:rsidR="00F26FD1" w:rsidRPr="00BC723D" w:rsidRDefault="00F26FD1" w:rsidP="00F26FD1">
      <w:pPr>
        <w:pStyle w:val="BodyTextLastMetricLight10pt"/>
      </w:pPr>
    </w:p>
    <w:p w14:paraId="0ADA182B" w14:textId="77777777" w:rsidR="00F26FD1" w:rsidRPr="001A3CE8" w:rsidRDefault="00F26FD1" w:rsidP="00F26FD1">
      <w:pPr>
        <w:pStyle w:val="BodyTextLastMetricLight10pt"/>
      </w:pPr>
    </w:p>
    <w:p w14:paraId="6BDDD620" w14:textId="77777777" w:rsidR="00F26FD1" w:rsidRPr="003D6A8B" w:rsidRDefault="00F26FD1" w:rsidP="00F26FD1"/>
    <w:p w14:paraId="386C85C8" w14:textId="77777777" w:rsidR="00F26FD1" w:rsidRDefault="00F26FD1" w:rsidP="00F26FD1">
      <w:pPr>
        <w:rPr>
          <w:sz w:val="20"/>
          <w:szCs w:val="18"/>
        </w:rPr>
      </w:pPr>
      <w:r>
        <w:br w:type="page"/>
      </w:r>
    </w:p>
    <w:p w14:paraId="01E30BB0" w14:textId="68FBC1D5" w:rsidR="00F26FD1" w:rsidRDefault="00F26FD1" w:rsidP="00F26FD1">
      <w:pPr>
        <w:pStyle w:val="Heading1"/>
      </w:pPr>
      <w:bookmarkStart w:id="54" w:name="_Toc29898836"/>
      <w:bookmarkStart w:id="55" w:name="_Toc31722511"/>
      <w:r>
        <w:lastRenderedPageBreak/>
        <w:t>A</w:t>
      </w:r>
      <w:r w:rsidR="00A469FC">
        <w:t>ppendix A</w:t>
      </w:r>
      <w:r w:rsidRPr="00D709F3">
        <w:t xml:space="preserve"> – </w:t>
      </w:r>
      <w:r>
        <w:t>Sample Cybersecurity Threat Detection Notebook</w:t>
      </w:r>
      <w:bookmarkEnd w:id="54"/>
      <w:bookmarkEnd w:id="55"/>
    </w:p>
    <w:p w14:paraId="4C8B01A4" w14:textId="77777777" w:rsidR="00F576CB" w:rsidRPr="00F576CB" w:rsidRDefault="00F576CB" w:rsidP="00F576CB"/>
    <w:p w14:paraId="282D39A9" w14:textId="77777777" w:rsidR="00957D71" w:rsidRPr="00F576CB" w:rsidRDefault="00957D71" w:rsidP="00957D71">
      <w:pPr>
        <w:pStyle w:val="Coding-Paragraphtight"/>
        <w:rPr>
          <w:rStyle w:val="CodingLanguage"/>
        </w:rPr>
      </w:pPr>
      <w:proofErr w:type="gramStart"/>
      <w:r w:rsidRPr="00F576CB">
        <w:rPr>
          <w:rStyle w:val="CodingLanguage"/>
        </w:rPr>
        <w:t>import</w:t>
      </w:r>
      <w:proofErr w:type="gramEnd"/>
      <w:r w:rsidRPr="00F576CB">
        <w:rPr>
          <w:rStyle w:val="CodingLanguage"/>
        </w:rPr>
        <w:t xml:space="preserve"> xgt</w:t>
      </w:r>
    </w:p>
    <w:p w14:paraId="6A09DC63" w14:textId="77777777" w:rsidR="00957D71" w:rsidRPr="00F576CB" w:rsidRDefault="00957D71" w:rsidP="00957D71">
      <w:pPr>
        <w:pStyle w:val="Coding-Paragraphtight"/>
        <w:rPr>
          <w:rStyle w:val="CodingLanguage"/>
        </w:rPr>
      </w:pPr>
      <w:proofErr w:type="gramStart"/>
      <w:r w:rsidRPr="00F576CB">
        <w:rPr>
          <w:rStyle w:val="CodingLanguage"/>
        </w:rPr>
        <w:t>import</w:t>
      </w:r>
      <w:proofErr w:type="gramEnd"/>
      <w:r w:rsidRPr="00F576CB">
        <w:rPr>
          <w:rStyle w:val="CodingLanguage"/>
        </w:rPr>
        <w:t xml:space="preserve"> </w:t>
      </w:r>
      <w:proofErr w:type="spellStart"/>
      <w:r w:rsidRPr="00F576CB">
        <w:rPr>
          <w:rStyle w:val="CodingLanguage"/>
        </w:rPr>
        <w:t>os</w:t>
      </w:r>
      <w:proofErr w:type="spellEnd"/>
    </w:p>
    <w:p w14:paraId="1758B38F" w14:textId="77777777" w:rsidR="00957D71" w:rsidRPr="00F576CB" w:rsidRDefault="00957D71" w:rsidP="00957D71">
      <w:pPr>
        <w:pStyle w:val="Coding-Paragraphtight"/>
        <w:rPr>
          <w:rStyle w:val="CodingLanguage"/>
        </w:rPr>
      </w:pPr>
      <w:proofErr w:type="gramStart"/>
      <w:r w:rsidRPr="00F576CB">
        <w:rPr>
          <w:rStyle w:val="CodingLanguage"/>
        </w:rPr>
        <w:t>import</w:t>
      </w:r>
      <w:proofErr w:type="gramEnd"/>
      <w:r w:rsidRPr="00F576CB">
        <w:rPr>
          <w:rStyle w:val="CodingLanguage"/>
        </w:rPr>
        <w:t xml:space="preserve"> pandas</w:t>
      </w:r>
    </w:p>
    <w:p w14:paraId="40ED3683" w14:textId="77777777" w:rsidR="00957D71" w:rsidRPr="00F576CB" w:rsidRDefault="00957D71" w:rsidP="00957D71">
      <w:pPr>
        <w:pStyle w:val="Coding-Paragraphtight"/>
        <w:rPr>
          <w:rStyle w:val="CodingLanguage"/>
        </w:rPr>
      </w:pPr>
    </w:p>
    <w:p w14:paraId="675116F4" w14:textId="77777777" w:rsidR="00957D71" w:rsidRPr="00F576CB" w:rsidRDefault="00957D71" w:rsidP="00957D71">
      <w:pPr>
        <w:pStyle w:val="Coding-Paragraphtight"/>
        <w:rPr>
          <w:rStyle w:val="CodingLanguage"/>
        </w:rPr>
      </w:pPr>
      <w:proofErr w:type="gramStart"/>
      <w:r w:rsidRPr="00F576CB">
        <w:rPr>
          <w:rStyle w:val="CodingLanguage"/>
        </w:rPr>
        <w:t>from</w:t>
      </w:r>
      <w:proofErr w:type="gramEnd"/>
      <w:r w:rsidRPr="00F576CB">
        <w:rPr>
          <w:rStyle w:val="CodingLanguage"/>
        </w:rPr>
        <w:t xml:space="preserve"> platform import </w:t>
      </w:r>
      <w:proofErr w:type="spellStart"/>
      <w:r w:rsidRPr="00F576CB">
        <w:rPr>
          <w:rStyle w:val="CodingLanguage"/>
        </w:rPr>
        <w:t>python_version</w:t>
      </w:r>
      <w:proofErr w:type="spellEnd"/>
    </w:p>
    <w:p w14:paraId="2CEA86E7" w14:textId="77777777" w:rsidR="00957D71" w:rsidRDefault="00957D71" w:rsidP="00957D71">
      <w:pPr>
        <w:pStyle w:val="Coding-Paragraphtight"/>
        <w:rPr>
          <w:rStyle w:val="CodingLanguage"/>
        </w:rPr>
      </w:pPr>
      <w:proofErr w:type="gramStart"/>
      <w:r w:rsidRPr="00F576CB">
        <w:rPr>
          <w:rStyle w:val="CodingLanguage"/>
        </w:rPr>
        <w:t>print</w:t>
      </w:r>
      <w:proofErr w:type="gramEnd"/>
      <w:r w:rsidRPr="00F576CB">
        <w:rPr>
          <w:rStyle w:val="CodingLanguage"/>
        </w:rPr>
        <w:t xml:space="preserve"> (</w:t>
      </w:r>
      <w:proofErr w:type="spellStart"/>
      <w:r w:rsidRPr="00F576CB">
        <w:rPr>
          <w:rStyle w:val="CodingLanguage"/>
        </w:rPr>
        <w:t>python_version</w:t>
      </w:r>
      <w:proofErr w:type="spellEnd"/>
      <w:r w:rsidRPr="00F576CB">
        <w:rPr>
          <w:rStyle w:val="CodingLanguage"/>
        </w:rPr>
        <w:t>())</w:t>
      </w:r>
    </w:p>
    <w:p w14:paraId="3C4613DA" w14:textId="77777777" w:rsidR="00957D71" w:rsidRDefault="00957D71" w:rsidP="00957D71">
      <w:pPr>
        <w:pStyle w:val="Coding-Paragraphtight"/>
        <w:rPr>
          <w:rStyle w:val="CodingLanguage"/>
        </w:rPr>
      </w:pPr>
    </w:p>
    <w:p w14:paraId="6774540E" w14:textId="77777777" w:rsidR="00957D71" w:rsidRPr="00F576CB" w:rsidRDefault="00957D71" w:rsidP="00957D71">
      <w:pPr>
        <w:pStyle w:val="Coding-Paragraphtight"/>
        <w:rPr>
          <w:rStyle w:val="CodingLanguage"/>
        </w:rPr>
      </w:pPr>
      <w:proofErr w:type="gramStart"/>
      <w:r w:rsidRPr="00F576CB">
        <w:rPr>
          <w:rStyle w:val="CodingLanguage"/>
        </w:rPr>
        <w:t>if</w:t>
      </w:r>
      <w:proofErr w:type="gramEnd"/>
      <w:r w:rsidRPr="00F576CB">
        <w:rPr>
          <w:rStyle w:val="CodingLanguage"/>
        </w:rPr>
        <w:t xml:space="preserve"> </w:t>
      </w:r>
      <w:proofErr w:type="spellStart"/>
      <w:r w:rsidRPr="00F576CB">
        <w:rPr>
          <w:rStyle w:val="CodingLanguage"/>
        </w:rPr>
        <w:t>os.environ.get</w:t>
      </w:r>
      <w:proofErr w:type="spellEnd"/>
      <w:r w:rsidRPr="00F576CB">
        <w:rPr>
          <w:rStyle w:val="CodingLanguage"/>
        </w:rPr>
        <w:t>('</w:t>
      </w:r>
      <w:proofErr w:type="spellStart"/>
      <w:r w:rsidRPr="00F576CB">
        <w:rPr>
          <w:rStyle w:val="CodingLanguage"/>
        </w:rPr>
        <w:t>https_proxy</w:t>
      </w:r>
      <w:proofErr w:type="spellEnd"/>
      <w:r w:rsidRPr="00F576CB">
        <w:rPr>
          <w:rStyle w:val="CodingLanguage"/>
        </w:rPr>
        <w:t>'):</w:t>
      </w:r>
    </w:p>
    <w:p w14:paraId="74C99053" w14:textId="77777777" w:rsidR="00957D71" w:rsidRPr="00F576CB" w:rsidRDefault="00957D71" w:rsidP="00957D71">
      <w:pPr>
        <w:pStyle w:val="Coding-Paragraphtight"/>
        <w:rPr>
          <w:rStyle w:val="CodingLanguage"/>
        </w:rPr>
      </w:pPr>
      <w:r w:rsidRPr="00F576CB">
        <w:rPr>
          <w:rStyle w:val="CodingLanguage"/>
        </w:rPr>
        <w:t xml:space="preserve"> </w:t>
      </w:r>
      <w:proofErr w:type="gramStart"/>
      <w:r w:rsidRPr="00F576CB">
        <w:rPr>
          <w:rStyle w:val="CodingLanguage"/>
        </w:rPr>
        <w:t>del</w:t>
      </w:r>
      <w:proofErr w:type="gramEnd"/>
      <w:r w:rsidRPr="00F576CB">
        <w:rPr>
          <w:rStyle w:val="CodingLanguage"/>
        </w:rPr>
        <w:t xml:space="preserve"> </w:t>
      </w:r>
      <w:proofErr w:type="spellStart"/>
      <w:r w:rsidRPr="00F576CB">
        <w:rPr>
          <w:rStyle w:val="CodingLanguage"/>
        </w:rPr>
        <w:t>os.environ</w:t>
      </w:r>
      <w:proofErr w:type="spellEnd"/>
      <w:r w:rsidRPr="00F576CB">
        <w:rPr>
          <w:rStyle w:val="CodingLanguage"/>
        </w:rPr>
        <w:t>['</w:t>
      </w:r>
      <w:proofErr w:type="spellStart"/>
      <w:r w:rsidRPr="00F576CB">
        <w:rPr>
          <w:rStyle w:val="CodingLanguage"/>
        </w:rPr>
        <w:t>https_proxy</w:t>
      </w:r>
      <w:proofErr w:type="spellEnd"/>
      <w:r w:rsidRPr="00F576CB">
        <w:rPr>
          <w:rStyle w:val="CodingLanguage"/>
        </w:rPr>
        <w:t>']</w:t>
      </w:r>
    </w:p>
    <w:p w14:paraId="73B2A7ED" w14:textId="77777777" w:rsidR="00957D71" w:rsidRPr="00F576CB" w:rsidRDefault="00957D71" w:rsidP="00957D71">
      <w:pPr>
        <w:pStyle w:val="Coding-Paragraphtight"/>
        <w:rPr>
          <w:rStyle w:val="CodingLanguage"/>
        </w:rPr>
      </w:pPr>
      <w:proofErr w:type="gramStart"/>
      <w:r w:rsidRPr="00F576CB">
        <w:rPr>
          <w:rStyle w:val="CodingLanguage"/>
        </w:rPr>
        <w:t>if</w:t>
      </w:r>
      <w:proofErr w:type="gramEnd"/>
      <w:r w:rsidRPr="00F576CB">
        <w:rPr>
          <w:rStyle w:val="CodingLanguage"/>
        </w:rPr>
        <w:t xml:space="preserve"> </w:t>
      </w:r>
      <w:proofErr w:type="spellStart"/>
      <w:r w:rsidRPr="00F576CB">
        <w:rPr>
          <w:rStyle w:val="CodingLanguage"/>
        </w:rPr>
        <w:t>os.environ.get</w:t>
      </w:r>
      <w:proofErr w:type="spellEnd"/>
      <w:r w:rsidRPr="00F576CB">
        <w:rPr>
          <w:rStyle w:val="CodingLanguage"/>
        </w:rPr>
        <w:t>('</w:t>
      </w:r>
      <w:proofErr w:type="spellStart"/>
      <w:r w:rsidRPr="00F576CB">
        <w:rPr>
          <w:rStyle w:val="CodingLanguage"/>
        </w:rPr>
        <w:t>http_proxy</w:t>
      </w:r>
      <w:proofErr w:type="spellEnd"/>
      <w:r w:rsidRPr="00F576CB">
        <w:rPr>
          <w:rStyle w:val="CodingLanguage"/>
        </w:rPr>
        <w:t>'):</w:t>
      </w:r>
    </w:p>
    <w:p w14:paraId="27E11EF8" w14:textId="77777777" w:rsidR="00957D71" w:rsidRDefault="00957D71" w:rsidP="00957D71">
      <w:pPr>
        <w:pStyle w:val="Coding-Paragraphtight"/>
        <w:rPr>
          <w:rStyle w:val="CodingLanguage"/>
        </w:rPr>
      </w:pPr>
      <w:r w:rsidRPr="00F576CB">
        <w:rPr>
          <w:rStyle w:val="CodingLanguage"/>
        </w:rPr>
        <w:t xml:space="preserve"> </w:t>
      </w:r>
      <w:proofErr w:type="gramStart"/>
      <w:r w:rsidRPr="00F576CB">
        <w:rPr>
          <w:rStyle w:val="CodingLanguage"/>
        </w:rPr>
        <w:t>del</w:t>
      </w:r>
      <w:proofErr w:type="gramEnd"/>
      <w:r w:rsidRPr="00F576CB">
        <w:rPr>
          <w:rStyle w:val="CodingLanguage"/>
        </w:rPr>
        <w:t xml:space="preserve"> </w:t>
      </w:r>
      <w:proofErr w:type="spellStart"/>
      <w:r w:rsidRPr="00F576CB">
        <w:rPr>
          <w:rStyle w:val="CodingLanguage"/>
        </w:rPr>
        <w:t>os.environ</w:t>
      </w:r>
      <w:proofErr w:type="spellEnd"/>
      <w:r w:rsidRPr="00F576CB">
        <w:rPr>
          <w:rStyle w:val="CodingLanguage"/>
        </w:rPr>
        <w:t>['</w:t>
      </w:r>
      <w:proofErr w:type="spellStart"/>
      <w:r w:rsidRPr="00F576CB">
        <w:rPr>
          <w:rStyle w:val="CodingLanguage"/>
        </w:rPr>
        <w:t>http_proxy</w:t>
      </w:r>
      <w:proofErr w:type="spellEnd"/>
      <w:r w:rsidRPr="00F576CB">
        <w:rPr>
          <w:rStyle w:val="CodingLanguage"/>
        </w:rPr>
        <w:t>']</w:t>
      </w:r>
    </w:p>
    <w:p w14:paraId="026DCAEB" w14:textId="77777777" w:rsidR="00957D71" w:rsidRDefault="00957D71" w:rsidP="00957D71">
      <w:pPr>
        <w:pStyle w:val="Coding-Paragraphtight"/>
        <w:rPr>
          <w:rStyle w:val="CodingLanguage"/>
        </w:rPr>
      </w:pPr>
    </w:p>
    <w:p w14:paraId="490E3D09" w14:textId="77777777" w:rsidR="00957D71" w:rsidRPr="00F576CB" w:rsidRDefault="00957D71" w:rsidP="00957D71">
      <w:pPr>
        <w:pStyle w:val="Coding-Paragraphtight"/>
        <w:rPr>
          <w:rStyle w:val="CodingLanguage"/>
        </w:rPr>
      </w:pPr>
      <w:proofErr w:type="gramStart"/>
      <w:r w:rsidRPr="00F576CB">
        <w:rPr>
          <w:rStyle w:val="CodingLanguage"/>
        </w:rPr>
        <w:t>try</w:t>
      </w:r>
      <w:proofErr w:type="gramEnd"/>
      <w:r w:rsidRPr="00F576CB">
        <w:rPr>
          <w:rStyle w:val="CodingLanguage"/>
        </w:rPr>
        <w:t>:</w:t>
      </w:r>
    </w:p>
    <w:p w14:paraId="42486DCB" w14:textId="77777777" w:rsidR="00957D71" w:rsidRPr="00F576CB" w:rsidRDefault="00957D71" w:rsidP="00957D71">
      <w:pPr>
        <w:pStyle w:val="Coding-Paragraphtight"/>
        <w:rPr>
          <w:rStyle w:val="CodingLanguage"/>
        </w:rPr>
      </w:pPr>
      <w:r w:rsidRPr="00F576CB">
        <w:rPr>
          <w:rStyle w:val="CodingLanguage"/>
        </w:rPr>
        <w:t xml:space="preserve">  </w:t>
      </w:r>
      <w:proofErr w:type="gramStart"/>
      <w:r w:rsidRPr="00F576CB">
        <w:rPr>
          <w:rStyle w:val="CodingLanguage"/>
        </w:rPr>
        <w:t>devices</w:t>
      </w:r>
      <w:proofErr w:type="gramEnd"/>
      <w:r w:rsidRPr="00F576CB">
        <w:rPr>
          <w:rStyle w:val="CodingLanguage"/>
        </w:rPr>
        <w:t xml:space="preserve"> = </w:t>
      </w:r>
      <w:proofErr w:type="spellStart"/>
      <w:r w:rsidRPr="00F576CB">
        <w:rPr>
          <w:rStyle w:val="CodingLanguage"/>
        </w:rPr>
        <w:t>conn.get_vertex_frame</w:t>
      </w:r>
      <w:proofErr w:type="spellEnd"/>
      <w:r w:rsidRPr="00F576CB">
        <w:rPr>
          <w:rStyle w:val="CodingLanguage"/>
        </w:rPr>
        <w:t>('Devices')</w:t>
      </w:r>
    </w:p>
    <w:p w14:paraId="6FA8E853" w14:textId="77777777" w:rsidR="00957D71" w:rsidRPr="00F576CB" w:rsidRDefault="00957D71" w:rsidP="00957D71">
      <w:pPr>
        <w:pStyle w:val="Coding-Paragraphtight"/>
        <w:rPr>
          <w:rStyle w:val="CodingLanguage"/>
        </w:rPr>
      </w:pPr>
      <w:proofErr w:type="gramStart"/>
      <w:r w:rsidRPr="00F576CB">
        <w:rPr>
          <w:rStyle w:val="CodingLanguage"/>
        </w:rPr>
        <w:t>except</w:t>
      </w:r>
      <w:proofErr w:type="gramEnd"/>
      <w:r w:rsidRPr="00F576CB">
        <w:rPr>
          <w:rStyle w:val="CodingLanguage"/>
        </w:rPr>
        <w:t xml:space="preserve"> </w:t>
      </w:r>
      <w:proofErr w:type="spellStart"/>
      <w:r w:rsidRPr="00F576CB">
        <w:rPr>
          <w:rStyle w:val="CodingLanguage"/>
        </w:rPr>
        <w:t>xgt.XgtNameError</w:t>
      </w:r>
      <w:proofErr w:type="spellEnd"/>
      <w:r w:rsidRPr="00F576CB">
        <w:rPr>
          <w:rStyle w:val="CodingLanguage"/>
        </w:rPr>
        <w:t>:</w:t>
      </w:r>
    </w:p>
    <w:p w14:paraId="3DE5A15A" w14:textId="77777777" w:rsidR="00957D71" w:rsidRPr="00F576CB" w:rsidRDefault="00957D71" w:rsidP="00957D71">
      <w:pPr>
        <w:pStyle w:val="Coding-Paragraphtight"/>
        <w:rPr>
          <w:rStyle w:val="CodingLanguage"/>
        </w:rPr>
      </w:pPr>
      <w:r w:rsidRPr="00F576CB">
        <w:rPr>
          <w:rStyle w:val="CodingLanguage"/>
        </w:rPr>
        <w:t xml:space="preserve">  </w:t>
      </w:r>
      <w:proofErr w:type="gramStart"/>
      <w:r w:rsidRPr="00F576CB">
        <w:rPr>
          <w:rStyle w:val="CodingLanguage"/>
        </w:rPr>
        <w:t>devices</w:t>
      </w:r>
      <w:proofErr w:type="gramEnd"/>
      <w:r w:rsidRPr="00F576CB">
        <w:rPr>
          <w:rStyle w:val="CodingLanguage"/>
        </w:rPr>
        <w:t xml:space="preserve"> = </w:t>
      </w:r>
      <w:proofErr w:type="spellStart"/>
      <w:r w:rsidRPr="00F576CB">
        <w:rPr>
          <w:rStyle w:val="CodingLanguage"/>
        </w:rPr>
        <w:t>conn.create_vertex_frame</w:t>
      </w:r>
      <w:proofErr w:type="spellEnd"/>
      <w:r w:rsidRPr="00F576CB">
        <w:rPr>
          <w:rStyle w:val="CodingLanguage"/>
        </w:rPr>
        <w:t>(</w:t>
      </w:r>
    </w:p>
    <w:p w14:paraId="2D6BD46F" w14:textId="77777777" w:rsidR="00957D71" w:rsidRPr="00F576CB" w:rsidRDefault="00957D71" w:rsidP="00957D71">
      <w:pPr>
        <w:pStyle w:val="Coding-Paragraphtight"/>
        <w:rPr>
          <w:rStyle w:val="CodingLanguage"/>
        </w:rPr>
      </w:pPr>
      <w:r w:rsidRPr="00F576CB">
        <w:rPr>
          <w:rStyle w:val="CodingLanguage"/>
        </w:rPr>
        <w:t xml:space="preserve">      </w:t>
      </w:r>
      <w:proofErr w:type="gramStart"/>
      <w:r w:rsidRPr="00F576CB">
        <w:rPr>
          <w:rStyle w:val="CodingLanguage"/>
        </w:rPr>
        <w:t>name</w:t>
      </w:r>
      <w:proofErr w:type="gramEnd"/>
      <w:r w:rsidRPr="00F576CB">
        <w:rPr>
          <w:rStyle w:val="CodingLanguage"/>
        </w:rPr>
        <w:t>='Devices',</w:t>
      </w:r>
    </w:p>
    <w:p w14:paraId="1CC17EE4" w14:textId="77777777" w:rsidR="00957D71" w:rsidRPr="00F576CB" w:rsidRDefault="00957D71" w:rsidP="00957D71">
      <w:pPr>
        <w:pStyle w:val="Coding-Paragraphtight"/>
        <w:rPr>
          <w:rStyle w:val="CodingLanguage"/>
        </w:rPr>
      </w:pPr>
      <w:r w:rsidRPr="00F576CB">
        <w:rPr>
          <w:rStyle w:val="CodingLanguage"/>
        </w:rPr>
        <w:t xml:space="preserve">      </w:t>
      </w:r>
      <w:proofErr w:type="gramStart"/>
      <w:r w:rsidRPr="00F576CB">
        <w:rPr>
          <w:rStyle w:val="CodingLanguage"/>
        </w:rPr>
        <w:t>schema</w:t>
      </w:r>
      <w:proofErr w:type="gramEnd"/>
      <w:r w:rsidRPr="00F576CB">
        <w:rPr>
          <w:rStyle w:val="CodingLanguage"/>
        </w:rPr>
        <w:t xml:space="preserve">=[['device', </w:t>
      </w:r>
      <w:proofErr w:type="spellStart"/>
      <w:r w:rsidRPr="00F576CB">
        <w:rPr>
          <w:rStyle w:val="CodingLanguage"/>
        </w:rPr>
        <w:t>xgt.TEXT</w:t>
      </w:r>
      <w:proofErr w:type="spellEnd"/>
      <w:r w:rsidRPr="00F576CB">
        <w:rPr>
          <w:rStyle w:val="CodingLanguage"/>
        </w:rPr>
        <w:t>]],</w:t>
      </w:r>
    </w:p>
    <w:p w14:paraId="462DBF21" w14:textId="77777777" w:rsidR="00957D71" w:rsidRPr="00F576CB" w:rsidRDefault="00957D71" w:rsidP="00957D71">
      <w:pPr>
        <w:pStyle w:val="Coding-Paragraphtight"/>
        <w:rPr>
          <w:rStyle w:val="CodingLanguage"/>
        </w:rPr>
      </w:pPr>
      <w:r w:rsidRPr="00F576CB">
        <w:rPr>
          <w:rStyle w:val="CodingLanguage"/>
        </w:rPr>
        <w:t xml:space="preserve">      </w:t>
      </w:r>
      <w:proofErr w:type="gramStart"/>
      <w:r w:rsidRPr="00F576CB">
        <w:rPr>
          <w:rStyle w:val="CodingLanguage"/>
        </w:rPr>
        <w:t>key</w:t>
      </w:r>
      <w:proofErr w:type="gramEnd"/>
      <w:r w:rsidRPr="00F576CB">
        <w:rPr>
          <w:rStyle w:val="CodingLanguage"/>
        </w:rPr>
        <w:t>='device')</w:t>
      </w:r>
    </w:p>
    <w:p w14:paraId="640A27B5" w14:textId="77777777" w:rsidR="00957D71" w:rsidRDefault="00957D71" w:rsidP="00957D71">
      <w:pPr>
        <w:pStyle w:val="Coding-Paragraphtight"/>
        <w:rPr>
          <w:rStyle w:val="CodingLanguage"/>
        </w:rPr>
      </w:pPr>
      <w:proofErr w:type="gramStart"/>
      <w:r w:rsidRPr="00F576CB">
        <w:rPr>
          <w:rStyle w:val="CodingLanguage"/>
        </w:rPr>
        <w:t>devices</w:t>
      </w:r>
      <w:proofErr w:type="gramEnd"/>
    </w:p>
    <w:p w14:paraId="74A238F8" w14:textId="77777777" w:rsidR="00957D71" w:rsidRDefault="00957D71" w:rsidP="00957D71">
      <w:pPr>
        <w:pStyle w:val="Coding-Paragraphtight"/>
        <w:rPr>
          <w:rStyle w:val="CodingLanguage"/>
        </w:rPr>
      </w:pPr>
    </w:p>
    <w:p w14:paraId="0E7089B8" w14:textId="77777777" w:rsidR="00957D71" w:rsidRPr="00F576CB" w:rsidRDefault="00957D71" w:rsidP="00957D71">
      <w:pPr>
        <w:pStyle w:val="Coding-Paragraphtight"/>
        <w:rPr>
          <w:rStyle w:val="CodingLanguage"/>
        </w:rPr>
      </w:pPr>
      <w:proofErr w:type="gramStart"/>
      <w:r w:rsidRPr="00F576CB">
        <w:rPr>
          <w:rStyle w:val="CodingLanguage"/>
        </w:rPr>
        <w:t>try</w:t>
      </w:r>
      <w:proofErr w:type="gramEnd"/>
      <w:r w:rsidRPr="00F576CB">
        <w:rPr>
          <w:rStyle w:val="CodingLanguage"/>
        </w:rPr>
        <w:t>:</w:t>
      </w:r>
    </w:p>
    <w:p w14:paraId="0E6002A2" w14:textId="77777777" w:rsidR="00957D71" w:rsidRPr="00F576CB" w:rsidRDefault="00957D71" w:rsidP="00957D71">
      <w:pPr>
        <w:pStyle w:val="Coding-Paragraphtight"/>
        <w:rPr>
          <w:rStyle w:val="CodingLanguage"/>
        </w:rPr>
      </w:pPr>
      <w:r w:rsidRPr="00F576CB">
        <w:rPr>
          <w:rStyle w:val="CodingLanguage"/>
        </w:rPr>
        <w:t xml:space="preserve">  </w:t>
      </w:r>
      <w:proofErr w:type="gramStart"/>
      <w:r w:rsidRPr="00F576CB">
        <w:rPr>
          <w:rStyle w:val="CodingLanguage"/>
        </w:rPr>
        <w:t>netflow</w:t>
      </w:r>
      <w:proofErr w:type="gramEnd"/>
      <w:r w:rsidRPr="00F576CB">
        <w:rPr>
          <w:rStyle w:val="CodingLanguage"/>
        </w:rPr>
        <w:t xml:space="preserve"> = </w:t>
      </w:r>
      <w:proofErr w:type="spellStart"/>
      <w:r w:rsidRPr="00F576CB">
        <w:rPr>
          <w:rStyle w:val="CodingLanguage"/>
        </w:rPr>
        <w:t>conn.get_edge_frame</w:t>
      </w:r>
      <w:proofErr w:type="spellEnd"/>
      <w:r w:rsidRPr="00F576CB">
        <w:rPr>
          <w:rStyle w:val="CodingLanguage"/>
        </w:rPr>
        <w:t>('Netflow')</w:t>
      </w:r>
    </w:p>
    <w:p w14:paraId="1451A977" w14:textId="77777777" w:rsidR="00957D71" w:rsidRPr="00F576CB" w:rsidRDefault="00957D71" w:rsidP="00957D71">
      <w:pPr>
        <w:pStyle w:val="Coding-Paragraphtight"/>
        <w:rPr>
          <w:rStyle w:val="CodingLanguage"/>
        </w:rPr>
      </w:pPr>
      <w:proofErr w:type="gramStart"/>
      <w:r w:rsidRPr="00F576CB">
        <w:rPr>
          <w:rStyle w:val="CodingLanguage"/>
        </w:rPr>
        <w:t>except</w:t>
      </w:r>
      <w:proofErr w:type="gramEnd"/>
      <w:r w:rsidRPr="00F576CB">
        <w:rPr>
          <w:rStyle w:val="CodingLanguage"/>
        </w:rPr>
        <w:t xml:space="preserve"> </w:t>
      </w:r>
      <w:proofErr w:type="spellStart"/>
      <w:r w:rsidRPr="00F576CB">
        <w:rPr>
          <w:rStyle w:val="CodingLanguage"/>
        </w:rPr>
        <w:t>xgt.XgtNameError</w:t>
      </w:r>
      <w:proofErr w:type="spellEnd"/>
      <w:r w:rsidRPr="00F576CB">
        <w:rPr>
          <w:rStyle w:val="CodingLanguage"/>
        </w:rPr>
        <w:t>:</w:t>
      </w:r>
    </w:p>
    <w:p w14:paraId="1BDEFEF1" w14:textId="77777777" w:rsidR="00957D71" w:rsidRPr="00F576CB" w:rsidRDefault="00957D71" w:rsidP="00957D71">
      <w:pPr>
        <w:pStyle w:val="Coding-Paragraphtight"/>
        <w:rPr>
          <w:rStyle w:val="CodingLanguage"/>
        </w:rPr>
      </w:pPr>
      <w:r w:rsidRPr="00F576CB">
        <w:rPr>
          <w:rStyle w:val="CodingLanguage"/>
        </w:rPr>
        <w:t xml:space="preserve">  </w:t>
      </w:r>
      <w:proofErr w:type="gramStart"/>
      <w:r w:rsidRPr="00F576CB">
        <w:rPr>
          <w:rStyle w:val="CodingLanguage"/>
        </w:rPr>
        <w:t>netflow</w:t>
      </w:r>
      <w:proofErr w:type="gramEnd"/>
      <w:r w:rsidRPr="00F576CB">
        <w:rPr>
          <w:rStyle w:val="CodingLanguage"/>
        </w:rPr>
        <w:t xml:space="preserve"> = </w:t>
      </w:r>
      <w:proofErr w:type="spellStart"/>
      <w:r w:rsidRPr="00F576CB">
        <w:rPr>
          <w:rStyle w:val="CodingLanguage"/>
        </w:rPr>
        <w:t>conn.create_edge_frame</w:t>
      </w:r>
      <w:proofErr w:type="spellEnd"/>
      <w:r w:rsidRPr="00F576CB">
        <w:rPr>
          <w:rStyle w:val="CodingLanguage"/>
        </w:rPr>
        <w:t>(</w:t>
      </w:r>
    </w:p>
    <w:p w14:paraId="54E72CAE" w14:textId="77777777" w:rsidR="00957D71" w:rsidRPr="00F576CB" w:rsidRDefault="00957D71" w:rsidP="00957D71">
      <w:pPr>
        <w:pStyle w:val="Coding-Paragraphtight"/>
        <w:rPr>
          <w:rStyle w:val="CodingLanguage"/>
        </w:rPr>
      </w:pPr>
      <w:r w:rsidRPr="00F576CB">
        <w:rPr>
          <w:rStyle w:val="CodingLanguage"/>
        </w:rPr>
        <w:t xml:space="preserve">      </w:t>
      </w:r>
      <w:proofErr w:type="gramStart"/>
      <w:r w:rsidRPr="00F576CB">
        <w:rPr>
          <w:rStyle w:val="CodingLanguage"/>
        </w:rPr>
        <w:t>name</w:t>
      </w:r>
      <w:proofErr w:type="gramEnd"/>
      <w:r w:rsidRPr="00F576CB">
        <w:rPr>
          <w:rStyle w:val="CodingLanguage"/>
        </w:rPr>
        <w:t>='Netflow',</w:t>
      </w:r>
    </w:p>
    <w:p w14:paraId="43A9F3D7" w14:textId="77777777" w:rsidR="00957D71" w:rsidRPr="00F576CB" w:rsidRDefault="00957D71" w:rsidP="00957D71">
      <w:pPr>
        <w:pStyle w:val="Coding-Paragraphtight"/>
        <w:rPr>
          <w:rStyle w:val="CodingLanguage"/>
        </w:rPr>
      </w:pPr>
      <w:r w:rsidRPr="00F576CB">
        <w:rPr>
          <w:rStyle w:val="CodingLanguage"/>
        </w:rPr>
        <w:t xml:space="preserve">      </w:t>
      </w:r>
      <w:proofErr w:type="gramStart"/>
      <w:r w:rsidRPr="00F576CB">
        <w:rPr>
          <w:rStyle w:val="CodingLanguage"/>
        </w:rPr>
        <w:t>schema</w:t>
      </w:r>
      <w:proofErr w:type="gramEnd"/>
      <w:r w:rsidRPr="00F576CB">
        <w:rPr>
          <w:rStyle w:val="CodingLanguage"/>
        </w:rPr>
        <w:t>=[['</w:t>
      </w:r>
      <w:proofErr w:type="spellStart"/>
      <w:r w:rsidRPr="00F576CB">
        <w:rPr>
          <w:rStyle w:val="CodingLanguage"/>
        </w:rPr>
        <w:t>epoch_time</w:t>
      </w:r>
      <w:proofErr w:type="spellEnd"/>
      <w:r w:rsidRPr="00F576CB">
        <w:rPr>
          <w:rStyle w:val="CodingLanguage"/>
        </w:rPr>
        <w:t>', xgt.INT],</w:t>
      </w:r>
    </w:p>
    <w:p w14:paraId="69FC56C5" w14:textId="77777777" w:rsidR="00957D71" w:rsidRPr="00F576CB" w:rsidRDefault="00957D71" w:rsidP="00957D71">
      <w:pPr>
        <w:pStyle w:val="Coding-Paragraphtight"/>
        <w:rPr>
          <w:rStyle w:val="CodingLanguage"/>
        </w:rPr>
      </w:pPr>
      <w:r w:rsidRPr="00F576CB">
        <w:rPr>
          <w:rStyle w:val="CodingLanguage"/>
        </w:rPr>
        <w:t xml:space="preserve">              </w:t>
      </w:r>
      <w:proofErr w:type="gramStart"/>
      <w:r w:rsidRPr="00F576CB">
        <w:rPr>
          <w:rStyle w:val="CodingLanguage"/>
        </w:rPr>
        <w:t>['duration</w:t>
      </w:r>
      <w:proofErr w:type="gramEnd"/>
      <w:r w:rsidRPr="00F576CB">
        <w:rPr>
          <w:rStyle w:val="CodingLanguage"/>
        </w:rPr>
        <w:t>', xgt.INT],</w:t>
      </w:r>
    </w:p>
    <w:p w14:paraId="1099B157"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src_device</w:t>
      </w:r>
      <w:proofErr w:type="spellEnd"/>
      <w:r w:rsidRPr="00F576CB">
        <w:rPr>
          <w:rStyle w:val="CodingLanguage"/>
        </w:rPr>
        <w:t xml:space="preserve">', </w:t>
      </w:r>
      <w:proofErr w:type="spellStart"/>
      <w:r w:rsidRPr="00F576CB">
        <w:rPr>
          <w:rStyle w:val="CodingLanguage"/>
        </w:rPr>
        <w:t>xgt.TEXT</w:t>
      </w:r>
      <w:proofErr w:type="spellEnd"/>
      <w:r w:rsidRPr="00F576CB">
        <w:rPr>
          <w:rStyle w:val="CodingLanguage"/>
        </w:rPr>
        <w:t>],</w:t>
      </w:r>
    </w:p>
    <w:p w14:paraId="73350E0D"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dst_device</w:t>
      </w:r>
      <w:proofErr w:type="spellEnd"/>
      <w:r w:rsidRPr="00F576CB">
        <w:rPr>
          <w:rStyle w:val="CodingLanguage"/>
        </w:rPr>
        <w:t xml:space="preserve">', </w:t>
      </w:r>
      <w:proofErr w:type="spellStart"/>
      <w:r w:rsidRPr="00F576CB">
        <w:rPr>
          <w:rStyle w:val="CodingLanguage"/>
        </w:rPr>
        <w:t>xgt.TEXT</w:t>
      </w:r>
      <w:proofErr w:type="spellEnd"/>
      <w:r w:rsidRPr="00F576CB">
        <w:rPr>
          <w:rStyle w:val="CodingLanguage"/>
        </w:rPr>
        <w:t>],</w:t>
      </w:r>
    </w:p>
    <w:p w14:paraId="5568F272" w14:textId="77777777" w:rsidR="00957D71" w:rsidRPr="00F576CB" w:rsidRDefault="00957D71" w:rsidP="00957D71">
      <w:pPr>
        <w:pStyle w:val="Coding-Paragraphtight"/>
        <w:rPr>
          <w:rStyle w:val="CodingLanguage"/>
        </w:rPr>
      </w:pPr>
      <w:r w:rsidRPr="00F576CB">
        <w:rPr>
          <w:rStyle w:val="CodingLanguage"/>
        </w:rPr>
        <w:t xml:space="preserve">              </w:t>
      </w:r>
      <w:proofErr w:type="gramStart"/>
      <w:r w:rsidRPr="00F576CB">
        <w:rPr>
          <w:rStyle w:val="CodingLanguage"/>
        </w:rPr>
        <w:t>['protocol</w:t>
      </w:r>
      <w:proofErr w:type="gramEnd"/>
      <w:r w:rsidRPr="00F576CB">
        <w:rPr>
          <w:rStyle w:val="CodingLanguage"/>
        </w:rPr>
        <w:t>', xgt.INT],</w:t>
      </w:r>
    </w:p>
    <w:p w14:paraId="3629E4A5"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src_port</w:t>
      </w:r>
      <w:proofErr w:type="spellEnd"/>
      <w:r w:rsidRPr="00F576CB">
        <w:rPr>
          <w:rStyle w:val="CodingLanguage"/>
        </w:rPr>
        <w:t>', xgt.INT],</w:t>
      </w:r>
    </w:p>
    <w:p w14:paraId="003550A2"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dst_port</w:t>
      </w:r>
      <w:proofErr w:type="spellEnd"/>
      <w:r w:rsidRPr="00F576CB">
        <w:rPr>
          <w:rStyle w:val="CodingLanguage"/>
        </w:rPr>
        <w:t>', xgt.INT],</w:t>
      </w:r>
    </w:p>
    <w:p w14:paraId="1862FD4B"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src_packets</w:t>
      </w:r>
      <w:proofErr w:type="spellEnd"/>
      <w:r w:rsidRPr="00F576CB">
        <w:rPr>
          <w:rStyle w:val="CodingLanguage"/>
        </w:rPr>
        <w:t>', xgt.INT],</w:t>
      </w:r>
    </w:p>
    <w:p w14:paraId="289BE0B2"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dst_packets</w:t>
      </w:r>
      <w:proofErr w:type="spellEnd"/>
      <w:r w:rsidRPr="00F576CB">
        <w:rPr>
          <w:rStyle w:val="CodingLanguage"/>
        </w:rPr>
        <w:t>', xgt.INT],</w:t>
      </w:r>
    </w:p>
    <w:p w14:paraId="7F07C237"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src_bytes</w:t>
      </w:r>
      <w:proofErr w:type="spellEnd"/>
      <w:r w:rsidRPr="00F576CB">
        <w:rPr>
          <w:rStyle w:val="CodingLanguage"/>
        </w:rPr>
        <w:t>', xgt.INT],</w:t>
      </w:r>
    </w:p>
    <w:p w14:paraId="67B2BB2E"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dst_bytes</w:t>
      </w:r>
      <w:proofErr w:type="spellEnd"/>
      <w:r w:rsidRPr="00F576CB">
        <w:rPr>
          <w:rStyle w:val="CodingLanguage"/>
        </w:rPr>
        <w:t>', xgt.INT]],</w:t>
      </w:r>
    </w:p>
    <w:p w14:paraId="4EC3AFA6" w14:textId="77777777" w:rsidR="00957D71" w:rsidRPr="00F576CB" w:rsidRDefault="00957D71" w:rsidP="00957D71">
      <w:pPr>
        <w:pStyle w:val="Coding-Paragraphtight"/>
        <w:rPr>
          <w:rStyle w:val="CodingLanguage"/>
        </w:rPr>
      </w:pPr>
      <w:r w:rsidRPr="00F576CB">
        <w:rPr>
          <w:rStyle w:val="CodingLanguage"/>
        </w:rPr>
        <w:t xml:space="preserve">      </w:t>
      </w:r>
      <w:proofErr w:type="gramStart"/>
      <w:r w:rsidRPr="00F576CB">
        <w:rPr>
          <w:rStyle w:val="CodingLanguage"/>
        </w:rPr>
        <w:t>source=</w:t>
      </w:r>
      <w:proofErr w:type="gramEnd"/>
      <w:r w:rsidRPr="00F576CB">
        <w:rPr>
          <w:rStyle w:val="CodingLanguage"/>
        </w:rPr>
        <w:t>devices,</w:t>
      </w:r>
    </w:p>
    <w:p w14:paraId="44364846" w14:textId="77777777" w:rsidR="00957D71" w:rsidRPr="00F576CB" w:rsidRDefault="00957D71" w:rsidP="00957D71">
      <w:pPr>
        <w:pStyle w:val="Coding-Paragraphtight"/>
        <w:rPr>
          <w:rStyle w:val="CodingLanguage"/>
        </w:rPr>
      </w:pPr>
      <w:r w:rsidRPr="00F576CB">
        <w:rPr>
          <w:rStyle w:val="CodingLanguage"/>
        </w:rPr>
        <w:t xml:space="preserve">      </w:t>
      </w:r>
      <w:proofErr w:type="gramStart"/>
      <w:r w:rsidRPr="00F576CB">
        <w:rPr>
          <w:rStyle w:val="CodingLanguage"/>
        </w:rPr>
        <w:t>target=</w:t>
      </w:r>
      <w:proofErr w:type="gramEnd"/>
      <w:r w:rsidRPr="00F576CB">
        <w:rPr>
          <w:rStyle w:val="CodingLanguage"/>
        </w:rPr>
        <w:t>devices,</w:t>
      </w:r>
    </w:p>
    <w:p w14:paraId="717F7E84"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source_key</w:t>
      </w:r>
      <w:proofErr w:type="spellEnd"/>
      <w:r w:rsidRPr="00F576CB">
        <w:rPr>
          <w:rStyle w:val="CodingLanguage"/>
        </w:rPr>
        <w:t>='</w:t>
      </w:r>
      <w:proofErr w:type="spellStart"/>
      <w:r w:rsidRPr="00F576CB">
        <w:rPr>
          <w:rStyle w:val="CodingLanguage"/>
        </w:rPr>
        <w:t>src_device</w:t>
      </w:r>
      <w:proofErr w:type="spellEnd"/>
      <w:r w:rsidRPr="00F576CB">
        <w:rPr>
          <w:rStyle w:val="CodingLanguage"/>
        </w:rPr>
        <w:t>',</w:t>
      </w:r>
    </w:p>
    <w:p w14:paraId="43258D08"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target_key</w:t>
      </w:r>
      <w:proofErr w:type="spellEnd"/>
      <w:r w:rsidRPr="00F576CB">
        <w:rPr>
          <w:rStyle w:val="CodingLanguage"/>
        </w:rPr>
        <w:t>='</w:t>
      </w:r>
      <w:proofErr w:type="spellStart"/>
      <w:r w:rsidRPr="00F576CB">
        <w:rPr>
          <w:rStyle w:val="CodingLanguage"/>
        </w:rPr>
        <w:t>dst_device</w:t>
      </w:r>
      <w:proofErr w:type="spellEnd"/>
      <w:r w:rsidRPr="00F576CB">
        <w:rPr>
          <w:rStyle w:val="CodingLanguage"/>
        </w:rPr>
        <w:t>')</w:t>
      </w:r>
    </w:p>
    <w:p w14:paraId="12A04825" w14:textId="77777777" w:rsidR="00957D71" w:rsidRDefault="00957D71" w:rsidP="00957D71">
      <w:pPr>
        <w:pStyle w:val="Coding-Paragraphtight"/>
        <w:rPr>
          <w:rStyle w:val="CodingLanguage"/>
        </w:rPr>
      </w:pPr>
      <w:proofErr w:type="gramStart"/>
      <w:r w:rsidRPr="00F576CB">
        <w:rPr>
          <w:rStyle w:val="CodingLanguage"/>
        </w:rPr>
        <w:t>netflow</w:t>
      </w:r>
      <w:proofErr w:type="gramEnd"/>
    </w:p>
    <w:p w14:paraId="29FC7DEC" w14:textId="77777777" w:rsidR="00957D71" w:rsidRDefault="00957D71" w:rsidP="00957D71">
      <w:pPr>
        <w:pStyle w:val="Coding-Paragraphtight"/>
        <w:rPr>
          <w:rStyle w:val="CodingLanguage"/>
        </w:rPr>
      </w:pPr>
    </w:p>
    <w:p w14:paraId="56778F57" w14:textId="77777777" w:rsidR="00957D71" w:rsidRPr="00F576CB" w:rsidRDefault="00957D71" w:rsidP="00957D71">
      <w:pPr>
        <w:pStyle w:val="Coding-Paragraphtight"/>
        <w:rPr>
          <w:rStyle w:val="CodingLanguage"/>
        </w:rPr>
      </w:pPr>
      <w:proofErr w:type="gramStart"/>
      <w:r w:rsidRPr="00F576CB">
        <w:rPr>
          <w:rStyle w:val="CodingLanguage"/>
        </w:rPr>
        <w:t>try</w:t>
      </w:r>
      <w:proofErr w:type="gramEnd"/>
      <w:r w:rsidRPr="00F576CB">
        <w:rPr>
          <w:rStyle w:val="CodingLanguage"/>
        </w:rPr>
        <w:t>:</w:t>
      </w:r>
    </w:p>
    <w:p w14:paraId="43C2D6D2"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host_events</w:t>
      </w:r>
      <w:proofErr w:type="spellEnd"/>
      <w:r w:rsidRPr="00F576CB">
        <w:rPr>
          <w:rStyle w:val="CodingLanguage"/>
        </w:rPr>
        <w:t xml:space="preserve"> = </w:t>
      </w:r>
      <w:proofErr w:type="spellStart"/>
      <w:r w:rsidRPr="00F576CB">
        <w:rPr>
          <w:rStyle w:val="CodingLanguage"/>
        </w:rPr>
        <w:t>conn.get_edge_</w:t>
      </w:r>
      <w:proofErr w:type="gramStart"/>
      <w:r w:rsidRPr="00F576CB">
        <w:rPr>
          <w:rStyle w:val="CodingLanguage"/>
        </w:rPr>
        <w:t>frame</w:t>
      </w:r>
      <w:proofErr w:type="spellEnd"/>
      <w:r w:rsidRPr="00F576CB">
        <w:rPr>
          <w:rStyle w:val="CodingLanguage"/>
        </w:rPr>
        <w:t>(</w:t>
      </w:r>
      <w:proofErr w:type="gramEnd"/>
      <w:r w:rsidRPr="00F576CB">
        <w:rPr>
          <w:rStyle w:val="CodingLanguage"/>
        </w:rPr>
        <w:t>'</w:t>
      </w:r>
      <w:proofErr w:type="spellStart"/>
      <w:r w:rsidRPr="00F576CB">
        <w:rPr>
          <w:rStyle w:val="CodingLanguage"/>
        </w:rPr>
        <w:t>HostEvents</w:t>
      </w:r>
      <w:proofErr w:type="spellEnd"/>
      <w:r w:rsidRPr="00F576CB">
        <w:rPr>
          <w:rStyle w:val="CodingLanguage"/>
        </w:rPr>
        <w:t>')</w:t>
      </w:r>
    </w:p>
    <w:p w14:paraId="24B80471" w14:textId="77777777" w:rsidR="00957D71" w:rsidRPr="00F576CB" w:rsidRDefault="00957D71" w:rsidP="00957D71">
      <w:pPr>
        <w:pStyle w:val="Coding-Paragraphtight"/>
        <w:rPr>
          <w:rStyle w:val="CodingLanguage"/>
        </w:rPr>
      </w:pPr>
      <w:proofErr w:type="gramStart"/>
      <w:r w:rsidRPr="00F576CB">
        <w:rPr>
          <w:rStyle w:val="CodingLanguage"/>
        </w:rPr>
        <w:t>except</w:t>
      </w:r>
      <w:proofErr w:type="gramEnd"/>
      <w:r w:rsidRPr="00F576CB">
        <w:rPr>
          <w:rStyle w:val="CodingLanguage"/>
        </w:rPr>
        <w:t xml:space="preserve"> </w:t>
      </w:r>
      <w:proofErr w:type="spellStart"/>
      <w:r w:rsidRPr="00F576CB">
        <w:rPr>
          <w:rStyle w:val="CodingLanguage"/>
        </w:rPr>
        <w:t>xgt.XgtNameError</w:t>
      </w:r>
      <w:proofErr w:type="spellEnd"/>
      <w:r w:rsidRPr="00F576CB">
        <w:rPr>
          <w:rStyle w:val="CodingLanguage"/>
        </w:rPr>
        <w:t>:</w:t>
      </w:r>
    </w:p>
    <w:p w14:paraId="428F27D6"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host_events</w:t>
      </w:r>
      <w:proofErr w:type="spellEnd"/>
      <w:r w:rsidRPr="00F576CB">
        <w:rPr>
          <w:rStyle w:val="CodingLanguage"/>
        </w:rPr>
        <w:t xml:space="preserve"> = </w:t>
      </w:r>
      <w:proofErr w:type="spellStart"/>
      <w:r w:rsidRPr="00F576CB">
        <w:rPr>
          <w:rStyle w:val="CodingLanguage"/>
        </w:rPr>
        <w:t>conn.create_edge_</w:t>
      </w:r>
      <w:proofErr w:type="gramStart"/>
      <w:r w:rsidRPr="00F576CB">
        <w:rPr>
          <w:rStyle w:val="CodingLanguage"/>
        </w:rPr>
        <w:t>frame</w:t>
      </w:r>
      <w:proofErr w:type="spellEnd"/>
      <w:r w:rsidRPr="00F576CB">
        <w:rPr>
          <w:rStyle w:val="CodingLanguage"/>
        </w:rPr>
        <w:t>(</w:t>
      </w:r>
      <w:proofErr w:type="gramEnd"/>
    </w:p>
    <w:p w14:paraId="08F80CD8" w14:textId="77777777" w:rsidR="00957D71" w:rsidRPr="00F576CB" w:rsidRDefault="00957D71" w:rsidP="00957D71">
      <w:pPr>
        <w:pStyle w:val="Coding-Paragraphtight"/>
        <w:rPr>
          <w:rStyle w:val="CodingLanguage"/>
        </w:rPr>
      </w:pPr>
      <w:r w:rsidRPr="00F576CB">
        <w:rPr>
          <w:rStyle w:val="CodingLanguage"/>
        </w:rPr>
        <w:t xml:space="preserve">      </w:t>
      </w:r>
      <w:proofErr w:type="gramStart"/>
      <w:r w:rsidRPr="00F576CB">
        <w:rPr>
          <w:rStyle w:val="CodingLanguage"/>
        </w:rPr>
        <w:t>name</w:t>
      </w:r>
      <w:proofErr w:type="gramEnd"/>
      <w:r w:rsidRPr="00F576CB">
        <w:rPr>
          <w:rStyle w:val="CodingLanguage"/>
        </w:rPr>
        <w:t>='</w:t>
      </w:r>
      <w:proofErr w:type="spellStart"/>
      <w:r w:rsidRPr="00F576CB">
        <w:rPr>
          <w:rStyle w:val="CodingLanguage"/>
        </w:rPr>
        <w:t>HostEvents</w:t>
      </w:r>
      <w:proofErr w:type="spellEnd"/>
      <w:r w:rsidRPr="00F576CB">
        <w:rPr>
          <w:rStyle w:val="CodingLanguage"/>
        </w:rPr>
        <w:t>',</w:t>
      </w:r>
    </w:p>
    <w:p w14:paraId="2F11749D" w14:textId="77777777" w:rsidR="00957D71" w:rsidRPr="00F576CB" w:rsidRDefault="00957D71" w:rsidP="00957D71">
      <w:pPr>
        <w:pStyle w:val="Coding-Paragraphtight"/>
        <w:rPr>
          <w:rStyle w:val="CodingLanguage"/>
        </w:rPr>
      </w:pPr>
      <w:r w:rsidRPr="00F576CB">
        <w:rPr>
          <w:rStyle w:val="CodingLanguage"/>
        </w:rPr>
        <w:t xml:space="preserve">      </w:t>
      </w:r>
      <w:proofErr w:type="gramStart"/>
      <w:r w:rsidRPr="00F576CB">
        <w:rPr>
          <w:rStyle w:val="CodingLanguage"/>
        </w:rPr>
        <w:t>schema</w:t>
      </w:r>
      <w:proofErr w:type="gramEnd"/>
      <w:r w:rsidRPr="00F576CB">
        <w:rPr>
          <w:rStyle w:val="CodingLanguage"/>
        </w:rPr>
        <w:t>=[['</w:t>
      </w:r>
      <w:proofErr w:type="spellStart"/>
      <w:r w:rsidRPr="00F576CB">
        <w:rPr>
          <w:rStyle w:val="CodingLanguage"/>
        </w:rPr>
        <w:t>epoch_time</w:t>
      </w:r>
      <w:proofErr w:type="spellEnd"/>
      <w:r w:rsidRPr="00F576CB">
        <w:rPr>
          <w:rStyle w:val="CodingLanguage"/>
        </w:rPr>
        <w:t>', xgt.INT],</w:t>
      </w:r>
    </w:p>
    <w:p w14:paraId="4BB38313"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event_id</w:t>
      </w:r>
      <w:proofErr w:type="spellEnd"/>
      <w:r w:rsidRPr="00F576CB">
        <w:rPr>
          <w:rStyle w:val="CodingLanguage"/>
        </w:rPr>
        <w:t>', xgt.INT],</w:t>
      </w:r>
    </w:p>
    <w:p w14:paraId="40B85A27"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log_host</w:t>
      </w:r>
      <w:proofErr w:type="spellEnd"/>
      <w:r w:rsidRPr="00F576CB">
        <w:rPr>
          <w:rStyle w:val="CodingLanguage"/>
        </w:rPr>
        <w:t xml:space="preserve">', </w:t>
      </w:r>
      <w:proofErr w:type="spellStart"/>
      <w:r w:rsidRPr="00F576CB">
        <w:rPr>
          <w:rStyle w:val="CodingLanguage"/>
        </w:rPr>
        <w:t>xgt.TEXT</w:t>
      </w:r>
      <w:proofErr w:type="spellEnd"/>
      <w:r w:rsidRPr="00F576CB">
        <w:rPr>
          <w:rStyle w:val="CodingLanguage"/>
        </w:rPr>
        <w:t>],</w:t>
      </w:r>
    </w:p>
    <w:p w14:paraId="7B67535F"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user_name</w:t>
      </w:r>
      <w:proofErr w:type="spellEnd"/>
      <w:r w:rsidRPr="00F576CB">
        <w:rPr>
          <w:rStyle w:val="CodingLanguage"/>
        </w:rPr>
        <w:t xml:space="preserve">', </w:t>
      </w:r>
      <w:proofErr w:type="spellStart"/>
      <w:r w:rsidRPr="00F576CB">
        <w:rPr>
          <w:rStyle w:val="CodingLanguage"/>
        </w:rPr>
        <w:t>xgt.TEXT</w:t>
      </w:r>
      <w:proofErr w:type="spellEnd"/>
      <w:r w:rsidRPr="00F576CB">
        <w:rPr>
          <w:rStyle w:val="CodingLanguage"/>
        </w:rPr>
        <w:t>],</w:t>
      </w:r>
    </w:p>
    <w:p w14:paraId="45F64F1C"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domain_name</w:t>
      </w:r>
      <w:proofErr w:type="spellEnd"/>
      <w:r w:rsidRPr="00F576CB">
        <w:rPr>
          <w:rStyle w:val="CodingLanguage"/>
        </w:rPr>
        <w:t xml:space="preserve">', </w:t>
      </w:r>
      <w:proofErr w:type="spellStart"/>
      <w:r w:rsidRPr="00F576CB">
        <w:rPr>
          <w:rStyle w:val="CodingLanguage"/>
        </w:rPr>
        <w:t>xgt.TEXT</w:t>
      </w:r>
      <w:proofErr w:type="spellEnd"/>
      <w:r w:rsidRPr="00F576CB">
        <w:rPr>
          <w:rStyle w:val="CodingLanguage"/>
        </w:rPr>
        <w:t>],</w:t>
      </w:r>
    </w:p>
    <w:p w14:paraId="1545B8B8"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logon_id</w:t>
      </w:r>
      <w:proofErr w:type="spellEnd"/>
      <w:r w:rsidRPr="00F576CB">
        <w:rPr>
          <w:rStyle w:val="CodingLanguage"/>
        </w:rPr>
        <w:t>', xgt.INT],</w:t>
      </w:r>
    </w:p>
    <w:p w14:paraId="2ECC32A0"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process_name</w:t>
      </w:r>
      <w:proofErr w:type="spellEnd"/>
      <w:r w:rsidRPr="00F576CB">
        <w:rPr>
          <w:rStyle w:val="CodingLanguage"/>
        </w:rPr>
        <w:t xml:space="preserve">', </w:t>
      </w:r>
      <w:proofErr w:type="spellStart"/>
      <w:r w:rsidRPr="00F576CB">
        <w:rPr>
          <w:rStyle w:val="CodingLanguage"/>
        </w:rPr>
        <w:t>xgt.TEXT</w:t>
      </w:r>
      <w:proofErr w:type="spellEnd"/>
      <w:r w:rsidRPr="00F576CB">
        <w:rPr>
          <w:rStyle w:val="CodingLanguage"/>
        </w:rPr>
        <w:t>],</w:t>
      </w:r>
    </w:p>
    <w:p w14:paraId="6ABEFE69"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process_id</w:t>
      </w:r>
      <w:proofErr w:type="spellEnd"/>
      <w:r w:rsidRPr="00F576CB">
        <w:rPr>
          <w:rStyle w:val="CodingLanguage"/>
        </w:rPr>
        <w:t>', xgt.INT],</w:t>
      </w:r>
    </w:p>
    <w:p w14:paraId="3C32FDA0"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parent_process_name</w:t>
      </w:r>
      <w:proofErr w:type="spellEnd"/>
      <w:r w:rsidRPr="00F576CB">
        <w:rPr>
          <w:rStyle w:val="CodingLanguage"/>
        </w:rPr>
        <w:t xml:space="preserve">', </w:t>
      </w:r>
      <w:proofErr w:type="spellStart"/>
      <w:r w:rsidRPr="00F576CB">
        <w:rPr>
          <w:rStyle w:val="CodingLanguage"/>
        </w:rPr>
        <w:t>xgt.TEXT</w:t>
      </w:r>
      <w:proofErr w:type="spellEnd"/>
      <w:r w:rsidRPr="00F576CB">
        <w:rPr>
          <w:rStyle w:val="CodingLanguage"/>
        </w:rPr>
        <w:t>],</w:t>
      </w:r>
    </w:p>
    <w:p w14:paraId="0B38CA28"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parent_process_id</w:t>
      </w:r>
      <w:proofErr w:type="spellEnd"/>
      <w:r w:rsidRPr="00F576CB">
        <w:rPr>
          <w:rStyle w:val="CodingLanguage"/>
        </w:rPr>
        <w:t>', xgt.INT]],</w:t>
      </w:r>
    </w:p>
    <w:p w14:paraId="1CB00AA5" w14:textId="77777777" w:rsidR="00957D71" w:rsidRPr="00F576CB" w:rsidRDefault="00957D71" w:rsidP="00957D71">
      <w:pPr>
        <w:pStyle w:val="Coding-Paragraphtight"/>
        <w:rPr>
          <w:rStyle w:val="CodingLanguage"/>
        </w:rPr>
      </w:pPr>
      <w:r w:rsidRPr="00F576CB">
        <w:rPr>
          <w:rStyle w:val="CodingLanguage"/>
        </w:rPr>
        <w:lastRenderedPageBreak/>
        <w:t xml:space="preserve">           </w:t>
      </w:r>
      <w:proofErr w:type="gramStart"/>
      <w:r w:rsidRPr="00F576CB">
        <w:rPr>
          <w:rStyle w:val="CodingLanguage"/>
        </w:rPr>
        <w:t>source=</w:t>
      </w:r>
      <w:proofErr w:type="gramEnd"/>
      <w:r w:rsidRPr="00F576CB">
        <w:rPr>
          <w:rStyle w:val="CodingLanguage"/>
        </w:rPr>
        <w:t>devices,</w:t>
      </w:r>
    </w:p>
    <w:p w14:paraId="28951291" w14:textId="77777777" w:rsidR="00957D71" w:rsidRPr="00F576CB" w:rsidRDefault="00957D71" w:rsidP="00957D71">
      <w:pPr>
        <w:pStyle w:val="Coding-Paragraphtight"/>
        <w:rPr>
          <w:rStyle w:val="CodingLanguage"/>
        </w:rPr>
      </w:pPr>
      <w:r w:rsidRPr="00F576CB">
        <w:rPr>
          <w:rStyle w:val="CodingLanguage"/>
        </w:rPr>
        <w:t xml:space="preserve">           </w:t>
      </w:r>
      <w:proofErr w:type="gramStart"/>
      <w:r w:rsidRPr="00F576CB">
        <w:rPr>
          <w:rStyle w:val="CodingLanguage"/>
        </w:rPr>
        <w:t>target=</w:t>
      </w:r>
      <w:proofErr w:type="gramEnd"/>
      <w:r w:rsidRPr="00F576CB">
        <w:rPr>
          <w:rStyle w:val="CodingLanguage"/>
        </w:rPr>
        <w:t>devices,</w:t>
      </w:r>
    </w:p>
    <w:p w14:paraId="79F6081C"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source_key</w:t>
      </w:r>
      <w:proofErr w:type="spellEnd"/>
      <w:r w:rsidRPr="00F576CB">
        <w:rPr>
          <w:rStyle w:val="CodingLanguage"/>
        </w:rPr>
        <w:t>='</w:t>
      </w:r>
      <w:proofErr w:type="spellStart"/>
      <w:r w:rsidRPr="00F576CB">
        <w:rPr>
          <w:rStyle w:val="CodingLanguage"/>
        </w:rPr>
        <w:t>log_host</w:t>
      </w:r>
      <w:proofErr w:type="spellEnd"/>
      <w:r w:rsidRPr="00F576CB">
        <w:rPr>
          <w:rStyle w:val="CodingLanguage"/>
        </w:rPr>
        <w:t>',</w:t>
      </w:r>
    </w:p>
    <w:p w14:paraId="6EA2064A"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target_key</w:t>
      </w:r>
      <w:proofErr w:type="spellEnd"/>
      <w:r w:rsidRPr="00F576CB">
        <w:rPr>
          <w:rStyle w:val="CodingLanguage"/>
        </w:rPr>
        <w:t>='</w:t>
      </w:r>
      <w:proofErr w:type="spellStart"/>
      <w:r w:rsidRPr="00F576CB">
        <w:rPr>
          <w:rStyle w:val="CodingLanguage"/>
        </w:rPr>
        <w:t>log_host</w:t>
      </w:r>
      <w:proofErr w:type="spellEnd"/>
      <w:r w:rsidRPr="00F576CB">
        <w:rPr>
          <w:rStyle w:val="CodingLanguage"/>
        </w:rPr>
        <w:t>')</w:t>
      </w:r>
    </w:p>
    <w:p w14:paraId="58D84948" w14:textId="77777777" w:rsidR="00957D71" w:rsidRDefault="00957D71" w:rsidP="00957D71">
      <w:pPr>
        <w:pStyle w:val="Coding-Paragraphtight"/>
        <w:rPr>
          <w:rStyle w:val="CodingLanguage"/>
        </w:rPr>
      </w:pPr>
      <w:proofErr w:type="spellStart"/>
      <w:r w:rsidRPr="00F576CB">
        <w:rPr>
          <w:rStyle w:val="CodingLanguage"/>
        </w:rPr>
        <w:t>host_events</w:t>
      </w:r>
      <w:proofErr w:type="spellEnd"/>
    </w:p>
    <w:p w14:paraId="7C80277E" w14:textId="77777777" w:rsidR="00957D71" w:rsidRDefault="00957D71" w:rsidP="00957D71">
      <w:pPr>
        <w:pStyle w:val="Coding-Paragraphtight"/>
        <w:rPr>
          <w:rStyle w:val="CodingLanguage"/>
        </w:rPr>
      </w:pPr>
    </w:p>
    <w:p w14:paraId="5B7812E5" w14:textId="77777777" w:rsidR="00957D71" w:rsidRPr="00F576CB" w:rsidRDefault="00957D71" w:rsidP="00957D71">
      <w:pPr>
        <w:pStyle w:val="Coding-Paragraphtight"/>
        <w:rPr>
          <w:rStyle w:val="CodingLanguage"/>
        </w:rPr>
      </w:pPr>
      <w:proofErr w:type="gramStart"/>
      <w:r w:rsidRPr="00F576CB">
        <w:rPr>
          <w:rStyle w:val="CodingLanguage"/>
        </w:rPr>
        <w:t>try</w:t>
      </w:r>
      <w:proofErr w:type="gramEnd"/>
      <w:r w:rsidRPr="00F576CB">
        <w:rPr>
          <w:rStyle w:val="CodingLanguage"/>
        </w:rPr>
        <w:t>:</w:t>
      </w:r>
    </w:p>
    <w:p w14:paraId="2879BA6D"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auth_events</w:t>
      </w:r>
      <w:proofErr w:type="spellEnd"/>
      <w:r w:rsidRPr="00F576CB">
        <w:rPr>
          <w:rStyle w:val="CodingLanguage"/>
        </w:rPr>
        <w:t xml:space="preserve"> = </w:t>
      </w:r>
      <w:proofErr w:type="spellStart"/>
      <w:r w:rsidRPr="00F576CB">
        <w:rPr>
          <w:rStyle w:val="CodingLanguage"/>
        </w:rPr>
        <w:t>conn.get_edge_</w:t>
      </w:r>
      <w:proofErr w:type="gramStart"/>
      <w:r w:rsidRPr="00F576CB">
        <w:rPr>
          <w:rStyle w:val="CodingLanguage"/>
        </w:rPr>
        <w:t>frame</w:t>
      </w:r>
      <w:proofErr w:type="spellEnd"/>
      <w:r w:rsidRPr="00F576CB">
        <w:rPr>
          <w:rStyle w:val="CodingLanguage"/>
        </w:rPr>
        <w:t>(</w:t>
      </w:r>
      <w:proofErr w:type="gramEnd"/>
      <w:r w:rsidRPr="00F576CB">
        <w:rPr>
          <w:rStyle w:val="CodingLanguage"/>
        </w:rPr>
        <w:t>'AuthEvents')</w:t>
      </w:r>
    </w:p>
    <w:p w14:paraId="60F1BC44" w14:textId="77777777" w:rsidR="00957D71" w:rsidRPr="00F576CB" w:rsidRDefault="00957D71" w:rsidP="00957D71">
      <w:pPr>
        <w:pStyle w:val="Coding-Paragraphtight"/>
        <w:rPr>
          <w:rStyle w:val="CodingLanguage"/>
        </w:rPr>
      </w:pPr>
      <w:proofErr w:type="gramStart"/>
      <w:r w:rsidRPr="00F576CB">
        <w:rPr>
          <w:rStyle w:val="CodingLanguage"/>
        </w:rPr>
        <w:t>except</w:t>
      </w:r>
      <w:proofErr w:type="gramEnd"/>
      <w:r w:rsidRPr="00F576CB">
        <w:rPr>
          <w:rStyle w:val="CodingLanguage"/>
        </w:rPr>
        <w:t xml:space="preserve"> </w:t>
      </w:r>
      <w:proofErr w:type="spellStart"/>
      <w:r w:rsidRPr="00F576CB">
        <w:rPr>
          <w:rStyle w:val="CodingLanguage"/>
        </w:rPr>
        <w:t>xgt.XgtNameError</w:t>
      </w:r>
      <w:proofErr w:type="spellEnd"/>
      <w:r w:rsidRPr="00F576CB">
        <w:rPr>
          <w:rStyle w:val="CodingLanguage"/>
        </w:rPr>
        <w:t>:</w:t>
      </w:r>
    </w:p>
    <w:p w14:paraId="34D06049"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auth_events</w:t>
      </w:r>
      <w:proofErr w:type="spellEnd"/>
      <w:r w:rsidRPr="00F576CB">
        <w:rPr>
          <w:rStyle w:val="CodingLanguage"/>
        </w:rPr>
        <w:t xml:space="preserve"> = </w:t>
      </w:r>
      <w:proofErr w:type="spellStart"/>
      <w:r w:rsidRPr="00F576CB">
        <w:rPr>
          <w:rStyle w:val="CodingLanguage"/>
        </w:rPr>
        <w:t>conn.create_edge_</w:t>
      </w:r>
      <w:proofErr w:type="gramStart"/>
      <w:r w:rsidRPr="00F576CB">
        <w:rPr>
          <w:rStyle w:val="CodingLanguage"/>
        </w:rPr>
        <w:t>frame</w:t>
      </w:r>
      <w:proofErr w:type="spellEnd"/>
      <w:r w:rsidRPr="00F576CB">
        <w:rPr>
          <w:rStyle w:val="CodingLanguage"/>
        </w:rPr>
        <w:t>(</w:t>
      </w:r>
      <w:proofErr w:type="gramEnd"/>
    </w:p>
    <w:p w14:paraId="390A935B" w14:textId="77777777" w:rsidR="00957D71" w:rsidRPr="00F576CB" w:rsidRDefault="00957D71" w:rsidP="00957D71">
      <w:pPr>
        <w:pStyle w:val="Coding-Paragraphtight"/>
        <w:rPr>
          <w:rStyle w:val="CodingLanguage"/>
        </w:rPr>
      </w:pPr>
      <w:r w:rsidRPr="00F576CB">
        <w:rPr>
          <w:rStyle w:val="CodingLanguage"/>
        </w:rPr>
        <w:t xml:space="preserve">           </w:t>
      </w:r>
      <w:proofErr w:type="gramStart"/>
      <w:r w:rsidRPr="00F576CB">
        <w:rPr>
          <w:rStyle w:val="CodingLanguage"/>
        </w:rPr>
        <w:t>name</w:t>
      </w:r>
      <w:proofErr w:type="gramEnd"/>
      <w:r w:rsidRPr="00F576CB">
        <w:rPr>
          <w:rStyle w:val="CodingLanguage"/>
        </w:rPr>
        <w:t>='AuthEvents',</w:t>
      </w:r>
    </w:p>
    <w:p w14:paraId="65C3E4CB" w14:textId="77777777" w:rsidR="00957D71" w:rsidRPr="00F576CB" w:rsidRDefault="00957D71" w:rsidP="00957D71">
      <w:pPr>
        <w:pStyle w:val="Coding-Paragraphtight"/>
        <w:rPr>
          <w:rStyle w:val="CodingLanguage"/>
        </w:rPr>
      </w:pPr>
      <w:r w:rsidRPr="00F576CB">
        <w:rPr>
          <w:rStyle w:val="CodingLanguage"/>
        </w:rPr>
        <w:t xml:space="preserve">           </w:t>
      </w:r>
      <w:proofErr w:type="gramStart"/>
      <w:r w:rsidRPr="00F576CB">
        <w:rPr>
          <w:rStyle w:val="CodingLanguage"/>
        </w:rPr>
        <w:t>schema</w:t>
      </w:r>
      <w:proofErr w:type="gramEnd"/>
      <w:r w:rsidRPr="00F576CB">
        <w:rPr>
          <w:rStyle w:val="CodingLanguage"/>
        </w:rPr>
        <w:t xml:space="preserve"> = [['</w:t>
      </w:r>
      <w:proofErr w:type="spellStart"/>
      <w:r w:rsidRPr="00F576CB">
        <w:rPr>
          <w:rStyle w:val="CodingLanguage"/>
        </w:rPr>
        <w:t>epoch_time',xgt.INT</w:t>
      </w:r>
      <w:proofErr w:type="spellEnd"/>
      <w:r w:rsidRPr="00F576CB">
        <w:rPr>
          <w:rStyle w:val="CodingLanguage"/>
        </w:rPr>
        <w:t>],</w:t>
      </w:r>
    </w:p>
    <w:p w14:paraId="272D3EAD"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event_id'</w:t>
      </w:r>
      <w:proofErr w:type="gramStart"/>
      <w:r w:rsidRPr="00F576CB">
        <w:rPr>
          <w:rStyle w:val="CodingLanguage"/>
        </w:rPr>
        <w:t>,xgt.INT</w:t>
      </w:r>
      <w:proofErr w:type="spellEnd"/>
      <w:proofErr w:type="gramEnd"/>
      <w:r w:rsidRPr="00F576CB">
        <w:rPr>
          <w:rStyle w:val="CodingLanguage"/>
        </w:rPr>
        <w:t>],</w:t>
      </w:r>
    </w:p>
    <w:p w14:paraId="0DCA4127" w14:textId="77777777" w:rsidR="00957D71" w:rsidRPr="00F576CB" w:rsidRDefault="00957D71" w:rsidP="00957D71">
      <w:pPr>
        <w:pStyle w:val="Coding-Paragraphtight"/>
        <w:rPr>
          <w:rStyle w:val="CodingLanguage"/>
        </w:rPr>
      </w:pPr>
      <w:r w:rsidRPr="00F576CB">
        <w:rPr>
          <w:rStyle w:val="CodingLanguage"/>
        </w:rPr>
        <w:t xml:space="preserve">                     ['log_host'</w:t>
      </w:r>
      <w:proofErr w:type="gramStart"/>
      <w:r w:rsidRPr="00F576CB">
        <w:rPr>
          <w:rStyle w:val="CodingLanguage"/>
        </w:rPr>
        <w:t>,</w:t>
      </w:r>
      <w:proofErr w:type="spellStart"/>
      <w:r w:rsidRPr="00F576CB">
        <w:rPr>
          <w:rStyle w:val="CodingLanguage"/>
        </w:rPr>
        <w:t>xgt.TEXT</w:t>
      </w:r>
      <w:proofErr w:type="spellEnd"/>
      <w:proofErr w:type="gramEnd"/>
      <w:r w:rsidRPr="00F576CB">
        <w:rPr>
          <w:rStyle w:val="CodingLanguage"/>
        </w:rPr>
        <w:t>],</w:t>
      </w:r>
    </w:p>
    <w:p w14:paraId="23322187"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logon_type'</w:t>
      </w:r>
      <w:proofErr w:type="gramStart"/>
      <w:r w:rsidRPr="00F576CB">
        <w:rPr>
          <w:rStyle w:val="CodingLanguage"/>
        </w:rPr>
        <w:t>,xgt.INT</w:t>
      </w:r>
      <w:proofErr w:type="spellEnd"/>
      <w:proofErr w:type="gramEnd"/>
      <w:r w:rsidRPr="00F576CB">
        <w:rPr>
          <w:rStyle w:val="CodingLanguage"/>
        </w:rPr>
        <w:t>],</w:t>
      </w:r>
    </w:p>
    <w:p w14:paraId="553CFFE6" w14:textId="77777777" w:rsidR="00957D71" w:rsidRPr="00F576CB" w:rsidRDefault="00957D71" w:rsidP="00957D71">
      <w:pPr>
        <w:pStyle w:val="Coding-Paragraphtight"/>
        <w:rPr>
          <w:rStyle w:val="CodingLanguage"/>
        </w:rPr>
      </w:pPr>
      <w:r w:rsidRPr="00F576CB">
        <w:rPr>
          <w:rStyle w:val="CodingLanguage"/>
        </w:rPr>
        <w:t xml:space="preserve">                     ['logon_type_description'</w:t>
      </w:r>
      <w:proofErr w:type="gramStart"/>
      <w:r w:rsidRPr="00F576CB">
        <w:rPr>
          <w:rStyle w:val="CodingLanguage"/>
        </w:rPr>
        <w:t>,</w:t>
      </w:r>
      <w:proofErr w:type="spellStart"/>
      <w:r w:rsidRPr="00F576CB">
        <w:rPr>
          <w:rStyle w:val="CodingLanguage"/>
        </w:rPr>
        <w:t>xgt.TEXT</w:t>
      </w:r>
      <w:proofErr w:type="spellEnd"/>
      <w:proofErr w:type="gramEnd"/>
      <w:r w:rsidRPr="00F576CB">
        <w:rPr>
          <w:rStyle w:val="CodingLanguage"/>
        </w:rPr>
        <w:t>],</w:t>
      </w:r>
    </w:p>
    <w:p w14:paraId="2031FBD0" w14:textId="77777777" w:rsidR="00957D71" w:rsidRPr="00F576CB" w:rsidRDefault="00957D71" w:rsidP="00957D71">
      <w:pPr>
        <w:pStyle w:val="Coding-Paragraphtight"/>
        <w:rPr>
          <w:rStyle w:val="CodingLanguage"/>
        </w:rPr>
      </w:pPr>
      <w:r w:rsidRPr="00F576CB">
        <w:rPr>
          <w:rStyle w:val="CodingLanguage"/>
        </w:rPr>
        <w:t xml:space="preserve">                     ['user_name'</w:t>
      </w:r>
      <w:proofErr w:type="gramStart"/>
      <w:r w:rsidRPr="00F576CB">
        <w:rPr>
          <w:rStyle w:val="CodingLanguage"/>
        </w:rPr>
        <w:t>,</w:t>
      </w:r>
      <w:proofErr w:type="spellStart"/>
      <w:r w:rsidRPr="00F576CB">
        <w:rPr>
          <w:rStyle w:val="CodingLanguage"/>
        </w:rPr>
        <w:t>xgt.TEXT</w:t>
      </w:r>
      <w:proofErr w:type="spellEnd"/>
      <w:proofErr w:type="gramEnd"/>
      <w:r w:rsidRPr="00F576CB">
        <w:rPr>
          <w:rStyle w:val="CodingLanguage"/>
        </w:rPr>
        <w:t>],</w:t>
      </w:r>
    </w:p>
    <w:p w14:paraId="38962B90" w14:textId="77777777" w:rsidR="00957D71" w:rsidRPr="00F576CB" w:rsidRDefault="00957D71" w:rsidP="00957D71">
      <w:pPr>
        <w:pStyle w:val="Coding-Paragraphtight"/>
        <w:rPr>
          <w:rStyle w:val="CodingLanguage"/>
        </w:rPr>
      </w:pPr>
      <w:r w:rsidRPr="00F576CB">
        <w:rPr>
          <w:rStyle w:val="CodingLanguage"/>
        </w:rPr>
        <w:t xml:space="preserve">                     ['domain_name'</w:t>
      </w:r>
      <w:proofErr w:type="gramStart"/>
      <w:r w:rsidRPr="00F576CB">
        <w:rPr>
          <w:rStyle w:val="CodingLanguage"/>
        </w:rPr>
        <w:t>,</w:t>
      </w:r>
      <w:proofErr w:type="spellStart"/>
      <w:r w:rsidRPr="00F576CB">
        <w:rPr>
          <w:rStyle w:val="CodingLanguage"/>
        </w:rPr>
        <w:t>xgt.TEXT</w:t>
      </w:r>
      <w:proofErr w:type="spellEnd"/>
      <w:proofErr w:type="gramEnd"/>
      <w:r w:rsidRPr="00F576CB">
        <w:rPr>
          <w:rStyle w:val="CodingLanguage"/>
        </w:rPr>
        <w:t>],</w:t>
      </w:r>
    </w:p>
    <w:p w14:paraId="7411F459"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logon_id'</w:t>
      </w:r>
      <w:proofErr w:type="gramStart"/>
      <w:r w:rsidRPr="00F576CB">
        <w:rPr>
          <w:rStyle w:val="CodingLanguage"/>
        </w:rPr>
        <w:t>,xgt.INT</w:t>
      </w:r>
      <w:proofErr w:type="spellEnd"/>
      <w:proofErr w:type="gramEnd"/>
      <w:r w:rsidRPr="00F576CB">
        <w:rPr>
          <w:rStyle w:val="CodingLanguage"/>
        </w:rPr>
        <w:t>],</w:t>
      </w:r>
    </w:p>
    <w:p w14:paraId="6FD7EDA5" w14:textId="77777777" w:rsidR="00957D71" w:rsidRPr="00F576CB" w:rsidRDefault="00957D71" w:rsidP="00957D71">
      <w:pPr>
        <w:pStyle w:val="Coding-Paragraphtight"/>
        <w:rPr>
          <w:rStyle w:val="CodingLanguage"/>
        </w:rPr>
      </w:pPr>
      <w:r w:rsidRPr="00F576CB">
        <w:rPr>
          <w:rStyle w:val="CodingLanguage"/>
        </w:rPr>
        <w:t xml:space="preserve">                     ['subject_user_name'</w:t>
      </w:r>
      <w:proofErr w:type="gramStart"/>
      <w:r w:rsidRPr="00F576CB">
        <w:rPr>
          <w:rStyle w:val="CodingLanguage"/>
        </w:rPr>
        <w:t>,</w:t>
      </w:r>
      <w:proofErr w:type="spellStart"/>
      <w:r w:rsidRPr="00F576CB">
        <w:rPr>
          <w:rStyle w:val="CodingLanguage"/>
        </w:rPr>
        <w:t>xgt.TEXT</w:t>
      </w:r>
      <w:proofErr w:type="spellEnd"/>
      <w:proofErr w:type="gramEnd"/>
      <w:r w:rsidRPr="00F576CB">
        <w:rPr>
          <w:rStyle w:val="CodingLanguage"/>
        </w:rPr>
        <w:t>],</w:t>
      </w:r>
    </w:p>
    <w:p w14:paraId="49C4C1C3" w14:textId="77777777" w:rsidR="00957D71" w:rsidRPr="00F576CB" w:rsidRDefault="00957D71" w:rsidP="00957D71">
      <w:pPr>
        <w:pStyle w:val="Coding-Paragraphtight"/>
        <w:rPr>
          <w:rStyle w:val="CodingLanguage"/>
        </w:rPr>
      </w:pPr>
      <w:r w:rsidRPr="00F576CB">
        <w:rPr>
          <w:rStyle w:val="CodingLanguage"/>
        </w:rPr>
        <w:t xml:space="preserve">                     ['subject_domain_name'</w:t>
      </w:r>
      <w:proofErr w:type="gramStart"/>
      <w:r w:rsidRPr="00F576CB">
        <w:rPr>
          <w:rStyle w:val="CodingLanguage"/>
        </w:rPr>
        <w:t>,</w:t>
      </w:r>
      <w:proofErr w:type="spellStart"/>
      <w:r w:rsidRPr="00F576CB">
        <w:rPr>
          <w:rStyle w:val="CodingLanguage"/>
        </w:rPr>
        <w:t>xgt.TEXT</w:t>
      </w:r>
      <w:proofErr w:type="spellEnd"/>
      <w:proofErr w:type="gramEnd"/>
      <w:r w:rsidRPr="00F576CB">
        <w:rPr>
          <w:rStyle w:val="CodingLanguage"/>
        </w:rPr>
        <w:t>],</w:t>
      </w:r>
    </w:p>
    <w:p w14:paraId="1C4A2232" w14:textId="77777777" w:rsidR="00957D71" w:rsidRPr="00F576CB" w:rsidRDefault="00957D71" w:rsidP="00957D71">
      <w:pPr>
        <w:pStyle w:val="Coding-Paragraphtight"/>
        <w:rPr>
          <w:rStyle w:val="CodingLanguage"/>
        </w:rPr>
      </w:pPr>
      <w:r w:rsidRPr="00F576CB">
        <w:rPr>
          <w:rStyle w:val="CodingLanguage"/>
        </w:rPr>
        <w:t xml:space="preserve">                     ['subject_logon_id'</w:t>
      </w:r>
      <w:proofErr w:type="gramStart"/>
      <w:r w:rsidRPr="00F576CB">
        <w:rPr>
          <w:rStyle w:val="CodingLanguage"/>
        </w:rPr>
        <w:t>,</w:t>
      </w:r>
      <w:proofErr w:type="spellStart"/>
      <w:r w:rsidRPr="00F576CB">
        <w:rPr>
          <w:rStyle w:val="CodingLanguage"/>
        </w:rPr>
        <w:t>xgt.TEXT</w:t>
      </w:r>
      <w:proofErr w:type="spellEnd"/>
      <w:proofErr w:type="gramEnd"/>
      <w:r w:rsidRPr="00F576CB">
        <w:rPr>
          <w:rStyle w:val="CodingLanguage"/>
        </w:rPr>
        <w:t>],</w:t>
      </w:r>
    </w:p>
    <w:p w14:paraId="630E8F29" w14:textId="77777777" w:rsidR="00957D71" w:rsidRPr="00F576CB" w:rsidRDefault="00957D71" w:rsidP="00957D71">
      <w:pPr>
        <w:pStyle w:val="Coding-Paragraphtight"/>
        <w:rPr>
          <w:rStyle w:val="CodingLanguage"/>
        </w:rPr>
      </w:pPr>
      <w:r w:rsidRPr="00F576CB">
        <w:rPr>
          <w:rStyle w:val="CodingLanguage"/>
        </w:rPr>
        <w:t xml:space="preserve">                     </w:t>
      </w:r>
      <w:proofErr w:type="gramStart"/>
      <w:r w:rsidRPr="00F576CB">
        <w:rPr>
          <w:rStyle w:val="CodingLanguage"/>
        </w:rPr>
        <w:t>['status</w:t>
      </w:r>
      <w:proofErr w:type="gramEnd"/>
      <w:r w:rsidRPr="00F576CB">
        <w:rPr>
          <w:rStyle w:val="CodingLanguage"/>
        </w:rPr>
        <w:t>',</w:t>
      </w:r>
      <w:proofErr w:type="spellStart"/>
      <w:r w:rsidRPr="00F576CB">
        <w:rPr>
          <w:rStyle w:val="CodingLanguage"/>
        </w:rPr>
        <w:t>xgt.TEXT</w:t>
      </w:r>
      <w:proofErr w:type="spellEnd"/>
      <w:r w:rsidRPr="00F576CB">
        <w:rPr>
          <w:rStyle w:val="CodingLanguage"/>
        </w:rPr>
        <w:t>],</w:t>
      </w:r>
    </w:p>
    <w:p w14:paraId="4096FE2C" w14:textId="77777777" w:rsidR="00957D71" w:rsidRPr="00F576CB" w:rsidRDefault="00957D71" w:rsidP="00957D71">
      <w:pPr>
        <w:pStyle w:val="Coding-Paragraphtight"/>
        <w:rPr>
          <w:rStyle w:val="CodingLanguage"/>
        </w:rPr>
      </w:pPr>
      <w:r w:rsidRPr="00F576CB">
        <w:rPr>
          <w:rStyle w:val="CodingLanguage"/>
        </w:rPr>
        <w:t xml:space="preserve">                     </w:t>
      </w:r>
      <w:proofErr w:type="gramStart"/>
      <w:r w:rsidRPr="00F576CB">
        <w:rPr>
          <w:rStyle w:val="CodingLanguage"/>
        </w:rPr>
        <w:t>['</w:t>
      </w:r>
      <w:proofErr w:type="spellStart"/>
      <w:r w:rsidRPr="00F576CB">
        <w:rPr>
          <w:rStyle w:val="CodingLanguage"/>
        </w:rPr>
        <w:t>src</w:t>
      </w:r>
      <w:proofErr w:type="spellEnd"/>
      <w:proofErr w:type="gramEnd"/>
      <w:r w:rsidRPr="00F576CB">
        <w:rPr>
          <w:rStyle w:val="CodingLanguage"/>
        </w:rPr>
        <w:t>',</w:t>
      </w:r>
      <w:proofErr w:type="spellStart"/>
      <w:r w:rsidRPr="00F576CB">
        <w:rPr>
          <w:rStyle w:val="CodingLanguage"/>
        </w:rPr>
        <w:t>xgt.TEXT</w:t>
      </w:r>
      <w:proofErr w:type="spellEnd"/>
      <w:r w:rsidRPr="00F576CB">
        <w:rPr>
          <w:rStyle w:val="CodingLanguage"/>
        </w:rPr>
        <w:t>],</w:t>
      </w:r>
    </w:p>
    <w:p w14:paraId="7BA1B57F" w14:textId="77777777" w:rsidR="00957D71" w:rsidRPr="00F576CB" w:rsidRDefault="00957D71" w:rsidP="00957D71">
      <w:pPr>
        <w:pStyle w:val="Coding-Paragraphtight"/>
        <w:rPr>
          <w:rStyle w:val="CodingLanguage"/>
        </w:rPr>
      </w:pPr>
      <w:r w:rsidRPr="00F576CB">
        <w:rPr>
          <w:rStyle w:val="CodingLanguage"/>
        </w:rPr>
        <w:t xml:space="preserve">                     ['service_name'</w:t>
      </w:r>
      <w:proofErr w:type="gramStart"/>
      <w:r w:rsidRPr="00F576CB">
        <w:rPr>
          <w:rStyle w:val="CodingLanguage"/>
        </w:rPr>
        <w:t>,</w:t>
      </w:r>
      <w:proofErr w:type="spellStart"/>
      <w:r w:rsidRPr="00F576CB">
        <w:rPr>
          <w:rStyle w:val="CodingLanguage"/>
        </w:rPr>
        <w:t>xgt.TEXT</w:t>
      </w:r>
      <w:proofErr w:type="spellEnd"/>
      <w:proofErr w:type="gramEnd"/>
      <w:r w:rsidRPr="00F576CB">
        <w:rPr>
          <w:rStyle w:val="CodingLanguage"/>
        </w:rPr>
        <w:t>],</w:t>
      </w:r>
    </w:p>
    <w:p w14:paraId="05BCCF56" w14:textId="77777777" w:rsidR="00957D71" w:rsidRPr="00F576CB" w:rsidRDefault="00957D71" w:rsidP="00957D71">
      <w:pPr>
        <w:pStyle w:val="Coding-Paragraphtight"/>
        <w:rPr>
          <w:rStyle w:val="CodingLanguage"/>
        </w:rPr>
      </w:pPr>
      <w:r w:rsidRPr="00F576CB">
        <w:rPr>
          <w:rStyle w:val="CodingLanguage"/>
        </w:rPr>
        <w:t xml:space="preserve">                     </w:t>
      </w:r>
      <w:proofErr w:type="gramStart"/>
      <w:r w:rsidRPr="00F576CB">
        <w:rPr>
          <w:rStyle w:val="CodingLanguage"/>
        </w:rPr>
        <w:t>['destination</w:t>
      </w:r>
      <w:proofErr w:type="gramEnd"/>
      <w:r w:rsidRPr="00F576CB">
        <w:rPr>
          <w:rStyle w:val="CodingLanguage"/>
        </w:rPr>
        <w:t>',</w:t>
      </w:r>
      <w:proofErr w:type="spellStart"/>
      <w:r w:rsidRPr="00F576CB">
        <w:rPr>
          <w:rStyle w:val="CodingLanguage"/>
        </w:rPr>
        <w:t>xgt.TEXT</w:t>
      </w:r>
      <w:proofErr w:type="spellEnd"/>
      <w:r w:rsidRPr="00F576CB">
        <w:rPr>
          <w:rStyle w:val="CodingLanguage"/>
        </w:rPr>
        <w:t>],</w:t>
      </w:r>
    </w:p>
    <w:p w14:paraId="376AD602" w14:textId="77777777" w:rsidR="00957D71" w:rsidRPr="00F576CB" w:rsidRDefault="00957D71" w:rsidP="00957D71">
      <w:pPr>
        <w:pStyle w:val="Coding-Paragraphtight"/>
        <w:rPr>
          <w:rStyle w:val="CodingLanguage"/>
        </w:rPr>
      </w:pPr>
      <w:r w:rsidRPr="00F576CB">
        <w:rPr>
          <w:rStyle w:val="CodingLanguage"/>
        </w:rPr>
        <w:t xml:space="preserve">                     ['authentication_package'</w:t>
      </w:r>
      <w:proofErr w:type="gramStart"/>
      <w:r w:rsidRPr="00F576CB">
        <w:rPr>
          <w:rStyle w:val="CodingLanguage"/>
        </w:rPr>
        <w:t>,</w:t>
      </w:r>
      <w:proofErr w:type="spellStart"/>
      <w:r w:rsidRPr="00F576CB">
        <w:rPr>
          <w:rStyle w:val="CodingLanguage"/>
        </w:rPr>
        <w:t>xgt.TEXT</w:t>
      </w:r>
      <w:proofErr w:type="spellEnd"/>
      <w:proofErr w:type="gramEnd"/>
      <w:r w:rsidRPr="00F576CB">
        <w:rPr>
          <w:rStyle w:val="CodingLanguage"/>
        </w:rPr>
        <w:t>],</w:t>
      </w:r>
    </w:p>
    <w:p w14:paraId="18A0D44F" w14:textId="77777777" w:rsidR="00957D71" w:rsidRPr="00F576CB" w:rsidRDefault="00957D71" w:rsidP="00957D71">
      <w:pPr>
        <w:pStyle w:val="Coding-Paragraphtight"/>
        <w:rPr>
          <w:rStyle w:val="CodingLanguage"/>
        </w:rPr>
      </w:pPr>
      <w:r w:rsidRPr="00F576CB">
        <w:rPr>
          <w:rStyle w:val="CodingLanguage"/>
        </w:rPr>
        <w:t xml:space="preserve">                     ['failure_reason'</w:t>
      </w:r>
      <w:proofErr w:type="gramStart"/>
      <w:r w:rsidRPr="00F576CB">
        <w:rPr>
          <w:rStyle w:val="CodingLanguage"/>
        </w:rPr>
        <w:t>,</w:t>
      </w:r>
      <w:proofErr w:type="spellStart"/>
      <w:r w:rsidRPr="00F576CB">
        <w:rPr>
          <w:rStyle w:val="CodingLanguage"/>
        </w:rPr>
        <w:t>xgt.TEXT</w:t>
      </w:r>
      <w:proofErr w:type="spellEnd"/>
      <w:proofErr w:type="gramEnd"/>
      <w:r w:rsidRPr="00F576CB">
        <w:rPr>
          <w:rStyle w:val="CodingLanguage"/>
        </w:rPr>
        <w:t>],</w:t>
      </w:r>
    </w:p>
    <w:p w14:paraId="6CFD9C69" w14:textId="77777777" w:rsidR="00957D71" w:rsidRPr="00F576CB" w:rsidRDefault="00957D71" w:rsidP="00957D71">
      <w:pPr>
        <w:pStyle w:val="Coding-Paragraphtight"/>
        <w:rPr>
          <w:rStyle w:val="CodingLanguage"/>
        </w:rPr>
      </w:pPr>
      <w:r w:rsidRPr="00F576CB">
        <w:rPr>
          <w:rStyle w:val="CodingLanguage"/>
        </w:rPr>
        <w:t xml:space="preserve">                     ['process_name'</w:t>
      </w:r>
      <w:proofErr w:type="gramStart"/>
      <w:r w:rsidRPr="00F576CB">
        <w:rPr>
          <w:rStyle w:val="CodingLanguage"/>
        </w:rPr>
        <w:t>,</w:t>
      </w:r>
      <w:proofErr w:type="spellStart"/>
      <w:r w:rsidRPr="00F576CB">
        <w:rPr>
          <w:rStyle w:val="CodingLanguage"/>
        </w:rPr>
        <w:t>xgt.TEXT</w:t>
      </w:r>
      <w:proofErr w:type="spellEnd"/>
      <w:proofErr w:type="gramEnd"/>
      <w:r w:rsidRPr="00F576CB">
        <w:rPr>
          <w:rStyle w:val="CodingLanguage"/>
        </w:rPr>
        <w:t>],</w:t>
      </w:r>
    </w:p>
    <w:p w14:paraId="58664D72"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process_id'</w:t>
      </w:r>
      <w:proofErr w:type="gramStart"/>
      <w:r w:rsidRPr="00F576CB">
        <w:rPr>
          <w:rStyle w:val="CodingLanguage"/>
        </w:rPr>
        <w:t>,xgt.INT</w:t>
      </w:r>
      <w:proofErr w:type="spellEnd"/>
      <w:proofErr w:type="gramEnd"/>
      <w:r w:rsidRPr="00F576CB">
        <w:rPr>
          <w:rStyle w:val="CodingLanguage"/>
        </w:rPr>
        <w:t>],</w:t>
      </w:r>
    </w:p>
    <w:p w14:paraId="67B5FE6E" w14:textId="77777777" w:rsidR="00957D71" w:rsidRPr="00F576CB" w:rsidRDefault="00957D71" w:rsidP="00957D71">
      <w:pPr>
        <w:pStyle w:val="Coding-Paragraphtight"/>
        <w:rPr>
          <w:rStyle w:val="CodingLanguage"/>
        </w:rPr>
      </w:pPr>
      <w:r w:rsidRPr="00F576CB">
        <w:rPr>
          <w:rStyle w:val="CodingLanguage"/>
        </w:rPr>
        <w:t xml:space="preserve">                     ['parent_process_name'</w:t>
      </w:r>
      <w:proofErr w:type="gramStart"/>
      <w:r w:rsidRPr="00F576CB">
        <w:rPr>
          <w:rStyle w:val="CodingLanguage"/>
        </w:rPr>
        <w:t>,</w:t>
      </w:r>
      <w:proofErr w:type="spellStart"/>
      <w:r w:rsidRPr="00F576CB">
        <w:rPr>
          <w:rStyle w:val="CodingLanguage"/>
        </w:rPr>
        <w:t>xgt.TEXT</w:t>
      </w:r>
      <w:proofErr w:type="spellEnd"/>
      <w:proofErr w:type="gramEnd"/>
      <w:r w:rsidRPr="00F576CB">
        <w:rPr>
          <w:rStyle w:val="CodingLanguage"/>
        </w:rPr>
        <w:t>],</w:t>
      </w:r>
    </w:p>
    <w:p w14:paraId="4BEEB101"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parent_process_id'</w:t>
      </w:r>
      <w:proofErr w:type="gramStart"/>
      <w:r w:rsidRPr="00F576CB">
        <w:rPr>
          <w:rStyle w:val="CodingLanguage"/>
        </w:rPr>
        <w:t>,xgt.INT</w:t>
      </w:r>
      <w:proofErr w:type="spellEnd"/>
      <w:proofErr w:type="gramEnd"/>
      <w:r w:rsidRPr="00F576CB">
        <w:rPr>
          <w:rStyle w:val="CodingLanguage"/>
        </w:rPr>
        <w:t>]],</w:t>
      </w:r>
    </w:p>
    <w:p w14:paraId="1F09548C" w14:textId="77777777" w:rsidR="00957D71" w:rsidRPr="00F576CB" w:rsidRDefault="00957D71" w:rsidP="00957D71">
      <w:pPr>
        <w:pStyle w:val="Coding-Paragraphtight"/>
        <w:rPr>
          <w:rStyle w:val="CodingLanguage"/>
        </w:rPr>
      </w:pPr>
      <w:r w:rsidRPr="00F576CB">
        <w:rPr>
          <w:rStyle w:val="CodingLanguage"/>
        </w:rPr>
        <w:t xml:space="preserve">            </w:t>
      </w:r>
      <w:proofErr w:type="gramStart"/>
      <w:r w:rsidRPr="00F576CB">
        <w:rPr>
          <w:rStyle w:val="CodingLanguage"/>
        </w:rPr>
        <w:t>source</w:t>
      </w:r>
      <w:proofErr w:type="gramEnd"/>
      <w:r w:rsidRPr="00F576CB">
        <w:rPr>
          <w:rStyle w:val="CodingLanguage"/>
        </w:rPr>
        <w:t xml:space="preserve"> = 'Devices',</w:t>
      </w:r>
    </w:p>
    <w:p w14:paraId="43FD48E3" w14:textId="77777777" w:rsidR="00957D71" w:rsidRPr="00F576CB" w:rsidRDefault="00957D71" w:rsidP="00957D71">
      <w:pPr>
        <w:pStyle w:val="Coding-Paragraphtight"/>
        <w:rPr>
          <w:rStyle w:val="CodingLanguage"/>
        </w:rPr>
      </w:pPr>
      <w:r w:rsidRPr="00F576CB">
        <w:rPr>
          <w:rStyle w:val="CodingLanguage"/>
        </w:rPr>
        <w:t xml:space="preserve">            </w:t>
      </w:r>
      <w:proofErr w:type="gramStart"/>
      <w:r w:rsidRPr="00F576CB">
        <w:rPr>
          <w:rStyle w:val="CodingLanguage"/>
        </w:rPr>
        <w:t>target</w:t>
      </w:r>
      <w:proofErr w:type="gramEnd"/>
      <w:r w:rsidRPr="00F576CB">
        <w:rPr>
          <w:rStyle w:val="CodingLanguage"/>
        </w:rPr>
        <w:t xml:space="preserve"> = 'Devices',</w:t>
      </w:r>
    </w:p>
    <w:p w14:paraId="66E217FC"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source_key</w:t>
      </w:r>
      <w:proofErr w:type="spellEnd"/>
      <w:r w:rsidRPr="00F576CB">
        <w:rPr>
          <w:rStyle w:val="CodingLanguage"/>
        </w:rPr>
        <w:t xml:space="preserve"> = '</w:t>
      </w:r>
      <w:proofErr w:type="spellStart"/>
      <w:r w:rsidRPr="00F576CB">
        <w:rPr>
          <w:rStyle w:val="CodingLanguage"/>
        </w:rPr>
        <w:t>src</w:t>
      </w:r>
      <w:proofErr w:type="spellEnd"/>
      <w:r w:rsidRPr="00F576CB">
        <w:rPr>
          <w:rStyle w:val="CodingLanguage"/>
        </w:rPr>
        <w:t>',</w:t>
      </w:r>
    </w:p>
    <w:p w14:paraId="0ABF117E"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target_key</w:t>
      </w:r>
      <w:proofErr w:type="spellEnd"/>
      <w:r w:rsidRPr="00F576CB">
        <w:rPr>
          <w:rStyle w:val="CodingLanguage"/>
        </w:rPr>
        <w:t xml:space="preserve"> = 'destination')</w:t>
      </w:r>
    </w:p>
    <w:p w14:paraId="5F0EB450" w14:textId="77777777" w:rsidR="00957D71" w:rsidRDefault="00957D71" w:rsidP="00957D71">
      <w:pPr>
        <w:pStyle w:val="Coding-Paragraphtight"/>
        <w:rPr>
          <w:rStyle w:val="CodingLanguage"/>
        </w:rPr>
      </w:pPr>
      <w:proofErr w:type="spellStart"/>
      <w:r w:rsidRPr="00F576CB">
        <w:rPr>
          <w:rStyle w:val="CodingLanguage"/>
        </w:rPr>
        <w:t>auth_events</w:t>
      </w:r>
      <w:proofErr w:type="spellEnd"/>
    </w:p>
    <w:p w14:paraId="52283AFA" w14:textId="77777777" w:rsidR="00957D71" w:rsidRDefault="00957D71" w:rsidP="00957D71">
      <w:pPr>
        <w:pStyle w:val="Coding-Paragraphtight"/>
        <w:rPr>
          <w:rStyle w:val="CodingLanguage"/>
        </w:rPr>
      </w:pPr>
    </w:p>
    <w:p w14:paraId="6C6B6175" w14:textId="77777777" w:rsidR="00957D71" w:rsidRPr="00F576CB" w:rsidRDefault="00957D71" w:rsidP="00957D71">
      <w:pPr>
        <w:pStyle w:val="Coding-Paragraphtight"/>
        <w:rPr>
          <w:rStyle w:val="CodingLanguage"/>
        </w:rPr>
      </w:pPr>
      <w:r w:rsidRPr="00F576CB">
        <w:rPr>
          <w:rStyle w:val="CodingLanguage"/>
        </w:rPr>
        <w:t># Utility to print the sizes of data currently in xGT</w:t>
      </w:r>
    </w:p>
    <w:p w14:paraId="6E86C122" w14:textId="77777777" w:rsidR="00957D71" w:rsidRPr="00F576CB" w:rsidRDefault="00957D71" w:rsidP="00957D71">
      <w:pPr>
        <w:pStyle w:val="Coding-Paragraphtight"/>
        <w:rPr>
          <w:rStyle w:val="CodingLanguage"/>
        </w:rPr>
      </w:pPr>
      <w:proofErr w:type="spellStart"/>
      <w:proofErr w:type="gramStart"/>
      <w:r w:rsidRPr="00F576CB">
        <w:rPr>
          <w:rStyle w:val="CodingLanguage"/>
        </w:rPr>
        <w:t>def</w:t>
      </w:r>
      <w:proofErr w:type="spellEnd"/>
      <w:proofErr w:type="gramEnd"/>
      <w:r w:rsidRPr="00F576CB">
        <w:rPr>
          <w:rStyle w:val="CodingLanguage"/>
        </w:rPr>
        <w:t xml:space="preserve"> </w:t>
      </w:r>
      <w:proofErr w:type="spellStart"/>
      <w:r w:rsidRPr="00F576CB">
        <w:rPr>
          <w:rStyle w:val="CodingLanguage"/>
        </w:rPr>
        <w:t>print_data_summary</w:t>
      </w:r>
      <w:proofErr w:type="spellEnd"/>
      <w:r w:rsidRPr="00F576CB">
        <w:rPr>
          <w:rStyle w:val="CodingLanguage"/>
        </w:rPr>
        <w:t>():</w:t>
      </w:r>
    </w:p>
    <w:p w14:paraId="42AC2A77" w14:textId="77777777" w:rsidR="00957D71" w:rsidRPr="00F576CB" w:rsidRDefault="00957D71" w:rsidP="00957D71">
      <w:pPr>
        <w:pStyle w:val="Coding-Paragraphtight"/>
        <w:rPr>
          <w:rStyle w:val="CodingLanguage"/>
        </w:rPr>
      </w:pPr>
      <w:r w:rsidRPr="00F576CB">
        <w:rPr>
          <w:rStyle w:val="CodingLanguage"/>
        </w:rPr>
        <w:t xml:space="preserve">  </w:t>
      </w:r>
      <w:proofErr w:type="gramStart"/>
      <w:r w:rsidRPr="00F576CB">
        <w:rPr>
          <w:rStyle w:val="CodingLanguage"/>
        </w:rPr>
        <w:t>print(</w:t>
      </w:r>
      <w:proofErr w:type="gramEnd"/>
      <w:r w:rsidRPr="00F576CB">
        <w:rPr>
          <w:rStyle w:val="CodingLanguage"/>
        </w:rPr>
        <w:t>'Devices (vertices): {:,}'.format(</w:t>
      </w:r>
      <w:proofErr w:type="spellStart"/>
      <w:r w:rsidRPr="00F576CB">
        <w:rPr>
          <w:rStyle w:val="CodingLanguage"/>
        </w:rPr>
        <w:t>devices.num_vertices</w:t>
      </w:r>
      <w:proofErr w:type="spellEnd"/>
      <w:r w:rsidRPr="00F576CB">
        <w:rPr>
          <w:rStyle w:val="CodingLanguage"/>
        </w:rPr>
        <w:t>))</w:t>
      </w:r>
    </w:p>
    <w:p w14:paraId="61E5ED79" w14:textId="77777777" w:rsidR="00957D71" w:rsidRPr="00F576CB" w:rsidRDefault="00957D71" w:rsidP="00957D71">
      <w:pPr>
        <w:pStyle w:val="Coding-Paragraphtight"/>
        <w:rPr>
          <w:rStyle w:val="CodingLanguage"/>
        </w:rPr>
      </w:pPr>
      <w:r w:rsidRPr="00F576CB">
        <w:rPr>
          <w:rStyle w:val="CodingLanguage"/>
        </w:rPr>
        <w:t xml:space="preserve">  </w:t>
      </w:r>
      <w:proofErr w:type="gramStart"/>
      <w:r w:rsidRPr="00F576CB">
        <w:rPr>
          <w:rStyle w:val="CodingLanguage"/>
        </w:rPr>
        <w:t>print(</w:t>
      </w:r>
      <w:proofErr w:type="gramEnd"/>
      <w:r w:rsidRPr="00F576CB">
        <w:rPr>
          <w:rStyle w:val="CodingLanguage"/>
        </w:rPr>
        <w:t>'Netflow (edges): {:,}'.format(</w:t>
      </w:r>
      <w:proofErr w:type="spellStart"/>
      <w:r w:rsidRPr="00F576CB">
        <w:rPr>
          <w:rStyle w:val="CodingLanguage"/>
        </w:rPr>
        <w:t>netflow.num_edges</w:t>
      </w:r>
      <w:proofErr w:type="spellEnd"/>
      <w:r w:rsidRPr="00F576CB">
        <w:rPr>
          <w:rStyle w:val="CodingLanguage"/>
        </w:rPr>
        <w:t>))</w:t>
      </w:r>
    </w:p>
    <w:p w14:paraId="4CD4176B" w14:textId="77777777" w:rsidR="00957D71" w:rsidRPr="00F576CB" w:rsidRDefault="00957D71" w:rsidP="00957D71">
      <w:pPr>
        <w:pStyle w:val="Coding-Paragraphtight"/>
        <w:rPr>
          <w:rStyle w:val="CodingLanguage"/>
        </w:rPr>
      </w:pPr>
      <w:r w:rsidRPr="00F576CB">
        <w:rPr>
          <w:rStyle w:val="CodingLanguage"/>
        </w:rPr>
        <w:t xml:space="preserve">  </w:t>
      </w:r>
      <w:proofErr w:type="gramStart"/>
      <w:r w:rsidRPr="00F576CB">
        <w:rPr>
          <w:rStyle w:val="CodingLanguage"/>
        </w:rPr>
        <w:t>print(</w:t>
      </w:r>
      <w:proofErr w:type="gramEnd"/>
      <w:r w:rsidRPr="00F576CB">
        <w:rPr>
          <w:rStyle w:val="CodingLanguage"/>
        </w:rPr>
        <w:t>'Host events (edges): {:,}'.format(</w:t>
      </w:r>
      <w:proofErr w:type="spellStart"/>
      <w:r w:rsidRPr="00F576CB">
        <w:rPr>
          <w:rStyle w:val="CodingLanguage"/>
        </w:rPr>
        <w:t>host_events.num_edges</w:t>
      </w:r>
      <w:proofErr w:type="spellEnd"/>
      <w:r w:rsidRPr="00F576CB">
        <w:rPr>
          <w:rStyle w:val="CodingLanguage"/>
        </w:rPr>
        <w:t>))</w:t>
      </w:r>
    </w:p>
    <w:p w14:paraId="7F934340" w14:textId="77777777" w:rsidR="00957D71" w:rsidRPr="00F576CB" w:rsidRDefault="00957D71" w:rsidP="00957D71">
      <w:pPr>
        <w:pStyle w:val="Coding-Paragraphtight"/>
        <w:rPr>
          <w:rStyle w:val="CodingLanguage"/>
        </w:rPr>
      </w:pPr>
      <w:r w:rsidRPr="00F576CB">
        <w:rPr>
          <w:rStyle w:val="CodingLanguage"/>
        </w:rPr>
        <w:t xml:space="preserve">  </w:t>
      </w:r>
      <w:proofErr w:type="gramStart"/>
      <w:r w:rsidRPr="00F576CB">
        <w:rPr>
          <w:rStyle w:val="CodingLanguage"/>
        </w:rPr>
        <w:t>print(</w:t>
      </w:r>
      <w:proofErr w:type="gramEnd"/>
      <w:r w:rsidRPr="00F576CB">
        <w:rPr>
          <w:rStyle w:val="CodingLanguage"/>
        </w:rPr>
        <w:t>'Authentication events (edges): {:,}'.format(</w:t>
      </w:r>
      <w:proofErr w:type="spellStart"/>
      <w:r w:rsidRPr="00F576CB">
        <w:rPr>
          <w:rStyle w:val="CodingLanguage"/>
        </w:rPr>
        <w:t>auth_events.num_edges</w:t>
      </w:r>
      <w:proofErr w:type="spellEnd"/>
      <w:r w:rsidRPr="00F576CB">
        <w:rPr>
          <w:rStyle w:val="CodingLanguage"/>
        </w:rPr>
        <w:t>))</w:t>
      </w:r>
    </w:p>
    <w:p w14:paraId="4F87F738" w14:textId="77777777" w:rsidR="00957D71" w:rsidRPr="00F576CB" w:rsidRDefault="00957D71" w:rsidP="00957D71">
      <w:pPr>
        <w:pStyle w:val="Coding-Paragraphtight"/>
        <w:rPr>
          <w:rStyle w:val="CodingLanguage"/>
        </w:rPr>
      </w:pPr>
      <w:r w:rsidRPr="00F576CB">
        <w:rPr>
          <w:rStyle w:val="CodingLanguage"/>
        </w:rPr>
        <w:t xml:space="preserve">  </w:t>
      </w:r>
      <w:proofErr w:type="gramStart"/>
      <w:r w:rsidRPr="00F576CB">
        <w:rPr>
          <w:rStyle w:val="CodingLanguage"/>
        </w:rPr>
        <w:t>print(</w:t>
      </w:r>
      <w:proofErr w:type="gramEnd"/>
      <w:r w:rsidRPr="00F576CB">
        <w:rPr>
          <w:rStyle w:val="CodingLanguage"/>
        </w:rPr>
        <w:t>'Total (edges): {:,}'.format(</w:t>
      </w:r>
    </w:p>
    <w:p w14:paraId="2E23FAAF" w14:textId="77777777" w:rsidR="00957D71" w:rsidRPr="00F576CB" w:rsidRDefault="00957D71" w:rsidP="00957D71">
      <w:pPr>
        <w:pStyle w:val="Coding-Paragraphtight"/>
        <w:rPr>
          <w:rStyle w:val="CodingLanguage"/>
        </w:rPr>
      </w:pPr>
      <w:r w:rsidRPr="00F576CB">
        <w:rPr>
          <w:rStyle w:val="CodingLanguage"/>
        </w:rPr>
        <w:t xml:space="preserve">      </w:t>
      </w:r>
      <w:proofErr w:type="spellStart"/>
      <w:r w:rsidRPr="00F576CB">
        <w:rPr>
          <w:rStyle w:val="CodingLanguage"/>
        </w:rPr>
        <w:t>netflow.num_edges</w:t>
      </w:r>
      <w:proofErr w:type="spellEnd"/>
      <w:r w:rsidRPr="00F576CB">
        <w:rPr>
          <w:rStyle w:val="CodingLanguage"/>
        </w:rPr>
        <w:t xml:space="preserve"> + </w:t>
      </w:r>
      <w:proofErr w:type="spellStart"/>
      <w:r w:rsidRPr="00F576CB">
        <w:rPr>
          <w:rStyle w:val="CodingLanguage"/>
        </w:rPr>
        <w:t>host_events.num_edges</w:t>
      </w:r>
      <w:proofErr w:type="spellEnd"/>
      <w:r w:rsidRPr="00F576CB">
        <w:rPr>
          <w:rStyle w:val="CodingLanguage"/>
        </w:rPr>
        <w:t xml:space="preserve"> + </w:t>
      </w:r>
      <w:proofErr w:type="spellStart"/>
      <w:r w:rsidRPr="00F576CB">
        <w:rPr>
          <w:rStyle w:val="CodingLanguage"/>
        </w:rPr>
        <w:t>auth_events.num_edges</w:t>
      </w:r>
      <w:proofErr w:type="spellEnd"/>
      <w:r w:rsidRPr="00F576CB">
        <w:rPr>
          <w:rStyle w:val="CodingLanguage"/>
        </w:rPr>
        <w:t>))</w:t>
      </w:r>
    </w:p>
    <w:p w14:paraId="3554CF29" w14:textId="77777777" w:rsidR="00957D71" w:rsidRPr="00F576CB" w:rsidRDefault="00957D71" w:rsidP="00957D71">
      <w:pPr>
        <w:pStyle w:val="Coding-Paragraphtight"/>
        <w:rPr>
          <w:rStyle w:val="CodingLanguage"/>
        </w:rPr>
      </w:pPr>
      <w:r w:rsidRPr="00F576CB">
        <w:rPr>
          <w:rStyle w:val="CodingLanguage"/>
        </w:rPr>
        <w:t xml:space="preserve">    </w:t>
      </w:r>
    </w:p>
    <w:p w14:paraId="119C2B98" w14:textId="77777777" w:rsidR="00957D71" w:rsidRDefault="00957D71" w:rsidP="00957D71">
      <w:pPr>
        <w:pStyle w:val="Coding-Paragraphtight"/>
        <w:rPr>
          <w:rStyle w:val="CodingLanguage"/>
        </w:rPr>
      </w:pPr>
      <w:proofErr w:type="spellStart"/>
      <w:r w:rsidRPr="00F576CB">
        <w:rPr>
          <w:rStyle w:val="CodingLanguage"/>
        </w:rPr>
        <w:t>print_data_</w:t>
      </w:r>
      <w:proofErr w:type="gramStart"/>
      <w:r w:rsidRPr="00F576CB">
        <w:rPr>
          <w:rStyle w:val="CodingLanguage"/>
        </w:rPr>
        <w:t>summary</w:t>
      </w:r>
      <w:proofErr w:type="spellEnd"/>
      <w:r w:rsidRPr="00F576CB">
        <w:rPr>
          <w:rStyle w:val="CodingLanguage"/>
        </w:rPr>
        <w:t>()</w:t>
      </w:r>
      <w:proofErr w:type="gramEnd"/>
    </w:p>
    <w:p w14:paraId="2F411593" w14:textId="77777777" w:rsidR="00957D71" w:rsidRDefault="00957D71" w:rsidP="00957D71">
      <w:pPr>
        <w:pStyle w:val="Coding-Paragraphtight"/>
        <w:rPr>
          <w:rStyle w:val="CodingLanguage"/>
        </w:rPr>
      </w:pPr>
    </w:p>
    <w:p w14:paraId="6EE57A72" w14:textId="77777777" w:rsidR="00957D71" w:rsidRPr="00F058D5" w:rsidRDefault="00957D71" w:rsidP="00957D71">
      <w:pPr>
        <w:pStyle w:val="Coding-Paragraphtight"/>
        <w:rPr>
          <w:rStyle w:val="CodingLanguage"/>
        </w:rPr>
      </w:pPr>
      <w:r w:rsidRPr="00F058D5">
        <w:rPr>
          <w:rStyle w:val="CodingLanguage"/>
        </w:rPr>
        <w:t>%%time</w:t>
      </w:r>
    </w:p>
    <w:p w14:paraId="749763A4" w14:textId="77777777" w:rsidR="00957D71" w:rsidRPr="00F058D5" w:rsidRDefault="00957D71" w:rsidP="00957D71">
      <w:pPr>
        <w:pStyle w:val="Coding-Paragraphtight"/>
        <w:rPr>
          <w:rStyle w:val="CodingLanguage"/>
        </w:rPr>
      </w:pPr>
    </w:p>
    <w:p w14:paraId="6ED69112" w14:textId="77777777" w:rsidR="00957D71" w:rsidRPr="00F058D5" w:rsidRDefault="00957D71" w:rsidP="00957D71">
      <w:pPr>
        <w:pStyle w:val="Coding-Paragraphtight"/>
        <w:rPr>
          <w:rStyle w:val="CodingLanguage"/>
        </w:rPr>
      </w:pPr>
      <w:r w:rsidRPr="00F058D5">
        <w:rPr>
          <w:rStyle w:val="CodingLanguage"/>
        </w:rPr>
        <w:t xml:space="preserve"># Load the </w:t>
      </w:r>
      <w:proofErr w:type="spellStart"/>
      <w:r w:rsidRPr="00F058D5">
        <w:rPr>
          <w:rStyle w:val="CodingLanguage"/>
        </w:rPr>
        <w:t>HostEvents</w:t>
      </w:r>
      <w:proofErr w:type="spellEnd"/>
      <w:r w:rsidRPr="00F058D5">
        <w:rPr>
          <w:rStyle w:val="CodingLanguage"/>
        </w:rPr>
        <w:t xml:space="preserve"> event data:</w:t>
      </w:r>
    </w:p>
    <w:p w14:paraId="3888618A" w14:textId="77777777" w:rsidR="00957D71" w:rsidRPr="00F058D5" w:rsidRDefault="00957D71" w:rsidP="00957D71">
      <w:pPr>
        <w:pStyle w:val="Coding-Paragraphtight"/>
        <w:rPr>
          <w:rStyle w:val="CodingLanguage"/>
        </w:rPr>
      </w:pPr>
      <w:proofErr w:type="gramStart"/>
      <w:r w:rsidRPr="00F058D5">
        <w:rPr>
          <w:rStyle w:val="CodingLanguage"/>
        </w:rPr>
        <w:t>if</w:t>
      </w:r>
      <w:proofErr w:type="gramEnd"/>
      <w:r w:rsidRPr="00F058D5">
        <w:rPr>
          <w:rStyle w:val="CodingLanguage"/>
        </w:rPr>
        <w:t xml:space="preserve"> </w:t>
      </w:r>
      <w:proofErr w:type="spellStart"/>
      <w:r w:rsidRPr="00F058D5">
        <w:rPr>
          <w:rStyle w:val="CodingLanguage"/>
        </w:rPr>
        <w:t>host_events.num_edges</w:t>
      </w:r>
      <w:proofErr w:type="spellEnd"/>
      <w:r w:rsidRPr="00F058D5">
        <w:rPr>
          <w:rStyle w:val="CodingLanguage"/>
        </w:rPr>
        <w:t xml:space="preserve"> == 0:</w:t>
      </w:r>
    </w:p>
    <w:p w14:paraId="6312CAAA" w14:textId="77777777" w:rsidR="00957D71" w:rsidRPr="00F058D5" w:rsidRDefault="00957D71" w:rsidP="00957D71">
      <w:pPr>
        <w:pStyle w:val="Coding-Paragraphtight"/>
        <w:rPr>
          <w:rStyle w:val="CodingLanguage"/>
        </w:rPr>
      </w:pPr>
      <w:r w:rsidRPr="00F058D5">
        <w:rPr>
          <w:rStyle w:val="CodingLanguage"/>
        </w:rPr>
        <w:t xml:space="preserve">    # </w:t>
      </w:r>
      <w:proofErr w:type="spellStart"/>
      <w:proofErr w:type="gramStart"/>
      <w:r w:rsidRPr="00F058D5">
        <w:rPr>
          <w:rStyle w:val="CodingLanguage"/>
        </w:rPr>
        <w:t>urls</w:t>
      </w:r>
      <w:proofErr w:type="spellEnd"/>
      <w:proofErr w:type="gramEnd"/>
      <w:r w:rsidRPr="00F058D5">
        <w:rPr>
          <w:rStyle w:val="CodingLanguage"/>
        </w:rPr>
        <w:t xml:space="preserve"> = ["https://datasets.trovares.com/LANL/xgt/wls_day-85_1v.csv"]</w:t>
      </w:r>
    </w:p>
    <w:p w14:paraId="62F5CC4C" w14:textId="77777777" w:rsidR="00957D71" w:rsidRPr="00F058D5" w:rsidRDefault="00957D71" w:rsidP="00957D71">
      <w:pPr>
        <w:pStyle w:val="Coding-Paragraphtight"/>
        <w:rPr>
          <w:rStyle w:val="CodingLanguage"/>
        </w:rPr>
      </w:pPr>
      <w:r w:rsidRPr="00F058D5">
        <w:rPr>
          <w:rStyle w:val="CodingLanguage"/>
        </w:rPr>
        <w:t xml:space="preserve">    </w:t>
      </w:r>
      <w:proofErr w:type="spellStart"/>
      <w:proofErr w:type="gramStart"/>
      <w:r w:rsidRPr="002A55D3">
        <w:rPr>
          <w:rStyle w:val="CodingLanguage"/>
          <w:highlight w:val="yellow"/>
        </w:rPr>
        <w:t>urls</w:t>
      </w:r>
      <w:proofErr w:type="spellEnd"/>
      <w:proofErr w:type="gramEnd"/>
      <w:r w:rsidRPr="002A55D3">
        <w:rPr>
          <w:rStyle w:val="CodingLanguage"/>
          <w:highlight w:val="yellow"/>
        </w:rPr>
        <w:t xml:space="preserve"> = ["xgtd://nvme_data1/data_1v/</w:t>
      </w:r>
      <w:proofErr w:type="spellStart"/>
      <w:r w:rsidRPr="002A55D3">
        <w:rPr>
          <w:rStyle w:val="CodingLanguage"/>
          <w:highlight w:val="yellow"/>
        </w:rPr>
        <w:t>wls_day</w:t>
      </w:r>
      <w:proofErr w:type="spellEnd"/>
      <w:r w:rsidRPr="002A55D3">
        <w:rPr>
          <w:rStyle w:val="CodingLanguage"/>
          <w:highlight w:val="yellow"/>
        </w:rPr>
        <w:t>-{:02d}_1v.csv".format(_) for _ in range(2,91)]</w:t>
      </w:r>
    </w:p>
    <w:p w14:paraId="0AAB7912" w14:textId="77777777" w:rsidR="00957D71" w:rsidRPr="00F058D5" w:rsidRDefault="00957D71" w:rsidP="00957D71">
      <w:pPr>
        <w:pStyle w:val="Coding-Paragraphtight"/>
        <w:rPr>
          <w:rStyle w:val="CodingLanguage"/>
        </w:rPr>
      </w:pPr>
      <w:r w:rsidRPr="00F058D5">
        <w:rPr>
          <w:rStyle w:val="CodingLanguage"/>
        </w:rPr>
        <w:t xml:space="preserve">    # </w:t>
      </w:r>
      <w:proofErr w:type="spellStart"/>
      <w:proofErr w:type="gramStart"/>
      <w:r w:rsidRPr="00F058D5">
        <w:rPr>
          <w:rStyle w:val="CodingLanguage"/>
        </w:rPr>
        <w:t>urls</w:t>
      </w:r>
      <w:proofErr w:type="spellEnd"/>
      <w:proofErr w:type="gramEnd"/>
      <w:r w:rsidRPr="00F058D5">
        <w:rPr>
          <w:rStyle w:val="CodingLanguage"/>
        </w:rPr>
        <w:t xml:space="preserve"> = ["xgtd://data_1v/wls_day-11_1v.csv"]</w:t>
      </w:r>
    </w:p>
    <w:p w14:paraId="6F506BDF" w14:textId="77777777" w:rsidR="00957D71" w:rsidRPr="00F058D5" w:rsidRDefault="00957D71" w:rsidP="00957D71">
      <w:pPr>
        <w:pStyle w:val="Coding-Paragraphtight"/>
        <w:rPr>
          <w:rStyle w:val="CodingLanguage"/>
        </w:rPr>
      </w:pPr>
      <w:r w:rsidRPr="00F058D5">
        <w:rPr>
          <w:rStyle w:val="CodingLanguage"/>
        </w:rPr>
        <w:t xml:space="preserve">    </w:t>
      </w:r>
      <w:proofErr w:type="spellStart"/>
      <w:r w:rsidRPr="00F058D5">
        <w:rPr>
          <w:rStyle w:val="CodingLanguage"/>
        </w:rPr>
        <w:t>host_</w:t>
      </w:r>
      <w:proofErr w:type="gramStart"/>
      <w:r w:rsidRPr="00F058D5">
        <w:rPr>
          <w:rStyle w:val="CodingLanguage"/>
        </w:rPr>
        <w:t>events.load</w:t>
      </w:r>
      <w:proofErr w:type="spellEnd"/>
      <w:r w:rsidRPr="00F058D5">
        <w:rPr>
          <w:rStyle w:val="CodingLanguage"/>
        </w:rPr>
        <w:t>(</w:t>
      </w:r>
      <w:proofErr w:type="spellStart"/>
      <w:proofErr w:type="gramEnd"/>
      <w:r w:rsidRPr="00F058D5">
        <w:rPr>
          <w:rStyle w:val="CodingLanguage"/>
        </w:rPr>
        <w:t>urls</w:t>
      </w:r>
      <w:proofErr w:type="spellEnd"/>
      <w:r w:rsidRPr="00F058D5">
        <w:rPr>
          <w:rStyle w:val="CodingLanguage"/>
        </w:rPr>
        <w:t>)</w:t>
      </w:r>
    </w:p>
    <w:p w14:paraId="7B473D06" w14:textId="77777777" w:rsidR="00957D71" w:rsidRDefault="00957D71" w:rsidP="00957D71">
      <w:pPr>
        <w:pStyle w:val="Coding-Paragraphtight"/>
        <w:rPr>
          <w:rStyle w:val="CodingLanguage"/>
        </w:rPr>
      </w:pPr>
      <w:r w:rsidRPr="00F058D5">
        <w:rPr>
          <w:rStyle w:val="CodingLanguage"/>
        </w:rPr>
        <w:t xml:space="preserve">    </w:t>
      </w:r>
      <w:proofErr w:type="spellStart"/>
      <w:r w:rsidRPr="00F058D5">
        <w:rPr>
          <w:rStyle w:val="CodingLanguage"/>
        </w:rPr>
        <w:t>print_data_</w:t>
      </w:r>
      <w:proofErr w:type="gramStart"/>
      <w:r w:rsidRPr="00F058D5">
        <w:rPr>
          <w:rStyle w:val="CodingLanguage"/>
        </w:rPr>
        <w:t>summary</w:t>
      </w:r>
      <w:proofErr w:type="spellEnd"/>
      <w:r w:rsidRPr="00F058D5">
        <w:rPr>
          <w:rStyle w:val="CodingLanguage"/>
        </w:rPr>
        <w:t>()</w:t>
      </w:r>
      <w:proofErr w:type="gramEnd"/>
    </w:p>
    <w:p w14:paraId="76FD087C" w14:textId="77777777" w:rsidR="00957D71" w:rsidRDefault="00957D71" w:rsidP="00957D71">
      <w:pPr>
        <w:pStyle w:val="Coding-Paragraphtight"/>
        <w:rPr>
          <w:rStyle w:val="CodingLanguage"/>
        </w:rPr>
      </w:pPr>
    </w:p>
    <w:p w14:paraId="643B803F" w14:textId="77777777" w:rsidR="00957D71" w:rsidRPr="00F058D5" w:rsidRDefault="00957D71" w:rsidP="00957D71">
      <w:pPr>
        <w:pStyle w:val="Coding-Paragraphtight"/>
        <w:rPr>
          <w:rStyle w:val="CodingLanguage"/>
        </w:rPr>
      </w:pPr>
      <w:r w:rsidRPr="00F058D5">
        <w:rPr>
          <w:rStyle w:val="CodingLanguage"/>
        </w:rPr>
        <w:t>%%time</w:t>
      </w:r>
    </w:p>
    <w:p w14:paraId="59B3CCD3" w14:textId="77777777" w:rsidR="00957D71" w:rsidRPr="00F058D5" w:rsidRDefault="00957D71" w:rsidP="00957D71">
      <w:pPr>
        <w:pStyle w:val="Coding-Paragraphtight"/>
        <w:rPr>
          <w:rStyle w:val="CodingLanguage"/>
        </w:rPr>
      </w:pPr>
    </w:p>
    <w:p w14:paraId="61C58F9F" w14:textId="77777777" w:rsidR="00957D71" w:rsidRPr="00F058D5" w:rsidRDefault="00957D71" w:rsidP="00957D71">
      <w:pPr>
        <w:pStyle w:val="Coding-Paragraphtight"/>
        <w:rPr>
          <w:rStyle w:val="CodingLanguage"/>
        </w:rPr>
      </w:pPr>
      <w:r w:rsidRPr="00F058D5">
        <w:rPr>
          <w:rStyle w:val="CodingLanguage"/>
        </w:rPr>
        <w:lastRenderedPageBreak/>
        <w:t># Load the AuthEvents event data:</w:t>
      </w:r>
    </w:p>
    <w:p w14:paraId="73239FD9" w14:textId="77777777" w:rsidR="00957D71" w:rsidRPr="00F058D5" w:rsidRDefault="00957D71" w:rsidP="00957D71">
      <w:pPr>
        <w:pStyle w:val="Coding-Paragraphtight"/>
        <w:rPr>
          <w:rStyle w:val="CodingLanguage"/>
        </w:rPr>
      </w:pPr>
      <w:proofErr w:type="gramStart"/>
      <w:r w:rsidRPr="00F058D5">
        <w:rPr>
          <w:rStyle w:val="CodingLanguage"/>
        </w:rPr>
        <w:t>if</w:t>
      </w:r>
      <w:proofErr w:type="gramEnd"/>
      <w:r w:rsidRPr="00F058D5">
        <w:rPr>
          <w:rStyle w:val="CodingLanguage"/>
        </w:rPr>
        <w:t xml:space="preserve"> </w:t>
      </w:r>
      <w:proofErr w:type="spellStart"/>
      <w:r w:rsidRPr="00F058D5">
        <w:rPr>
          <w:rStyle w:val="CodingLanguage"/>
        </w:rPr>
        <w:t>auth_events.num_edges</w:t>
      </w:r>
      <w:proofErr w:type="spellEnd"/>
      <w:r w:rsidRPr="00F058D5">
        <w:rPr>
          <w:rStyle w:val="CodingLanguage"/>
        </w:rPr>
        <w:t xml:space="preserve"> == 0:</w:t>
      </w:r>
    </w:p>
    <w:p w14:paraId="38B846E9" w14:textId="77777777" w:rsidR="00957D71" w:rsidRPr="00F058D5" w:rsidRDefault="00957D71" w:rsidP="00957D71">
      <w:pPr>
        <w:pStyle w:val="Coding-Paragraphtight"/>
        <w:rPr>
          <w:rStyle w:val="CodingLanguage"/>
        </w:rPr>
      </w:pPr>
      <w:r w:rsidRPr="00F058D5">
        <w:rPr>
          <w:rStyle w:val="CodingLanguage"/>
        </w:rPr>
        <w:t xml:space="preserve">    # </w:t>
      </w:r>
      <w:proofErr w:type="spellStart"/>
      <w:proofErr w:type="gramStart"/>
      <w:r w:rsidRPr="00F058D5">
        <w:rPr>
          <w:rStyle w:val="CodingLanguage"/>
        </w:rPr>
        <w:t>urls</w:t>
      </w:r>
      <w:proofErr w:type="spellEnd"/>
      <w:proofErr w:type="gramEnd"/>
      <w:r w:rsidRPr="00F058D5">
        <w:rPr>
          <w:rStyle w:val="CodingLanguage"/>
        </w:rPr>
        <w:t xml:space="preserve"> = ["https://datasets.trovares.com/LANL/xgt/wls_day-85_2v.csv"]</w:t>
      </w:r>
    </w:p>
    <w:p w14:paraId="108534E2" w14:textId="77777777" w:rsidR="00957D71" w:rsidRPr="00F058D5" w:rsidRDefault="00957D71" w:rsidP="00957D71">
      <w:pPr>
        <w:pStyle w:val="Coding-Paragraphtight"/>
        <w:rPr>
          <w:rStyle w:val="CodingLanguage"/>
        </w:rPr>
      </w:pPr>
      <w:r w:rsidRPr="00F058D5">
        <w:rPr>
          <w:rStyle w:val="CodingLanguage"/>
        </w:rPr>
        <w:t xml:space="preserve">    </w:t>
      </w:r>
      <w:proofErr w:type="spellStart"/>
      <w:proofErr w:type="gramStart"/>
      <w:r w:rsidRPr="002A55D3">
        <w:rPr>
          <w:rStyle w:val="CodingLanguage"/>
          <w:highlight w:val="yellow"/>
        </w:rPr>
        <w:t>urls</w:t>
      </w:r>
      <w:proofErr w:type="spellEnd"/>
      <w:proofErr w:type="gramEnd"/>
      <w:r w:rsidRPr="002A55D3">
        <w:rPr>
          <w:rStyle w:val="CodingLanguage"/>
          <w:highlight w:val="yellow"/>
        </w:rPr>
        <w:t xml:space="preserve"> = ["xgtd://nvme_data9/data_2v/</w:t>
      </w:r>
      <w:proofErr w:type="spellStart"/>
      <w:r w:rsidRPr="002A55D3">
        <w:rPr>
          <w:rStyle w:val="CodingLanguage"/>
          <w:highlight w:val="yellow"/>
        </w:rPr>
        <w:t>wls_day</w:t>
      </w:r>
      <w:proofErr w:type="spellEnd"/>
      <w:r w:rsidRPr="002A55D3">
        <w:rPr>
          <w:rStyle w:val="CodingLanguage"/>
          <w:highlight w:val="yellow"/>
        </w:rPr>
        <w:t>-{:02d}_2v.csv".format(_) for _ in range(2,91)]</w:t>
      </w:r>
    </w:p>
    <w:p w14:paraId="614A8C94" w14:textId="77777777" w:rsidR="00957D71" w:rsidRPr="00F058D5" w:rsidRDefault="00957D71" w:rsidP="00957D71">
      <w:pPr>
        <w:pStyle w:val="Coding-Paragraphtight"/>
        <w:rPr>
          <w:rStyle w:val="CodingLanguage"/>
        </w:rPr>
      </w:pPr>
      <w:r w:rsidRPr="00F058D5">
        <w:rPr>
          <w:rStyle w:val="CodingLanguage"/>
        </w:rPr>
        <w:t xml:space="preserve">    #</w:t>
      </w:r>
      <w:proofErr w:type="spellStart"/>
      <w:r w:rsidRPr="00F058D5">
        <w:rPr>
          <w:rStyle w:val="CodingLanguage"/>
        </w:rPr>
        <w:t>urls</w:t>
      </w:r>
      <w:proofErr w:type="spellEnd"/>
      <w:r w:rsidRPr="00F058D5">
        <w:rPr>
          <w:rStyle w:val="CodingLanguage"/>
        </w:rPr>
        <w:t xml:space="preserve"> = ["xgtd://data_2v/wls_day-11_2v.csv"]</w:t>
      </w:r>
    </w:p>
    <w:p w14:paraId="03FFF8BD" w14:textId="77777777" w:rsidR="00957D71" w:rsidRPr="00F058D5" w:rsidRDefault="00957D71" w:rsidP="00957D71">
      <w:pPr>
        <w:pStyle w:val="Coding-Paragraphtight"/>
        <w:rPr>
          <w:rStyle w:val="CodingLanguage"/>
        </w:rPr>
      </w:pPr>
      <w:r w:rsidRPr="00F058D5">
        <w:rPr>
          <w:rStyle w:val="CodingLanguage"/>
        </w:rPr>
        <w:t xml:space="preserve">    </w:t>
      </w:r>
      <w:proofErr w:type="spellStart"/>
      <w:r w:rsidRPr="00F058D5">
        <w:rPr>
          <w:rStyle w:val="CodingLanguage"/>
        </w:rPr>
        <w:t>auth_</w:t>
      </w:r>
      <w:proofErr w:type="gramStart"/>
      <w:r w:rsidRPr="00F058D5">
        <w:rPr>
          <w:rStyle w:val="CodingLanguage"/>
        </w:rPr>
        <w:t>events.load</w:t>
      </w:r>
      <w:proofErr w:type="spellEnd"/>
      <w:r w:rsidRPr="00F058D5">
        <w:rPr>
          <w:rStyle w:val="CodingLanguage"/>
        </w:rPr>
        <w:t>(</w:t>
      </w:r>
      <w:proofErr w:type="spellStart"/>
      <w:proofErr w:type="gramEnd"/>
      <w:r w:rsidRPr="00F058D5">
        <w:rPr>
          <w:rStyle w:val="CodingLanguage"/>
        </w:rPr>
        <w:t>urls</w:t>
      </w:r>
      <w:proofErr w:type="spellEnd"/>
      <w:r w:rsidRPr="00F058D5">
        <w:rPr>
          <w:rStyle w:val="CodingLanguage"/>
        </w:rPr>
        <w:t>)</w:t>
      </w:r>
    </w:p>
    <w:p w14:paraId="0DF61E84" w14:textId="77777777" w:rsidR="00957D71" w:rsidRDefault="00957D71" w:rsidP="00957D71">
      <w:pPr>
        <w:pStyle w:val="Coding-Paragraphtight"/>
        <w:rPr>
          <w:rStyle w:val="CodingLanguage"/>
        </w:rPr>
      </w:pPr>
      <w:r w:rsidRPr="00F058D5">
        <w:rPr>
          <w:rStyle w:val="CodingLanguage"/>
        </w:rPr>
        <w:t xml:space="preserve">    </w:t>
      </w:r>
      <w:proofErr w:type="spellStart"/>
      <w:r w:rsidRPr="00F058D5">
        <w:rPr>
          <w:rStyle w:val="CodingLanguage"/>
        </w:rPr>
        <w:t>print_data_</w:t>
      </w:r>
      <w:proofErr w:type="gramStart"/>
      <w:r w:rsidRPr="00F058D5">
        <w:rPr>
          <w:rStyle w:val="CodingLanguage"/>
        </w:rPr>
        <w:t>summary</w:t>
      </w:r>
      <w:proofErr w:type="spellEnd"/>
      <w:r w:rsidRPr="00F058D5">
        <w:rPr>
          <w:rStyle w:val="CodingLanguage"/>
        </w:rPr>
        <w:t>()</w:t>
      </w:r>
      <w:proofErr w:type="gramEnd"/>
    </w:p>
    <w:p w14:paraId="35FD55BE" w14:textId="77777777" w:rsidR="00957D71" w:rsidRDefault="00957D71" w:rsidP="00957D71">
      <w:pPr>
        <w:pStyle w:val="Coding-Paragraphtight"/>
        <w:rPr>
          <w:rStyle w:val="CodingLanguage"/>
        </w:rPr>
      </w:pPr>
    </w:p>
    <w:p w14:paraId="52CF1ECF" w14:textId="77777777" w:rsidR="00957D71" w:rsidRPr="00F058D5" w:rsidRDefault="00957D71" w:rsidP="00957D71">
      <w:pPr>
        <w:pStyle w:val="Coding-Paragraphtight"/>
        <w:rPr>
          <w:rStyle w:val="CodingLanguage"/>
        </w:rPr>
      </w:pPr>
      <w:r w:rsidRPr="00F058D5">
        <w:rPr>
          <w:rStyle w:val="CodingLanguage"/>
        </w:rPr>
        <w:t>%%time</w:t>
      </w:r>
    </w:p>
    <w:p w14:paraId="6EDDBB4C" w14:textId="77777777" w:rsidR="00957D71" w:rsidRPr="00F058D5" w:rsidRDefault="00957D71" w:rsidP="00957D71">
      <w:pPr>
        <w:pStyle w:val="Coding-Paragraphtight"/>
        <w:rPr>
          <w:rStyle w:val="CodingLanguage"/>
        </w:rPr>
      </w:pPr>
    </w:p>
    <w:p w14:paraId="4B67331E" w14:textId="77777777" w:rsidR="00957D71" w:rsidRPr="00F058D5" w:rsidRDefault="00957D71" w:rsidP="00957D71">
      <w:pPr>
        <w:pStyle w:val="Coding-Paragraphtight"/>
        <w:rPr>
          <w:rStyle w:val="CodingLanguage"/>
        </w:rPr>
      </w:pPr>
      <w:r w:rsidRPr="00F058D5">
        <w:rPr>
          <w:rStyle w:val="CodingLanguage"/>
        </w:rPr>
        <w:t># Load the netflow data:</w:t>
      </w:r>
    </w:p>
    <w:p w14:paraId="5120DDF0" w14:textId="77777777" w:rsidR="00957D71" w:rsidRPr="00F058D5" w:rsidRDefault="00957D71" w:rsidP="00957D71">
      <w:pPr>
        <w:pStyle w:val="Coding-Paragraphtight"/>
        <w:rPr>
          <w:rStyle w:val="CodingLanguage"/>
        </w:rPr>
      </w:pPr>
      <w:proofErr w:type="gramStart"/>
      <w:r w:rsidRPr="00F058D5">
        <w:rPr>
          <w:rStyle w:val="CodingLanguage"/>
        </w:rPr>
        <w:t>if</w:t>
      </w:r>
      <w:proofErr w:type="gramEnd"/>
      <w:r w:rsidRPr="00F058D5">
        <w:rPr>
          <w:rStyle w:val="CodingLanguage"/>
        </w:rPr>
        <w:t xml:space="preserve"> </w:t>
      </w:r>
      <w:proofErr w:type="spellStart"/>
      <w:r w:rsidRPr="00F058D5">
        <w:rPr>
          <w:rStyle w:val="CodingLanguage"/>
        </w:rPr>
        <w:t>netflow.num_edges</w:t>
      </w:r>
      <w:proofErr w:type="spellEnd"/>
      <w:r w:rsidRPr="00F058D5">
        <w:rPr>
          <w:rStyle w:val="CodingLanguage"/>
        </w:rPr>
        <w:t xml:space="preserve"> == 0:</w:t>
      </w:r>
    </w:p>
    <w:p w14:paraId="74EF2A6F" w14:textId="77777777" w:rsidR="00957D71" w:rsidRPr="00F058D5" w:rsidRDefault="00957D71" w:rsidP="00957D71">
      <w:pPr>
        <w:pStyle w:val="Coding-Paragraphtight"/>
        <w:rPr>
          <w:rStyle w:val="CodingLanguage"/>
        </w:rPr>
      </w:pPr>
      <w:r w:rsidRPr="00F058D5">
        <w:rPr>
          <w:rStyle w:val="CodingLanguage"/>
        </w:rPr>
        <w:t xml:space="preserve">    #</w:t>
      </w:r>
      <w:proofErr w:type="spellStart"/>
      <w:r w:rsidRPr="00F058D5">
        <w:rPr>
          <w:rStyle w:val="CodingLanguage"/>
        </w:rPr>
        <w:t>urls</w:t>
      </w:r>
      <w:proofErr w:type="spellEnd"/>
      <w:r w:rsidRPr="00F058D5">
        <w:rPr>
          <w:rStyle w:val="CodingLanguage"/>
        </w:rPr>
        <w:t xml:space="preserve"> = ["https://datasets.trovares.com/LANL/xgt/nf_day-85.csv"]</w:t>
      </w:r>
    </w:p>
    <w:p w14:paraId="163BD3E5" w14:textId="77777777" w:rsidR="00957D71" w:rsidRPr="00F058D5" w:rsidRDefault="00957D71" w:rsidP="00957D71">
      <w:pPr>
        <w:pStyle w:val="Coding-Paragraphtight"/>
        <w:rPr>
          <w:rStyle w:val="CodingLanguage"/>
        </w:rPr>
      </w:pPr>
      <w:r w:rsidRPr="00F058D5">
        <w:rPr>
          <w:rStyle w:val="CodingLanguage"/>
        </w:rPr>
        <w:t xml:space="preserve">    </w:t>
      </w:r>
      <w:proofErr w:type="spellStart"/>
      <w:proofErr w:type="gramStart"/>
      <w:r w:rsidRPr="002A55D3">
        <w:rPr>
          <w:rStyle w:val="CodingLanguage"/>
          <w:highlight w:val="yellow"/>
        </w:rPr>
        <w:t>urls</w:t>
      </w:r>
      <w:proofErr w:type="spellEnd"/>
      <w:proofErr w:type="gramEnd"/>
      <w:r w:rsidRPr="002A55D3">
        <w:rPr>
          <w:rStyle w:val="CodingLanguage"/>
          <w:highlight w:val="yellow"/>
        </w:rPr>
        <w:t xml:space="preserve"> = ["xgtd://nvme_data1/</w:t>
      </w:r>
      <w:proofErr w:type="spellStart"/>
      <w:r w:rsidRPr="002A55D3">
        <w:rPr>
          <w:rStyle w:val="CodingLanguage"/>
          <w:highlight w:val="yellow"/>
        </w:rPr>
        <w:t>data_nf</w:t>
      </w:r>
      <w:proofErr w:type="spellEnd"/>
      <w:r w:rsidRPr="002A55D3">
        <w:rPr>
          <w:rStyle w:val="CodingLanguage"/>
          <w:highlight w:val="yellow"/>
        </w:rPr>
        <w:t>/</w:t>
      </w:r>
      <w:proofErr w:type="spellStart"/>
      <w:r w:rsidRPr="002A55D3">
        <w:rPr>
          <w:rStyle w:val="CodingLanguage"/>
          <w:highlight w:val="yellow"/>
        </w:rPr>
        <w:t>nf_day</w:t>
      </w:r>
      <w:proofErr w:type="spellEnd"/>
      <w:r w:rsidRPr="002A55D3">
        <w:rPr>
          <w:rStyle w:val="CodingLanguage"/>
          <w:highlight w:val="yellow"/>
        </w:rPr>
        <w:t>-{:02d}.</w:t>
      </w:r>
      <w:proofErr w:type="spellStart"/>
      <w:r w:rsidRPr="002A55D3">
        <w:rPr>
          <w:rStyle w:val="CodingLanguage"/>
          <w:highlight w:val="yellow"/>
        </w:rPr>
        <w:t>csv".format</w:t>
      </w:r>
      <w:proofErr w:type="spellEnd"/>
      <w:r w:rsidRPr="002A55D3">
        <w:rPr>
          <w:rStyle w:val="CodingLanguage"/>
          <w:highlight w:val="yellow"/>
        </w:rPr>
        <w:t>(_) for _ in range(2,91)]</w:t>
      </w:r>
    </w:p>
    <w:p w14:paraId="103CBD81" w14:textId="77777777" w:rsidR="00957D71" w:rsidRPr="00F058D5" w:rsidRDefault="00957D71" w:rsidP="00957D71">
      <w:pPr>
        <w:pStyle w:val="Coding-Paragraphtight"/>
        <w:rPr>
          <w:rStyle w:val="CodingLanguage"/>
        </w:rPr>
      </w:pPr>
      <w:r w:rsidRPr="00F058D5">
        <w:rPr>
          <w:rStyle w:val="CodingLanguage"/>
        </w:rPr>
        <w:t xml:space="preserve">    # </w:t>
      </w:r>
      <w:proofErr w:type="spellStart"/>
      <w:proofErr w:type="gramStart"/>
      <w:r w:rsidRPr="00F058D5">
        <w:rPr>
          <w:rStyle w:val="CodingLanguage"/>
        </w:rPr>
        <w:t>urls</w:t>
      </w:r>
      <w:proofErr w:type="spellEnd"/>
      <w:proofErr w:type="gramEnd"/>
      <w:r w:rsidRPr="00F058D5">
        <w:rPr>
          <w:rStyle w:val="CodingLanguage"/>
        </w:rPr>
        <w:t xml:space="preserve"> = ["xgtd://nvme_data1/</w:t>
      </w:r>
      <w:proofErr w:type="spellStart"/>
      <w:r w:rsidRPr="00F058D5">
        <w:rPr>
          <w:rStyle w:val="CodingLanguage"/>
        </w:rPr>
        <w:t>data_nf</w:t>
      </w:r>
      <w:proofErr w:type="spellEnd"/>
      <w:r w:rsidRPr="00F058D5">
        <w:rPr>
          <w:rStyle w:val="CodingLanguage"/>
        </w:rPr>
        <w:t>/nf_day-11.csv"]</w:t>
      </w:r>
    </w:p>
    <w:p w14:paraId="053EB204" w14:textId="77777777" w:rsidR="00957D71" w:rsidRPr="00F058D5" w:rsidRDefault="00957D71" w:rsidP="00957D71">
      <w:pPr>
        <w:pStyle w:val="Coding-Paragraphtight"/>
        <w:rPr>
          <w:rStyle w:val="CodingLanguage"/>
        </w:rPr>
      </w:pPr>
      <w:r w:rsidRPr="00F058D5">
        <w:rPr>
          <w:rStyle w:val="CodingLanguage"/>
        </w:rPr>
        <w:t xml:space="preserve">    </w:t>
      </w:r>
      <w:proofErr w:type="spellStart"/>
      <w:proofErr w:type="gramStart"/>
      <w:r w:rsidRPr="00F058D5">
        <w:rPr>
          <w:rStyle w:val="CodingLanguage"/>
        </w:rPr>
        <w:t>netflow.load</w:t>
      </w:r>
      <w:proofErr w:type="spellEnd"/>
      <w:r w:rsidRPr="00F058D5">
        <w:rPr>
          <w:rStyle w:val="CodingLanguage"/>
        </w:rPr>
        <w:t>(</w:t>
      </w:r>
      <w:proofErr w:type="spellStart"/>
      <w:proofErr w:type="gramEnd"/>
      <w:r w:rsidRPr="00F058D5">
        <w:rPr>
          <w:rStyle w:val="CodingLanguage"/>
        </w:rPr>
        <w:t>urls</w:t>
      </w:r>
      <w:proofErr w:type="spellEnd"/>
      <w:r w:rsidRPr="00F058D5">
        <w:rPr>
          <w:rStyle w:val="CodingLanguage"/>
        </w:rPr>
        <w:t>)</w:t>
      </w:r>
    </w:p>
    <w:p w14:paraId="5140071D" w14:textId="77777777" w:rsidR="00957D71" w:rsidRDefault="00957D71" w:rsidP="00957D71">
      <w:pPr>
        <w:pStyle w:val="Coding-Paragraphtight"/>
        <w:rPr>
          <w:rStyle w:val="CodingLanguage"/>
        </w:rPr>
      </w:pPr>
      <w:r w:rsidRPr="00F058D5">
        <w:rPr>
          <w:rStyle w:val="CodingLanguage"/>
        </w:rPr>
        <w:t xml:space="preserve">    </w:t>
      </w:r>
      <w:proofErr w:type="spellStart"/>
      <w:r w:rsidRPr="00F058D5">
        <w:rPr>
          <w:rStyle w:val="CodingLanguage"/>
        </w:rPr>
        <w:t>print_data_</w:t>
      </w:r>
      <w:proofErr w:type="gramStart"/>
      <w:r w:rsidRPr="00F058D5">
        <w:rPr>
          <w:rStyle w:val="CodingLanguage"/>
        </w:rPr>
        <w:t>summary</w:t>
      </w:r>
      <w:proofErr w:type="spellEnd"/>
      <w:r w:rsidRPr="00F058D5">
        <w:rPr>
          <w:rStyle w:val="CodingLanguage"/>
        </w:rPr>
        <w:t>()</w:t>
      </w:r>
      <w:proofErr w:type="gramEnd"/>
    </w:p>
    <w:p w14:paraId="205DBE33" w14:textId="77777777" w:rsidR="00957D71" w:rsidRDefault="00957D71" w:rsidP="00957D71">
      <w:pPr>
        <w:pStyle w:val="Coding-Paragraphtight"/>
        <w:rPr>
          <w:rStyle w:val="CodingLanguage"/>
        </w:rPr>
      </w:pPr>
    </w:p>
    <w:p w14:paraId="47567C20" w14:textId="77777777" w:rsidR="00957D71" w:rsidRPr="00F058D5" w:rsidRDefault="00957D71" w:rsidP="00957D71">
      <w:pPr>
        <w:pStyle w:val="Coding-Paragraphtight"/>
        <w:rPr>
          <w:rStyle w:val="CodingLanguage"/>
        </w:rPr>
      </w:pPr>
      <w:r w:rsidRPr="00F058D5">
        <w:rPr>
          <w:rStyle w:val="CodingLanguage"/>
        </w:rPr>
        <w:t># Utility function to launch queries and show job number:</w:t>
      </w:r>
    </w:p>
    <w:p w14:paraId="5BE4AA0B" w14:textId="77777777" w:rsidR="00957D71" w:rsidRPr="00F058D5" w:rsidRDefault="00957D71" w:rsidP="00957D71">
      <w:pPr>
        <w:pStyle w:val="Coding-Paragraphtight"/>
        <w:rPr>
          <w:rStyle w:val="CodingLanguage"/>
        </w:rPr>
      </w:pPr>
      <w:r w:rsidRPr="00F058D5">
        <w:rPr>
          <w:rStyle w:val="CodingLanguage"/>
        </w:rPr>
        <w:t xml:space="preserve">#   </w:t>
      </w:r>
      <w:proofErr w:type="gramStart"/>
      <w:r w:rsidRPr="00F058D5">
        <w:rPr>
          <w:rStyle w:val="CodingLanguage"/>
        </w:rPr>
        <w:t>The</w:t>
      </w:r>
      <w:proofErr w:type="gramEnd"/>
      <w:r w:rsidRPr="00F058D5">
        <w:rPr>
          <w:rStyle w:val="CodingLanguage"/>
        </w:rPr>
        <w:t xml:space="preserve"> job number may be useful if a long-running job needs</w:t>
      </w:r>
    </w:p>
    <w:p w14:paraId="6E5C60B4" w14:textId="77777777" w:rsidR="00957D71" w:rsidRPr="00F058D5" w:rsidRDefault="00957D71" w:rsidP="00957D71">
      <w:pPr>
        <w:pStyle w:val="Coding-Paragraphtight"/>
        <w:rPr>
          <w:rStyle w:val="CodingLanguage"/>
        </w:rPr>
      </w:pPr>
      <w:r w:rsidRPr="00F058D5">
        <w:rPr>
          <w:rStyle w:val="CodingLanguage"/>
        </w:rPr>
        <w:t xml:space="preserve">#   </w:t>
      </w:r>
      <w:proofErr w:type="gramStart"/>
      <w:r w:rsidRPr="00F058D5">
        <w:rPr>
          <w:rStyle w:val="CodingLanguage"/>
        </w:rPr>
        <w:t>to</w:t>
      </w:r>
      <w:proofErr w:type="gramEnd"/>
      <w:r w:rsidRPr="00F058D5">
        <w:rPr>
          <w:rStyle w:val="CodingLanguage"/>
        </w:rPr>
        <w:t xml:space="preserve"> be canceled.</w:t>
      </w:r>
    </w:p>
    <w:p w14:paraId="68F6CB21" w14:textId="77777777" w:rsidR="00957D71" w:rsidRPr="00F058D5" w:rsidRDefault="00957D71" w:rsidP="00957D71">
      <w:pPr>
        <w:pStyle w:val="Coding-Paragraphtight"/>
        <w:rPr>
          <w:rStyle w:val="CodingLanguage"/>
        </w:rPr>
      </w:pPr>
    </w:p>
    <w:p w14:paraId="5EDBA700" w14:textId="77777777" w:rsidR="00957D71" w:rsidRPr="00F058D5" w:rsidRDefault="00957D71" w:rsidP="00957D71">
      <w:pPr>
        <w:pStyle w:val="Coding-Paragraphtight"/>
        <w:rPr>
          <w:rStyle w:val="CodingLanguage"/>
        </w:rPr>
      </w:pPr>
      <w:proofErr w:type="spellStart"/>
      <w:proofErr w:type="gramStart"/>
      <w:r w:rsidRPr="00F058D5">
        <w:rPr>
          <w:rStyle w:val="CodingLanguage"/>
        </w:rPr>
        <w:t>def</w:t>
      </w:r>
      <w:proofErr w:type="spellEnd"/>
      <w:proofErr w:type="gramEnd"/>
      <w:r w:rsidRPr="00F058D5">
        <w:rPr>
          <w:rStyle w:val="CodingLanguage"/>
        </w:rPr>
        <w:t xml:space="preserve"> run_query(query, </w:t>
      </w:r>
      <w:proofErr w:type="spellStart"/>
      <w:r w:rsidRPr="00F058D5">
        <w:rPr>
          <w:rStyle w:val="CodingLanguage"/>
        </w:rPr>
        <w:t>table_name</w:t>
      </w:r>
      <w:proofErr w:type="spellEnd"/>
      <w:r w:rsidRPr="00F058D5">
        <w:rPr>
          <w:rStyle w:val="CodingLanguage"/>
        </w:rPr>
        <w:t xml:space="preserve"> = "answers", </w:t>
      </w:r>
      <w:proofErr w:type="spellStart"/>
      <w:r w:rsidRPr="00F058D5">
        <w:rPr>
          <w:rStyle w:val="CodingLanguage"/>
        </w:rPr>
        <w:t>drop_answer_table</w:t>
      </w:r>
      <w:proofErr w:type="spellEnd"/>
      <w:r w:rsidRPr="00F058D5">
        <w:rPr>
          <w:rStyle w:val="CodingLanguage"/>
        </w:rPr>
        <w:t xml:space="preserve">=True, </w:t>
      </w:r>
      <w:proofErr w:type="spellStart"/>
      <w:r w:rsidRPr="00F058D5">
        <w:rPr>
          <w:rStyle w:val="CodingLanguage"/>
        </w:rPr>
        <w:t>show_query</w:t>
      </w:r>
      <w:proofErr w:type="spellEnd"/>
      <w:r w:rsidRPr="00F058D5">
        <w:rPr>
          <w:rStyle w:val="CodingLanguage"/>
        </w:rPr>
        <w:t>=False):</w:t>
      </w:r>
    </w:p>
    <w:p w14:paraId="2BA28810" w14:textId="77777777" w:rsidR="00957D71" w:rsidRPr="00F058D5" w:rsidRDefault="00957D71" w:rsidP="00957D71">
      <w:pPr>
        <w:pStyle w:val="Coding-Paragraphtight"/>
        <w:rPr>
          <w:rStyle w:val="CodingLanguage"/>
        </w:rPr>
      </w:pPr>
      <w:r w:rsidRPr="00F058D5">
        <w:rPr>
          <w:rStyle w:val="CodingLanguage"/>
        </w:rPr>
        <w:t xml:space="preserve">    </w:t>
      </w:r>
      <w:proofErr w:type="gramStart"/>
      <w:r w:rsidRPr="00F058D5">
        <w:rPr>
          <w:rStyle w:val="CodingLanguage"/>
        </w:rPr>
        <w:t>if</w:t>
      </w:r>
      <w:proofErr w:type="gramEnd"/>
      <w:r w:rsidRPr="00F058D5">
        <w:rPr>
          <w:rStyle w:val="CodingLanguage"/>
        </w:rPr>
        <w:t xml:space="preserve"> </w:t>
      </w:r>
      <w:proofErr w:type="spellStart"/>
      <w:r w:rsidRPr="00F058D5">
        <w:rPr>
          <w:rStyle w:val="CodingLanguage"/>
        </w:rPr>
        <w:t>drop_answer_table</w:t>
      </w:r>
      <w:proofErr w:type="spellEnd"/>
      <w:r w:rsidRPr="00F058D5">
        <w:rPr>
          <w:rStyle w:val="CodingLanguage"/>
        </w:rPr>
        <w:t>:</w:t>
      </w:r>
    </w:p>
    <w:p w14:paraId="154A9838" w14:textId="77777777" w:rsidR="00957D71" w:rsidRPr="00F058D5" w:rsidRDefault="00957D71" w:rsidP="00957D71">
      <w:pPr>
        <w:pStyle w:val="Coding-Paragraphtight"/>
        <w:rPr>
          <w:rStyle w:val="CodingLanguage"/>
        </w:rPr>
      </w:pPr>
      <w:r w:rsidRPr="00F058D5">
        <w:rPr>
          <w:rStyle w:val="CodingLanguage"/>
        </w:rPr>
        <w:t xml:space="preserve">        </w:t>
      </w:r>
      <w:proofErr w:type="spellStart"/>
      <w:r w:rsidRPr="00F058D5">
        <w:rPr>
          <w:rStyle w:val="CodingLanguage"/>
        </w:rPr>
        <w:t>conn.drop_</w:t>
      </w:r>
      <w:proofErr w:type="gramStart"/>
      <w:r w:rsidRPr="00F058D5">
        <w:rPr>
          <w:rStyle w:val="CodingLanguage"/>
        </w:rPr>
        <w:t>frame</w:t>
      </w:r>
      <w:proofErr w:type="spellEnd"/>
      <w:r w:rsidRPr="00F058D5">
        <w:rPr>
          <w:rStyle w:val="CodingLanguage"/>
        </w:rPr>
        <w:t>(</w:t>
      </w:r>
      <w:proofErr w:type="spellStart"/>
      <w:proofErr w:type="gramEnd"/>
      <w:r w:rsidRPr="00F058D5">
        <w:rPr>
          <w:rStyle w:val="CodingLanguage"/>
        </w:rPr>
        <w:t>table_name</w:t>
      </w:r>
      <w:proofErr w:type="spellEnd"/>
      <w:r w:rsidRPr="00F058D5">
        <w:rPr>
          <w:rStyle w:val="CodingLanguage"/>
        </w:rPr>
        <w:t>)</w:t>
      </w:r>
    </w:p>
    <w:p w14:paraId="69BE5DFB" w14:textId="77777777" w:rsidR="00957D71" w:rsidRPr="00F058D5" w:rsidRDefault="00957D71" w:rsidP="00957D71">
      <w:pPr>
        <w:pStyle w:val="Coding-Paragraphtight"/>
        <w:rPr>
          <w:rStyle w:val="CodingLanguage"/>
        </w:rPr>
      </w:pPr>
      <w:r w:rsidRPr="00F058D5">
        <w:rPr>
          <w:rStyle w:val="CodingLanguage"/>
        </w:rPr>
        <w:t xml:space="preserve">    </w:t>
      </w:r>
      <w:proofErr w:type="gramStart"/>
      <w:r w:rsidRPr="00F058D5">
        <w:rPr>
          <w:rStyle w:val="CodingLanguage"/>
        </w:rPr>
        <w:t>if</w:t>
      </w:r>
      <w:proofErr w:type="gramEnd"/>
      <w:r w:rsidRPr="00F058D5">
        <w:rPr>
          <w:rStyle w:val="CodingLanguage"/>
        </w:rPr>
        <w:t xml:space="preserve"> query[-1] != '\n':</w:t>
      </w:r>
    </w:p>
    <w:p w14:paraId="47284485" w14:textId="77777777" w:rsidR="00957D71" w:rsidRPr="00F058D5" w:rsidRDefault="00957D71" w:rsidP="00957D71">
      <w:pPr>
        <w:pStyle w:val="Coding-Paragraphtight"/>
        <w:rPr>
          <w:rStyle w:val="CodingLanguage"/>
        </w:rPr>
      </w:pPr>
      <w:r w:rsidRPr="00F058D5">
        <w:rPr>
          <w:rStyle w:val="CodingLanguage"/>
        </w:rPr>
        <w:t xml:space="preserve">        </w:t>
      </w:r>
      <w:proofErr w:type="gramStart"/>
      <w:r w:rsidRPr="00F058D5">
        <w:rPr>
          <w:rStyle w:val="CodingLanguage"/>
        </w:rPr>
        <w:t>query</w:t>
      </w:r>
      <w:proofErr w:type="gramEnd"/>
      <w:r w:rsidRPr="00F058D5">
        <w:rPr>
          <w:rStyle w:val="CodingLanguage"/>
        </w:rPr>
        <w:t xml:space="preserve"> += '\n'</w:t>
      </w:r>
    </w:p>
    <w:p w14:paraId="6ED97017" w14:textId="77777777" w:rsidR="00957D71" w:rsidRPr="00F058D5" w:rsidRDefault="00957D71" w:rsidP="00957D71">
      <w:pPr>
        <w:pStyle w:val="Coding-Paragraphtight"/>
        <w:rPr>
          <w:rStyle w:val="CodingLanguage"/>
        </w:rPr>
      </w:pPr>
      <w:r w:rsidRPr="00F058D5">
        <w:rPr>
          <w:rStyle w:val="CodingLanguage"/>
        </w:rPr>
        <w:t xml:space="preserve">    </w:t>
      </w:r>
      <w:proofErr w:type="gramStart"/>
      <w:r w:rsidRPr="00F058D5">
        <w:rPr>
          <w:rStyle w:val="CodingLanguage"/>
        </w:rPr>
        <w:t>query</w:t>
      </w:r>
      <w:proofErr w:type="gramEnd"/>
      <w:r w:rsidRPr="00F058D5">
        <w:rPr>
          <w:rStyle w:val="CodingLanguage"/>
        </w:rPr>
        <w:t xml:space="preserve"> += 'INTO {}'.format(</w:t>
      </w:r>
      <w:proofErr w:type="spellStart"/>
      <w:r w:rsidRPr="00F058D5">
        <w:rPr>
          <w:rStyle w:val="CodingLanguage"/>
        </w:rPr>
        <w:t>table_name</w:t>
      </w:r>
      <w:proofErr w:type="spellEnd"/>
      <w:r w:rsidRPr="00F058D5">
        <w:rPr>
          <w:rStyle w:val="CodingLanguage"/>
        </w:rPr>
        <w:t>)</w:t>
      </w:r>
    </w:p>
    <w:p w14:paraId="26AE1107" w14:textId="77777777" w:rsidR="00957D71" w:rsidRPr="00F058D5" w:rsidRDefault="00957D71" w:rsidP="00957D71">
      <w:pPr>
        <w:pStyle w:val="Coding-Paragraphtight"/>
        <w:rPr>
          <w:rStyle w:val="CodingLanguage"/>
        </w:rPr>
      </w:pPr>
      <w:r w:rsidRPr="00F058D5">
        <w:rPr>
          <w:rStyle w:val="CodingLanguage"/>
        </w:rPr>
        <w:t xml:space="preserve">    </w:t>
      </w:r>
      <w:proofErr w:type="gramStart"/>
      <w:r w:rsidRPr="00F058D5">
        <w:rPr>
          <w:rStyle w:val="CodingLanguage"/>
        </w:rPr>
        <w:t>if</w:t>
      </w:r>
      <w:proofErr w:type="gramEnd"/>
      <w:r w:rsidRPr="00F058D5">
        <w:rPr>
          <w:rStyle w:val="CodingLanguage"/>
        </w:rPr>
        <w:t xml:space="preserve"> </w:t>
      </w:r>
      <w:proofErr w:type="spellStart"/>
      <w:r w:rsidRPr="00F058D5">
        <w:rPr>
          <w:rStyle w:val="CodingLanguage"/>
        </w:rPr>
        <w:t>show_query</w:t>
      </w:r>
      <w:proofErr w:type="spellEnd"/>
      <w:r w:rsidRPr="00F058D5">
        <w:rPr>
          <w:rStyle w:val="CodingLanguage"/>
        </w:rPr>
        <w:t>:</w:t>
      </w:r>
    </w:p>
    <w:p w14:paraId="7ECFF7F4" w14:textId="77777777" w:rsidR="00957D71" w:rsidRPr="00F058D5" w:rsidRDefault="00957D71" w:rsidP="00957D71">
      <w:pPr>
        <w:pStyle w:val="Coding-Paragraphtight"/>
        <w:rPr>
          <w:rStyle w:val="CodingLanguage"/>
        </w:rPr>
      </w:pPr>
      <w:r w:rsidRPr="00F058D5">
        <w:rPr>
          <w:rStyle w:val="CodingLanguage"/>
        </w:rPr>
        <w:t xml:space="preserve">        </w:t>
      </w:r>
      <w:proofErr w:type="gramStart"/>
      <w:r w:rsidRPr="00F058D5">
        <w:rPr>
          <w:rStyle w:val="CodingLanguage"/>
        </w:rPr>
        <w:t>print(</w:t>
      </w:r>
      <w:proofErr w:type="gramEnd"/>
      <w:r w:rsidRPr="00F058D5">
        <w:rPr>
          <w:rStyle w:val="CodingLanguage"/>
        </w:rPr>
        <w:t>"Query:\n" + query)</w:t>
      </w:r>
    </w:p>
    <w:p w14:paraId="0B68579C" w14:textId="77777777" w:rsidR="00957D71" w:rsidRPr="00F058D5" w:rsidRDefault="00957D71" w:rsidP="00957D71">
      <w:pPr>
        <w:pStyle w:val="Coding-Paragraphtight"/>
        <w:rPr>
          <w:rStyle w:val="CodingLanguage"/>
        </w:rPr>
      </w:pPr>
      <w:r w:rsidRPr="00F058D5">
        <w:rPr>
          <w:rStyle w:val="CodingLanguage"/>
        </w:rPr>
        <w:t xml:space="preserve">    </w:t>
      </w:r>
      <w:proofErr w:type="gramStart"/>
      <w:r w:rsidRPr="00F058D5">
        <w:rPr>
          <w:rStyle w:val="CodingLanguage"/>
        </w:rPr>
        <w:t>job</w:t>
      </w:r>
      <w:proofErr w:type="gramEnd"/>
      <w:r w:rsidRPr="00F058D5">
        <w:rPr>
          <w:rStyle w:val="CodingLanguage"/>
        </w:rPr>
        <w:t xml:space="preserve"> = </w:t>
      </w:r>
      <w:proofErr w:type="spellStart"/>
      <w:r w:rsidRPr="00F058D5">
        <w:rPr>
          <w:rStyle w:val="CodingLanguage"/>
        </w:rPr>
        <w:t>conn.schedule_job</w:t>
      </w:r>
      <w:proofErr w:type="spellEnd"/>
      <w:r w:rsidRPr="00F058D5">
        <w:rPr>
          <w:rStyle w:val="CodingLanguage"/>
        </w:rPr>
        <w:t>(query)</w:t>
      </w:r>
    </w:p>
    <w:p w14:paraId="3CF5BAD6" w14:textId="77777777" w:rsidR="00957D71" w:rsidRPr="00F058D5" w:rsidRDefault="00957D71" w:rsidP="00957D71">
      <w:pPr>
        <w:pStyle w:val="Coding-Paragraphtight"/>
        <w:rPr>
          <w:rStyle w:val="CodingLanguage"/>
        </w:rPr>
      </w:pPr>
      <w:r w:rsidRPr="00F058D5">
        <w:rPr>
          <w:rStyle w:val="CodingLanguage"/>
        </w:rPr>
        <w:t xml:space="preserve">    </w:t>
      </w:r>
      <w:proofErr w:type="gramStart"/>
      <w:r w:rsidRPr="00F058D5">
        <w:rPr>
          <w:rStyle w:val="CodingLanguage"/>
        </w:rPr>
        <w:t>print(</w:t>
      </w:r>
      <w:proofErr w:type="gramEnd"/>
      <w:r w:rsidRPr="00F058D5">
        <w:rPr>
          <w:rStyle w:val="CodingLanguage"/>
        </w:rPr>
        <w:t>"Launched job {}".format(job.id))</w:t>
      </w:r>
    </w:p>
    <w:p w14:paraId="3A0D824D" w14:textId="77777777" w:rsidR="00957D71" w:rsidRPr="00F058D5" w:rsidRDefault="00957D71" w:rsidP="00957D71">
      <w:pPr>
        <w:pStyle w:val="Coding-Paragraphtight"/>
        <w:rPr>
          <w:rStyle w:val="CodingLanguage"/>
        </w:rPr>
      </w:pPr>
      <w:r w:rsidRPr="00F058D5">
        <w:rPr>
          <w:rStyle w:val="CodingLanguage"/>
        </w:rPr>
        <w:t xml:space="preserve">    </w:t>
      </w:r>
      <w:proofErr w:type="spellStart"/>
      <w:r w:rsidRPr="00F058D5">
        <w:rPr>
          <w:rStyle w:val="CodingLanguage"/>
        </w:rPr>
        <w:t>conn.wait_for_</w:t>
      </w:r>
      <w:proofErr w:type="gramStart"/>
      <w:r w:rsidRPr="00F058D5">
        <w:rPr>
          <w:rStyle w:val="CodingLanguage"/>
        </w:rPr>
        <w:t>job</w:t>
      </w:r>
      <w:proofErr w:type="spellEnd"/>
      <w:r w:rsidRPr="00F058D5">
        <w:rPr>
          <w:rStyle w:val="CodingLanguage"/>
        </w:rPr>
        <w:t>(</w:t>
      </w:r>
      <w:proofErr w:type="gramEnd"/>
      <w:r w:rsidRPr="00F058D5">
        <w:rPr>
          <w:rStyle w:val="CodingLanguage"/>
        </w:rPr>
        <w:t>job)</w:t>
      </w:r>
    </w:p>
    <w:p w14:paraId="334CA6A8" w14:textId="77777777" w:rsidR="00957D71" w:rsidRPr="00F058D5" w:rsidRDefault="00957D71" w:rsidP="00957D71">
      <w:pPr>
        <w:pStyle w:val="Coding-Paragraphtight"/>
        <w:rPr>
          <w:rStyle w:val="CodingLanguage"/>
        </w:rPr>
      </w:pPr>
      <w:r w:rsidRPr="00F058D5">
        <w:rPr>
          <w:rStyle w:val="CodingLanguage"/>
        </w:rPr>
        <w:t xml:space="preserve">    </w:t>
      </w:r>
      <w:proofErr w:type="gramStart"/>
      <w:r w:rsidRPr="00F058D5">
        <w:rPr>
          <w:rStyle w:val="CodingLanguage"/>
        </w:rPr>
        <w:t>table</w:t>
      </w:r>
      <w:proofErr w:type="gramEnd"/>
      <w:r w:rsidRPr="00F058D5">
        <w:rPr>
          <w:rStyle w:val="CodingLanguage"/>
        </w:rPr>
        <w:t xml:space="preserve"> = </w:t>
      </w:r>
      <w:proofErr w:type="spellStart"/>
      <w:r w:rsidRPr="00F058D5">
        <w:rPr>
          <w:rStyle w:val="CodingLanguage"/>
        </w:rPr>
        <w:t>conn.get_table_frame</w:t>
      </w:r>
      <w:proofErr w:type="spellEnd"/>
      <w:r w:rsidRPr="00F058D5">
        <w:rPr>
          <w:rStyle w:val="CodingLanguage"/>
        </w:rPr>
        <w:t>(</w:t>
      </w:r>
      <w:proofErr w:type="spellStart"/>
      <w:r w:rsidRPr="00F058D5">
        <w:rPr>
          <w:rStyle w:val="CodingLanguage"/>
        </w:rPr>
        <w:t>table_name</w:t>
      </w:r>
      <w:proofErr w:type="spellEnd"/>
      <w:r w:rsidRPr="00F058D5">
        <w:rPr>
          <w:rStyle w:val="CodingLanguage"/>
        </w:rPr>
        <w:t>)</w:t>
      </w:r>
    </w:p>
    <w:p w14:paraId="1EA236FA" w14:textId="77777777" w:rsidR="00957D71" w:rsidRDefault="00957D71" w:rsidP="00957D71">
      <w:pPr>
        <w:pStyle w:val="Coding-Paragraphtight"/>
        <w:rPr>
          <w:rStyle w:val="CodingLanguage"/>
        </w:rPr>
      </w:pPr>
      <w:r w:rsidRPr="00F058D5">
        <w:rPr>
          <w:rStyle w:val="CodingLanguage"/>
        </w:rPr>
        <w:t xml:space="preserve">    </w:t>
      </w:r>
      <w:proofErr w:type="gramStart"/>
      <w:r w:rsidRPr="00F058D5">
        <w:rPr>
          <w:rStyle w:val="CodingLanguage"/>
        </w:rPr>
        <w:t>return</w:t>
      </w:r>
      <w:proofErr w:type="gramEnd"/>
      <w:r w:rsidRPr="00F058D5">
        <w:rPr>
          <w:rStyle w:val="CodingLanguage"/>
        </w:rPr>
        <w:t xml:space="preserve"> table</w:t>
      </w:r>
    </w:p>
    <w:p w14:paraId="5023D449" w14:textId="77777777" w:rsidR="00957D71" w:rsidRDefault="00957D71" w:rsidP="00957D71">
      <w:pPr>
        <w:pStyle w:val="Coding-Paragraphtight"/>
        <w:rPr>
          <w:rStyle w:val="CodingLanguage"/>
        </w:rPr>
      </w:pPr>
    </w:p>
    <w:p w14:paraId="0993C898" w14:textId="77777777" w:rsidR="00957D71" w:rsidRPr="00F058D5" w:rsidRDefault="00957D71" w:rsidP="00957D71">
      <w:pPr>
        <w:pStyle w:val="Coding-Paragraphtight"/>
        <w:rPr>
          <w:rStyle w:val="CodingLanguage"/>
        </w:rPr>
      </w:pPr>
      <w:r w:rsidRPr="00F058D5">
        <w:rPr>
          <w:rStyle w:val="CodingLanguage"/>
        </w:rPr>
        <w:t># Generate a new edge frame for holding only the RDP edges</w:t>
      </w:r>
    </w:p>
    <w:p w14:paraId="05831B0E" w14:textId="77777777" w:rsidR="00957D71" w:rsidRPr="00F058D5" w:rsidRDefault="00957D71" w:rsidP="00957D71">
      <w:pPr>
        <w:pStyle w:val="Coding-Paragraphtight"/>
        <w:rPr>
          <w:rStyle w:val="CodingLanguage"/>
        </w:rPr>
      </w:pPr>
      <w:proofErr w:type="gramStart"/>
      <w:r w:rsidRPr="00F058D5">
        <w:rPr>
          <w:rStyle w:val="CodingLanguage"/>
        </w:rPr>
        <w:t>import</w:t>
      </w:r>
      <w:proofErr w:type="gramEnd"/>
      <w:r w:rsidRPr="00F058D5">
        <w:rPr>
          <w:rStyle w:val="CodingLanguage"/>
        </w:rPr>
        <w:t xml:space="preserve"> time</w:t>
      </w:r>
    </w:p>
    <w:p w14:paraId="11B1A588" w14:textId="77777777" w:rsidR="00957D71" w:rsidRPr="00F058D5" w:rsidRDefault="00957D71" w:rsidP="00957D71">
      <w:pPr>
        <w:pStyle w:val="Coding-Paragraphtight"/>
        <w:rPr>
          <w:rStyle w:val="CodingLanguage"/>
        </w:rPr>
      </w:pPr>
      <w:proofErr w:type="spellStart"/>
      <w:r w:rsidRPr="00F058D5">
        <w:rPr>
          <w:rStyle w:val="CodingLanguage"/>
        </w:rPr>
        <w:t>query_start_time</w:t>
      </w:r>
      <w:proofErr w:type="spellEnd"/>
      <w:r w:rsidRPr="00F058D5">
        <w:rPr>
          <w:rStyle w:val="CodingLanguage"/>
        </w:rPr>
        <w:t xml:space="preserve"> = </w:t>
      </w:r>
      <w:proofErr w:type="spellStart"/>
      <w:proofErr w:type="gramStart"/>
      <w:r w:rsidRPr="00F058D5">
        <w:rPr>
          <w:rStyle w:val="CodingLanguage"/>
        </w:rPr>
        <w:t>time.time</w:t>
      </w:r>
      <w:proofErr w:type="spellEnd"/>
      <w:r w:rsidRPr="00F058D5">
        <w:rPr>
          <w:rStyle w:val="CodingLanguage"/>
        </w:rPr>
        <w:t>()</w:t>
      </w:r>
      <w:proofErr w:type="gramEnd"/>
    </w:p>
    <w:p w14:paraId="672803C8" w14:textId="77777777" w:rsidR="00957D71" w:rsidRPr="00F058D5" w:rsidRDefault="00957D71" w:rsidP="00957D71">
      <w:pPr>
        <w:pStyle w:val="Coding-Paragraphtight"/>
        <w:rPr>
          <w:rStyle w:val="CodingLanguage"/>
        </w:rPr>
      </w:pPr>
    </w:p>
    <w:p w14:paraId="05260466" w14:textId="77777777" w:rsidR="00957D71" w:rsidRPr="00F058D5" w:rsidRDefault="00957D71" w:rsidP="00957D71">
      <w:pPr>
        <w:pStyle w:val="Coding-Paragraphtight"/>
        <w:rPr>
          <w:rStyle w:val="CodingLanguage"/>
        </w:rPr>
      </w:pPr>
      <w:proofErr w:type="spellStart"/>
      <w:r w:rsidRPr="00F058D5">
        <w:rPr>
          <w:rStyle w:val="CodingLanguage"/>
        </w:rPr>
        <w:t>conn.drop_</w:t>
      </w:r>
      <w:proofErr w:type="gramStart"/>
      <w:r w:rsidRPr="00F058D5">
        <w:rPr>
          <w:rStyle w:val="CodingLanguage"/>
        </w:rPr>
        <w:t>frame</w:t>
      </w:r>
      <w:proofErr w:type="spellEnd"/>
      <w:r w:rsidRPr="00F058D5">
        <w:rPr>
          <w:rStyle w:val="CodingLanguage"/>
        </w:rPr>
        <w:t>(</w:t>
      </w:r>
      <w:proofErr w:type="gramEnd"/>
      <w:r w:rsidRPr="00F058D5">
        <w:rPr>
          <w:rStyle w:val="CodingLanguage"/>
        </w:rPr>
        <w:t>'RDPFlow')</w:t>
      </w:r>
    </w:p>
    <w:p w14:paraId="1E837062" w14:textId="77777777" w:rsidR="00957D71" w:rsidRPr="00F058D5" w:rsidRDefault="00957D71" w:rsidP="00957D71">
      <w:pPr>
        <w:pStyle w:val="Coding-Paragraphtight"/>
        <w:rPr>
          <w:rStyle w:val="CodingLanguage"/>
        </w:rPr>
      </w:pPr>
      <w:proofErr w:type="spellStart"/>
      <w:r w:rsidRPr="00F058D5">
        <w:rPr>
          <w:rStyle w:val="CodingLanguage"/>
        </w:rPr>
        <w:t>rdp_flow</w:t>
      </w:r>
      <w:proofErr w:type="spellEnd"/>
      <w:r w:rsidRPr="00F058D5">
        <w:rPr>
          <w:rStyle w:val="CodingLanguage"/>
        </w:rPr>
        <w:t xml:space="preserve"> = </w:t>
      </w:r>
      <w:proofErr w:type="spellStart"/>
      <w:r w:rsidRPr="00F058D5">
        <w:rPr>
          <w:rStyle w:val="CodingLanguage"/>
        </w:rPr>
        <w:t>conn.create_edge_</w:t>
      </w:r>
      <w:proofErr w:type="gramStart"/>
      <w:r w:rsidRPr="00F058D5">
        <w:rPr>
          <w:rStyle w:val="CodingLanguage"/>
        </w:rPr>
        <w:t>frame</w:t>
      </w:r>
      <w:proofErr w:type="spellEnd"/>
      <w:r w:rsidRPr="00F058D5">
        <w:rPr>
          <w:rStyle w:val="CodingLanguage"/>
        </w:rPr>
        <w:t>(</w:t>
      </w:r>
      <w:proofErr w:type="gramEnd"/>
    </w:p>
    <w:p w14:paraId="337B2356" w14:textId="77777777" w:rsidR="00957D71" w:rsidRPr="00F058D5" w:rsidRDefault="00957D71" w:rsidP="00957D71">
      <w:pPr>
        <w:pStyle w:val="Coding-Paragraphtight"/>
        <w:rPr>
          <w:rStyle w:val="CodingLanguage"/>
        </w:rPr>
      </w:pPr>
      <w:r w:rsidRPr="00F058D5">
        <w:rPr>
          <w:rStyle w:val="CodingLanguage"/>
        </w:rPr>
        <w:t xml:space="preserve">            </w:t>
      </w:r>
      <w:proofErr w:type="gramStart"/>
      <w:r w:rsidRPr="00F058D5">
        <w:rPr>
          <w:rStyle w:val="CodingLanguage"/>
        </w:rPr>
        <w:t>name</w:t>
      </w:r>
      <w:proofErr w:type="gramEnd"/>
      <w:r w:rsidRPr="00F058D5">
        <w:rPr>
          <w:rStyle w:val="CodingLanguage"/>
        </w:rPr>
        <w:t>='RDPFlow',</w:t>
      </w:r>
    </w:p>
    <w:p w14:paraId="16077BE0" w14:textId="77777777" w:rsidR="00957D71" w:rsidRPr="00F058D5" w:rsidRDefault="00957D71" w:rsidP="00957D71">
      <w:pPr>
        <w:pStyle w:val="Coding-Paragraphtight"/>
        <w:rPr>
          <w:rStyle w:val="CodingLanguage"/>
        </w:rPr>
      </w:pPr>
      <w:r w:rsidRPr="00F058D5">
        <w:rPr>
          <w:rStyle w:val="CodingLanguage"/>
        </w:rPr>
        <w:t xml:space="preserve">            </w:t>
      </w:r>
      <w:proofErr w:type="gramStart"/>
      <w:r w:rsidRPr="00F058D5">
        <w:rPr>
          <w:rStyle w:val="CodingLanguage"/>
        </w:rPr>
        <w:t>schema=</w:t>
      </w:r>
      <w:proofErr w:type="spellStart"/>
      <w:proofErr w:type="gramEnd"/>
      <w:r w:rsidRPr="00F058D5">
        <w:rPr>
          <w:rStyle w:val="CodingLanguage"/>
        </w:rPr>
        <w:t>netflow.schema</w:t>
      </w:r>
      <w:proofErr w:type="spellEnd"/>
      <w:r w:rsidRPr="00F058D5">
        <w:rPr>
          <w:rStyle w:val="CodingLanguage"/>
        </w:rPr>
        <w:t>,</w:t>
      </w:r>
    </w:p>
    <w:p w14:paraId="38280DDA" w14:textId="77777777" w:rsidR="00957D71" w:rsidRPr="00F058D5" w:rsidRDefault="00957D71" w:rsidP="00957D71">
      <w:pPr>
        <w:pStyle w:val="Coding-Paragraphtight"/>
        <w:rPr>
          <w:rStyle w:val="CodingLanguage"/>
        </w:rPr>
      </w:pPr>
      <w:r w:rsidRPr="00F058D5">
        <w:rPr>
          <w:rStyle w:val="CodingLanguage"/>
        </w:rPr>
        <w:t xml:space="preserve">            </w:t>
      </w:r>
      <w:proofErr w:type="gramStart"/>
      <w:r w:rsidRPr="00F058D5">
        <w:rPr>
          <w:rStyle w:val="CodingLanguage"/>
        </w:rPr>
        <w:t>source=</w:t>
      </w:r>
      <w:proofErr w:type="gramEnd"/>
      <w:r w:rsidRPr="00F058D5">
        <w:rPr>
          <w:rStyle w:val="CodingLanguage"/>
        </w:rPr>
        <w:t>devices,</w:t>
      </w:r>
    </w:p>
    <w:p w14:paraId="73A836FD" w14:textId="77777777" w:rsidR="00957D71" w:rsidRPr="00F058D5" w:rsidRDefault="00957D71" w:rsidP="00957D71">
      <w:pPr>
        <w:pStyle w:val="Coding-Paragraphtight"/>
        <w:rPr>
          <w:rStyle w:val="CodingLanguage"/>
        </w:rPr>
      </w:pPr>
      <w:r w:rsidRPr="00F058D5">
        <w:rPr>
          <w:rStyle w:val="CodingLanguage"/>
        </w:rPr>
        <w:t xml:space="preserve">            </w:t>
      </w:r>
      <w:proofErr w:type="gramStart"/>
      <w:r w:rsidRPr="00F058D5">
        <w:rPr>
          <w:rStyle w:val="CodingLanguage"/>
        </w:rPr>
        <w:t>target=</w:t>
      </w:r>
      <w:proofErr w:type="gramEnd"/>
      <w:r w:rsidRPr="00F058D5">
        <w:rPr>
          <w:rStyle w:val="CodingLanguage"/>
        </w:rPr>
        <w:t>devices,</w:t>
      </w:r>
    </w:p>
    <w:p w14:paraId="17527D1A" w14:textId="77777777" w:rsidR="00957D71" w:rsidRPr="00F058D5" w:rsidRDefault="00957D71" w:rsidP="00957D71">
      <w:pPr>
        <w:pStyle w:val="Coding-Paragraphtight"/>
        <w:rPr>
          <w:rStyle w:val="CodingLanguage"/>
        </w:rPr>
      </w:pPr>
      <w:r w:rsidRPr="00F058D5">
        <w:rPr>
          <w:rStyle w:val="CodingLanguage"/>
        </w:rPr>
        <w:t xml:space="preserve">            </w:t>
      </w:r>
      <w:proofErr w:type="spellStart"/>
      <w:r w:rsidRPr="00F058D5">
        <w:rPr>
          <w:rStyle w:val="CodingLanguage"/>
        </w:rPr>
        <w:t>source_key</w:t>
      </w:r>
      <w:proofErr w:type="spellEnd"/>
      <w:r w:rsidRPr="00F058D5">
        <w:rPr>
          <w:rStyle w:val="CodingLanguage"/>
        </w:rPr>
        <w:t>='</w:t>
      </w:r>
      <w:proofErr w:type="spellStart"/>
      <w:r w:rsidRPr="00F058D5">
        <w:rPr>
          <w:rStyle w:val="CodingLanguage"/>
        </w:rPr>
        <w:t>src_device</w:t>
      </w:r>
      <w:proofErr w:type="spellEnd"/>
      <w:r w:rsidRPr="00F058D5">
        <w:rPr>
          <w:rStyle w:val="CodingLanguage"/>
        </w:rPr>
        <w:t>',</w:t>
      </w:r>
    </w:p>
    <w:p w14:paraId="52960538" w14:textId="77777777" w:rsidR="00957D71" w:rsidRPr="00F058D5" w:rsidRDefault="00957D71" w:rsidP="00957D71">
      <w:pPr>
        <w:pStyle w:val="Coding-Paragraphtight"/>
        <w:rPr>
          <w:rStyle w:val="CodingLanguage"/>
        </w:rPr>
      </w:pPr>
      <w:r w:rsidRPr="00F058D5">
        <w:rPr>
          <w:rStyle w:val="CodingLanguage"/>
        </w:rPr>
        <w:t xml:space="preserve">            </w:t>
      </w:r>
      <w:proofErr w:type="spellStart"/>
      <w:r w:rsidRPr="00F058D5">
        <w:rPr>
          <w:rStyle w:val="CodingLanguage"/>
        </w:rPr>
        <w:t>target_key</w:t>
      </w:r>
      <w:proofErr w:type="spellEnd"/>
      <w:r w:rsidRPr="00F058D5">
        <w:rPr>
          <w:rStyle w:val="CodingLanguage"/>
        </w:rPr>
        <w:t>='</w:t>
      </w:r>
      <w:proofErr w:type="spellStart"/>
      <w:r w:rsidRPr="00F058D5">
        <w:rPr>
          <w:rStyle w:val="CodingLanguage"/>
        </w:rPr>
        <w:t>dst_device</w:t>
      </w:r>
      <w:proofErr w:type="spellEnd"/>
      <w:r w:rsidRPr="00F058D5">
        <w:rPr>
          <w:rStyle w:val="CodingLanguage"/>
        </w:rPr>
        <w:t>')</w:t>
      </w:r>
    </w:p>
    <w:p w14:paraId="605306B7" w14:textId="77777777" w:rsidR="00957D71" w:rsidRDefault="00957D71" w:rsidP="00957D71">
      <w:pPr>
        <w:pStyle w:val="Coding-Paragraphtight"/>
        <w:rPr>
          <w:rStyle w:val="CodingLanguage"/>
        </w:rPr>
      </w:pPr>
      <w:proofErr w:type="spellStart"/>
      <w:r w:rsidRPr="00F058D5">
        <w:rPr>
          <w:rStyle w:val="CodingLanguage"/>
        </w:rPr>
        <w:t>rdp_flow</w:t>
      </w:r>
      <w:proofErr w:type="spellEnd"/>
    </w:p>
    <w:p w14:paraId="6C357E5C" w14:textId="77777777" w:rsidR="00957D71" w:rsidRDefault="00957D71" w:rsidP="00957D71">
      <w:pPr>
        <w:pStyle w:val="Coding-Paragraphtight"/>
        <w:rPr>
          <w:rStyle w:val="CodingLanguage"/>
        </w:rPr>
      </w:pPr>
    </w:p>
    <w:p w14:paraId="5B3D6E21" w14:textId="77777777" w:rsidR="00957D71" w:rsidRPr="00F058D5" w:rsidRDefault="00957D71" w:rsidP="00957D71">
      <w:pPr>
        <w:pStyle w:val="Coding-Paragraphtight"/>
        <w:rPr>
          <w:rStyle w:val="CodingLanguage"/>
        </w:rPr>
      </w:pPr>
      <w:r w:rsidRPr="00F058D5">
        <w:rPr>
          <w:rStyle w:val="CodingLanguage"/>
        </w:rPr>
        <w:t>%%time</w:t>
      </w:r>
    </w:p>
    <w:p w14:paraId="5EB6D89B" w14:textId="77777777" w:rsidR="00957D71" w:rsidRPr="00F058D5" w:rsidRDefault="00957D71" w:rsidP="00957D71">
      <w:pPr>
        <w:pStyle w:val="Coding-Paragraphtight"/>
        <w:rPr>
          <w:rStyle w:val="CodingLanguage"/>
        </w:rPr>
      </w:pPr>
    </w:p>
    <w:p w14:paraId="27A08C60" w14:textId="77777777" w:rsidR="00957D71" w:rsidRPr="00F058D5" w:rsidRDefault="00957D71" w:rsidP="00957D71">
      <w:pPr>
        <w:pStyle w:val="Coding-Paragraphtight"/>
        <w:rPr>
          <w:rStyle w:val="CodingLanguage"/>
        </w:rPr>
      </w:pPr>
      <w:r w:rsidRPr="00F058D5">
        <w:rPr>
          <w:rStyle w:val="CodingLanguage"/>
        </w:rPr>
        <w:t>#Extract forward RDP edges</w:t>
      </w:r>
    </w:p>
    <w:p w14:paraId="5535FF16" w14:textId="77777777" w:rsidR="00957D71" w:rsidRPr="00F058D5" w:rsidRDefault="00957D71" w:rsidP="00957D71">
      <w:pPr>
        <w:pStyle w:val="Coding-Paragraphtight"/>
        <w:rPr>
          <w:rStyle w:val="CodingLanguage"/>
        </w:rPr>
      </w:pPr>
      <w:r w:rsidRPr="00F058D5">
        <w:rPr>
          <w:rStyle w:val="CodingLanguage"/>
        </w:rPr>
        <w:t>q = """</w:t>
      </w:r>
    </w:p>
    <w:p w14:paraId="1387E263" w14:textId="77777777" w:rsidR="00957D71" w:rsidRPr="00F058D5" w:rsidRDefault="00957D71" w:rsidP="00957D71">
      <w:pPr>
        <w:pStyle w:val="Coding-Paragraphtight"/>
        <w:rPr>
          <w:rStyle w:val="CodingLanguage"/>
        </w:rPr>
      </w:pPr>
      <w:r w:rsidRPr="00F058D5">
        <w:rPr>
          <w:rStyle w:val="CodingLanguage"/>
        </w:rPr>
        <w:t>MATCH (v0)-[</w:t>
      </w:r>
      <w:proofErr w:type="spellStart"/>
      <w:r w:rsidRPr="00F058D5">
        <w:rPr>
          <w:rStyle w:val="CodingLanguage"/>
        </w:rPr>
        <w:t>edge</w:t>
      </w:r>
      <w:proofErr w:type="gramStart"/>
      <w:r w:rsidRPr="00F058D5">
        <w:rPr>
          <w:rStyle w:val="CodingLanguage"/>
        </w:rPr>
        <w:t>:Netflow</w:t>
      </w:r>
      <w:proofErr w:type="spellEnd"/>
      <w:proofErr w:type="gramEnd"/>
      <w:r w:rsidRPr="00F058D5">
        <w:rPr>
          <w:rStyle w:val="CodingLanguage"/>
        </w:rPr>
        <w:t>]-&gt;(v1)</w:t>
      </w:r>
    </w:p>
    <w:p w14:paraId="5F0498F3" w14:textId="77777777" w:rsidR="00957D71" w:rsidRPr="00F058D5" w:rsidRDefault="00957D71" w:rsidP="00957D71">
      <w:pPr>
        <w:pStyle w:val="Coding-Paragraphtight"/>
        <w:rPr>
          <w:rStyle w:val="CodingLanguage"/>
        </w:rPr>
      </w:pPr>
      <w:r w:rsidRPr="00F058D5">
        <w:rPr>
          <w:rStyle w:val="CodingLanguage"/>
        </w:rPr>
        <w:t xml:space="preserve">WHERE </w:t>
      </w:r>
      <w:proofErr w:type="spellStart"/>
      <w:r w:rsidRPr="00F058D5">
        <w:rPr>
          <w:rStyle w:val="CodingLanguage"/>
        </w:rPr>
        <w:t>edge.dst_port</w:t>
      </w:r>
      <w:proofErr w:type="spellEnd"/>
      <w:r w:rsidRPr="00F058D5">
        <w:rPr>
          <w:rStyle w:val="CodingLanguage"/>
        </w:rPr>
        <w:t>=3389</w:t>
      </w:r>
    </w:p>
    <w:p w14:paraId="4E6C89D4" w14:textId="77777777" w:rsidR="00957D71" w:rsidRPr="00F058D5" w:rsidRDefault="00957D71" w:rsidP="00957D71">
      <w:pPr>
        <w:pStyle w:val="Coding-Paragraphtight"/>
        <w:rPr>
          <w:rStyle w:val="CodingLanguage"/>
        </w:rPr>
      </w:pPr>
      <w:r w:rsidRPr="00F058D5">
        <w:rPr>
          <w:rStyle w:val="CodingLanguage"/>
        </w:rPr>
        <w:t>CREATE (v0)-[</w:t>
      </w:r>
      <w:proofErr w:type="spellStart"/>
      <w:r w:rsidRPr="00F058D5">
        <w:rPr>
          <w:rStyle w:val="CodingLanguage"/>
        </w:rPr>
        <w:t>e</w:t>
      </w:r>
      <w:proofErr w:type="gramStart"/>
      <w:r w:rsidRPr="00F058D5">
        <w:rPr>
          <w:rStyle w:val="CodingLanguage"/>
        </w:rPr>
        <w:t>:RDPFlow</w:t>
      </w:r>
      <w:proofErr w:type="spellEnd"/>
      <w:proofErr w:type="gramEnd"/>
      <w:r w:rsidRPr="00F058D5">
        <w:rPr>
          <w:rStyle w:val="CodingLanguage"/>
        </w:rPr>
        <w:t xml:space="preserve"> {</w:t>
      </w:r>
      <w:proofErr w:type="spellStart"/>
      <w:r w:rsidRPr="00F058D5">
        <w:rPr>
          <w:rStyle w:val="CodingLanguage"/>
        </w:rPr>
        <w:t>epoch_time</w:t>
      </w:r>
      <w:proofErr w:type="spellEnd"/>
      <w:r w:rsidRPr="00F058D5">
        <w:rPr>
          <w:rStyle w:val="CodingLanguage"/>
        </w:rPr>
        <w:t xml:space="preserve"> : </w:t>
      </w:r>
      <w:proofErr w:type="spellStart"/>
      <w:r w:rsidRPr="00F058D5">
        <w:rPr>
          <w:rStyle w:val="CodingLanguage"/>
        </w:rPr>
        <w:t>edge.epoch_time</w:t>
      </w:r>
      <w:proofErr w:type="spellEnd"/>
      <w:r w:rsidRPr="00F058D5">
        <w:rPr>
          <w:rStyle w:val="CodingLanguage"/>
        </w:rPr>
        <w:t>,</w:t>
      </w:r>
    </w:p>
    <w:p w14:paraId="34F064E8" w14:textId="77777777" w:rsidR="00957D71" w:rsidRPr="00F058D5" w:rsidRDefault="00957D71" w:rsidP="00957D71">
      <w:pPr>
        <w:pStyle w:val="Coding-Paragraphtight"/>
        <w:rPr>
          <w:rStyle w:val="CodingLanguage"/>
        </w:rPr>
      </w:pPr>
      <w:r w:rsidRPr="00F058D5">
        <w:rPr>
          <w:rStyle w:val="CodingLanguage"/>
        </w:rPr>
        <w:t xml:space="preserve">  </w:t>
      </w:r>
      <w:proofErr w:type="gramStart"/>
      <w:r w:rsidRPr="00F058D5">
        <w:rPr>
          <w:rStyle w:val="CodingLanguage"/>
        </w:rPr>
        <w:t>duration :</w:t>
      </w:r>
      <w:proofErr w:type="gramEnd"/>
      <w:r w:rsidRPr="00F058D5">
        <w:rPr>
          <w:rStyle w:val="CodingLanguage"/>
        </w:rPr>
        <w:t xml:space="preserve"> </w:t>
      </w:r>
      <w:proofErr w:type="spellStart"/>
      <w:r w:rsidRPr="00F058D5">
        <w:rPr>
          <w:rStyle w:val="CodingLanguage"/>
        </w:rPr>
        <w:t>edge.duration</w:t>
      </w:r>
      <w:proofErr w:type="spellEnd"/>
      <w:r w:rsidRPr="00F058D5">
        <w:rPr>
          <w:rStyle w:val="CodingLanguage"/>
        </w:rPr>
        <w:t xml:space="preserve">, protocol : </w:t>
      </w:r>
      <w:proofErr w:type="spellStart"/>
      <w:r w:rsidRPr="00F058D5">
        <w:rPr>
          <w:rStyle w:val="CodingLanguage"/>
        </w:rPr>
        <w:t>edge.protocol</w:t>
      </w:r>
      <w:proofErr w:type="spellEnd"/>
      <w:r w:rsidRPr="00F058D5">
        <w:rPr>
          <w:rStyle w:val="CodingLanguage"/>
        </w:rPr>
        <w:t>,</w:t>
      </w:r>
    </w:p>
    <w:p w14:paraId="055BD86C" w14:textId="77777777" w:rsidR="00957D71" w:rsidRPr="00F058D5" w:rsidRDefault="00957D71" w:rsidP="00957D71">
      <w:pPr>
        <w:pStyle w:val="Coding-Paragraphtight"/>
        <w:rPr>
          <w:rStyle w:val="CodingLanguage"/>
        </w:rPr>
      </w:pPr>
      <w:r w:rsidRPr="00F058D5">
        <w:rPr>
          <w:rStyle w:val="CodingLanguage"/>
        </w:rPr>
        <w:t xml:space="preserve">  </w:t>
      </w:r>
      <w:proofErr w:type="spellStart"/>
      <w:r w:rsidRPr="00F058D5">
        <w:rPr>
          <w:rStyle w:val="CodingLanguage"/>
        </w:rPr>
        <w:t>src_</w:t>
      </w:r>
      <w:proofErr w:type="gramStart"/>
      <w:r w:rsidRPr="00F058D5">
        <w:rPr>
          <w:rStyle w:val="CodingLanguage"/>
        </w:rPr>
        <w:t>port</w:t>
      </w:r>
      <w:proofErr w:type="spellEnd"/>
      <w:r w:rsidRPr="00F058D5">
        <w:rPr>
          <w:rStyle w:val="CodingLanguage"/>
        </w:rPr>
        <w:t xml:space="preserve"> :</w:t>
      </w:r>
      <w:proofErr w:type="gramEnd"/>
      <w:r w:rsidRPr="00F058D5">
        <w:rPr>
          <w:rStyle w:val="CodingLanguage"/>
        </w:rPr>
        <w:t xml:space="preserve"> </w:t>
      </w:r>
      <w:proofErr w:type="spellStart"/>
      <w:r w:rsidRPr="00F058D5">
        <w:rPr>
          <w:rStyle w:val="CodingLanguage"/>
        </w:rPr>
        <w:t>edge.src_port</w:t>
      </w:r>
      <w:proofErr w:type="spellEnd"/>
      <w:r w:rsidRPr="00F058D5">
        <w:rPr>
          <w:rStyle w:val="CodingLanguage"/>
        </w:rPr>
        <w:t xml:space="preserve">, </w:t>
      </w:r>
      <w:proofErr w:type="spellStart"/>
      <w:r w:rsidRPr="00F058D5">
        <w:rPr>
          <w:rStyle w:val="CodingLanguage"/>
        </w:rPr>
        <w:t>dst_port</w:t>
      </w:r>
      <w:proofErr w:type="spellEnd"/>
      <w:r w:rsidRPr="00F058D5">
        <w:rPr>
          <w:rStyle w:val="CodingLanguage"/>
        </w:rPr>
        <w:t xml:space="preserve"> : </w:t>
      </w:r>
      <w:proofErr w:type="spellStart"/>
      <w:r w:rsidRPr="00F058D5">
        <w:rPr>
          <w:rStyle w:val="CodingLanguage"/>
        </w:rPr>
        <w:t>edge.dst_port</w:t>
      </w:r>
      <w:proofErr w:type="spellEnd"/>
      <w:r w:rsidRPr="00F058D5">
        <w:rPr>
          <w:rStyle w:val="CodingLanguage"/>
        </w:rPr>
        <w:t>,</w:t>
      </w:r>
    </w:p>
    <w:p w14:paraId="2F8A6D4B" w14:textId="77777777" w:rsidR="00957D71" w:rsidRPr="00F058D5" w:rsidRDefault="00957D71" w:rsidP="00957D71">
      <w:pPr>
        <w:pStyle w:val="Coding-Paragraphtight"/>
        <w:rPr>
          <w:rStyle w:val="CodingLanguage"/>
        </w:rPr>
      </w:pPr>
      <w:r w:rsidRPr="00F058D5">
        <w:rPr>
          <w:rStyle w:val="CodingLanguage"/>
        </w:rPr>
        <w:t xml:space="preserve">  </w:t>
      </w:r>
      <w:proofErr w:type="spellStart"/>
      <w:r w:rsidRPr="00F058D5">
        <w:rPr>
          <w:rStyle w:val="CodingLanguage"/>
        </w:rPr>
        <w:t>src_</w:t>
      </w:r>
      <w:proofErr w:type="gramStart"/>
      <w:r w:rsidRPr="00F058D5">
        <w:rPr>
          <w:rStyle w:val="CodingLanguage"/>
        </w:rPr>
        <w:t>packets</w:t>
      </w:r>
      <w:proofErr w:type="spellEnd"/>
      <w:r w:rsidRPr="00F058D5">
        <w:rPr>
          <w:rStyle w:val="CodingLanguage"/>
        </w:rPr>
        <w:t xml:space="preserve"> :</w:t>
      </w:r>
      <w:proofErr w:type="gramEnd"/>
      <w:r w:rsidRPr="00F058D5">
        <w:rPr>
          <w:rStyle w:val="CodingLanguage"/>
        </w:rPr>
        <w:t xml:space="preserve"> </w:t>
      </w:r>
      <w:proofErr w:type="spellStart"/>
      <w:r w:rsidRPr="00F058D5">
        <w:rPr>
          <w:rStyle w:val="CodingLanguage"/>
        </w:rPr>
        <w:t>edge.src_packets</w:t>
      </w:r>
      <w:proofErr w:type="spellEnd"/>
      <w:r w:rsidRPr="00F058D5">
        <w:rPr>
          <w:rStyle w:val="CodingLanguage"/>
        </w:rPr>
        <w:t xml:space="preserve">, </w:t>
      </w:r>
      <w:proofErr w:type="spellStart"/>
      <w:r w:rsidRPr="00F058D5">
        <w:rPr>
          <w:rStyle w:val="CodingLanguage"/>
        </w:rPr>
        <w:t>dst_packets</w:t>
      </w:r>
      <w:proofErr w:type="spellEnd"/>
      <w:r w:rsidRPr="00F058D5">
        <w:rPr>
          <w:rStyle w:val="CodingLanguage"/>
        </w:rPr>
        <w:t xml:space="preserve"> : </w:t>
      </w:r>
      <w:proofErr w:type="spellStart"/>
      <w:r w:rsidRPr="00F058D5">
        <w:rPr>
          <w:rStyle w:val="CodingLanguage"/>
        </w:rPr>
        <w:t>edge.dst_packets</w:t>
      </w:r>
      <w:proofErr w:type="spellEnd"/>
      <w:r w:rsidRPr="00F058D5">
        <w:rPr>
          <w:rStyle w:val="CodingLanguage"/>
        </w:rPr>
        <w:t>,</w:t>
      </w:r>
    </w:p>
    <w:p w14:paraId="6C8FA9B7" w14:textId="77777777" w:rsidR="00957D71" w:rsidRPr="00F058D5" w:rsidRDefault="00957D71" w:rsidP="00957D71">
      <w:pPr>
        <w:pStyle w:val="Coding-Paragraphtight"/>
        <w:rPr>
          <w:rStyle w:val="CodingLanguage"/>
        </w:rPr>
      </w:pPr>
      <w:r w:rsidRPr="00F058D5">
        <w:rPr>
          <w:rStyle w:val="CodingLanguage"/>
        </w:rPr>
        <w:t xml:space="preserve">  </w:t>
      </w:r>
      <w:proofErr w:type="spellStart"/>
      <w:r w:rsidRPr="00F058D5">
        <w:rPr>
          <w:rStyle w:val="CodingLanguage"/>
        </w:rPr>
        <w:t>src_</w:t>
      </w:r>
      <w:proofErr w:type="gramStart"/>
      <w:r w:rsidRPr="00F058D5">
        <w:rPr>
          <w:rStyle w:val="CodingLanguage"/>
        </w:rPr>
        <w:t>bytes</w:t>
      </w:r>
      <w:proofErr w:type="spellEnd"/>
      <w:r w:rsidRPr="00F058D5">
        <w:rPr>
          <w:rStyle w:val="CodingLanguage"/>
        </w:rPr>
        <w:t xml:space="preserve"> :</w:t>
      </w:r>
      <w:proofErr w:type="gramEnd"/>
      <w:r w:rsidRPr="00F058D5">
        <w:rPr>
          <w:rStyle w:val="CodingLanguage"/>
        </w:rPr>
        <w:t xml:space="preserve"> </w:t>
      </w:r>
      <w:proofErr w:type="spellStart"/>
      <w:r w:rsidRPr="00F058D5">
        <w:rPr>
          <w:rStyle w:val="CodingLanguage"/>
        </w:rPr>
        <w:t>edge.src_bytes</w:t>
      </w:r>
      <w:proofErr w:type="spellEnd"/>
      <w:r w:rsidRPr="00F058D5">
        <w:rPr>
          <w:rStyle w:val="CodingLanguage"/>
        </w:rPr>
        <w:t xml:space="preserve">, </w:t>
      </w:r>
      <w:proofErr w:type="spellStart"/>
      <w:r w:rsidRPr="00F058D5">
        <w:rPr>
          <w:rStyle w:val="CodingLanguage"/>
        </w:rPr>
        <w:t>dst_bytes</w:t>
      </w:r>
      <w:proofErr w:type="spellEnd"/>
      <w:r w:rsidRPr="00F058D5">
        <w:rPr>
          <w:rStyle w:val="CodingLanguage"/>
        </w:rPr>
        <w:t xml:space="preserve"> : </w:t>
      </w:r>
      <w:proofErr w:type="spellStart"/>
      <w:r w:rsidRPr="00F058D5">
        <w:rPr>
          <w:rStyle w:val="CodingLanguage"/>
        </w:rPr>
        <w:t>edge.dst_bytes</w:t>
      </w:r>
      <w:proofErr w:type="spellEnd"/>
      <w:r w:rsidRPr="00F058D5">
        <w:rPr>
          <w:rStyle w:val="CodingLanguage"/>
        </w:rPr>
        <w:t>}]-&gt;(v1)</w:t>
      </w:r>
    </w:p>
    <w:p w14:paraId="5E6EB8A8" w14:textId="77777777" w:rsidR="00957D71" w:rsidRPr="00F058D5" w:rsidRDefault="00957D71" w:rsidP="00957D71">
      <w:pPr>
        <w:pStyle w:val="Coding-Paragraphtight"/>
        <w:rPr>
          <w:rStyle w:val="CodingLanguage"/>
        </w:rPr>
      </w:pPr>
      <w:r w:rsidRPr="00F058D5">
        <w:rPr>
          <w:rStyle w:val="CodingLanguage"/>
        </w:rPr>
        <w:lastRenderedPageBreak/>
        <w:t xml:space="preserve">RETURN </w:t>
      </w:r>
      <w:proofErr w:type="gramStart"/>
      <w:r w:rsidRPr="00F058D5">
        <w:rPr>
          <w:rStyle w:val="CodingLanguage"/>
        </w:rPr>
        <w:t>count(</w:t>
      </w:r>
      <w:proofErr w:type="gramEnd"/>
      <w:r w:rsidRPr="00F058D5">
        <w:rPr>
          <w:rStyle w:val="CodingLanguage"/>
        </w:rPr>
        <w:t>*)</w:t>
      </w:r>
    </w:p>
    <w:p w14:paraId="58AEE384" w14:textId="77777777" w:rsidR="00957D71" w:rsidRPr="00F058D5" w:rsidRDefault="00957D71" w:rsidP="00957D71">
      <w:pPr>
        <w:pStyle w:val="Coding-Paragraphtight"/>
        <w:rPr>
          <w:rStyle w:val="CodingLanguage"/>
        </w:rPr>
      </w:pPr>
      <w:r w:rsidRPr="00F058D5">
        <w:rPr>
          <w:rStyle w:val="CodingLanguage"/>
        </w:rPr>
        <w:t>"""</w:t>
      </w:r>
    </w:p>
    <w:p w14:paraId="485B1AAA" w14:textId="77777777" w:rsidR="00957D71" w:rsidRPr="00F058D5" w:rsidRDefault="00957D71" w:rsidP="00957D71">
      <w:pPr>
        <w:pStyle w:val="Coding-Paragraphtight"/>
        <w:rPr>
          <w:rStyle w:val="CodingLanguage"/>
        </w:rPr>
      </w:pPr>
      <w:proofErr w:type="gramStart"/>
      <w:r w:rsidRPr="00F058D5">
        <w:rPr>
          <w:rStyle w:val="CodingLanguage"/>
        </w:rPr>
        <w:t>data</w:t>
      </w:r>
      <w:proofErr w:type="gramEnd"/>
      <w:r w:rsidRPr="00F058D5">
        <w:rPr>
          <w:rStyle w:val="CodingLanguage"/>
        </w:rPr>
        <w:t xml:space="preserve"> = run_query(q)</w:t>
      </w:r>
    </w:p>
    <w:p w14:paraId="6A1AD22F" w14:textId="77777777" w:rsidR="00957D71" w:rsidRDefault="00957D71" w:rsidP="00957D71">
      <w:pPr>
        <w:pStyle w:val="Coding-Paragraphtight"/>
        <w:rPr>
          <w:rStyle w:val="CodingLanguage"/>
        </w:rPr>
      </w:pPr>
      <w:proofErr w:type="gramStart"/>
      <w:r w:rsidRPr="00F058D5">
        <w:rPr>
          <w:rStyle w:val="CodingLanguage"/>
        </w:rPr>
        <w:t>print(</w:t>
      </w:r>
      <w:proofErr w:type="gramEnd"/>
      <w:r w:rsidRPr="00F058D5">
        <w:rPr>
          <w:rStyle w:val="CodingLanguage"/>
        </w:rPr>
        <w:t>'Number of answers: {:,}'.format(</w:t>
      </w:r>
      <w:proofErr w:type="spellStart"/>
      <w:r w:rsidRPr="00F058D5">
        <w:rPr>
          <w:rStyle w:val="CodingLanguage"/>
        </w:rPr>
        <w:t>data.get_data</w:t>
      </w:r>
      <w:proofErr w:type="spellEnd"/>
      <w:r w:rsidRPr="00F058D5">
        <w:rPr>
          <w:rStyle w:val="CodingLanguage"/>
        </w:rPr>
        <w:t>()[0][0]))</w:t>
      </w:r>
    </w:p>
    <w:p w14:paraId="21FE3A87" w14:textId="77777777" w:rsidR="00957D71" w:rsidRPr="00F058D5" w:rsidRDefault="00957D71" w:rsidP="00957D71">
      <w:pPr>
        <w:pStyle w:val="Coding-Paragraphtight"/>
        <w:rPr>
          <w:rStyle w:val="CodingLanguage"/>
        </w:rPr>
      </w:pPr>
      <w:r w:rsidRPr="00F058D5">
        <w:rPr>
          <w:rStyle w:val="CodingLanguage"/>
        </w:rPr>
        <w:t>%%time</w:t>
      </w:r>
    </w:p>
    <w:p w14:paraId="311824A3" w14:textId="77777777" w:rsidR="00957D71" w:rsidRPr="00F058D5" w:rsidRDefault="00957D71" w:rsidP="00957D71">
      <w:pPr>
        <w:pStyle w:val="Coding-Paragraphtight"/>
        <w:rPr>
          <w:rStyle w:val="CodingLanguage"/>
        </w:rPr>
      </w:pPr>
    </w:p>
    <w:p w14:paraId="064241A8" w14:textId="77777777" w:rsidR="00957D71" w:rsidRPr="00F058D5" w:rsidRDefault="00957D71" w:rsidP="00957D71">
      <w:pPr>
        <w:pStyle w:val="Coding-Paragraphtight"/>
        <w:rPr>
          <w:rStyle w:val="CodingLanguage"/>
        </w:rPr>
      </w:pPr>
      <w:r w:rsidRPr="00F058D5">
        <w:rPr>
          <w:rStyle w:val="CodingLanguage"/>
        </w:rPr>
        <w:t>#Extract reverse RDP edges</w:t>
      </w:r>
    </w:p>
    <w:p w14:paraId="36DD859A" w14:textId="77777777" w:rsidR="00957D71" w:rsidRPr="00F058D5" w:rsidRDefault="00957D71" w:rsidP="00957D71">
      <w:pPr>
        <w:pStyle w:val="Coding-Paragraphtight"/>
        <w:rPr>
          <w:rStyle w:val="CodingLanguage"/>
        </w:rPr>
      </w:pPr>
      <w:r w:rsidRPr="00F058D5">
        <w:rPr>
          <w:rStyle w:val="CodingLanguage"/>
        </w:rPr>
        <w:t>q = """</w:t>
      </w:r>
    </w:p>
    <w:p w14:paraId="6B5B27EE" w14:textId="77777777" w:rsidR="00957D71" w:rsidRPr="00F058D5" w:rsidRDefault="00957D71" w:rsidP="00957D71">
      <w:pPr>
        <w:pStyle w:val="Coding-Paragraphtight"/>
        <w:rPr>
          <w:rStyle w:val="CodingLanguage"/>
        </w:rPr>
      </w:pPr>
      <w:r w:rsidRPr="00F058D5">
        <w:rPr>
          <w:rStyle w:val="CodingLanguage"/>
        </w:rPr>
        <w:t>MATCH (v0)-[</w:t>
      </w:r>
      <w:proofErr w:type="spellStart"/>
      <w:r w:rsidRPr="00F058D5">
        <w:rPr>
          <w:rStyle w:val="CodingLanguage"/>
        </w:rPr>
        <w:t>edge</w:t>
      </w:r>
      <w:proofErr w:type="gramStart"/>
      <w:r w:rsidRPr="00F058D5">
        <w:rPr>
          <w:rStyle w:val="CodingLanguage"/>
        </w:rPr>
        <w:t>:Netflow</w:t>
      </w:r>
      <w:proofErr w:type="spellEnd"/>
      <w:proofErr w:type="gramEnd"/>
      <w:r w:rsidRPr="00F058D5">
        <w:rPr>
          <w:rStyle w:val="CodingLanguage"/>
        </w:rPr>
        <w:t>]-&gt;(v1)</w:t>
      </w:r>
    </w:p>
    <w:p w14:paraId="2317BE23" w14:textId="77777777" w:rsidR="00957D71" w:rsidRPr="00F058D5" w:rsidRDefault="00957D71" w:rsidP="00957D71">
      <w:pPr>
        <w:pStyle w:val="Coding-Paragraphtight"/>
        <w:rPr>
          <w:rStyle w:val="CodingLanguage"/>
        </w:rPr>
      </w:pPr>
      <w:r w:rsidRPr="00F058D5">
        <w:rPr>
          <w:rStyle w:val="CodingLanguage"/>
        </w:rPr>
        <w:t xml:space="preserve">WHERE </w:t>
      </w:r>
      <w:proofErr w:type="spellStart"/>
      <w:r w:rsidRPr="00F058D5">
        <w:rPr>
          <w:rStyle w:val="CodingLanguage"/>
        </w:rPr>
        <w:t>edge.src_port</w:t>
      </w:r>
      <w:proofErr w:type="spellEnd"/>
      <w:r w:rsidRPr="00F058D5">
        <w:rPr>
          <w:rStyle w:val="CodingLanguage"/>
        </w:rPr>
        <w:t>=3389</w:t>
      </w:r>
    </w:p>
    <w:p w14:paraId="60E6151C" w14:textId="77777777" w:rsidR="00957D71" w:rsidRPr="00F058D5" w:rsidRDefault="00957D71" w:rsidP="00957D71">
      <w:pPr>
        <w:pStyle w:val="Coding-Paragraphtight"/>
        <w:rPr>
          <w:rStyle w:val="CodingLanguage"/>
        </w:rPr>
      </w:pPr>
      <w:r w:rsidRPr="00F058D5">
        <w:rPr>
          <w:rStyle w:val="CodingLanguage"/>
        </w:rPr>
        <w:t>CREATE (v1)-[</w:t>
      </w:r>
      <w:proofErr w:type="spellStart"/>
      <w:r w:rsidRPr="00F058D5">
        <w:rPr>
          <w:rStyle w:val="CodingLanguage"/>
        </w:rPr>
        <w:t>e</w:t>
      </w:r>
      <w:proofErr w:type="gramStart"/>
      <w:r w:rsidRPr="00F058D5">
        <w:rPr>
          <w:rStyle w:val="CodingLanguage"/>
        </w:rPr>
        <w:t>:RDPFlow</w:t>
      </w:r>
      <w:proofErr w:type="spellEnd"/>
      <w:proofErr w:type="gramEnd"/>
      <w:r w:rsidRPr="00F058D5">
        <w:rPr>
          <w:rStyle w:val="CodingLanguage"/>
        </w:rPr>
        <w:t xml:space="preserve"> {</w:t>
      </w:r>
      <w:proofErr w:type="spellStart"/>
      <w:r w:rsidRPr="00F058D5">
        <w:rPr>
          <w:rStyle w:val="CodingLanguage"/>
        </w:rPr>
        <w:t>epoch_time</w:t>
      </w:r>
      <w:proofErr w:type="spellEnd"/>
      <w:r w:rsidRPr="00F058D5">
        <w:rPr>
          <w:rStyle w:val="CodingLanguage"/>
        </w:rPr>
        <w:t xml:space="preserve"> : </w:t>
      </w:r>
      <w:proofErr w:type="spellStart"/>
      <w:r w:rsidRPr="00F058D5">
        <w:rPr>
          <w:rStyle w:val="CodingLanguage"/>
        </w:rPr>
        <w:t>edge.epoch_time</w:t>
      </w:r>
      <w:proofErr w:type="spellEnd"/>
      <w:r w:rsidRPr="00F058D5">
        <w:rPr>
          <w:rStyle w:val="CodingLanguage"/>
        </w:rPr>
        <w:t>,</w:t>
      </w:r>
    </w:p>
    <w:p w14:paraId="75C4CF8D" w14:textId="77777777" w:rsidR="00957D71" w:rsidRPr="00F058D5" w:rsidRDefault="00957D71" w:rsidP="00957D71">
      <w:pPr>
        <w:pStyle w:val="Coding-Paragraphtight"/>
        <w:rPr>
          <w:rStyle w:val="CodingLanguage"/>
        </w:rPr>
      </w:pPr>
      <w:r w:rsidRPr="00F058D5">
        <w:rPr>
          <w:rStyle w:val="CodingLanguage"/>
        </w:rPr>
        <w:t xml:space="preserve">  </w:t>
      </w:r>
      <w:proofErr w:type="gramStart"/>
      <w:r w:rsidRPr="00F058D5">
        <w:rPr>
          <w:rStyle w:val="CodingLanguage"/>
        </w:rPr>
        <w:t>duration :</w:t>
      </w:r>
      <w:proofErr w:type="gramEnd"/>
      <w:r w:rsidRPr="00F058D5">
        <w:rPr>
          <w:rStyle w:val="CodingLanguage"/>
        </w:rPr>
        <w:t xml:space="preserve"> </w:t>
      </w:r>
      <w:proofErr w:type="spellStart"/>
      <w:r w:rsidRPr="00F058D5">
        <w:rPr>
          <w:rStyle w:val="CodingLanguage"/>
        </w:rPr>
        <w:t>edge.duration</w:t>
      </w:r>
      <w:proofErr w:type="spellEnd"/>
      <w:r w:rsidRPr="00F058D5">
        <w:rPr>
          <w:rStyle w:val="CodingLanguage"/>
        </w:rPr>
        <w:t xml:space="preserve">, protocol : </w:t>
      </w:r>
      <w:proofErr w:type="spellStart"/>
      <w:r w:rsidRPr="00F058D5">
        <w:rPr>
          <w:rStyle w:val="CodingLanguage"/>
        </w:rPr>
        <w:t>edge.protocol</w:t>
      </w:r>
      <w:proofErr w:type="spellEnd"/>
      <w:r w:rsidRPr="00F058D5">
        <w:rPr>
          <w:rStyle w:val="CodingLanguage"/>
        </w:rPr>
        <w:t>,</w:t>
      </w:r>
    </w:p>
    <w:p w14:paraId="1A5B4225" w14:textId="77777777" w:rsidR="00957D71" w:rsidRPr="00F058D5" w:rsidRDefault="00957D71" w:rsidP="00957D71">
      <w:pPr>
        <w:pStyle w:val="Coding-Paragraphtight"/>
        <w:rPr>
          <w:rStyle w:val="CodingLanguage"/>
        </w:rPr>
      </w:pPr>
      <w:r w:rsidRPr="00F058D5">
        <w:rPr>
          <w:rStyle w:val="CodingLanguage"/>
        </w:rPr>
        <w:t xml:space="preserve">  </w:t>
      </w:r>
      <w:proofErr w:type="spellStart"/>
      <w:r w:rsidRPr="00F058D5">
        <w:rPr>
          <w:rStyle w:val="CodingLanguage"/>
        </w:rPr>
        <w:t>src_</w:t>
      </w:r>
      <w:proofErr w:type="gramStart"/>
      <w:r w:rsidRPr="00F058D5">
        <w:rPr>
          <w:rStyle w:val="CodingLanguage"/>
        </w:rPr>
        <w:t>port</w:t>
      </w:r>
      <w:proofErr w:type="spellEnd"/>
      <w:r w:rsidRPr="00F058D5">
        <w:rPr>
          <w:rStyle w:val="CodingLanguage"/>
        </w:rPr>
        <w:t xml:space="preserve"> :</w:t>
      </w:r>
      <w:proofErr w:type="gramEnd"/>
      <w:r w:rsidRPr="00F058D5">
        <w:rPr>
          <w:rStyle w:val="CodingLanguage"/>
        </w:rPr>
        <w:t xml:space="preserve"> </w:t>
      </w:r>
      <w:proofErr w:type="spellStart"/>
      <w:r w:rsidRPr="00F058D5">
        <w:rPr>
          <w:rStyle w:val="CodingLanguage"/>
        </w:rPr>
        <w:t>edge.dst_port</w:t>
      </w:r>
      <w:proofErr w:type="spellEnd"/>
      <w:r w:rsidRPr="00F058D5">
        <w:rPr>
          <w:rStyle w:val="CodingLanguage"/>
        </w:rPr>
        <w:t xml:space="preserve">, </w:t>
      </w:r>
      <w:proofErr w:type="spellStart"/>
      <w:r w:rsidRPr="00F058D5">
        <w:rPr>
          <w:rStyle w:val="CodingLanguage"/>
        </w:rPr>
        <w:t>dst_port</w:t>
      </w:r>
      <w:proofErr w:type="spellEnd"/>
      <w:r w:rsidRPr="00F058D5">
        <w:rPr>
          <w:rStyle w:val="CodingLanguage"/>
        </w:rPr>
        <w:t xml:space="preserve"> : </w:t>
      </w:r>
      <w:proofErr w:type="spellStart"/>
      <w:r w:rsidRPr="00F058D5">
        <w:rPr>
          <w:rStyle w:val="CodingLanguage"/>
        </w:rPr>
        <w:t>edge.src_port</w:t>
      </w:r>
      <w:proofErr w:type="spellEnd"/>
      <w:r w:rsidRPr="00F058D5">
        <w:rPr>
          <w:rStyle w:val="CodingLanguage"/>
        </w:rPr>
        <w:t>,</w:t>
      </w:r>
    </w:p>
    <w:p w14:paraId="3A054AE7" w14:textId="77777777" w:rsidR="00957D71" w:rsidRPr="00F058D5" w:rsidRDefault="00957D71" w:rsidP="00957D71">
      <w:pPr>
        <w:pStyle w:val="Coding-Paragraphtight"/>
        <w:rPr>
          <w:rStyle w:val="CodingLanguage"/>
        </w:rPr>
      </w:pPr>
      <w:r w:rsidRPr="00F058D5">
        <w:rPr>
          <w:rStyle w:val="CodingLanguage"/>
        </w:rPr>
        <w:t xml:space="preserve">  </w:t>
      </w:r>
      <w:proofErr w:type="spellStart"/>
      <w:r w:rsidRPr="00F058D5">
        <w:rPr>
          <w:rStyle w:val="CodingLanguage"/>
        </w:rPr>
        <w:t>src_</w:t>
      </w:r>
      <w:proofErr w:type="gramStart"/>
      <w:r w:rsidRPr="00F058D5">
        <w:rPr>
          <w:rStyle w:val="CodingLanguage"/>
        </w:rPr>
        <w:t>packets</w:t>
      </w:r>
      <w:proofErr w:type="spellEnd"/>
      <w:r w:rsidRPr="00F058D5">
        <w:rPr>
          <w:rStyle w:val="CodingLanguage"/>
        </w:rPr>
        <w:t xml:space="preserve"> :</w:t>
      </w:r>
      <w:proofErr w:type="gramEnd"/>
      <w:r w:rsidRPr="00F058D5">
        <w:rPr>
          <w:rStyle w:val="CodingLanguage"/>
        </w:rPr>
        <w:t xml:space="preserve"> </w:t>
      </w:r>
      <w:proofErr w:type="spellStart"/>
      <w:r w:rsidRPr="00F058D5">
        <w:rPr>
          <w:rStyle w:val="CodingLanguage"/>
        </w:rPr>
        <w:t>edge.dst_packets</w:t>
      </w:r>
      <w:proofErr w:type="spellEnd"/>
      <w:r w:rsidRPr="00F058D5">
        <w:rPr>
          <w:rStyle w:val="CodingLanguage"/>
        </w:rPr>
        <w:t xml:space="preserve">, </w:t>
      </w:r>
      <w:proofErr w:type="spellStart"/>
      <w:r w:rsidRPr="00F058D5">
        <w:rPr>
          <w:rStyle w:val="CodingLanguage"/>
        </w:rPr>
        <w:t>dst_packets</w:t>
      </w:r>
      <w:proofErr w:type="spellEnd"/>
      <w:r w:rsidRPr="00F058D5">
        <w:rPr>
          <w:rStyle w:val="CodingLanguage"/>
        </w:rPr>
        <w:t xml:space="preserve"> : </w:t>
      </w:r>
      <w:proofErr w:type="spellStart"/>
      <w:r w:rsidRPr="00F058D5">
        <w:rPr>
          <w:rStyle w:val="CodingLanguage"/>
        </w:rPr>
        <w:t>edge.src_packets</w:t>
      </w:r>
      <w:proofErr w:type="spellEnd"/>
      <w:r w:rsidRPr="00F058D5">
        <w:rPr>
          <w:rStyle w:val="CodingLanguage"/>
        </w:rPr>
        <w:t>,</w:t>
      </w:r>
    </w:p>
    <w:p w14:paraId="78174200" w14:textId="77777777" w:rsidR="00957D71" w:rsidRPr="00F058D5" w:rsidRDefault="00957D71" w:rsidP="00957D71">
      <w:pPr>
        <w:pStyle w:val="Coding-Paragraphtight"/>
        <w:rPr>
          <w:rStyle w:val="CodingLanguage"/>
        </w:rPr>
      </w:pPr>
      <w:r w:rsidRPr="00F058D5">
        <w:rPr>
          <w:rStyle w:val="CodingLanguage"/>
        </w:rPr>
        <w:t xml:space="preserve">  </w:t>
      </w:r>
      <w:proofErr w:type="spellStart"/>
      <w:r w:rsidRPr="00F058D5">
        <w:rPr>
          <w:rStyle w:val="CodingLanguage"/>
        </w:rPr>
        <w:t>src_</w:t>
      </w:r>
      <w:proofErr w:type="gramStart"/>
      <w:r w:rsidRPr="00F058D5">
        <w:rPr>
          <w:rStyle w:val="CodingLanguage"/>
        </w:rPr>
        <w:t>bytes</w:t>
      </w:r>
      <w:proofErr w:type="spellEnd"/>
      <w:r w:rsidRPr="00F058D5">
        <w:rPr>
          <w:rStyle w:val="CodingLanguage"/>
        </w:rPr>
        <w:t xml:space="preserve"> :</w:t>
      </w:r>
      <w:proofErr w:type="gramEnd"/>
      <w:r w:rsidRPr="00F058D5">
        <w:rPr>
          <w:rStyle w:val="CodingLanguage"/>
        </w:rPr>
        <w:t xml:space="preserve"> </w:t>
      </w:r>
      <w:proofErr w:type="spellStart"/>
      <w:r w:rsidRPr="00F058D5">
        <w:rPr>
          <w:rStyle w:val="CodingLanguage"/>
        </w:rPr>
        <w:t>edge.dst_bytes</w:t>
      </w:r>
      <w:proofErr w:type="spellEnd"/>
      <w:r w:rsidRPr="00F058D5">
        <w:rPr>
          <w:rStyle w:val="CodingLanguage"/>
        </w:rPr>
        <w:t xml:space="preserve">, </w:t>
      </w:r>
      <w:proofErr w:type="spellStart"/>
      <w:r w:rsidRPr="00F058D5">
        <w:rPr>
          <w:rStyle w:val="CodingLanguage"/>
        </w:rPr>
        <w:t>dst_bytes</w:t>
      </w:r>
      <w:proofErr w:type="spellEnd"/>
      <w:r w:rsidRPr="00F058D5">
        <w:rPr>
          <w:rStyle w:val="CodingLanguage"/>
        </w:rPr>
        <w:t xml:space="preserve"> : </w:t>
      </w:r>
      <w:proofErr w:type="spellStart"/>
      <w:r w:rsidRPr="00F058D5">
        <w:rPr>
          <w:rStyle w:val="CodingLanguage"/>
        </w:rPr>
        <w:t>edge.src_bytes</w:t>
      </w:r>
      <w:proofErr w:type="spellEnd"/>
      <w:r w:rsidRPr="00F058D5">
        <w:rPr>
          <w:rStyle w:val="CodingLanguage"/>
        </w:rPr>
        <w:t>}]-&gt;(v0)</w:t>
      </w:r>
    </w:p>
    <w:p w14:paraId="2F4C0225" w14:textId="77777777" w:rsidR="00957D71" w:rsidRPr="00F058D5" w:rsidRDefault="00957D71" w:rsidP="00957D71">
      <w:pPr>
        <w:pStyle w:val="Coding-Paragraphtight"/>
        <w:rPr>
          <w:rStyle w:val="CodingLanguage"/>
        </w:rPr>
      </w:pPr>
      <w:r w:rsidRPr="00F058D5">
        <w:rPr>
          <w:rStyle w:val="CodingLanguage"/>
        </w:rPr>
        <w:t xml:space="preserve">RETURN </w:t>
      </w:r>
      <w:proofErr w:type="gramStart"/>
      <w:r w:rsidRPr="00F058D5">
        <w:rPr>
          <w:rStyle w:val="CodingLanguage"/>
        </w:rPr>
        <w:t>count(</w:t>
      </w:r>
      <w:proofErr w:type="gramEnd"/>
      <w:r w:rsidRPr="00F058D5">
        <w:rPr>
          <w:rStyle w:val="CodingLanguage"/>
        </w:rPr>
        <w:t>*)</w:t>
      </w:r>
    </w:p>
    <w:p w14:paraId="11FB20EF" w14:textId="77777777" w:rsidR="00957D71" w:rsidRPr="00F058D5" w:rsidRDefault="00957D71" w:rsidP="00957D71">
      <w:pPr>
        <w:pStyle w:val="Coding-Paragraphtight"/>
        <w:rPr>
          <w:rStyle w:val="CodingLanguage"/>
        </w:rPr>
      </w:pPr>
      <w:r w:rsidRPr="00F058D5">
        <w:rPr>
          <w:rStyle w:val="CodingLanguage"/>
        </w:rPr>
        <w:t>"""</w:t>
      </w:r>
    </w:p>
    <w:p w14:paraId="6A2B1BFB" w14:textId="77777777" w:rsidR="00957D71" w:rsidRPr="00F058D5" w:rsidRDefault="00957D71" w:rsidP="00957D71">
      <w:pPr>
        <w:pStyle w:val="Coding-Paragraphtight"/>
        <w:rPr>
          <w:rStyle w:val="CodingLanguage"/>
        </w:rPr>
      </w:pPr>
      <w:proofErr w:type="gramStart"/>
      <w:r w:rsidRPr="00F058D5">
        <w:rPr>
          <w:rStyle w:val="CodingLanguage"/>
        </w:rPr>
        <w:t>data</w:t>
      </w:r>
      <w:proofErr w:type="gramEnd"/>
      <w:r w:rsidRPr="00F058D5">
        <w:rPr>
          <w:rStyle w:val="CodingLanguage"/>
        </w:rPr>
        <w:t xml:space="preserve"> = run_query(q)</w:t>
      </w:r>
    </w:p>
    <w:p w14:paraId="12DD5E01" w14:textId="77777777" w:rsidR="00957D71" w:rsidRDefault="00957D71" w:rsidP="00957D71">
      <w:pPr>
        <w:pStyle w:val="Coding-Paragraphtight"/>
        <w:rPr>
          <w:rStyle w:val="CodingLanguage"/>
        </w:rPr>
      </w:pPr>
      <w:proofErr w:type="gramStart"/>
      <w:r w:rsidRPr="00F058D5">
        <w:rPr>
          <w:rStyle w:val="CodingLanguage"/>
        </w:rPr>
        <w:t>print(</w:t>
      </w:r>
      <w:proofErr w:type="gramEnd"/>
      <w:r w:rsidRPr="00F058D5">
        <w:rPr>
          <w:rStyle w:val="CodingLanguage"/>
        </w:rPr>
        <w:t>'Number of answers: {:,}'.format(</w:t>
      </w:r>
      <w:proofErr w:type="spellStart"/>
      <w:r w:rsidRPr="00F058D5">
        <w:rPr>
          <w:rStyle w:val="CodingLanguage"/>
        </w:rPr>
        <w:t>data.get_data</w:t>
      </w:r>
      <w:proofErr w:type="spellEnd"/>
      <w:r w:rsidRPr="00F058D5">
        <w:rPr>
          <w:rStyle w:val="CodingLanguage"/>
        </w:rPr>
        <w:t>()[0][0]))</w:t>
      </w:r>
    </w:p>
    <w:p w14:paraId="516BFC77" w14:textId="77777777" w:rsidR="00957D71" w:rsidRDefault="00957D71" w:rsidP="00957D71">
      <w:pPr>
        <w:pStyle w:val="Coding-Paragraphtight"/>
        <w:rPr>
          <w:rStyle w:val="CodingLanguage"/>
        </w:rPr>
      </w:pPr>
    </w:p>
    <w:p w14:paraId="36C15299" w14:textId="77777777" w:rsidR="00957D71" w:rsidRPr="00F058D5" w:rsidRDefault="00957D71" w:rsidP="00957D71">
      <w:pPr>
        <w:pStyle w:val="Coding-Paragraphtight"/>
        <w:rPr>
          <w:rStyle w:val="CodingLanguage"/>
        </w:rPr>
      </w:pPr>
      <w:proofErr w:type="gramStart"/>
      <w:r w:rsidRPr="00F058D5">
        <w:rPr>
          <w:rStyle w:val="CodingLanguage"/>
        </w:rPr>
        <w:t>data=</w:t>
      </w:r>
      <w:proofErr w:type="gramEnd"/>
      <w:r w:rsidRPr="00F058D5">
        <w:rPr>
          <w:rStyle w:val="CodingLanguage"/>
        </w:rPr>
        <w:t>None</w:t>
      </w:r>
    </w:p>
    <w:p w14:paraId="318A8A9B" w14:textId="77777777" w:rsidR="00957D71" w:rsidRPr="00F058D5" w:rsidRDefault="00957D71" w:rsidP="00957D71">
      <w:pPr>
        <w:pStyle w:val="Coding-Paragraphtight"/>
        <w:rPr>
          <w:rStyle w:val="CodingLanguage"/>
        </w:rPr>
      </w:pPr>
      <w:proofErr w:type="gramStart"/>
      <w:r w:rsidRPr="00F058D5">
        <w:rPr>
          <w:rStyle w:val="CodingLanguage"/>
        </w:rPr>
        <w:t>if</w:t>
      </w:r>
      <w:proofErr w:type="gramEnd"/>
      <w:r w:rsidRPr="00F058D5">
        <w:rPr>
          <w:rStyle w:val="CodingLanguage"/>
        </w:rPr>
        <w:t xml:space="preserve"> </w:t>
      </w:r>
      <w:proofErr w:type="spellStart"/>
      <w:r w:rsidRPr="00F058D5">
        <w:rPr>
          <w:rStyle w:val="CodingLanguage"/>
        </w:rPr>
        <w:t>rdp_flow.num_edges</w:t>
      </w:r>
      <w:proofErr w:type="spellEnd"/>
      <w:r w:rsidRPr="00F058D5">
        <w:rPr>
          <w:rStyle w:val="CodingLanguage"/>
        </w:rPr>
        <w:t xml:space="preserve"> == 0:</w:t>
      </w:r>
    </w:p>
    <w:p w14:paraId="2AF419AD" w14:textId="77777777" w:rsidR="00957D71" w:rsidRPr="00F058D5" w:rsidRDefault="00957D71" w:rsidP="00957D71">
      <w:pPr>
        <w:pStyle w:val="Coding-Paragraphtight"/>
        <w:rPr>
          <w:rStyle w:val="CodingLanguage"/>
        </w:rPr>
      </w:pPr>
      <w:r w:rsidRPr="00F058D5">
        <w:rPr>
          <w:rStyle w:val="CodingLanguage"/>
        </w:rPr>
        <w:t xml:space="preserve">    </w:t>
      </w:r>
      <w:proofErr w:type="gramStart"/>
      <w:r w:rsidRPr="00F058D5">
        <w:rPr>
          <w:rStyle w:val="CodingLanguage"/>
        </w:rPr>
        <w:t>print(</w:t>
      </w:r>
      <w:proofErr w:type="gramEnd"/>
      <w:r w:rsidRPr="00F058D5">
        <w:rPr>
          <w:rStyle w:val="CodingLanguage"/>
        </w:rPr>
        <w:t>"RDPFlow is empty")</w:t>
      </w:r>
    </w:p>
    <w:p w14:paraId="7189D29E" w14:textId="77777777" w:rsidR="00957D71" w:rsidRPr="00F058D5" w:rsidRDefault="00957D71" w:rsidP="00957D71">
      <w:pPr>
        <w:pStyle w:val="Coding-Paragraphtight"/>
        <w:rPr>
          <w:rStyle w:val="CodingLanguage"/>
        </w:rPr>
      </w:pPr>
      <w:proofErr w:type="spellStart"/>
      <w:proofErr w:type="gramStart"/>
      <w:r w:rsidRPr="00F058D5">
        <w:rPr>
          <w:rStyle w:val="CodingLanguage"/>
        </w:rPr>
        <w:t>elif</w:t>
      </w:r>
      <w:proofErr w:type="spellEnd"/>
      <w:proofErr w:type="gramEnd"/>
      <w:r w:rsidRPr="00F058D5">
        <w:rPr>
          <w:rStyle w:val="CodingLanguage"/>
        </w:rPr>
        <w:t xml:space="preserve"> </w:t>
      </w:r>
      <w:proofErr w:type="spellStart"/>
      <w:r w:rsidRPr="00F058D5">
        <w:rPr>
          <w:rStyle w:val="CodingLanguage"/>
        </w:rPr>
        <w:t>rdp_flow.num_edges</w:t>
      </w:r>
      <w:proofErr w:type="spellEnd"/>
      <w:r w:rsidRPr="00F058D5">
        <w:rPr>
          <w:rStyle w:val="CodingLanguage"/>
        </w:rPr>
        <w:t xml:space="preserve"> &lt;= 1000:</w:t>
      </w:r>
    </w:p>
    <w:p w14:paraId="4F61F042" w14:textId="77777777" w:rsidR="00957D71" w:rsidRPr="00F058D5" w:rsidRDefault="00957D71" w:rsidP="00957D71">
      <w:pPr>
        <w:pStyle w:val="Coding-Paragraphtight"/>
        <w:rPr>
          <w:rStyle w:val="CodingLanguage"/>
        </w:rPr>
      </w:pPr>
      <w:r w:rsidRPr="00F058D5">
        <w:rPr>
          <w:rStyle w:val="CodingLanguage"/>
        </w:rPr>
        <w:t xml:space="preserve">    </w:t>
      </w:r>
      <w:proofErr w:type="gramStart"/>
      <w:r w:rsidRPr="00F058D5">
        <w:rPr>
          <w:rStyle w:val="CodingLanguage"/>
        </w:rPr>
        <w:t>data</w:t>
      </w:r>
      <w:proofErr w:type="gramEnd"/>
      <w:r w:rsidRPr="00F058D5">
        <w:rPr>
          <w:rStyle w:val="CodingLanguage"/>
        </w:rPr>
        <w:t xml:space="preserve"> = </w:t>
      </w:r>
      <w:proofErr w:type="spellStart"/>
      <w:r w:rsidRPr="00F058D5">
        <w:rPr>
          <w:rStyle w:val="CodingLanguage"/>
        </w:rPr>
        <w:t>rdp_flow.get_data_pandas</w:t>
      </w:r>
      <w:proofErr w:type="spellEnd"/>
      <w:r w:rsidRPr="00F058D5">
        <w:rPr>
          <w:rStyle w:val="CodingLanguage"/>
        </w:rPr>
        <w:t>()</w:t>
      </w:r>
    </w:p>
    <w:p w14:paraId="7B4AED5D" w14:textId="77777777" w:rsidR="00957D71" w:rsidRPr="00F058D5" w:rsidRDefault="00957D71" w:rsidP="00957D71">
      <w:pPr>
        <w:pStyle w:val="Coding-Paragraphtight"/>
        <w:rPr>
          <w:rStyle w:val="CodingLanguage"/>
        </w:rPr>
      </w:pPr>
      <w:proofErr w:type="gramStart"/>
      <w:r w:rsidRPr="00F058D5">
        <w:rPr>
          <w:rStyle w:val="CodingLanguage"/>
        </w:rPr>
        <w:t>else</w:t>
      </w:r>
      <w:proofErr w:type="gramEnd"/>
      <w:r w:rsidRPr="00F058D5">
        <w:rPr>
          <w:rStyle w:val="CodingLanguage"/>
        </w:rPr>
        <w:t>:</w:t>
      </w:r>
    </w:p>
    <w:p w14:paraId="0480FD61" w14:textId="77777777" w:rsidR="00957D71" w:rsidRPr="00F058D5" w:rsidRDefault="00957D71" w:rsidP="00957D71">
      <w:pPr>
        <w:pStyle w:val="Coding-Paragraphtight"/>
        <w:rPr>
          <w:rStyle w:val="CodingLanguage"/>
        </w:rPr>
      </w:pPr>
      <w:r w:rsidRPr="00F058D5">
        <w:rPr>
          <w:rStyle w:val="CodingLanguage"/>
        </w:rPr>
        <w:t xml:space="preserve">    </w:t>
      </w:r>
      <w:proofErr w:type="gramStart"/>
      <w:r w:rsidRPr="00F058D5">
        <w:rPr>
          <w:rStyle w:val="CodingLanguage"/>
        </w:rPr>
        <w:t>data</w:t>
      </w:r>
      <w:proofErr w:type="gramEnd"/>
      <w:r w:rsidRPr="00F058D5">
        <w:rPr>
          <w:rStyle w:val="CodingLanguage"/>
        </w:rPr>
        <w:t xml:space="preserve"> = 'RDPflow (edges): {:,}'.format(</w:t>
      </w:r>
      <w:proofErr w:type="spellStart"/>
      <w:r w:rsidRPr="00F058D5">
        <w:rPr>
          <w:rStyle w:val="CodingLanguage"/>
        </w:rPr>
        <w:t>rdp_flow.num_edges</w:t>
      </w:r>
      <w:proofErr w:type="spellEnd"/>
      <w:r w:rsidRPr="00F058D5">
        <w:rPr>
          <w:rStyle w:val="CodingLanguage"/>
        </w:rPr>
        <w:t>)</w:t>
      </w:r>
    </w:p>
    <w:p w14:paraId="638517A0" w14:textId="77777777" w:rsidR="00957D71" w:rsidRDefault="00957D71" w:rsidP="00957D71">
      <w:pPr>
        <w:pStyle w:val="Coding-Paragraphtight"/>
        <w:rPr>
          <w:rStyle w:val="CodingLanguage"/>
        </w:rPr>
      </w:pPr>
      <w:proofErr w:type="gramStart"/>
      <w:r w:rsidRPr="00F058D5">
        <w:rPr>
          <w:rStyle w:val="CodingLanguage"/>
        </w:rPr>
        <w:t>data</w:t>
      </w:r>
      <w:proofErr w:type="gramEnd"/>
    </w:p>
    <w:p w14:paraId="03E84778" w14:textId="77777777" w:rsidR="00957D71" w:rsidRDefault="00957D71" w:rsidP="00957D71">
      <w:pPr>
        <w:pStyle w:val="Coding-Paragraphtight"/>
        <w:rPr>
          <w:rStyle w:val="CodingLanguage"/>
        </w:rPr>
      </w:pPr>
    </w:p>
    <w:p w14:paraId="010A811E" w14:textId="77777777" w:rsidR="00957D71" w:rsidRPr="00F058D5" w:rsidRDefault="00957D71" w:rsidP="00957D71">
      <w:pPr>
        <w:pStyle w:val="Coding-Paragraphtight"/>
        <w:rPr>
          <w:rStyle w:val="CodingLanguage"/>
        </w:rPr>
      </w:pPr>
      <w:r w:rsidRPr="00F058D5">
        <w:rPr>
          <w:rStyle w:val="CodingLanguage"/>
        </w:rPr>
        <w:t># Utility to print the data sizes currently in xGT</w:t>
      </w:r>
    </w:p>
    <w:p w14:paraId="0B080A0F" w14:textId="77777777" w:rsidR="00957D71" w:rsidRPr="00F058D5" w:rsidRDefault="00957D71" w:rsidP="00957D71">
      <w:pPr>
        <w:pStyle w:val="Coding-Paragraphtight"/>
        <w:rPr>
          <w:rStyle w:val="CodingLanguage"/>
        </w:rPr>
      </w:pPr>
      <w:proofErr w:type="spellStart"/>
      <w:proofErr w:type="gramStart"/>
      <w:r w:rsidRPr="00F058D5">
        <w:rPr>
          <w:rStyle w:val="CodingLanguage"/>
        </w:rPr>
        <w:t>def</w:t>
      </w:r>
      <w:proofErr w:type="spellEnd"/>
      <w:proofErr w:type="gramEnd"/>
      <w:r w:rsidRPr="00F058D5">
        <w:rPr>
          <w:rStyle w:val="CodingLanguage"/>
        </w:rPr>
        <w:t xml:space="preserve"> </w:t>
      </w:r>
      <w:proofErr w:type="spellStart"/>
      <w:r w:rsidRPr="00F058D5">
        <w:rPr>
          <w:rStyle w:val="CodingLanguage"/>
        </w:rPr>
        <w:t>print_netflow_data_summary</w:t>
      </w:r>
      <w:proofErr w:type="spellEnd"/>
      <w:r w:rsidRPr="00F058D5">
        <w:rPr>
          <w:rStyle w:val="CodingLanguage"/>
        </w:rPr>
        <w:t>():</w:t>
      </w:r>
    </w:p>
    <w:p w14:paraId="4E7690BB" w14:textId="77777777" w:rsidR="00957D71" w:rsidRPr="00F058D5" w:rsidRDefault="00957D71" w:rsidP="00957D71">
      <w:pPr>
        <w:pStyle w:val="Coding-Paragraphtight"/>
        <w:rPr>
          <w:rStyle w:val="CodingLanguage"/>
        </w:rPr>
      </w:pPr>
      <w:r w:rsidRPr="00F058D5">
        <w:rPr>
          <w:rStyle w:val="CodingLanguage"/>
        </w:rPr>
        <w:t xml:space="preserve">  </w:t>
      </w:r>
      <w:proofErr w:type="spellStart"/>
      <w:r w:rsidRPr="00F058D5">
        <w:rPr>
          <w:rStyle w:val="CodingLanguage"/>
        </w:rPr>
        <w:t>print_data_</w:t>
      </w:r>
      <w:proofErr w:type="gramStart"/>
      <w:r w:rsidRPr="00F058D5">
        <w:rPr>
          <w:rStyle w:val="CodingLanguage"/>
        </w:rPr>
        <w:t>summary</w:t>
      </w:r>
      <w:proofErr w:type="spellEnd"/>
      <w:r w:rsidRPr="00F058D5">
        <w:rPr>
          <w:rStyle w:val="CodingLanguage"/>
        </w:rPr>
        <w:t>()</w:t>
      </w:r>
      <w:proofErr w:type="gramEnd"/>
    </w:p>
    <w:p w14:paraId="359B2C84" w14:textId="77777777" w:rsidR="00957D71" w:rsidRPr="00F058D5" w:rsidRDefault="00957D71" w:rsidP="00957D71">
      <w:pPr>
        <w:pStyle w:val="Coding-Paragraphtight"/>
        <w:rPr>
          <w:rStyle w:val="CodingLanguage"/>
        </w:rPr>
      </w:pPr>
      <w:r w:rsidRPr="00F058D5">
        <w:rPr>
          <w:rStyle w:val="CodingLanguage"/>
        </w:rPr>
        <w:t xml:space="preserve">  </w:t>
      </w:r>
      <w:proofErr w:type="gramStart"/>
      <w:r w:rsidRPr="00F058D5">
        <w:rPr>
          <w:rStyle w:val="CodingLanguage"/>
        </w:rPr>
        <w:t>print(</w:t>
      </w:r>
      <w:proofErr w:type="gramEnd"/>
      <w:r w:rsidRPr="00F058D5">
        <w:rPr>
          <w:rStyle w:val="CodingLanguage"/>
        </w:rPr>
        <w:t>'RDPFlow (edges): {:,}'.format(</w:t>
      </w:r>
      <w:proofErr w:type="spellStart"/>
      <w:r w:rsidRPr="00F058D5">
        <w:rPr>
          <w:rStyle w:val="CodingLanguage"/>
        </w:rPr>
        <w:t>rdp_flow.num_edges</w:t>
      </w:r>
      <w:proofErr w:type="spellEnd"/>
      <w:r w:rsidRPr="00F058D5">
        <w:rPr>
          <w:rStyle w:val="CodingLanguage"/>
        </w:rPr>
        <w:t>))</w:t>
      </w:r>
    </w:p>
    <w:p w14:paraId="1D078631" w14:textId="77777777" w:rsidR="00957D71" w:rsidRPr="00F058D5" w:rsidRDefault="00957D71" w:rsidP="00957D71">
      <w:pPr>
        <w:pStyle w:val="Coding-Paragraphtight"/>
        <w:rPr>
          <w:rStyle w:val="CodingLanguage"/>
        </w:rPr>
      </w:pPr>
    </w:p>
    <w:p w14:paraId="44B3CF28" w14:textId="77777777" w:rsidR="00957D71" w:rsidRDefault="00957D71" w:rsidP="00957D71">
      <w:pPr>
        <w:pStyle w:val="Coding-Paragraphtight"/>
        <w:rPr>
          <w:rStyle w:val="CodingLanguage"/>
        </w:rPr>
      </w:pPr>
      <w:proofErr w:type="spellStart"/>
      <w:r w:rsidRPr="00F058D5">
        <w:rPr>
          <w:rStyle w:val="CodingLanguage"/>
        </w:rPr>
        <w:t>print_netflow_data_</w:t>
      </w:r>
      <w:proofErr w:type="gramStart"/>
      <w:r w:rsidRPr="00F058D5">
        <w:rPr>
          <w:rStyle w:val="CodingLanguage"/>
        </w:rPr>
        <w:t>summary</w:t>
      </w:r>
      <w:proofErr w:type="spellEnd"/>
      <w:r w:rsidRPr="00F058D5">
        <w:rPr>
          <w:rStyle w:val="CodingLanguage"/>
        </w:rPr>
        <w:t>()</w:t>
      </w:r>
      <w:proofErr w:type="gramEnd"/>
    </w:p>
    <w:p w14:paraId="411F04B4" w14:textId="77777777" w:rsidR="00957D71" w:rsidRDefault="00957D71" w:rsidP="00957D71">
      <w:pPr>
        <w:pStyle w:val="Coding-Paragraphtight"/>
        <w:rPr>
          <w:rStyle w:val="CodingLanguage"/>
        </w:rPr>
      </w:pPr>
    </w:p>
    <w:p w14:paraId="5E0438B1" w14:textId="77777777" w:rsidR="00957D71" w:rsidRPr="00F058D5" w:rsidRDefault="00957D71" w:rsidP="00957D71">
      <w:pPr>
        <w:pStyle w:val="Coding-Paragraphtight"/>
        <w:rPr>
          <w:rStyle w:val="CodingLanguage"/>
        </w:rPr>
      </w:pPr>
      <w:r w:rsidRPr="00F058D5">
        <w:rPr>
          <w:rStyle w:val="CodingLanguage"/>
        </w:rPr>
        <w:t>%%time</w:t>
      </w:r>
    </w:p>
    <w:p w14:paraId="62FFCD31" w14:textId="77777777" w:rsidR="00957D71" w:rsidRPr="00F058D5" w:rsidRDefault="00957D71" w:rsidP="00957D71">
      <w:pPr>
        <w:pStyle w:val="Coding-Paragraphtight"/>
        <w:rPr>
          <w:rStyle w:val="CodingLanguage"/>
        </w:rPr>
      </w:pPr>
    </w:p>
    <w:p w14:paraId="0A6FCA6A" w14:textId="77777777" w:rsidR="00957D71" w:rsidRPr="00F058D5" w:rsidRDefault="00957D71" w:rsidP="00957D71">
      <w:pPr>
        <w:pStyle w:val="Coding-Paragraphtight"/>
        <w:rPr>
          <w:rStyle w:val="CodingLanguage"/>
        </w:rPr>
      </w:pPr>
      <w:r w:rsidRPr="00F058D5">
        <w:rPr>
          <w:rStyle w:val="CodingLanguage"/>
        </w:rPr>
        <w:t>#Lateral Movement Query</w:t>
      </w:r>
    </w:p>
    <w:p w14:paraId="7DB4F06A" w14:textId="77777777" w:rsidR="00957D71" w:rsidRPr="00F058D5" w:rsidRDefault="00957D71" w:rsidP="00957D71">
      <w:pPr>
        <w:pStyle w:val="Coding-Paragraphtight"/>
        <w:rPr>
          <w:rStyle w:val="CodingLanguage"/>
        </w:rPr>
      </w:pPr>
      <w:r w:rsidRPr="00F058D5">
        <w:rPr>
          <w:rStyle w:val="CodingLanguage"/>
        </w:rPr>
        <w:t>time_threshold_between_step = 3600   # one hour</w:t>
      </w:r>
    </w:p>
    <w:p w14:paraId="2177FD48" w14:textId="77777777" w:rsidR="00957D71" w:rsidRPr="00F058D5" w:rsidRDefault="00957D71" w:rsidP="00957D71">
      <w:pPr>
        <w:pStyle w:val="Coding-Paragraphtight"/>
        <w:rPr>
          <w:rStyle w:val="CodingLanguage"/>
        </w:rPr>
      </w:pPr>
      <w:r w:rsidRPr="00F058D5">
        <w:rPr>
          <w:rStyle w:val="CodingLanguage"/>
        </w:rPr>
        <w:t>time_threshold_hijack = 180          # three minutes</w:t>
      </w:r>
    </w:p>
    <w:p w14:paraId="133C86DB" w14:textId="77777777" w:rsidR="00957D71" w:rsidRPr="00F058D5" w:rsidRDefault="00957D71" w:rsidP="00957D71">
      <w:pPr>
        <w:pStyle w:val="Coding-Paragraphtight"/>
        <w:rPr>
          <w:rStyle w:val="CodingLanguage"/>
        </w:rPr>
      </w:pPr>
      <w:r w:rsidRPr="00F058D5">
        <w:rPr>
          <w:rStyle w:val="CodingLanguage"/>
        </w:rPr>
        <w:t>time_threshold_one_step = 480        # eight minutes</w:t>
      </w:r>
    </w:p>
    <w:p w14:paraId="140E2EEB" w14:textId="77777777" w:rsidR="00957D71" w:rsidRPr="00F058D5" w:rsidRDefault="00957D71" w:rsidP="00957D71">
      <w:pPr>
        <w:pStyle w:val="Coding-Paragraphtight"/>
        <w:rPr>
          <w:rStyle w:val="CodingLanguage"/>
        </w:rPr>
      </w:pPr>
      <w:r w:rsidRPr="00F058D5">
        <w:rPr>
          <w:rStyle w:val="CodingLanguage"/>
        </w:rPr>
        <w:t>q = """</w:t>
      </w:r>
    </w:p>
    <w:p w14:paraId="7F2A990D" w14:textId="77777777" w:rsidR="00957D71" w:rsidRPr="00F058D5" w:rsidRDefault="00957D71" w:rsidP="00957D71">
      <w:pPr>
        <w:pStyle w:val="Coding-Paragraphtight"/>
        <w:rPr>
          <w:rStyle w:val="CodingLanguage"/>
        </w:rPr>
      </w:pPr>
      <w:r w:rsidRPr="00F058D5">
        <w:rPr>
          <w:rStyle w:val="CodingLanguage"/>
        </w:rPr>
        <w:t>MATCH (A)-[rdp1</w:t>
      </w:r>
      <w:proofErr w:type="gramStart"/>
      <w:r w:rsidRPr="00F058D5">
        <w:rPr>
          <w:rStyle w:val="CodingLanguage"/>
        </w:rPr>
        <w:t>:RDPFlow</w:t>
      </w:r>
      <w:proofErr w:type="gramEnd"/>
      <w:r w:rsidRPr="00F058D5">
        <w:rPr>
          <w:rStyle w:val="CodingLanguage"/>
        </w:rPr>
        <w:t>]-&gt;(B)-[rdp2:RDPFlow]-&gt;(C),</w:t>
      </w:r>
    </w:p>
    <w:p w14:paraId="203E83F5" w14:textId="77777777" w:rsidR="00957D71" w:rsidRPr="00F058D5" w:rsidRDefault="00957D71" w:rsidP="00957D71">
      <w:pPr>
        <w:pStyle w:val="Coding-Paragraphtight"/>
        <w:rPr>
          <w:rStyle w:val="CodingLanguage"/>
        </w:rPr>
      </w:pPr>
      <w:r w:rsidRPr="00F058D5">
        <w:rPr>
          <w:rStyle w:val="CodingLanguage"/>
        </w:rPr>
        <w:t xml:space="preserve">      (A)</w:t>
      </w:r>
      <w:proofErr w:type="gramStart"/>
      <w:r w:rsidRPr="00F058D5">
        <w:rPr>
          <w:rStyle w:val="CodingLanguage"/>
        </w:rPr>
        <w:t>-[</w:t>
      </w:r>
      <w:proofErr w:type="gramEnd"/>
      <w:r w:rsidRPr="00F058D5">
        <w:rPr>
          <w:rStyle w:val="CodingLanguage"/>
        </w:rPr>
        <w:t>hijack1:HostEvents]-&gt;(A)-[privEsc1:HostEvents]-&gt;(A),</w:t>
      </w:r>
    </w:p>
    <w:p w14:paraId="195907C7" w14:textId="77777777" w:rsidR="00957D71" w:rsidRPr="00F058D5" w:rsidRDefault="00957D71" w:rsidP="00957D71">
      <w:pPr>
        <w:pStyle w:val="Coding-Paragraphtight"/>
        <w:rPr>
          <w:rStyle w:val="CodingLanguage"/>
        </w:rPr>
      </w:pPr>
      <w:r w:rsidRPr="00F058D5">
        <w:rPr>
          <w:rStyle w:val="CodingLanguage"/>
        </w:rPr>
        <w:t xml:space="preserve">      (B)</w:t>
      </w:r>
      <w:proofErr w:type="gramStart"/>
      <w:r w:rsidRPr="00F058D5">
        <w:rPr>
          <w:rStyle w:val="CodingLanguage"/>
        </w:rPr>
        <w:t>-[</w:t>
      </w:r>
      <w:proofErr w:type="gramEnd"/>
      <w:r w:rsidRPr="00F058D5">
        <w:rPr>
          <w:rStyle w:val="CodingLanguage"/>
        </w:rPr>
        <w:t>hijack2:HostEvents]-&gt;(B)-[privEsc2:HostEvents]-&gt;(B)</w:t>
      </w:r>
    </w:p>
    <w:p w14:paraId="078C127F" w14:textId="77777777" w:rsidR="00957D71" w:rsidRPr="00F058D5" w:rsidRDefault="00957D71" w:rsidP="00957D71">
      <w:pPr>
        <w:pStyle w:val="Coding-Paragraphtight"/>
        <w:rPr>
          <w:rStyle w:val="CodingLanguage"/>
        </w:rPr>
      </w:pPr>
      <w:r w:rsidRPr="00F058D5">
        <w:rPr>
          <w:rStyle w:val="CodingLanguage"/>
        </w:rPr>
        <w:t xml:space="preserve">WHERE A &lt;&gt; B AND B &lt;&gt; C AND A &lt;&gt; C </w:t>
      </w:r>
    </w:p>
    <w:p w14:paraId="23AE4444" w14:textId="77777777" w:rsidR="00957D71" w:rsidRPr="00F058D5" w:rsidRDefault="00957D71" w:rsidP="00957D71">
      <w:pPr>
        <w:pStyle w:val="Coding-Paragraphtight"/>
        <w:rPr>
          <w:rStyle w:val="CodingLanguage"/>
        </w:rPr>
      </w:pPr>
      <w:r w:rsidRPr="00F058D5">
        <w:rPr>
          <w:rStyle w:val="CodingLanguage"/>
        </w:rPr>
        <w:t xml:space="preserve">  AND privEsc1.event_id = 4688 </w:t>
      </w:r>
    </w:p>
    <w:p w14:paraId="6F7DAC08" w14:textId="77777777" w:rsidR="00957D71" w:rsidRPr="00F058D5" w:rsidRDefault="00957D71" w:rsidP="00957D71">
      <w:pPr>
        <w:pStyle w:val="Coding-Paragraphtight"/>
        <w:rPr>
          <w:rStyle w:val="CodingLanguage"/>
        </w:rPr>
      </w:pPr>
      <w:r w:rsidRPr="00F058D5">
        <w:rPr>
          <w:rStyle w:val="CodingLanguage"/>
        </w:rPr>
        <w:t xml:space="preserve">  AND (privEsc1.process_name = "Proc336322.exe" OR privEsc1.process_name = "Proc695356.exe")</w:t>
      </w:r>
    </w:p>
    <w:p w14:paraId="433DAC1D" w14:textId="77777777" w:rsidR="00957D71" w:rsidRPr="00F058D5" w:rsidRDefault="00957D71" w:rsidP="00957D71">
      <w:pPr>
        <w:pStyle w:val="Coding-Paragraphtight"/>
        <w:rPr>
          <w:rStyle w:val="CodingLanguage"/>
        </w:rPr>
      </w:pPr>
      <w:r w:rsidRPr="00F058D5">
        <w:rPr>
          <w:rStyle w:val="CodingLanguage"/>
        </w:rPr>
        <w:t xml:space="preserve">  AND hijack1.event_id = 4688 AND hijack1.process_name = "Proc249569.exe"</w:t>
      </w:r>
    </w:p>
    <w:p w14:paraId="30009C18" w14:textId="77777777" w:rsidR="00957D71" w:rsidRPr="00F058D5" w:rsidRDefault="00957D71" w:rsidP="00957D71">
      <w:pPr>
        <w:pStyle w:val="Coding-Paragraphtight"/>
        <w:rPr>
          <w:rStyle w:val="CodingLanguage"/>
        </w:rPr>
      </w:pPr>
      <w:r w:rsidRPr="00F058D5">
        <w:rPr>
          <w:rStyle w:val="CodingLanguage"/>
        </w:rPr>
        <w:t xml:space="preserve">  AND privEsc2.event_id = 4688 </w:t>
      </w:r>
    </w:p>
    <w:p w14:paraId="22710A1B" w14:textId="77777777" w:rsidR="00957D71" w:rsidRPr="00F058D5" w:rsidRDefault="00957D71" w:rsidP="00957D71">
      <w:pPr>
        <w:pStyle w:val="Coding-Paragraphtight"/>
        <w:rPr>
          <w:rStyle w:val="CodingLanguage"/>
        </w:rPr>
      </w:pPr>
      <w:r w:rsidRPr="00F058D5">
        <w:rPr>
          <w:rStyle w:val="CodingLanguage"/>
        </w:rPr>
        <w:t xml:space="preserve">  AND (privEsc2.process_name = "Proc336322.exe" OR privEsc2.process_name = "Proc695356.exe")</w:t>
      </w:r>
    </w:p>
    <w:p w14:paraId="659D68ED" w14:textId="77777777" w:rsidR="00957D71" w:rsidRPr="00F058D5" w:rsidRDefault="00957D71" w:rsidP="00957D71">
      <w:pPr>
        <w:pStyle w:val="Coding-Paragraphtight"/>
        <w:rPr>
          <w:rStyle w:val="CodingLanguage"/>
        </w:rPr>
      </w:pPr>
      <w:r w:rsidRPr="00F058D5">
        <w:rPr>
          <w:rStyle w:val="CodingLanguage"/>
        </w:rPr>
        <w:t xml:space="preserve">  AND hijack2.event_id = 4688 AND hijack2.process_name = "Proc249569.exe"</w:t>
      </w:r>
    </w:p>
    <w:p w14:paraId="62CF3200" w14:textId="77777777" w:rsidR="00957D71" w:rsidRPr="00F058D5" w:rsidRDefault="00957D71" w:rsidP="00957D71">
      <w:pPr>
        <w:pStyle w:val="Coding-Paragraphtight"/>
        <w:rPr>
          <w:rStyle w:val="CodingLanguage"/>
        </w:rPr>
      </w:pPr>
    </w:p>
    <w:p w14:paraId="41BE050A" w14:textId="77777777" w:rsidR="00957D71" w:rsidRPr="00F058D5" w:rsidRDefault="00957D71" w:rsidP="00957D71">
      <w:pPr>
        <w:pStyle w:val="Coding-Paragraphtight"/>
        <w:rPr>
          <w:rStyle w:val="CodingLanguage"/>
        </w:rPr>
      </w:pPr>
      <w:r w:rsidRPr="00F058D5">
        <w:rPr>
          <w:rStyle w:val="CodingLanguage"/>
        </w:rPr>
        <w:t xml:space="preserve">  // Check time constraints on the overall pattern</w:t>
      </w:r>
    </w:p>
    <w:p w14:paraId="31D41EB6" w14:textId="77777777" w:rsidR="00957D71" w:rsidRPr="00F058D5" w:rsidRDefault="00957D71" w:rsidP="00957D71">
      <w:pPr>
        <w:pStyle w:val="Coding-Paragraphtight"/>
        <w:rPr>
          <w:rStyle w:val="CodingLanguage"/>
        </w:rPr>
      </w:pPr>
      <w:r w:rsidRPr="00F058D5">
        <w:rPr>
          <w:rStyle w:val="CodingLanguage"/>
        </w:rPr>
        <w:t xml:space="preserve">  AND rdp1.epoch_time &lt;= rdp2.epoch_time</w:t>
      </w:r>
    </w:p>
    <w:p w14:paraId="31AAE9EF" w14:textId="77777777" w:rsidR="00957D71" w:rsidRPr="00F058D5" w:rsidRDefault="00957D71" w:rsidP="00957D71">
      <w:pPr>
        <w:pStyle w:val="Coding-Paragraphtight"/>
        <w:rPr>
          <w:rStyle w:val="CodingLanguage"/>
        </w:rPr>
      </w:pPr>
      <w:r w:rsidRPr="00F058D5">
        <w:rPr>
          <w:rStyle w:val="CodingLanguage"/>
        </w:rPr>
        <w:t xml:space="preserve">  AND rdp2.epoch_time - rdp1.epoch_time &lt; {0}</w:t>
      </w:r>
    </w:p>
    <w:p w14:paraId="04DD4A0C" w14:textId="77777777" w:rsidR="00957D71" w:rsidRPr="00F058D5" w:rsidRDefault="00957D71" w:rsidP="00957D71">
      <w:pPr>
        <w:pStyle w:val="Coding-Paragraphtight"/>
        <w:rPr>
          <w:rStyle w:val="CodingLanguage"/>
        </w:rPr>
      </w:pPr>
    </w:p>
    <w:p w14:paraId="386E6821" w14:textId="77777777" w:rsidR="00957D71" w:rsidRPr="00F058D5" w:rsidRDefault="00957D71" w:rsidP="00957D71">
      <w:pPr>
        <w:pStyle w:val="Coding-Paragraphtight"/>
        <w:rPr>
          <w:rStyle w:val="CodingLanguage"/>
        </w:rPr>
      </w:pPr>
      <w:r w:rsidRPr="00F058D5">
        <w:rPr>
          <w:rStyle w:val="CodingLanguage"/>
        </w:rPr>
        <w:t xml:space="preserve">  // Check time constraints on step from A to B</w:t>
      </w:r>
    </w:p>
    <w:p w14:paraId="7E9D958C" w14:textId="77777777" w:rsidR="00957D71" w:rsidRPr="00F058D5" w:rsidRDefault="00957D71" w:rsidP="00957D71">
      <w:pPr>
        <w:pStyle w:val="Coding-Paragraphtight"/>
        <w:rPr>
          <w:rStyle w:val="CodingLanguage"/>
        </w:rPr>
      </w:pPr>
      <w:r w:rsidRPr="00F058D5">
        <w:rPr>
          <w:rStyle w:val="CodingLanguage"/>
        </w:rPr>
        <w:t xml:space="preserve">  AND privEsc1.epoch_time &lt;= hijack1.epoch_time</w:t>
      </w:r>
    </w:p>
    <w:p w14:paraId="7E7F1AB6" w14:textId="77777777" w:rsidR="00957D71" w:rsidRPr="00F058D5" w:rsidRDefault="00957D71" w:rsidP="00957D71">
      <w:pPr>
        <w:pStyle w:val="Coding-Paragraphtight"/>
        <w:rPr>
          <w:rStyle w:val="CodingLanguage"/>
        </w:rPr>
      </w:pPr>
      <w:r w:rsidRPr="00F058D5">
        <w:rPr>
          <w:rStyle w:val="CodingLanguage"/>
        </w:rPr>
        <w:t xml:space="preserve">  AND hijack1.epoch_time &lt;= rdp1.epoch_time</w:t>
      </w:r>
    </w:p>
    <w:p w14:paraId="6D30A5E2" w14:textId="77777777" w:rsidR="00957D71" w:rsidRPr="00F058D5" w:rsidRDefault="00957D71" w:rsidP="00957D71">
      <w:pPr>
        <w:pStyle w:val="Coding-Paragraphtight"/>
        <w:rPr>
          <w:rStyle w:val="CodingLanguage"/>
        </w:rPr>
      </w:pPr>
      <w:r w:rsidRPr="00F058D5">
        <w:rPr>
          <w:rStyle w:val="CodingLanguage"/>
        </w:rPr>
        <w:lastRenderedPageBreak/>
        <w:t xml:space="preserve">  AND rdp1.epoch_time - hijack1.epoch_time &lt; {1}</w:t>
      </w:r>
    </w:p>
    <w:p w14:paraId="7E58D359" w14:textId="77777777" w:rsidR="00957D71" w:rsidRPr="00F058D5" w:rsidRDefault="00957D71" w:rsidP="00957D71">
      <w:pPr>
        <w:pStyle w:val="Coding-Paragraphtight"/>
        <w:rPr>
          <w:rStyle w:val="CodingLanguage"/>
        </w:rPr>
      </w:pPr>
      <w:r w:rsidRPr="00F058D5">
        <w:rPr>
          <w:rStyle w:val="CodingLanguage"/>
        </w:rPr>
        <w:t xml:space="preserve">  AND rdp1.epoch_time - privEsc1.epoch_time &lt; {2}</w:t>
      </w:r>
    </w:p>
    <w:p w14:paraId="30B0EE1A" w14:textId="77777777" w:rsidR="00957D71" w:rsidRPr="00F058D5" w:rsidRDefault="00957D71" w:rsidP="00957D71">
      <w:pPr>
        <w:pStyle w:val="Coding-Paragraphtight"/>
        <w:rPr>
          <w:rStyle w:val="CodingLanguage"/>
        </w:rPr>
      </w:pPr>
    </w:p>
    <w:p w14:paraId="0EAB1D29" w14:textId="77777777" w:rsidR="00957D71" w:rsidRPr="00F058D5" w:rsidRDefault="00957D71" w:rsidP="00957D71">
      <w:pPr>
        <w:pStyle w:val="Coding-Paragraphtight"/>
        <w:rPr>
          <w:rStyle w:val="CodingLanguage"/>
        </w:rPr>
      </w:pPr>
      <w:r w:rsidRPr="00F058D5">
        <w:rPr>
          <w:rStyle w:val="CodingLanguage"/>
        </w:rPr>
        <w:t xml:space="preserve">  // Check time constraints on step from B to C</w:t>
      </w:r>
    </w:p>
    <w:p w14:paraId="558A6CD5" w14:textId="77777777" w:rsidR="00957D71" w:rsidRPr="00F058D5" w:rsidRDefault="00957D71" w:rsidP="00957D71">
      <w:pPr>
        <w:pStyle w:val="Coding-Paragraphtight"/>
        <w:rPr>
          <w:rStyle w:val="CodingLanguage"/>
        </w:rPr>
      </w:pPr>
      <w:r w:rsidRPr="00F058D5">
        <w:rPr>
          <w:rStyle w:val="CodingLanguage"/>
        </w:rPr>
        <w:t xml:space="preserve">  AND privEsc2.epoch_time &lt;= hijack2.epoch_time</w:t>
      </w:r>
    </w:p>
    <w:p w14:paraId="3A7E1766" w14:textId="77777777" w:rsidR="00957D71" w:rsidRPr="00F058D5" w:rsidRDefault="00957D71" w:rsidP="00957D71">
      <w:pPr>
        <w:pStyle w:val="Coding-Paragraphtight"/>
        <w:rPr>
          <w:rStyle w:val="CodingLanguage"/>
        </w:rPr>
      </w:pPr>
      <w:r w:rsidRPr="00F058D5">
        <w:rPr>
          <w:rStyle w:val="CodingLanguage"/>
        </w:rPr>
        <w:t xml:space="preserve">  AND hijack2.epoch_time &lt;= rdp2.epoch_time</w:t>
      </w:r>
    </w:p>
    <w:p w14:paraId="12546CBD" w14:textId="77777777" w:rsidR="00957D71" w:rsidRPr="00F058D5" w:rsidRDefault="00957D71" w:rsidP="00957D71">
      <w:pPr>
        <w:pStyle w:val="Coding-Paragraphtight"/>
        <w:rPr>
          <w:rStyle w:val="CodingLanguage"/>
        </w:rPr>
      </w:pPr>
      <w:r w:rsidRPr="00F058D5">
        <w:rPr>
          <w:rStyle w:val="CodingLanguage"/>
        </w:rPr>
        <w:t xml:space="preserve">  AND rdp2.epoch_time - hijack2.epoch_time &lt; {1}</w:t>
      </w:r>
    </w:p>
    <w:p w14:paraId="4BDC497A" w14:textId="77777777" w:rsidR="00957D71" w:rsidRPr="00F058D5" w:rsidRDefault="00957D71" w:rsidP="00957D71">
      <w:pPr>
        <w:pStyle w:val="Coding-Paragraphtight"/>
        <w:rPr>
          <w:rStyle w:val="CodingLanguage"/>
        </w:rPr>
      </w:pPr>
      <w:r w:rsidRPr="00F058D5">
        <w:rPr>
          <w:rStyle w:val="CodingLanguage"/>
        </w:rPr>
        <w:t xml:space="preserve">  AND rdp2.epoch_time - privEsc2.epoch_time &lt; {2}</w:t>
      </w:r>
    </w:p>
    <w:p w14:paraId="5CFBBDB6" w14:textId="77777777" w:rsidR="00957D71" w:rsidRPr="00F058D5" w:rsidRDefault="00957D71" w:rsidP="00957D71">
      <w:pPr>
        <w:pStyle w:val="Coding-Paragraphtight"/>
        <w:rPr>
          <w:rStyle w:val="CodingLanguage"/>
        </w:rPr>
      </w:pPr>
      <w:r w:rsidRPr="00F058D5">
        <w:rPr>
          <w:rStyle w:val="CodingLanguage"/>
        </w:rPr>
        <w:t>RETURN rdp1.src_device, rdp1.dst_device, rdp1.epoch_time, rdp2.dst_device, rdp2.epoch_time</w:t>
      </w:r>
    </w:p>
    <w:p w14:paraId="40A9DAA4" w14:textId="77777777" w:rsidR="00957D71" w:rsidRPr="00F058D5" w:rsidRDefault="00957D71" w:rsidP="00957D71">
      <w:pPr>
        <w:pStyle w:val="Coding-Paragraphtight"/>
        <w:rPr>
          <w:rStyle w:val="CodingLanguage"/>
        </w:rPr>
      </w:pPr>
      <w:r w:rsidRPr="00F058D5">
        <w:rPr>
          <w:rStyle w:val="CodingLanguage"/>
        </w:rPr>
        <w:t>""".</w:t>
      </w:r>
      <w:proofErr w:type="gramStart"/>
      <w:r w:rsidRPr="00F058D5">
        <w:rPr>
          <w:rStyle w:val="CodingLanguage"/>
        </w:rPr>
        <w:t>format(</w:t>
      </w:r>
      <w:proofErr w:type="gramEnd"/>
      <w:r w:rsidRPr="00F058D5">
        <w:rPr>
          <w:rStyle w:val="CodingLanguage"/>
        </w:rPr>
        <w:t>time_threshold_between_step, time_threshold_hijack, time_threshold_one_step)</w:t>
      </w:r>
    </w:p>
    <w:p w14:paraId="4F359227" w14:textId="77777777" w:rsidR="00957D71" w:rsidRPr="00F058D5" w:rsidRDefault="00957D71" w:rsidP="00957D71">
      <w:pPr>
        <w:pStyle w:val="Coding-Paragraphtight"/>
        <w:rPr>
          <w:rStyle w:val="CodingLanguage"/>
        </w:rPr>
      </w:pPr>
      <w:r w:rsidRPr="00F058D5">
        <w:rPr>
          <w:rStyle w:val="CodingLanguage"/>
        </w:rPr>
        <w:t>answer_table = run_</w:t>
      </w:r>
      <w:proofErr w:type="gramStart"/>
      <w:r w:rsidRPr="00F058D5">
        <w:rPr>
          <w:rStyle w:val="CodingLanguage"/>
        </w:rPr>
        <w:t>query(</w:t>
      </w:r>
      <w:proofErr w:type="gramEnd"/>
      <w:r w:rsidRPr="00F058D5">
        <w:rPr>
          <w:rStyle w:val="CodingLanguage"/>
        </w:rPr>
        <w:t>q)</w:t>
      </w:r>
    </w:p>
    <w:p w14:paraId="5534D46F" w14:textId="77777777" w:rsidR="00957D71" w:rsidRDefault="00957D71" w:rsidP="00957D71">
      <w:pPr>
        <w:pStyle w:val="Coding-Paragraphtight"/>
        <w:rPr>
          <w:rStyle w:val="CodingLanguage"/>
        </w:rPr>
      </w:pPr>
      <w:proofErr w:type="gramStart"/>
      <w:r w:rsidRPr="00F058D5">
        <w:rPr>
          <w:rStyle w:val="CodingLanguage"/>
        </w:rPr>
        <w:t>print(</w:t>
      </w:r>
      <w:proofErr w:type="gramEnd"/>
      <w:r w:rsidRPr="00F058D5">
        <w:rPr>
          <w:rStyle w:val="CodingLanguage"/>
        </w:rPr>
        <w:t>'Number of answers: {:,}'.format(</w:t>
      </w:r>
      <w:proofErr w:type="spellStart"/>
      <w:r w:rsidRPr="00F058D5">
        <w:rPr>
          <w:rStyle w:val="CodingLanguage"/>
        </w:rPr>
        <w:t>answer_table.num_rows</w:t>
      </w:r>
      <w:proofErr w:type="spellEnd"/>
      <w:r w:rsidRPr="00F058D5">
        <w:rPr>
          <w:rStyle w:val="CodingLanguage"/>
        </w:rPr>
        <w:t>))</w:t>
      </w:r>
    </w:p>
    <w:p w14:paraId="66C6803C" w14:textId="77777777" w:rsidR="00957D71" w:rsidRDefault="00957D71" w:rsidP="00957D71">
      <w:pPr>
        <w:pStyle w:val="Coding-Paragraphtight"/>
        <w:rPr>
          <w:rStyle w:val="CodingLanguage"/>
        </w:rPr>
      </w:pPr>
    </w:p>
    <w:p w14:paraId="68327CCC" w14:textId="77777777" w:rsidR="00957D71" w:rsidRPr="00F058D5" w:rsidRDefault="00957D71" w:rsidP="00957D71">
      <w:pPr>
        <w:pStyle w:val="Coding-Paragraphtight"/>
        <w:rPr>
          <w:rStyle w:val="CodingLanguage"/>
        </w:rPr>
      </w:pPr>
      <w:r w:rsidRPr="00F058D5">
        <w:rPr>
          <w:rStyle w:val="CodingLanguage"/>
        </w:rPr>
        <w:t>%%time</w:t>
      </w:r>
    </w:p>
    <w:p w14:paraId="73EA99BD" w14:textId="77777777" w:rsidR="00957D71" w:rsidRPr="00F058D5" w:rsidRDefault="00957D71" w:rsidP="00957D71">
      <w:pPr>
        <w:pStyle w:val="Coding-Paragraphtight"/>
        <w:rPr>
          <w:rStyle w:val="CodingLanguage"/>
        </w:rPr>
      </w:pPr>
      <w:r w:rsidRPr="00F058D5">
        <w:rPr>
          <w:rStyle w:val="CodingLanguage"/>
        </w:rPr>
        <w:t xml:space="preserve"># Build </w:t>
      </w:r>
      <w:proofErr w:type="spellStart"/>
      <w:r w:rsidRPr="00F058D5">
        <w:rPr>
          <w:rStyle w:val="CodingLanguage"/>
        </w:rPr>
        <w:t>HijackEvents</w:t>
      </w:r>
      <w:proofErr w:type="spellEnd"/>
      <w:r w:rsidRPr="00F058D5">
        <w:rPr>
          <w:rStyle w:val="CodingLanguage"/>
        </w:rPr>
        <w:t xml:space="preserve"> table</w:t>
      </w:r>
    </w:p>
    <w:p w14:paraId="0A18DCA0" w14:textId="77777777" w:rsidR="00957D71" w:rsidRPr="00F058D5" w:rsidRDefault="00957D71" w:rsidP="00957D71">
      <w:pPr>
        <w:pStyle w:val="Coding-Paragraphtight"/>
        <w:rPr>
          <w:rStyle w:val="CodingLanguage"/>
        </w:rPr>
      </w:pPr>
    </w:p>
    <w:p w14:paraId="76D4AE6E" w14:textId="77777777" w:rsidR="00957D71" w:rsidRPr="00F058D5" w:rsidRDefault="00957D71" w:rsidP="00957D71">
      <w:pPr>
        <w:pStyle w:val="Coding-Paragraphtight"/>
        <w:rPr>
          <w:rStyle w:val="CodingLanguage"/>
        </w:rPr>
      </w:pPr>
      <w:proofErr w:type="gramStart"/>
      <w:r w:rsidRPr="00F058D5">
        <w:rPr>
          <w:rStyle w:val="CodingLanguage"/>
        </w:rPr>
        <w:t>import</w:t>
      </w:r>
      <w:proofErr w:type="gramEnd"/>
      <w:r w:rsidRPr="00F058D5">
        <w:rPr>
          <w:rStyle w:val="CodingLanguage"/>
        </w:rPr>
        <w:t xml:space="preserve"> time</w:t>
      </w:r>
    </w:p>
    <w:p w14:paraId="583496AA" w14:textId="77777777" w:rsidR="00957D71" w:rsidRPr="00F058D5" w:rsidRDefault="00957D71" w:rsidP="00957D71">
      <w:pPr>
        <w:pStyle w:val="Coding-Paragraphtight"/>
        <w:rPr>
          <w:rStyle w:val="CodingLanguage"/>
        </w:rPr>
      </w:pPr>
      <w:proofErr w:type="spellStart"/>
      <w:r w:rsidRPr="00F058D5">
        <w:rPr>
          <w:rStyle w:val="CodingLanguage"/>
        </w:rPr>
        <w:t>start_optimized_query_time</w:t>
      </w:r>
      <w:proofErr w:type="spellEnd"/>
      <w:r w:rsidRPr="00F058D5">
        <w:rPr>
          <w:rStyle w:val="CodingLanguage"/>
        </w:rPr>
        <w:t xml:space="preserve"> = </w:t>
      </w:r>
      <w:proofErr w:type="spellStart"/>
      <w:proofErr w:type="gramStart"/>
      <w:r w:rsidRPr="00F058D5">
        <w:rPr>
          <w:rStyle w:val="CodingLanguage"/>
        </w:rPr>
        <w:t>time.time</w:t>
      </w:r>
      <w:proofErr w:type="spellEnd"/>
      <w:r w:rsidRPr="00F058D5">
        <w:rPr>
          <w:rStyle w:val="CodingLanguage"/>
        </w:rPr>
        <w:t>()</w:t>
      </w:r>
      <w:proofErr w:type="gramEnd"/>
    </w:p>
    <w:p w14:paraId="7484D664" w14:textId="77777777" w:rsidR="00957D71" w:rsidRPr="00F058D5" w:rsidRDefault="00957D71" w:rsidP="00957D71">
      <w:pPr>
        <w:pStyle w:val="Coding-Paragraphtight"/>
        <w:rPr>
          <w:rStyle w:val="CodingLanguage"/>
        </w:rPr>
      </w:pPr>
    </w:p>
    <w:p w14:paraId="2721A3FB" w14:textId="77777777" w:rsidR="00957D71" w:rsidRPr="00F058D5" w:rsidRDefault="00957D71" w:rsidP="00957D71">
      <w:pPr>
        <w:pStyle w:val="Coding-Paragraphtight"/>
        <w:rPr>
          <w:rStyle w:val="CodingLanguage"/>
        </w:rPr>
      </w:pPr>
      <w:proofErr w:type="spellStart"/>
      <w:r w:rsidRPr="00F058D5">
        <w:rPr>
          <w:rStyle w:val="CodingLanguage"/>
        </w:rPr>
        <w:t>conn.drop_</w:t>
      </w:r>
      <w:proofErr w:type="gramStart"/>
      <w:r w:rsidRPr="00F058D5">
        <w:rPr>
          <w:rStyle w:val="CodingLanguage"/>
        </w:rPr>
        <w:t>frame</w:t>
      </w:r>
      <w:proofErr w:type="spellEnd"/>
      <w:r w:rsidRPr="00F058D5">
        <w:rPr>
          <w:rStyle w:val="CodingLanguage"/>
        </w:rPr>
        <w:t>(</w:t>
      </w:r>
      <w:proofErr w:type="gramEnd"/>
      <w:r w:rsidRPr="00F058D5">
        <w:rPr>
          <w:rStyle w:val="CodingLanguage"/>
        </w:rPr>
        <w:t>'</w:t>
      </w:r>
      <w:proofErr w:type="spellStart"/>
      <w:r w:rsidRPr="00F058D5">
        <w:rPr>
          <w:rStyle w:val="CodingLanguage"/>
        </w:rPr>
        <w:t>HijackEvents</w:t>
      </w:r>
      <w:proofErr w:type="spellEnd"/>
      <w:r w:rsidRPr="00F058D5">
        <w:rPr>
          <w:rStyle w:val="CodingLanguage"/>
        </w:rPr>
        <w:t>')</w:t>
      </w:r>
    </w:p>
    <w:p w14:paraId="509C8C28" w14:textId="77777777" w:rsidR="00957D71" w:rsidRPr="00F058D5" w:rsidRDefault="00957D71" w:rsidP="00957D71">
      <w:pPr>
        <w:pStyle w:val="Coding-Paragraphtight"/>
        <w:rPr>
          <w:rStyle w:val="CodingLanguage"/>
        </w:rPr>
      </w:pPr>
      <w:proofErr w:type="spellStart"/>
      <w:r w:rsidRPr="00F058D5">
        <w:rPr>
          <w:rStyle w:val="CodingLanguage"/>
        </w:rPr>
        <w:t>hijack_events</w:t>
      </w:r>
      <w:proofErr w:type="spellEnd"/>
      <w:r w:rsidRPr="00F058D5">
        <w:rPr>
          <w:rStyle w:val="CodingLanguage"/>
        </w:rPr>
        <w:t xml:space="preserve"> = </w:t>
      </w:r>
      <w:proofErr w:type="spellStart"/>
      <w:r w:rsidRPr="00F058D5">
        <w:rPr>
          <w:rStyle w:val="CodingLanguage"/>
        </w:rPr>
        <w:t>conn.create_edge_</w:t>
      </w:r>
      <w:proofErr w:type="gramStart"/>
      <w:r w:rsidRPr="00F058D5">
        <w:rPr>
          <w:rStyle w:val="CodingLanguage"/>
        </w:rPr>
        <w:t>frame</w:t>
      </w:r>
      <w:proofErr w:type="spellEnd"/>
      <w:r w:rsidRPr="00F058D5">
        <w:rPr>
          <w:rStyle w:val="CodingLanguage"/>
        </w:rPr>
        <w:t>(</w:t>
      </w:r>
      <w:proofErr w:type="gramEnd"/>
    </w:p>
    <w:p w14:paraId="20B9A84F" w14:textId="77777777" w:rsidR="00957D71" w:rsidRPr="00F058D5" w:rsidRDefault="00957D71" w:rsidP="00957D71">
      <w:pPr>
        <w:pStyle w:val="Coding-Paragraphtight"/>
        <w:rPr>
          <w:rStyle w:val="CodingLanguage"/>
        </w:rPr>
      </w:pPr>
      <w:r w:rsidRPr="00F058D5">
        <w:rPr>
          <w:rStyle w:val="CodingLanguage"/>
        </w:rPr>
        <w:t xml:space="preserve">    </w:t>
      </w:r>
      <w:proofErr w:type="gramStart"/>
      <w:r w:rsidRPr="00F058D5">
        <w:rPr>
          <w:rStyle w:val="CodingLanguage"/>
        </w:rPr>
        <w:t>name</w:t>
      </w:r>
      <w:proofErr w:type="gramEnd"/>
      <w:r w:rsidRPr="00F058D5">
        <w:rPr>
          <w:rStyle w:val="CodingLanguage"/>
        </w:rPr>
        <w:t xml:space="preserve">   ='</w:t>
      </w:r>
      <w:proofErr w:type="spellStart"/>
      <w:r w:rsidRPr="00F058D5">
        <w:rPr>
          <w:rStyle w:val="CodingLanguage"/>
        </w:rPr>
        <w:t>HijackEvents</w:t>
      </w:r>
      <w:proofErr w:type="spellEnd"/>
      <w:r w:rsidRPr="00F058D5">
        <w:rPr>
          <w:rStyle w:val="CodingLanguage"/>
        </w:rPr>
        <w:t>',</w:t>
      </w:r>
    </w:p>
    <w:p w14:paraId="0D7AA702" w14:textId="77777777" w:rsidR="00957D71" w:rsidRPr="00F058D5" w:rsidRDefault="00957D71" w:rsidP="00957D71">
      <w:pPr>
        <w:pStyle w:val="Coding-Paragraphtight"/>
        <w:rPr>
          <w:rStyle w:val="CodingLanguage"/>
        </w:rPr>
      </w:pPr>
      <w:r w:rsidRPr="00F058D5">
        <w:rPr>
          <w:rStyle w:val="CodingLanguage"/>
        </w:rPr>
        <w:t xml:space="preserve">    </w:t>
      </w:r>
      <w:proofErr w:type="gramStart"/>
      <w:r w:rsidRPr="00F058D5">
        <w:rPr>
          <w:rStyle w:val="CodingLanguage"/>
        </w:rPr>
        <w:t>schema</w:t>
      </w:r>
      <w:proofErr w:type="gramEnd"/>
      <w:r w:rsidRPr="00F058D5">
        <w:rPr>
          <w:rStyle w:val="CodingLanguage"/>
        </w:rPr>
        <w:t xml:space="preserve"> = [['</w:t>
      </w:r>
      <w:proofErr w:type="spellStart"/>
      <w:r w:rsidRPr="00F058D5">
        <w:rPr>
          <w:rStyle w:val="CodingLanguage"/>
        </w:rPr>
        <w:t>epoch_time</w:t>
      </w:r>
      <w:proofErr w:type="spellEnd"/>
      <w:r w:rsidRPr="00F058D5">
        <w:rPr>
          <w:rStyle w:val="CodingLanguage"/>
        </w:rPr>
        <w:t>', xgt.INT],</w:t>
      </w:r>
    </w:p>
    <w:p w14:paraId="3565B611" w14:textId="77777777" w:rsidR="00957D71" w:rsidRPr="00F058D5" w:rsidRDefault="00957D71" w:rsidP="00957D71">
      <w:pPr>
        <w:pStyle w:val="Coding-Paragraphtight"/>
        <w:rPr>
          <w:rStyle w:val="CodingLanguage"/>
        </w:rPr>
      </w:pPr>
      <w:r w:rsidRPr="00F058D5">
        <w:rPr>
          <w:rStyle w:val="CodingLanguage"/>
        </w:rPr>
        <w:t xml:space="preserve">              ['</w:t>
      </w:r>
      <w:proofErr w:type="spellStart"/>
      <w:r w:rsidRPr="00F058D5">
        <w:rPr>
          <w:rStyle w:val="CodingLanguage"/>
        </w:rPr>
        <w:t>src_host</w:t>
      </w:r>
      <w:proofErr w:type="spellEnd"/>
      <w:r w:rsidRPr="00F058D5">
        <w:rPr>
          <w:rStyle w:val="CodingLanguage"/>
        </w:rPr>
        <w:t xml:space="preserve">', </w:t>
      </w:r>
      <w:proofErr w:type="spellStart"/>
      <w:r w:rsidRPr="00F058D5">
        <w:rPr>
          <w:rStyle w:val="CodingLanguage"/>
        </w:rPr>
        <w:t>xgt.TEXT</w:t>
      </w:r>
      <w:proofErr w:type="spellEnd"/>
      <w:r w:rsidRPr="00F058D5">
        <w:rPr>
          <w:rStyle w:val="CodingLanguage"/>
        </w:rPr>
        <w:t>],</w:t>
      </w:r>
    </w:p>
    <w:p w14:paraId="1A0688D0" w14:textId="77777777" w:rsidR="00957D71" w:rsidRPr="00F058D5" w:rsidRDefault="00957D71" w:rsidP="00957D71">
      <w:pPr>
        <w:pStyle w:val="Coding-Paragraphtight"/>
        <w:rPr>
          <w:rStyle w:val="CodingLanguage"/>
        </w:rPr>
      </w:pPr>
      <w:r w:rsidRPr="00F058D5">
        <w:rPr>
          <w:rStyle w:val="CodingLanguage"/>
        </w:rPr>
        <w:t xml:space="preserve">              ['</w:t>
      </w:r>
      <w:proofErr w:type="spellStart"/>
      <w:r w:rsidRPr="00F058D5">
        <w:rPr>
          <w:rStyle w:val="CodingLanguage"/>
        </w:rPr>
        <w:t>dst_host</w:t>
      </w:r>
      <w:proofErr w:type="spellEnd"/>
      <w:r w:rsidRPr="00F058D5">
        <w:rPr>
          <w:rStyle w:val="CodingLanguage"/>
        </w:rPr>
        <w:t xml:space="preserve">', </w:t>
      </w:r>
      <w:proofErr w:type="spellStart"/>
      <w:r w:rsidRPr="00F058D5">
        <w:rPr>
          <w:rStyle w:val="CodingLanguage"/>
        </w:rPr>
        <w:t>xgt.TEXT</w:t>
      </w:r>
      <w:proofErr w:type="spellEnd"/>
      <w:r w:rsidRPr="00F058D5">
        <w:rPr>
          <w:rStyle w:val="CodingLanguage"/>
        </w:rPr>
        <w:t>]],</w:t>
      </w:r>
    </w:p>
    <w:p w14:paraId="07BB56DA" w14:textId="77777777" w:rsidR="00957D71" w:rsidRPr="00F058D5" w:rsidRDefault="00957D71" w:rsidP="00957D71">
      <w:pPr>
        <w:pStyle w:val="Coding-Paragraphtight"/>
        <w:rPr>
          <w:rStyle w:val="CodingLanguage"/>
        </w:rPr>
      </w:pPr>
      <w:r w:rsidRPr="00F058D5">
        <w:rPr>
          <w:rStyle w:val="CodingLanguage"/>
        </w:rPr>
        <w:t xml:space="preserve">    </w:t>
      </w:r>
      <w:proofErr w:type="gramStart"/>
      <w:r w:rsidRPr="00F058D5">
        <w:rPr>
          <w:rStyle w:val="CodingLanguage"/>
        </w:rPr>
        <w:t>source</w:t>
      </w:r>
      <w:proofErr w:type="gramEnd"/>
      <w:r w:rsidRPr="00F058D5">
        <w:rPr>
          <w:rStyle w:val="CodingLanguage"/>
        </w:rPr>
        <w:t xml:space="preserve"> = devices,</w:t>
      </w:r>
    </w:p>
    <w:p w14:paraId="38FFA105" w14:textId="77777777" w:rsidR="00957D71" w:rsidRPr="00F058D5" w:rsidRDefault="00957D71" w:rsidP="00957D71">
      <w:pPr>
        <w:pStyle w:val="Coding-Paragraphtight"/>
        <w:rPr>
          <w:rStyle w:val="CodingLanguage"/>
        </w:rPr>
      </w:pPr>
      <w:r w:rsidRPr="00F058D5">
        <w:rPr>
          <w:rStyle w:val="CodingLanguage"/>
        </w:rPr>
        <w:t xml:space="preserve">    </w:t>
      </w:r>
      <w:proofErr w:type="gramStart"/>
      <w:r w:rsidRPr="00F058D5">
        <w:rPr>
          <w:rStyle w:val="CodingLanguage"/>
        </w:rPr>
        <w:t>target</w:t>
      </w:r>
      <w:proofErr w:type="gramEnd"/>
      <w:r w:rsidRPr="00F058D5">
        <w:rPr>
          <w:rStyle w:val="CodingLanguage"/>
        </w:rPr>
        <w:t xml:space="preserve"> = devices,</w:t>
      </w:r>
    </w:p>
    <w:p w14:paraId="41D0FCA8" w14:textId="77777777" w:rsidR="00957D71" w:rsidRPr="00F058D5" w:rsidRDefault="00957D71" w:rsidP="00957D71">
      <w:pPr>
        <w:pStyle w:val="Coding-Paragraphtight"/>
        <w:rPr>
          <w:rStyle w:val="CodingLanguage"/>
        </w:rPr>
      </w:pPr>
      <w:r w:rsidRPr="00F058D5">
        <w:rPr>
          <w:rStyle w:val="CodingLanguage"/>
        </w:rPr>
        <w:t xml:space="preserve">    </w:t>
      </w:r>
      <w:proofErr w:type="spellStart"/>
      <w:r w:rsidRPr="00F058D5">
        <w:rPr>
          <w:rStyle w:val="CodingLanguage"/>
        </w:rPr>
        <w:t>source_key</w:t>
      </w:r>
      <w:proofErr w:type="spellEnd"/>
      <w:r w:rsidRPr="00F058D5">
        <w:rPr>
          <w:rStyle w:val="CodingLanguage"/>
        </w:rPr>
        <w:t xml:space="preserve"> = '</w:t>
      </w:r>
      <w:proofErr w:type="spellStart"/>
      <w:r w:rsidRPr="00F058D5">
        <w:rPr>
          <w:rStyle w:val="CodingLanguage"/>
        </w:rPr>
        <w:t>src_host</w:t>
      </w:r>
      <w:proofErr w:type="spellEnd"/>
      <w:r w:rsidRPr="00F058D5">
        <w:rPr>
          <w:rStyle w:val="CodingLanguage"/>
        </w:rPr>
        <w:t>',</w:t>
      </w:r>
    </w:p>
    <w:p w14:paraId="09798995" w14:textId="77777777" w:rsidR="00957D71" w:rsidRPr="00F058D5" w:rsidRDefault="00957D71" w:rsidP="00957D71">
      <w:pPr>
        <w:pStyle w:val="Coding-Paragraphtight"/>
        <w:rPr>
          <w:rStyle w:val="CodingLanguage"/>
        </w:rPr>
      </w:pPr>
      <w:r w:rsidRPr="00F058D5">
        <w:rPr>
          <w:rStyle w:val="CodingLanguage"/>
        </w:rPr>
        <w:t xml:space="preserve">    </w:t>
      </w:r>
      <w:proofErr w:type="spellStart"/>
      <w:r w:rsidRPr="00F058D5">
        <w:rPr>
          <w:rStyle w:val="CodingLanguage"/>
        </w:rPr>
        <w:t>target_key</w:t>
      </w:r>
      <w:proofErr w:type="spellEnd"/>
      <w:r w:rsidRPr="00F058D5">
        <w:rPr>
          <w:rStyle w:val="CodingLanguage"/>
        </w:rPr>
        <w:t xml:space="preserve"> = '</w:t>
      </w:r>
      <w:proofErr w:type="spellStart"/>
      <w:r w:rsidRPr="00F058D5">
        <w:rPr>
          <w:rStyle w:val="CodingLanguage"/>
        </w:rPr>
        <w:t>dst_host</w:t>
      </w:r>
      <w:proofErr w:type="spellEnd"/>
      <w:r w:rsidRPr="00F058D5">
        <w:rPr>
          <w:rStyle w:val="CodingLanguage"/>
        </w:rPr>
        <w:t>')</w:t>
      </w:r>
    </w:p>
    <w:p w14:paraId="169FD6B9" w14:textId="77777777" w:rsidR="00957D71" w:rsidRPr="00F058D5" w:rsidRDefault="00957D71" w:rsidP="00957D71">
      <w:pPr>
        <w:pStyle w:val="Coding-Paragraphtight"/>
        <w:rPr>
          <w:rStyle w:val="CodingLanguage"/>
        </w:rPr>
      </w:pPr>
    </w:p>
    <w:p w14:paraId="0CFD3686" w14:textId="77777777" w:rsidR="00957D71" w:rsidRPr="00F058D5" w:rsidRDefault="00957D71" w:rsidP="00957D71">
      <w:pPr>
        <w:pStyle w:val="Coding-Paragraphtight"/>
        <w:rPr>
          <w:rStyle w:val="CodingLanguage"/>
        </w:rPr>
      </w:pPr>
      <w:r w:rsidRPr="00F058D5">
        <w:rPr>
          <w:rStyle w:val="CodingLanguage"/>
        </w:rPr>
        <w:t>query = """</w:t>
      </w:r>
    </w:p>
    <w:p w14:paraId="692178CF" w14:textId="77777777" w:rsidR="00957D71" w:rsidRPr="00F058D5" w:rsidRDefault="00957D71" w:rsidP="00957D71">
      <w:pPr>
        <w:pStyle w:val="Coding-Paragraphtight"/>
        <w:rPr>
          <w:rStyle w:val="CodingLanguage"/>
        </w:rPr>
      </w:pPr>
      <w:r w:rsidRPr="00F058D5">
        <w:rPr>
          <w:rStyle w:val="CodingLanguage"/>
        </w:rPr>
        <w:t>MATCH (v0)-[</w:t>
      </w:r>
      <w:proofErr w:type="spellStart"/>
      <w:r w:rsidRPr="00F058D5">
        <w:rPr>
          <w:rStyle w:val="CodingLanguage"/>
        </w:rPr>
        <w:t>edge</w:t>
      </w:r>
      <w:proofErr w:type="gramStart"/>
      <w:r w:rsidRPr="00F058D5">
        <w:rPr>
          <w:rStyle w:val="CodingLanguage"/>
        </w:rPr>
        <w:t>:HostEvents</w:t>
      </w:r>
      <w:proofErr w:type="spellEnd"/>
      <w:proofErr w:type="gramEnd"/>
      <w:r w:rsidRPr="00F058D5">
        <w:rPr>
          <w:rStyle w:val="CodingLanguage"/>
        </w:rPr>
        <w:t>]-&gt;(v0)</w:t>
      </w:r>
    </w:p>
    <w:p w14:paraId="44249E00" w14:textId="77777777" w:rsidR="00957D71" w:rsidRPr="00F058D5" w:rsidRDefault="00957D71" w:rsidP="00957D71">
      <w:pPr>
        <w:pStyle w:val="Coding-Paragraphtight"/>
        <w:rPr>
          <w:rStyle w:val="CodingLanguage"/>
        </w:rPr>
      </w:pPr>
      <w:r w:rsidRPr="00F058D5">
        <w:rPr>
          <w:rStyle w:val="CodingLanguage"/>
        </w:rPr>
        <w:t xml:space="preserve">WHERE </w:t>
      </w:r>
      <w:proofErr w:type="spellStart"/>
      <w:r w:rsidRPr="00F058D5">
        <w:rPr>
          <w:rStyle w:val="CodingLanguage"/>
        </w:rPr>
        <w:t>edge.process_name</w:t>
      </w:r>
      <w:proofErr w:type="spellEnd"/>
      <w:r w:rsidRPr="00F058D5">
        <w:rPr>
          <w:rStyle w:val="CodingLanguage"/>
        </w:rPr>
        <w:t xml:space="preserve"> = "Proc249569.exe"</w:t>
      </w:r>
    </w:p>
    <w:p w14:paraId="4BCE490E" w14:textId="77777777" w:rsidR="00957D71" w:rsidRPr="00F058D5" w:rsidRDefault="00957D71" w:rsidP="00957D71">
      <w:pPr>
        <w:pStyle w:val="Coding-Paragraphtight"/>
        <w:rPr>
          <w:rStyle w:val="CodingLanguage"/>
        </w:rPr>
      </w:pPr>
      <w:r w:rsidRPr="00F058D5">
        <w:rPr>
          <w:rStyle w:val="CodingLanguage"/>
        </w:rPr>
        <w:t xml:space="preserve">  AND </w:t>
      </w:r>
      <w:proofErr w:type="spellStart"/>
      <w:r w:rsidRPr="00F058D5">
        <w:rPr>
          <w:rStyle w:val="CodingLanguage"/>
        </w:rPr>
        <w:t>edge.event_id</w:t>
      </w:r>
      <w:proofErr w:type="spellEnd"/>
      <w:r w:rsidRPr="00F058D5">
        <w:rPr>
          <w:rStyle w:val="CodingLanguage"/>
        </w:rPr>
        <w:t xml:space="preserve"> = 4688</w:t>
      </w:r>
    </w:p>
    <w:p w14:paraId="43D57CDF" w14:textId="77777777" w:rsidR="00957D71" w:rsidRPr="00F058D5" w:rsidRDefault="00957D71" w:rsidP="00957D71">
      <w:pPr>
        <w:pStyle w:val="Coding-Paragraphtight"/>
        <w:rPr>
          <w:rStyle w:val="CodingLanguage"/>
        </w:rPr>
      </w:pPr>
      <w:r w:rsidRPr="00F058D5">
        <w:rPr>
          <w:rStyle w:val="CodingLanguage"/>
        </w:rPr>
        <w:t>CREATE (v0)-[</w:t>
      </w:r>
      <w:proofErr w:type="spellStart"/>
      <w:r w:rsidRPr="00F058D5">
        <w:rPr>
          <w:rStyle w:val="CodingLanguage"/>
        </w:rPr>
        <w:t>e</w:t>
      </w:r>
      <w:proofErr w:type="gramStart"/>
      <w:r w:rsidRPr="00F058D5">
        <w:rPr>
          <w:rStyle w:val="CodingLanguage"/>
        </w:rPr>
        <w:t>:HijackEvents</w:t>
      </w:r>
      <w:proofErr w:type="spellEnd"/>
      <w:proofErr w:type="gramEnd"/>
      <w:r w:rsidRPr="00F058D5">
        <w:rPr>
          <w:rStyle w:val="CodingLanguage"/>
        </w:rPr>
        <w:t xml:space="preserve"> { </w:t>
      </w:r>
      <w:proofErr w:type="spellStart"/>
      <w:r w:rsidRPr="00F058D5">
        <w:rPr>
          <w:rStyle w:val="CodingLanguage"/>
        </w:rPr>
        <w:t>epoch_time</w:t>
      </w:r>
      <w:proofErr w:type="spellEnd"/>
      <w:r w:rsidRPr="00F058D5">
        <w:rPr>
          <w:rStyle w:val="CodingLanguage"/>
        </w:rPr>
        <w:t xml:space="preserve"> : </w:t>
      </w:r>
      <w:proofErr w:type="spellStart"/>
      <w:r w:rsidRPr="00F058D5">
        <w:rPr>
          <w:rStyle w:val="CodingLanguage"/>
        </w:rPr>
        <w:t>edge.epoch_time</w:t>
      </w:r>
      <w:proofErr w:type="spellEnd"/>
      <w:r w:rsidRPr="00F058D5">
        <w:rPr>
          <w:rStyle w:val="CodingLanguage"/>
        </w:rPr>
        <w:t xml:space="preserve"> }]-&gt;(v0)</w:t>
      </w:r>
    </w:p>
    <w:p w14:paraId="7024483B" w14:textId="77777777" w:rsidR="00957D71" w:rsidRPr="00F058D5" w:rsidRDefault="00957D71" w:rsidP="00957D71">
      <w:pPr>
        <w:pStyle w:val="Coding-Paragraphtight"/>
        <w:rPr>
          <w:rStyle w:val="CodingLanguage"/>
        </w:rPr>
      </w:pPr>
      <w:r w:rsidRPr="00F058D5">
        <w:rPr>
          <w:rStyle w:val="CodingLanguage"/>
        </w:rPr>
        <w:t xml:space="preserve">RETURN </w:t>
      </w:r>
      <w:proofErr w:type="gramStart"/>
      <w:r w:rsidRPr="00F058D5">
        <w:rPr>
          <w:rStyle w:val="CodingLanguage"/>
        </w:rPr>
        <w:t>count(</w:t>
      </w:r>
      <w:proofErr w:type="gramEnd"/>
      <w:r w:rsidRPr="00F058D5">
        <w:rPr>
          <w:rStyle w:val="CodingLanguage"/>
        </w:rPr>
        <w:t>*)</w:t>
      </w:r>
    </w:p>
    <w:p w14:paraId="3AF3FBBE" w14:textId="77777777" w:rsidR="00957D71" w:rsidRPr="00F058D5" w:rsidRDefault="00957D71" w:rsidP="00957D71">
      <w:pPr>
        <w:pStyle w:val="Coding-Paragraphtight"/>
        <w:rPr>
          <w:rStyle w:val="CodingLanguage"/>
        </w:rPr>
      </w:pPr>
      <w:r w:rsidRPr="00F058D5">
        <w:rPr>
          <w:rStyle w:val="CodingLanguage"/>
        </w:rPr>
        <w:t>"""</w:t>
      </w:r>
    </w:p>
    <w:p w14:paraId="3D0D68B0" w14:textId="77777777" w:rsidR="00957D71" w:rsidRPr="00F058D5" w:rsidRDefault="00957D71" w:rsidP="00957D71">
      <w:pPr>
        <w:pStyle w:val="Coding-Paragraphtight"/>
        <w:rPr>
          <w:rStyle w:val="CodingLanguage"/>
        </w:rPr>
      </w:pPr>
      <w:r w:rsidRPr="00F058D5">
        <w:rPr>
          <w:rStyle w:val="CodingLanguage"/>
        </w:rPr>
        <w:t>run_</w:t>
      </w:r>
      <w:proofErr w:type="gramStart"/>
      <w:r w:rsidRPr="00F058D5">
        <w:rPr>
          <w:rStyle w:val="CodingLanguage"/>
        </w:rPr>
        <w:t>query(</w:t>
      </w:r>
      <w:proofErr w:type="gramEnd"/>
      <w:r w:rsidRPr="00F058D5">
        <w:rPr>
          <w:rStyle w:val="CodingLanguage"/>
        </w:rPr>
        <w:t>query)</w:t>
      </w:r>
    </w:p>
    <w:p w14:paraId="4675F869" w14:textId="77777777" w:rsidR="00957D71" w:rsidRDefault="00957D71" w:rsidP="00957D71">
      <w:pPr>
        <w:pStyle w:val="Coding-Paragraphtight"/>
        <w:rPr>
          <w:rStyle w:val="CodingLanguage"/>
        </w:rPr>
      </w:pPr>
      <w:proofErr w:type="gramStart"/>
      <w:r w:rsidRPr="00F058D5">
        <w:rPr>
          <w:rStyle w:val="CodingLanguage"/>
        </w:rPr>
        <w:t>print(</w:t>
      </w:r>
      <w:proofErr w:type="gramEnd"/>
      <w:r w:rsidRPr="00F058D5">
        <w:rPr>
          <w:rStyle w:val="CodingLanguage"/>
        </w:rPr>
        <w:t>'</w:t>
      </w:r>
      <w:proofErr w:type="spellStart"/>
      <w:r w:rsidRPr="00F058D5">
        <w:rPr>
          <w:rStyle w:val="CodingLanguage"/>
        </w:rPr>
        <w:t>HijackEvents</w:t>
      </w:r>
      <w:proofErr w:type="spellEnd"/>
      <w:r w:rsidRPr="00F058D5">
        <w:rPr>
          <w:rStyle w:val="CodingLanguage"/>
        </w:rPr>
        <w:t xml:space="preserve"> (edges): {:,}'.format(</w:t>
      </w:r>
      <w:proofErr w:type="spellStart"/>
      <w:r w:rsidRPr="00F058D5">
        <w:rPr>
          <w:rStyle w:val="CodingLanguage"/>
        </w:rPr>
        <w:t>hijack_events.num_edges</w:t>
      </w:r>
      <w:proofErr w:type="spellEnd"/>
      <w:r w:rsidRPr="00F058D5">
        <w:rPr>
          <w:rStyle w:val="CodingLanguage"/>
        </w:rPr>
        <w:t>))</w:t>
      </w:r>
    </w:p>
    <w:p w14:paraId="36C7B122" w14:textId="77777777" w:rsidR="00957D71" w:rsidRDefault="00957D71" w:rsidP="00957D71">
      <w:pPr>
        <w:pStyle w:val="Coding-Paragraphtight"/>
        <w:rPr>
          <w:rStyle w:val="CodingLanguage"/>
        </w:rPr>
      </w:pPr>
    </w:p>
    <w:p w14:paraId="25E328CA" w14:textId="77777777" w:rsidR="00957D71" w:rsidRPr="00F058D5" w:rsidRDefault="00957D71" w:rsidP="00957D71">
      <w:pPr>
        <w:pStyle w:val="Coding-Paragraphtight"/>
        <w:rPr>
          <w:rStyle w:val="CodingLanguage"/>
        </w:rPr>
      </w:pPr>
      <w:r w:rsidRPr="00F058D5">
        <w:rPr>
          <w:rStyle w:val="CodingLanguage"/>
        </w:rPr>
        <w:t>%%time</w:t>
      </w:r>
    </w:p>
    <w:p w14:paraId="16A09325" w14:textId="77777777" w:rsidR="00957D71" w:rsidRPr="00F058D5" w:rsidRDefault="00957D71" w:rsidP="00957D71">
      <w:pPr>
        <w:pStyle w:val="Coding-Paragraphtight"/>
        <w:rPr>
          <w:rStyle w:val="CodingLanguage"/>
        </w:rPr>
      </w:pPr>
      <w:r w:rsidRPr="00F058D5">
        <w:rPr>
          <w:rStyle w:val="CodingLanguage"/>
        </w:rPr>
        <w:t xml:space="preserve"># Build a </w:t>
      </w:r>
      <w:proofErr w:type="spellStart"/>
      <w:r w:rsidRPr="00F058D5">
        <w:rPr>
          <w:rStyle w:val="CodingLanguage"/>
        </w:rPr>
        <w:t>PrivEscEvents</w:t>
      </w:r>
      <w:proofErr w:type="spellEnd"/>
      <w:r w:rsidRPr="00F058D5">
        <w:rPr>
          <w:rStyle w:val="CodingLanguage"/>
        </w:rPr>
        <w:t xml:space="preserve"> table</w:t>
      </w:r>
    </w:p>
    <w:p w14:paraId="2939AA0A" w14:textId="77777777" w:rsidR="00957D71" w:rsidRPr="00F058D5" w:rsidRDefault="00957D71" w:rsidP="00957D71">
      <w:pPr>
        <w:pStyle w:val="Coding-Paragraphtight"/>
        <w:rPr>
          <w:rStyle w:val="CodingLanguage"/>
        </w:rPr>
      </w:pPr>
    </w:p>
    <w:p w14:paraId="243D12EF" w14:textId="77777777" w:rsidR="00957D71" w:rsidRPr="00F058D5" w:rsidRDefault="00957D71" w:rsidP="00957D71">
      <w:pPr>
        <w:pStyle w:val="Coding-Paragraphtight"/>
        <w:rPr>
          <w:rStyle w:val="CodingLanguage"/>
        </w:rPr>
      </w:pPr>
      <w:proofErr w:type="spellStart"/>
      <w:r w:rsidRPr="00F058D5">
        <w:rPr>
          <w:rStyle w:val="CodingLanguage"/>
        </w:rPr>
        <w:t>conn.drop_</w:t>
      </w:r>
      <w:proofErr w:type="gramStart"/>
      <w:r w:rsidRPr="00F058D5">
        <w:rPr>
          <w:rStyle w:val="CodingLanguage"/>
        </w:rPr>
        <w:t>frame</w:t>
      </w:r>
      <w:proofErr w:type="spellEnd"/>
      <w:r w:rsidRPr="00F058D5">
        <w:rPr>
          <w:rStyle w:val="CodingLanguage"/>
        </w:rPr>
        <w:t>(</w:t>
      </w:r>
      <w:proofErr w:type="gramEnd"/>
      <w:r w:rsidRPr="00F058D5">
        <w:rPr>
          <w:rStyle w:val="CodingLanguage"/>
        </w:rPr>
        <w:t>'</w:t>
      </w:r>
      <w:proofErr w:type="spellStart"/>
      <w:r w:rsidRPr="00F058D5">
        <w:rPr>
          <w:rStyle w:val="CodingLanguage"/>
        </w:rPr>
        <w:t>PrivEscEvents</w:t>
      </w:r>
      <w:proofErr w:type="spellEnd"/>
      <w:r w:rsidRPr="00F058D5">
        <w:rPr>
          <w:rStyle w:val="CodingLanguage"/>
        </w:rPr>
        <w:t>')</w:t>
      </w:r>
    </w:p>
    <w:p w14:paraId="560C115F" w14:textId="77777777" w:rsidR="00957D71" w:rsidRPr="00F058D5" w:rsidRDefault="00957D71" w:rsidP="00957D71">
      <w:pPr>
        <w:pStyle w:val="Coding-Paragraphtight"/>
        <w:rPr>
          <w:rStyle w:val="CodingLanguage"/>
        </w:rPr>
      </w:pPr>
      <w:proofErr w:type="spellStart"/>
      <w:r w:rsidRPr="00F058D5">
        <w:rPr>
          <w:rStyle w:val="CodingLanguage"/>
        </w:rPr>
        <w:t>priv_esc_events</w:t>
      </w:r>
      <w:proofErr w:type="spellEnd"/>
      <w:r w:rsidRPr="00F058D5">
        <w:rPr>
          <w:rStyle w:val="CodingLanguage"/>
        </w:rPr>
        <w:t xml:space="preserve"> = </w:t>
      </w:r>
      <w:proofErr w:type="spellStart"/>
      <w:r w:rsidRPr="00F058D5">
        <w:rPr>
          <w:rStyle w:val="CodingLanguage"/>
        </w:rPr>
        <w:t>conn.create_edge_</w:t>
      </w:r>
      <w:proofErr w:type="gramStart"/>
      <w:r w:rsidRPr="00F058D5">
        <w:rPr>
          <w:rStyle w:val="CodingLanguage"/>
        </w:rPr>
        <w:t>frame</w:t>
      </w:r>
      <w:proofErr w:type="spellEnd"/>
      <w:r w:rsidRPr="00F058D5">
        <w:rPr>
          <w:rStyle w:val="CodingLanguage"/>
        </w:rPr>
        <w:t>(</w:t>
      </w:r>
      <w:proofErr w:type="gramEnd"/>
    </w:p>
    <w:p w14:paraId="28034C58" w14:textId="77777777" w:rsidR="00957D71" w:rsidRPr="00F058D5" w:rsidRDefault="00957D71" w:rsidP="00957D71">
      <w:pPr>
        <w:pStyle w:val="Coding-Paragraphtight"/>
        <w:rPr>
          <w:rStyle w:val="CodingLanguage"/>
        </w:rPr>
      </w:pPr>
      <w:r w:rsidRPr="00F058D5">
        <w:rPr>
          <w:rStyle w:val="CodingLanguage"/>
        </w:rPr>
        <w:t xml:space="preserve">    </w:t>
      </w:r>
      <w:proofErr w:type="gramStart"/>
      <w:r w:rsidRPr="00F058D5">
        <w:rPr>
          <w:rStyle w:val="CodingLanguage"/>
        </w:rPr>
        <w:t>name</w:t>
      </w:r>
      <w:proofErr w:type="gramEnd"/>
      <w:r w:rsidRPr="00F058D5">
        <w:rPr>
          <w:rStyle w:val="CodingLanguage"/>
        </w:rPr>
        <w:t xml:space="preserve">   ='</w:t>
      </w:r>
      <w:proofErr w:type="spellStart"/>
      <w:r w:rsidRPr="00F058D5">
        <w:rPr>
          <w:rStyle w:val="CodingLanguage"/>
        </w:rPr>
        <w:t>PrivEscEvents</w:t>
      </w:r>
      <w:proofErr w:type="spellEnd"/>
      <w:r w:rsidRPr="00F058D5">
        <w:rPr>
          <w:rStyle w:val="CodingLanguage"/>
        </w:rPr>
        <w:t>',</w:t>
      </w:r>
    </w:p>
    <w:p w14:paraId="219495DA" w14:textId="77777777" w:rsidR="00957D71" w:rsidRPr="00F058D5" w:rsidRDefault="00957D71" w:rsidP="00957D71">
      <w:pPr>
        <w:pStyle w:val="Coding-Paragraphtight"/>
        <w:rPr>
          <w:rStyle w:val="CodingLanguage"/>
        </w:rPr>
      </w:pPr>
      <w:r w:rsidRPr="00F058D5">
        <w:rPr>
          <w:rStyle w:val="CodingLanguage"/>
        </w:rPr>
        <w:t xml:space="preserve">    </w:t>
      </w:r>
      <w:proofErr w:type="gramStart"/>
      <w:r w:rsidRPr="00F058D5">
        <w:rPr>
          <w:rStyle w:val="CodingLanguage"/>
        </w:rPr>
        <w:t>schema</w:t>
      </w:r>
      <w:proofErr w:type="gramEnd"/>
      <w:r w:rsidRPr="00F058D5">
        <w:rPr>
          <w:rStyle w:val="CodingLanguage"/>
        </w:rPr>
        <w:t xml:space="preserve"> = [['</w:t>
      </w:r>
      <w:proofErr w:type="spellStart"/>
      <w:r w:rsidRPr="00F058D5">
        <w:rPr>
          <w:rStyle w:val="CodingLanguage"/>
        </w:rPr>
        <w:t>epoch_time</w:t>
      </w:r>
      <w:proofErr w:type="spellEnd"/>
      <w:r w:rsidRPr="00F058D5">
        <w:rPr>
          <w:rStyle w:val="CodingLanguage"/>
        </w:rPr>
        <w:t>', xgt.INT],</w:t>
      </w:r>
    </w:p>
    <w:p w14:paraId="5C45836B" w14:textId="77777777" w:rsidR="00957D71" w:rsidRPr="00F058D5" w:rsidRDefault="00957D71" w:rsidP="00957D71">
      <w:pPr>
        <w:pStyle w:val="Coding-Paragraphtight"/>
        <w:rPr>
          <w:rStyle w:val="CodingLanguage"/>
        </w:rPr>
      </w:pPr>
      <w:r w:rsidRPr="00F058D5">
        <w:rPr>
          <w:rStyle w:val="CodingLanguage"/>
        </w:rPr>
        <w:t xml:space="preserve">              ['</w:t>
      </w:r>
      <w:proofErr w:type="spellStart"/>
      <w:r w:rsidRPr="00F058D5">
        <w:rPr>
          <w:rStyle w:val="CodingLanguage"/>
        </w:rPr>
        <w:t>src_host</w:t>
      </w:r>
      <w:proofErr w:type="spellEnd"/>
      <w:r w:rsidRPr="00F058D5">
        <w:rPr>
          <w:rStyle w:val="CodingLanguage"/>
        </w:rPr>
        <w:t xml:space="preserve">', </w:t>
      </w:r>
      <w:proofErr w:type="spellStart"/>
      <w:r w:rsidRPr="00F058D5">
        <w:rPr>
          <w:rStyle w:val="CodingLanguage"/>
        </w:rPr>
        <w:t>xgt.TEXT</w:t>
      </w:r>
      <w:proofErr w:type="spellEnd"/>
      <w:r w:rsidRPr="00F058D5">
        <w:rPr>
          <w:rStyle w:val="CodingLanguage"/>
        </w:rPr>
        <w:t>],</w:t>
      </w:r>
    </w:p>
    <w:p w14:paraId="71CF74B0" w14:textId="77777777" w:rsidR="00957D71" w:rsidRPr="00F058D5" w:rsidRDefault="00957D71" w:rsidP="00957D71">
      <w:pPr>
        <w:pStyle w:val="Coding-Paragraphtight"/>
        <w:rPr>
          <w:rStyle w:val="CodingLanguage"/>
        </w:rPr>
      </w:pPr>
      <w:r w:rsidRPr="00F058D5">
        <w:rPr>
          <w:rStyle w:val="CodingLanguage"/>
        </w:rPr>
        <w:t xml:space="preserve">              ['</w:t>
      </w:r>
      <w:proofErr w:type="spellStart"/>
      <w:r w:rsidRPr="00F058D5">
        <w:rPr>
          <w:rStyle w:val="CodingLanguage"/>
        </w:rPr>
        <w:t>dst_host</w:t>
      </w:r>
      <w:proofErr w:type="spellEnd"/>
      <w:r w:rsidRPr="00F058D5">
        <w:rPr>
          <w:rStyle w:val="CodingLanguage"/>
        </w:rPr>
        <w:t xml:space="preserve">', </w:t>
      </w:r>
      <w:proofErr w:type="spellStart"/>
      <w:r w:rsidRPr="00F058D5">
        <w:rPr>
          <w:rStyle w:val="CodingLanguage"/>
        </w:rPr>
        <w:t>xgt.TEXT</w:t>
      </w:r>
      <w:proofErr w:type="spellEnd"/>
      <w:r w:rsidRPr="00F058D5">
        <w:rPr>
          <w:rStyle w:val="CodingLanguage"/>
        </w:rPr>
        <w:t>]],</w:t>
      </w:r>
    </w:p>
    <w:p w14:paraId="3EBC7574" w14:textId="77777777" w:rsidR="00957D71" w:rsidRPr="00F058D5" w:rsidRDefault="00957D71" w:rsidP="00957D71">
      <w:pPr>
        <w:pStyle w:val="Coding-Paragraphtight"/>
        <w:rPr>
          <w:rStyle w:val="CodingLanguage"/>
        </w:rPr>
      </w:pPr>
      <w:r w:rsidRPr="00F058D5">
        <w:rPr>
          <w:rStyle w:val="CodingLanguage"/>
        </w:rPr>
        <w:t xml:space="preserve">    </w:t>
      </w:r>
      <w:proofErr w:type="gramStart"/>
      <w:r w:rsidRPr="00F058D5">
        <w:rPr>
          <w:rStyle w:val="CodingLanguage"/>
        </w:rPr>
        <w:t>source</w:t>
      </w:r>
      <w:proofErr w:type="gramEnd"/>
      <w:r w:rsidRPr="00F058D5">
        <w:rPr>
          <w:rStyle w:val="CodingLanguage"/>
        </w:rPr>
        <w:t xml:space="preserve"> = devices,</w:t>
      </w:r>
    </w:p>
    <w:p w14:paraId="5EF2C42C" w14:textId="77777777" w:rsidR="00957D71" w:rsidRPr="00F058D5" w:rsidRDefault="00957D71" w:rsidP="00957D71">
      <w:pPr>
        <w:pStyle w:val="Coding-Paragraphtight"/>
        <w:rPr>
          <w:rStyle w:val="CodingLanguage"/>
        </w:rPr>
      </w:pPr>
      <w:r w:rsidRPr="00F058D5">
        <w:rPr>
          <w:rStyle w:val="CodingLanguage"/>
        </w:rPr>
        <w:t xml:space="preserve">    </w:t>
      </w:r>
      <w:proofErr w:type="gramStart"/>
      <w:r w:rsidRPr="00F058D5">
        <w:rPr>
          <w:rStyle w:val="CodingLanguage"/>
        </w:rPr>
        <w:t>target</w:t>
      </w:r>
      <w:proofErr w:type="gramEnd"/>
      <w:r w:rsidRPr="00F058D5">
        <w:rPr>
          <w:rStyle w:val="CodingLanguage"/>
        </w:rPr>
        <w:t xml:space="preserve"> = devices,</w:t>
      </w:r>
    </w:p>
    <w:p w14:paraId="225CAE71" w14:textId="77777777" w:rsidR="00957D71" w:rsidRPr="00F058D5" w:rsidRDefault="00957D71" w:rsidP="00957D71">
      <w:pPr>
        <w:pStyle w:val="Coding-Paragraphtight"/>
        <w:rPr>
          <w:rStyle w:val="CodingLanguage"/>
        </w:rPr>
      </w:pPr>
      <w:r w:rsidRPr="00F058D5">
        <w:rPr>
          <w:rStyle w:val="CodingLanguage"/>
        </w:rPr>
        <w:t xml:space="preserve">    </w:t>
      </w:r>
      <w:proofErr w:type="spellStart"/>
      <w:r w:rsidRPr="00F058D5">
        <w:rPr>
          <w:rStyle w:val="CodingLanguage"/>
        </w:rPr>
        <w:t>source_key</w:t>
      </w:r>
      <w:proofErr w:type="spellEnd"/>
      <w:r w:rsidRPr="00F058D5">
        <w:rPr>
          <w:rStyle w:val="CodingLanguage"/>
        </w:rPr>
        <w:t xml:space="preserve"> = '</w:t>
      </w:r>
      <w:proofErr w:type="spellStart"/>
      <w:r w:rsidRPr="00F058D5">
        <w:rPr>
          <w:rStyle w:val="CodingLanguage"/>
        </w:rPr>
        <w:t>src_host</w:t>
      </w:r>
      <w:proofErr w:type="spellEnd"/>
      <w:r w:rsidRPr="00F058D5">
        <w:rPr>
          <w:rStyle w:val="CodingLanguage"/>
        </w:rPr>
        <w:t>',</w:t>
      </w:r>
    </w:p>
    <w:p w14:paraId="589CF273" w14:textId="77777777" w:rsidR="00957D71" w:rsidRPr="00F058D5" w:rsidRDefault="00957D71" w:rsidP="00957D71">
      <w:pPr>
        <w:pStyle w:val="Coding-Paragraphtight"/>
        <w:rPr>
          <w:rStyle w:val="CodingLanguage"/>
        </w:rPr>
      </w:pPr>
      <w:r w:rsidRPr="00F058D5">
        <w:rPr>
          <w:rStyle w:val="CodingLanguage"/>
        </w:rPr>
        <w:t xml:space="preserve">    </w:t>
      </w:r>
      <w:proofErr w:type="spellStart"/>
      <w:r w:rsidRPr="00F058D5">
        <w:rPr>
          <w:rStyle w:val="CodingLanguage"/>
        </w:rPr>
        <w:t>target_key</w:t>
      </w:r>
      <w:proofErr w:type="spellEnd"/>
      <w:r w:rsidRPr="00F058D5">
        <w:rPr>
          <w:rStyle w:val="CodingLanguage"/>
        </w:rPr>
        <w:t xml:space="preserve"> = '</w:t>
      </w:r>
      <w:proofErr w:type="spellStart"/>
      <w:r w:rsidRPr="00F058D5">
        <w:rPr>
          <w:rStyle w:val="CodingLanguage"/>
        </w:rPr>
        <w:t>dst_host</w:t>
      </w:r>
      <w:proofErr w:type="spellEnd"/>
      <w:r w:rsidRPr="00F058D5">
        <w:rPr>
          <w:rStyle w:val="CodingLanguage"/>
        </w:rPr>
        <w:t>')</w:t>
      </w:r>
    </w:p>
    <w:p w14:paraId="180E17F9" w14:textId="77777777" w:rsidR="00957D71" w:rsidRPr="00F058D5" w:rsidRDefault="00957D71" w:rsidP="00957D71">
      <w:pPr>
        <w:pStyle w:val="Coding-Paragraphtight"/>
        <w:rPr>
          <w:rStyle w:val="CodingLanguage"/>
        </w:rPr>
      </w:pPr>
    </w:p>
    <w:p w14:paraId="6FBA5809" w14:textId="77777777" w:rsidR="00957D71" w:rsidRPr="00F058D5" w:rsidRDefault="00957D71" w:rsidP="00957D71">
      <w:pPr>
        <w:pStyle w:val="Coding-Paragraphtight"/>
        <w:rPr>
          <w:rStyle w:val="CodingLanguage"/>
        </w:rPr>
      </w:pPr>
      <w:r w:rsidRPr="00F058D5">
        <w:rPr>
          <w:rStyle w:val="CodingLanguage"/>
        </w:rPr>
        <w:t>query = """</w:t>
      </w:r>
    </w:p>
    <w:p w14:paraId="5AD05465" w14:textId="77777777" w:rsidR="00957D71" w:rsidRPr="00F058D5" w:rsidRDefault="00957D71" w:rsidP="00957D71">
      <w:pPr>
        <w:pStyle w:val="Coding-Paragraphtight"/>
        <w:rPr>
          <w:rStyle w:val="CodingLanguage"/>
        </w:rPr>
      </w:pPr>
      <w:r w:rsidRPr="00F058D5">
        <w:rPr>
          <w:rStyle w:val="CodingLanguage"/>
        </w:rPr>
        <w:t>MATCH (v0)-[</w:t>
      </w:r>
      <w:proofErr w:type="spellStart"/>
      <w:r w:rsidRPr="00F058D5">
        <w:rPr>
          <w:rStyle w:val="CodingLanguage"/>
        </w:rPr>
        <w:t>edge</w:t>
      </w:r>
      <w:proofErr w:type="gramStart"/>
      <w:r w:rsidRPr="00F058D5">
        <w:rPr>
          <w:rStyle w:val="CodingLanguage"/>
        </w:rPr>
        <w:t>:HostEvents</w:t>
      </w:r>
      <w:proofErr w:type="spellEnd"/>
      <w:proofErr w:type="gramEnd"/>
      <w:r w:rsidRPr="00F058D5">
        <w:rPr>
          <w:rStyle w:val="CodingLanguage"/>
        </w:rPr>
        <w:t>]-&gt;(v0)</w:t>
      </w:r>
    </w:p>
    <w:p w14:paraId="05427BBD" w14:textId="77777777" w:rsidR="00957D71" w:rsidRPr="00F058D5" w:rsidRDefault="00957D71" w:rsidP="00957D71">
      <w:pPr>
        <w:pStyle w:val="Coding-Paragraphtight"/>
        <w:rPr>
          <w:rStyle w:val="CodingLanguage"/>
        </w:rPr>
      </w:pPr>
      <w:r w:rsidRPr="00F058D5">
        <w:rPr>
          <w:rStyle w:val="CodingLanguage"/>
        </w:rPr>
        <w:t xml:space="preserve">WHERE </w:t>
      </w:r>
      <w:proofErr w:type="spellStart"/>
      <w:r w:rsidRPr="00F058D5">
        <w:rPr>
          <w:rStyle w:val="CodingLanguage"/>
        </w:rPr>
        <w:t>edge.process_name</w:t>
      </w:r>
      <w:proofErr w:type="spellEnd"/>
      <w:r w:rsidRPr="00F058D5">
        <w:rPr>
          <w:rStyle w:val="CodingLanguage"/>
        </w:rPr>
        <w:t xml:space="preserve"> = "Proc336322.exe" OR</w:t>
      </w:r>
    </w:p>
    <w:p w14:paraId="6291BB5A" w14:textId="77777777" w:rsidR="00957D71" w:rsidRPr="00F058D5" w:rsidRDefault="00957D71" w:rsidP="00957D71">
      <w:pPr>
        <w:pStyle w:val="Coding-Paragraphtight"/>
        <w:rPr>
          <w:rStyle w:val="CodingLanguage"/>
        </w:rPr>
      </w:pPr>
      <w:r w:rsidRPr="00F058D5">
        <w:rPr>
          <w:rStyle w:val="CodingLanguage"/>
        </w:rPr>
        <w:t xml:space="preserve">      </w:t>
      </w:r>
      <w:proofErr w:type="spellStart"/>
      <w:r w:rsidRPr="00F058D5">
        <w:rPr>
          <w:rStyle w:val="CodingLanguage"/>
        </w:rPr>
        <w:t>edge.process_name</w:t>
      </w:r>
      <w:proofErr w:type="spellEnd"/>
      <w:r w:rsidRPr="00F058D5">
        <w:rPr>
          <w:rStyle w:val="CodingLanguage"/>
        </w:rPr>
        <w:t xml:space="preserve"> = "Proc695356.exe"</w:t>
      </w:r>
    </w:p>
    <w:p w14:paraId="0BCD66A8" w14:textId="77777777" w:rsidR="00957D71" w:rsidRPr="00F058D5" w:rsidRDefault="00957D71" w:rsidP="00957D71">
      <w:pPr>
        <w:pStyle w:val="Coding-Paragraphtight"/>
        <w:rPr>
          <w:rStyle w:val="CodingLanguage"/>
        </w:rPr>
      </w:pPr>
      <w:r w:rsidRPr="00F058D5">
        <w:rPr>
          <w:rStyle w:val="CodingLanguage"/>
        </w:rPr>
        <w:t xml:space="preserve">  AND </w:t>
      </w:r>
      <w:proofErr w:type="spellStart"/>
      <w:r w:rsidRPr="00F058D5">
        <w:rPr>
          <w:rStyle w:val="CodingLanguage"/>
        </w:rPr>
        <w:t>edge.event_id</w:t>
      </w:r>
      <w:proofErr w:type="spellEnd"/>
      <w:r w:rsidRPr="00F058D5">
        <w:rPr>
          <w:rStyle w:val="CodingLanguage"/>
        </w:rPr>
        <w:t xml:space="preserve"> = 4688</w:t>
      </w:r>
    </w:p>
    <w:p w14:paraId="61E7F147" w14:textId="77777777" w:rsidR="00957D71" w:rsidRPr="00F058D5" w:rsidRDefault="00957D71" w:rsidP="00957D71">
      <w:pPr>
        <w:pStyle w:val="Coding-Paragraphtight"/>
        <w:rPr>
          <w:rStyle w:val="CodingLanguage"/>
        </w:rPr>
      </w:pPr>
      <w:r w:rsidRPr="00F058D5">
        <w:rPr>
          <w:rStyle w:val="CodingLanguage"/>
        </w:rPr>
        <w:t>CREATE (v0)-[</w:t>
      </w:r>
      <w:proofErr w:type="spellStart"/>
      <w:r w:rsidRPr="00F058D5">
        <w:rPr>
          <w:rStyle w:val="CodingLanguage"/>
        </w:rPr>
        <w:t>e</w:t>
      </w:r>
      <w:proofErr w:type="gramStart"/>
      <w:r w:rsidRPr="00F058D5">
        <w:rPr>
          <w:rStyle w:val="CodingLanguage"/>
        </w:rPr>
        <w:t>:PrivEscEvents</w:t>
      </w:r>
      <w:proofErr w:type="spellEnd"/>
      <w:proofErr w:type="gramEnd"/>
      <w:r w:rsidRPr="00F058D5">
        <w:rPr>
          <w:rStyle w:val="CodingLanguage"/>
        </w:rPr>
        <w:t xml:space="preserve"> { </w:t>
      </w:r>
      <w:proofErr w:type="spellStart"/>
      <w:r w:rsidRPr="00F058D5">
        <w:rPr>
          <w:rStyle w:val="CodingLanguage"/>
        </w:rPr>
        <w:t>epoch_time</w:t>
      </w:r>
      <w:proofErr w:type="spellEnd"/>
      <w:r w:rsidRPr="00F058D5">
        <w:rPr>
          <w:rStyle w:val="CodingLanguage"/>
        </w:rPr>
        <w:t xml:space="preserve"> : </w:t>
      </w:r>
      <w:proofErr w:type="spellStart"/>
      <w:r w:rsidRPr="00F058D5">
        <w:rPr>
          <w:rStyle w:val="CodingLanguage"/>
        </w:rPr>
        <w:t>edge.epoch_time</w:t>
      </w:r>
      <w:proofErr w:type="spellEnd"/>
      <w:r w:rsidRPr="00F058D5">
        <w:rPr>
          <w:rStyle w:val="CodingLanguage"/>
        </w:rPr>
        <w:t xml:space="preserve"> }]-&gt;(v0)</w:t>
      </w:r>
    </w:p>
    <w:p w14:paraId="1A201E1E" w14:textId="77777777" w:rsidR="00957D71" w:rsidRPr="00F058D5" w:rsidRDefault="00957D71" w:rsidP="00957D71">
      <w:pPr>
        <w:pStyle w:val="Coding-Paragraphtight"/>
        <w:rPr>
          <w:rStyle w:val="CodingLanguage"/>
        </w:rPr>
      </w:pPr>
      <w:r w:rsidRPr="00F058D5">
        <w:rPr>
          <w:rStyle w:val="CodingLanguage"/>
        </w:rPr>
        <w:t xml:space="preserve">RETURN </w:t>
      </w:r>
      <w:proofErr w:type="gramStart"/>
      <w:r w:rsidRPr="00F058D5">
        <w:rPr>
          <w:rStyle w:val="CodingLanguage"/>
        </w:rPr>
        <w:t>count(</w:t>
      </w:r>
      <w:proofErr w:type="gramEnd"/>
      <w:r w:rsidRPr="00F058D5">
        <w:rPr>
          <w:rStyle w:val="CodingLanguage"/>
        </w:rPr>
        <w:t>*)</w:t>
      </w:r>
    </w:p>
    <w:p w14:paraId="5D3018E6" w14:textId="77777777" w:rsidR="00957D71" w:rsidRPr="00F058D5" w:rsidRDefault="00957D71" w:rsidP="00957D71">
      <w:pPr>
        <w:pStyle w:val="Coding-Paragraphtight"/>
        <w:rPr>
          <w:rStyle w:val="CodingLanguage"/>
        </w:rPr>
      </w:pPr>
      <w:r w:rsidRPr="00F058D5">
        <w:rPr>
          <w:rStyle w:val="CodingLanguage"/>
        </w:rPr>
        <w:lastRenderedPageBreak/>
        <w:t>"""</w:t>
      </w:r>
    </w:p>
    <w:p w14:paraId="19380BA5" w14:textId="77777777" w:rsidR="00957D71" w:rsidRPr="00F058D5" w:rsidRDefault="00957D71" w:rsidP="00957D71">
      <w:pPr>
        <w:pStyle w:val="Coding-Paragraphtight"/>
        <w:rPr>
          <w:rStyle w:val="CodingLanguage"/>
        </w:rPr>
      </w:pPr>
      <w:r w:rsidRPr="00F058D5">
        <w:rPr>
          <w:rStyle w:val="CodingLanguage"/>
        </w:rPr>
        <w:t>run_</w:t>
      </w:r>
      <w:proofErr w:type="gramStart"/>
      <w:r w:rsidRPr="00F058D5">
        <w:rPr>
          <w:rStyle w:val="CodingLanguage"/>
        </w:rPr>
        <w:t>query(</w:t>
      </w:r>
      <w:proofErr w:type="gramEnd"/>
      <w:r w:rsidRPr="00F058D5">
        <w:rPr>
          <w:rStyle w:val="CodingLanguage"/>
        </w:rPr>
        <w:t>query)</w:t>
      </w:r>
    </w:p>
    <w:p w14:paraId="1623757D" w14:textId="77777777" w:rsidR="00957D71" w:rsidRDefault="00957D71" w:rsidP="00957D71">
      <w:pPr>
        <w:pStyle w:val="Coding-Paragraphtight"/>
        <w:rPr>
          <w:rStyle w:val="CodingLanguage"/>
        </w:rPr>
      </w:pPr>
      <w:proofErr w:type="gramStart"/>
      <w:r w:rsidRPr="00F058D5">
        <w:rPr>
          <w:rStyle w:val="CodingLanguage"/>
        </w:rPr>
        <w:t>print(</w:t>
      </w:r>
      <w:proofErr w:type="gramEnd"/>
      <w:r w:rsidRPr="00F058D5">
        <w:rPr>
          <w:rStyle w:val="CodingLanguage"/>
        </w:rPr>
        <w:t>'</w:t>
      </w:r>
      <w:proofErr w:type="spellStart"/>
      <w:r w:rsidRPr="00F058D5">
        <w:rPr>
          <w:rStyle w:val="CodingLanguage"/>
        </w:rPr>
        <w:t>PrivEscEvents</w:t>
      </w:r>
      <w:proofErr w:type="spellEnd"/>
      <w:r w:rsidRPr="00F058D5">
        <w:rPr>
          <w:rStyle w:val="CodingLanguage"/>
        </w:rPr>
        <w:t xml:space="preserve"> (edges): {:,}'.format(</w:t>
      </w:r>
      <w:proofErr w:type="spellStart"/>
      <w:r w:rsidRPr="00F058D5">
        <w:rPr>
          <w:rStyle w:val="CodingLanguage"/>
        </w:rPr>
        <w:t>priv_esc_events.num_edges</w:t>
      </w:r>
      <w:proofErr w:type="spellEnd"/>
      <w:r w:rsidRPr="00F058D5">
        <w:rPr>
          <w:rStyle w:val="CodingLanguage"/>
        </w:rPr>
        <w:t>))</w:t>
      </w:r>
    </w:p>
    <w:p w14:paraId="695EE6E4" w14:textId="77777777" w:rsidR="00957D71" w:rsidRDefault="00957D71" w:rsidP="00957D71">
      <w:pPr>
        <w:pStyle w:val="Coding-Paragraphtight"/>
        <w:rPr>
          <w:rStyle w:val="CodingLanguage"/>
        </w:rPr>
      </w:pPr>
    </w:p>
    <w:p w14:paraId="78CCB8A7" w14:textId="77777777" w:rsidR="00957D71" w:rsidRPr="00F058D5" w:rsidRDefault="00957D71" w:rsidP="00957D71">
      <w:pPr>
        <w:pStyle w:val="Coding-Paragraphtight"/>
        <w:rPr>
          <w:rStyle w:val="CodingLanguage"/>
        </w:rPr>
      </w:pPr>
      <w:r w:rsidRPr="00F058D5">
        <w:rPr>
          <w:rStyle w:val="CodingLanguage"/>
        </w:rPr>
        <w:t>%%time</w:t>
      </w:r>
    </w:p>
    <w:p w14:paraId="60D4DA39" w14:textId="77777777" w:rsidR="00957D71" w:rsidRPr="00F058D5" w:rsidRDefault="00957D71" w:rsidP="00957D71">
      <w:pPr>
        <w:pStyle w:val="Coding-Paragraphtight"/>
        <w:rPr>
          <w:rStyle w:val="CodingLanguage"/>
        </w:rPr>
      </w:pPr>
      <w:r w:rsidRPr="00F058D5">
        <w:rPr>
          <w:rStyle w:val="CodingLanguage"/>
        </w:rPr>
        <w:t xml:space="preserve"># </w:t>
      </w:r>
      <w:proofErr w:type="gramStart"/>
      <w:r w:rsidRPr="00F058D5">
        <w:rPr>
          <w:rStyle w:val="CodingLanguage"/>
        </w:rPr>
        <w:t>Now</w:t>
      </w:r>
      <w:proofErr w:type="gramEnd"/>
      <w:r w:rsidRPr="00F058D5">
        <w:rPr>
          <w:rStyle w:val="CodingLanguage"/>
        </w:rPr>
        <w:t xml:space="preserve"> run the lateral movement query using these new index tables</w:t>
      </w:r>
    </w:p>
    <w:p w14:paraId="60C4AAC6" w14:textId="77777777" w:rsidR="00957D71" w:rsidRPr="00F058D5" w:rsidRDefault="00957D71" w:rsidP="00957D71">
      <w:pPr>
        <w:pStyle w:val="Coding-Paragraphtight"/>
        <w:rPr>
          <w:rStyle w:val="CodingLanguage"/>
        </w:rPr>
      </w:pPr>
    </w:p>
    <w:p w14:paraId="73D8679C" w14:textId="77777777" w:rsidR="00957D71" w:rsidRPr="00F058D5" w:rsidRDefault="00957D71" w:rsidP="00957D71">
      <w:pPr>
        <w:pStyle w:val="Coding-Paragraphtight"/>
        <w:rPr>
          <w:rStyle w:val="CodingLanguage"/>
        </w:rPr>
      </w:pPr>
      <w:r w:rsidRPr="00F058D5">
        <w:rPr>
          <w:rStyle w:val="CodingLanguage"/>
        </w:rPr>
        <w:t>q = """</w:t>
      </w:r>
    </w:p>
    <w:p w14:paraId="500BCB46" w14:textId="77777777" w:rsidR="00957D71" w:rsidRPr="00F058D5" w:rsidRDefault="00957D71" w:rsidP="00957D71">
      <w:pPr>
        <w:pStyle w:val="Coding-Paragraphtight"/>
        <w:rPr>
          <w:rStyle w:val="CodingLanguage"/>
        </w:rPr>
      </w:pPr>
      <w:r w:rsidRPr="00F058D5">
        <w:rPr>
          <w:rStyle w:val="CodingLanguage"/>
        </w:rPr>
        <w:t>MATCH (A)-[rdp1</w:t>
      </w:r>
      <w:proofErr w:type="gramStart"/>
      <w:r w:rsidRPr="00F058D5">
        <w:rPr>
          <w:rStyle w:val="CodingLanguage"/>
        </w:rPr>
        <w:t>:RDPFlow</w:t>
      </w:r>
      <w:proofErr w:type="gramEnd"/>
      <w:r w:rsidRPr="00F058D5">
        <w:rPr>
          <w:rStyle w:val="CodingLanguage"/>
        </w:rPr>
        <w:t>]-&gt;(B)-[rdp2:RDPFlow]-&gt;(C),</w:t>
      </w:r>
    </w:p>
    <w:p w14:paraId="6F822327" w14:textId="77777777" w:rsidR="00957D71" w:rsidRPr="00F058D5" w:rsidRDefault="00957D71" w:rsidP="00957D71">
      <w:pPr>
        <w:pStyle w:val="Coding-Paragraphtight"/>
        <w:rPr>
          <w:rStyle w:val="CodingLanguage"/>
        </w:rPr>
      </w:pPr>
      <w:r w:rsidRPr="00F058D5">
        <w:rPr>
          <w:rStyle w:val="CodingLanguage"/>
        </w:rPr>
        <w:t xml:space="preserve">      (A)</w:t>
      </w:r>
      <w:proofErr w:type="gramStart"/>
      <w:r w:rsidRPr="00F058D5">
        <w:rPr>
          <w:rStyle w:val="CodingLanguage"/>
        </w:rPr>
        <w:t>-[</w:t>
      </w:r>
      <w:proofErr w:type="gramEnd"/>
      <w:r w:rsidRPr="00F058D5">
        <w:rPr>
          <w:rStyle w:val="CodingLanguage"/>
        </w:rPr>
        <w:t>hijack1:HijackEvents]-&gt;(A)-[priv_esc1:PrivEscEvents]-&gt;(A),</w:t>
      </w:r>
    </w:p>
    <w:p w14:paraId="6E8B907E" w14:textId="77777777" w:rsidR="00957D71" w:rsidRPr="00F058D5" w:rsidRDefault="00957D71" w:rsidP="00957D71">
      <w:pPr>
        <w:pStyle w:val="Coding-Paragraphtight"/>
        <w:rPr>
          <w:rStyle w:val="CodingLanguage"/>
        </w:rPr>
      </w:pPr>
      <w:r w:rsidRPr="00F058D5">
        <w:rPr>
          <w:rStyle w:val="CodingLanguage"/>
        </w:rPr>
        <w:t xml:space="preserve">      (B)</w:t>
      </w:r>
      <w:proofErr w:type="gramStart"/>
      <w:r w:rsidRPr="00F058D5">
        <w:rPr>
          <w:rStyle w:val="CodingLanguage"/>
        </w:rPr>
        <w:t>-[</w:t>
      </w:r>
      <w:proofErr w:type="gramEnd"/>
      <w:r w:rsidRPr="00F058D5">
        <w:rPr>
          <w:rStyle w:val="CodingLanguage"/>
        </w:rPr>
        <w:t>hijack2:HijackEvents]-&gt;(B)-[priv_esc2:PrivEscEvents]-&gt;(B)</w:t>
      </w:r>
    </w:p>
    <w:p w14:paraId="7B331F64" w14:textId="77777777" w:rsidR="00957D71" w:rsidRPr="00F058D5" w:rsidRDefault="00957D71" w:rsidP="00957D71">
      <w:pPr>
        <w:pStyle w:val="Coding-Paragraphtight"/>
        <w:rPr>
          <w:rStyle w:val="CodingLanguage"/>
        </w:rPr>
      </w:pPr>
      <w:r w:rsidRPr="00F058D5">
        <w:rPr>
          <w:rStyle w:val="CodingLanguage"/>
        </w:rPr>
        <w:t xml:space="preserve">WHERE A &lt;&gt; B AND B &lt;&gt; C AND A &lt;&gt; C </w:t>
      </w:r>
    </w:p>
    <w:p w14:paraId="734835A3" w14:textId="77777777" w:rsidR="00957D71" w:rsidRPr="00F058D5" w:rsidRDefault="00957D71" w:rsidP="00957D71">
      <w:pPr>
        <w:pStyle w:val="Coding-Paragraphtight"/>
        <w:rPr>
          <w:rStyle w:val="CodingLanguage"/>
        </w:rPr>
      </w:pPr>
      <w:r w:rsidRPr="00F058D5">
        <w:rPr>
          <w:rStyle w:val="CodingLanguage"/>
        </w:rPr>
        <w:t xml:space="preserve">  // Check time constraints on the overall pattern</w:t>
      </w:r>
    </w:p>
    <w:p w14:paraId="343EA73A" w14:textId="77777777" w:rsidR="00957D71" w:rsidRPr="00F058D5" w:rsidRDefault="00957D71" w:rsidP="00957D71">
      <w:pPr>
        <w:pStyle w:val="Coding-Paragraphtight"/>
        <w:rPr>
          <w:rStyle w:val="CodingLanguage"/>
        </w:rPr>
      </w:pPr>
      <w:r w:rsidRPr="00F058D5">
        <w:rPr>
          <w:rStyle w:val="CodingLanguage"/>
        </w:rPr>
        <w:t xml:space="preserve">  AND rdp1.epoch_time &lt;= rdp2.epoch_time</w:t>
      </w:r>
    </w:p>
    <w:p w14:paraId="62A21D08" w14:textId="77777777" w:rsidR="00957D71" w:rsidRPr="00F058D5" w:rsidRDefault="00957D71" w:rsidP="00957D71">
      <w:pPr>
        <w:pStyle w:val="Coding-Paragraphtight"/>
        <w:rPr>
          <w:rStyle w:val="CodingLanguage"/>
        </w:rPr>
      </w:pPr>
      <w:r w:rsidRPr="00F058D5">
        <w:rPr>
          <w:rStyle w:val="CodingLanguage"/>
        </w:rPr>
        <w:t xml:space="preserve">  AND rdp2.epoch_time - rdp1.epoch_time &lt; {0}</w:t>
      </w:r>
    </w:p>
    <w:p w14:paraId="0040A842" w14:textId="77777777" w:rsidR="00957D71" w:rsidRPr="00F058D5" w:rsidRDefault="00957D71" w:rsidP="00957D71">
      <w:pPr>
        <w:pStyle w:val="Coding-Paragraphtight"/>
        <w:rPr>
          <w:rStyle w:val="CodingLanguage"/>
        </w:rPr>
      </w:pPr>
    </w:p>
    <w:p w14:paraId="4B83921D" w14:textId="77777777" w:rsidR="00957D71" w:rsidRPr="00F058D5" w:rsidRDefault="00957D71" w:rsidP="00957D71">
      <w:pPr>
        <w:pStyle w:val="Coding-Paragraphtight"/>
        <w:rPr>
          <w:rStyle w:val="CodingLanguage"/>
        </w:rPr>
      </w:pPr>
      <w:r w:rsidRPr="00F058D5">
        <w:rPr>
          <w:rStyle w:val="CodingLanguage"/>
        </w:rPr>
        <w:t xml:space="preserve">  // Check time constraints on step from A to B</w:t>
      </w:r>
    </w:p>
    <w:p w14:paraId="11894DD6" w14:textId="77777777" w:rsidR="00957D71" w:rsidRPr="00F058D5" w:rsidRDefault="00957D71" w:rsidP="00957D71">
      <w:pPr>
        <w:pStyle w:val="Coding-Paragraphtight"/>
        <w:rPr>
          <w:rStyle w:val="CodingLanguage"/>
        </w:rPr>
      </w:pPr>
      <w:r w:rsidRPr="00F058D5">
        <w:rPr>
          <w:rStyle w:val="CodingLanguage"/>
        </w:rPr>
        <w:t xml:space="preserve">  AND priv_esc1.epoch_time &lt;= hijack1.epoch_time</w:t>
      </w:r>
    </w:p>
    <w:p w14:paraId="5B7BD0CC" w14:textId="77777777" w:rsidR="00957D71" w:rsidRPr="00F058D5" w:rsidRDefault="00957D71" w:rsidP="00957D71">
      <w:pPr>
        <w:pStyle w:val="Coding-Paragraphtight"/>
        <w:rPr>
          <w:rStyle w:val="CodingLanguage"/>
        </w:rPr>
      </w:pPr>
      <w:r w:rsidRPr="00F058D5">
        <w:rPr>
          <w:rStyle w:val="CodingLanguage"/>
        </w:rPr>
        <w:t xml:space="preserve">  AND hijack1.epoch_time &lt;= rdp1.epoch_time</w:t>
      </w:r>
    </w:p>
    <w:p w14:paraId="38061BF2" w14:textId="77777777" w:rsidR="00957D71" w:rsidRPr="00F058D5" w:rsidRDefault="00957D71" w:rsidP="00957D71">
      <w:pPr>
        <w:pStyle w:val="Coding-Paragraphtight"/>
        <w:rPr>
          <w:rStyle w:val="CodingLanguage"/>
        </w:rPr>
      </w:pPr>
      <w:r w:rsidRPr="00F058D5">
        <w:rPr>
          <w:rStyle w:val="CodingLanguage"/>
        </w:rPr>
        <w:t xml:space="preserve">  AND rdp1.epoch_time - hijack1.epoch_time &lt; {1}</w:t>
      </w:r>
    </w:p>
    <w:p w14:paraId="5D6AD3BA" w14:textId="77777777" w:rsidR="00957D71" w:rsidRPr="00F058D5" w:rsidRDefault="00957D71" w:rsidP="00957D71">
      <w:pPr>
        <w:pStyle w:val="Coding-Paragraphtight"/>
        <w:rPr>
          <w:rStyle w:val="CodingLanguage"/>
        </w:rPr>
      </w:pPr>
      <w:r w:rsidRPr="00F058D5">
        <w:rPr>
          <w:rStyle w:val="CodingLanguage"/>
        </w:rPr>
        <w:t xml:space="preserve">  AND rdp1.epoch_time - priv_esc1.epoch_time &lt; {2}</w:t>
      </w:r>
    </w:p>
    <w:p w14:paraId="664964FA" w14:textId="77777777" w:rsidR="00957D71" w:rsidRPr="00F058D5" w:rsidRDefault="00957D71" w:rsidP="00957D71">
      <w:pPr>
        <w:pStyle w:val="Coding-Paragraphtight"/>
        <w:rPr>
          <w:rStyle w:val="CodingLanguage"/>
        </w:rPr>
      </w:pPr>
    </w:p>
    <w:p w14:paraId="28B3C5EE" w14:textId="77777777" w:rsidR="00957D71" w:rsidRPr="00F058D5" w:rsidRDefault="00957D71" w:rsidP="00957D71">
      <w:pPr>
        <w:pStyle w:val="Coding-Paragraphtight"/>
        <w:rPr>
          <w:rStyle w:val="CodingLanguage"/>
        </w:rPr>
      </w:pPr>
      <w:r w:rsidRPr="00F058D5">
        <w:rPr>
          <w:rStyle w:val="CodingLanguage"/>
        </w:rPr>
        <w:t xml:space="preserve">  // Check time constraints on step from B to C</w:t>
      </w:r>
    </w:p>
    <w:p w14:paraId="13BCFFA6" w14:textId="77777777" w:rsidR="00957D71" w:rsidRPr="00F058D5" w:rsidRDefault="00957D71" w:rsidP="00957D71">
      <w:pPr>
        <w:pStyle w:val="Coding-Paragraphtight"/>
        <w:rPr>
          <w:rStyle w:val="CodingLanguage"/>
        </w:rPr>
      </w:pPr>
      <w:r w:rsidRPr="00F058D5">
        <w:rPr>
          <w:rStyle w:val="CodingLanguage"/>
        </w:rPr>
        <w:t xml:space="preserve">  AND priv_esc2.epoch_time &lt;= hijack2.epoch_time</w:t>
      </w:r>
    </w:p>
    <w:p w14:paraId="54A84205" w14:textId="77777777" w:rsidR="00957D71" w:rsidRPr="00F058D5" w:rsidRDefault="00957D71" w:rsidP="00957D71">
      <w:pPr>
        <w:pStyle w:val="Coding-Paragraphtight"/>
        <w:rPr>
          <w:rStyle w:val="CodingLanguage"/>
        </w:rPr>
      </w:pPr>
      <w:r w:rsidRPr="00F058D5">
        <w:rPr>
          <w:rStyle w:val="CodingLanguage"/>
        </w:rPr>
        <w:t xml:space="preserve">  AND hijack2.epoch_time &lt;= rdp2.epoch_time</w:t>
      </w:r>
    </w:p>
    <w:p w14:paraId="55F994EE" w14:textId="77777777" w:rsidR="00957D71" w:rsidRPr="00F058D5" w:rsidRDefault="00957D71" w:rsidP="00957D71">
      <w:pPr>
        <w:pStyle w:val="Coding-Paragraphtight"/>
        <w:rPr>
          <w:rStyle w:val="CodingLanguage"/>
        </w:rPr>
      </w:pPr>
      <w:r w:rsidRPr="00F058D5">
        <w:rPr>
          <w:rStyle w:val="CodingLanguage"/>
        </w:rPr>
        <w:t xml:space="preserve">  AND rdp2.epoch_time - hijack2.epoch_time &lt; {1}</w:t>
      </w:r>
    </w:p>
    <w:p w14:paraId="62D34381" w14:textId="77777777" w:rsidR="00957D71" w:rsidRPr="00F058D5" w:rsidRDefault="00957D71" w:rsidP="00957D71">
      <w:pPr>
        <w:pStyle w:val="Coding-Paragraphtight"/>
        <w:rPr>
          <w:rStyle w:val="CodingLanguage"/>
        </w:rPr>
      </w:pPr>
      <w:r w:rsidRPr="00F058D5">
        <w:rPr>
          <w:rStyle w:val="CodingLanguage"/>
        </w:rPr>
        <w:t xml:space="preserve">  AND rdp2.epoch_time - priv_esc2.epoch_time &lt; {2}</w:t>
      </w:r>
    </w:p>
    <w:p w14:paraId="5DD18BEB" w14:textId="77777777" w:rsidR="00957D71" w:rsidRPr="00F058D5" w:rsidRDefault="00957D71" w:rsidP="00957D71">
      <w:pPr>
        <w:pStyle w:val="Coding-Paragraphtight"/>
        <w:rPr>
          <w:rStyle w:val="CodingLanguage"/>
        </w:rPr>
      </w:pPr>
      <w:r w:rsidRPr="00F058D5">
        <w:rPr>
          <w:rStyle w:val="CodingLanguage"/>
        </w:rPr>
        <w:t>RETURN rdp1.src_device, rdp1.dst_device, rdp1.epoch_time, rdp2.dst_device, rdp2.epoch_time</w:t>
      </w:r>
    </w:p>
    <w:p w14:paraId="4AF1B154" w14:textId="77777777" w:rsidR="00957D71" w:rsidRPr="00F058D5" w:rsidRDefault="00957D71" w:rsidP="00957D71">
      <w:pPr>
        <w:pStyle w:val="Coding-Paragraphtight"/>
        <w:rPr>
          <w:rStyle w:val="CodingLanguage"/>
        </w:rPr>
      </w:pPr>
      <w:r w:rsidRPr="00F058D5">
        <w:rPr>
          <w:rStyle w:val="CodingLanguage"/>
        </w:rPr>
        <w:t>""".</w:t>
      </w:r>
      <w:proofErr w:type="gramStart"/>
      <w:r w:rsidRPr="00F058D5">
        <w:rPr>
          <w:rStyle w:val="CodingLanguage"/>
        </w:rPr>
        <w:t>format(</w:t>
      </w:r>
      <w:proofErr w:type="gramEnd"/>
      <w:r w:rsidRPr="00F058D5">
        <w:rPr>
          <w:rStyle w:val="CodingLanguage"/>
        </w:rPr>
        <w:t>time_threshold_between_step, time_threshold_hijack, time_threshold_one_step)</w:t>
      </w:r>
    </w:p>
    <w:p w14:paraId="352CC021" w14:textId="77777777" w:rsidR="00957D71" w:rsidRPr="00F058D5" w:rsidRDefault="00957D71" w:rsidP="00957D71">
      <w:pPr>
        <w:pStyle w:val="Coding-Paragraphtight"/>
        <w:rPr>
          <w:rStyle w:val="CodingLanguage"/>
        </w:rPr>
      </w:pPr>
      <w:proofErr w:type="spellStart"/>
      <w:r w:rsidRPr="00F058D5">
        <w:rPr>
          <w:rStyle w:val="CodingLanguage"/>
        </w:rPr>
        <w:t>start_timer</w:t>
      </w:r>
      <w:proofErr w:type="spellEnd"/>
      <w:r w:rsidRPr="00F058D5">
        <w:rPr>
          <w:rStyle w:val="CodingLanguage"/>
        </w:rPr>
        <w:t xml:space="preserve"> = </w:t>
      </w:r>
      <w:proofErr w:type="spellStart"/>
      <w:proofErr w:type="gramStart"/>
      <w:r w:rsidRPr="00F058D5">
        <w:rPr>
          <w:rStyle w:val="CodingLanguage"/>
        </w:rPr>
        <w:t>time.time</w:t>
      </w:r>
      <w:proofErr w:type="spellEnd"/>
      <w:r w:rsidRPr="00F058D5">
        <w:rPr>
          <w:rStyle w:val="CodingLanguage"/>
        </w:rPr>
        <w:t>()</w:t>
      </w:r>
      <w:proofErr w:type="gramEnd"/>
    </w:p>
    <w:p w14:paraId="10D378F3" w14:textId="77777777" w:rsidR="00957D71" w:rsidRPr="00F058D5" w:rsidRDefault="00957D71" w:rsidP="00957D71">
      <w:pPr>
        <w:pStyle w:val="Coding-Paragraphtight"/>
        <w:rPr>
          <w:rStyle w:val="CodingLanguage"/>
        </w:rPr>
      </w:pPr>
      <w:r w:rsidRPr="00F058D5">
        <w:rPr>
          <w:rStyle w:val="CodingLanguage"/>
        </w:rPr>
        <w:t>answer_table = run_</w:t>
      </w:r>
      <w:proofErr w:type="gramStart"/>
      <w:r w:rsidRPr="00F058D5">
        <w:rPr>
          <w:rStyle w:val="CodingLanguage"/>
        </w:rPr>
        <w:t>query(</w:t>
      </w:r>
      <w:proofErr w:type="gramEnd"/>
      <w:r w:rsidRPr="00F058D5">
        <w:rPr>
          <w:rStyle w:val="CodingLanguage"/>
        </w:rPr>
        <w:t>q)</w:t>
      </w:r>
    </w:p>
    <w:p w14:paraId="1BD3B648" w14:textId="77777777" w:rsidR="00957D71" w:rsidRPr="00F058D5" w:rsidRDefault="00957D71" w:rsidP="00957D71">
      <w:pPr>
        <w:pStyle w:val="Coding-Paragraphtight"/>
        <w:rPr>
          <w:rStyle w:val="CodingLanguage"/>
        </w:rPr>
      </w:pPr>
      <w:proofErr w:type="spellStart"/>
      <w:r w:rsidRPr="00F058D5">
        <w:rPr>
          <w:rStyle w:val="CodingLanguage"/>
        </w:rPr>
        <w:t>end_timer</w:t>
      </w:r>
      <w:proofErr w:type="spellEnd"/>
      <w:r w:rsidRPr="00F058D5">
        <w:rPr>
          <w:rStyle w:val="CodingLanguage"/>
        </w:rPr>
        <w:t xml:space="preserve"> = </w:t>
      </w:r>
      <w:proofErr w:type="spellStart"/>
      <w:proofErr w:type="gramStart"/>
      <w:r w:rsidRPr="00F058D5">
        <w:rPr>
          <w:rStyle w:val="CodingLanguage"/>
        </w:rPr>
        <w:t>time.time</w:t>
      </w:r>
      <w:proofErr w:type="spellEnd"/>
      <w:r w:rsidRPr="00F058D5">
        <w:rPr>
          <w:rStyle w:val="CodingLanguage"/>
        </w:rPr>
        <w:t>()</w:t>
      </w:r>
      <w:proofErr w:type="gramEnd"/>
    </w:p>
    <w:p w14:paraId="24049DE2" w14:textId="77777777" w:rsidR="00957D71" w:rsidRPr="00F058D5" w:rsidRDefault="00957D71" w:rsidP="00957D71">
      <w:pPr>
        <w:pStyle w:val="Coding-Paragraphtight"/>
        <w:rPr>
          <w:rStyle w:val="CodingLanguage"/>
        </w:rPr>
      </w:pPr>
      <w:proofErr w:type="spellStart"/>
      <w:r w:rsidRPr="00F058D5">
        <w:rPr>
          <w:rStyle w:val="CodingLanguage"/>
        </w:rPr>
        <w:t>query_end_time</w:t>
      </w:r>
      <w:proofErr w:type="spellEnd"/>
      <w:r w:rsidRPr="00F058D5">
        <w:rPr>
          <w:rStyle w:val="CodingLanguage"/>
        </w:rPr>
        <w:t xml:space="preserve"> = </w:t>
      </w:r>
      <w:proofErr w:type="spellStart"/>
      <w:proofErr w:type="gramStart"/>
      <w:r w:rsidRPr="00F058D5">
        <w:rPr>
          <w:rStyle w:val="CodingLanguage"/>
        </w:rPr>
        <w:t>time.time</w:t>
      </w:r>
      <w:proofErr w:type="spellEnd"/>
      <w:r w:rsidRPr="00F058D5">
        <w:rPr>
          <w:rStyle w:val="CodingLanguage"/>
        </w:rPr>
        <w:t>()</w:t>
      </w:r>
      <w:proofErr w:type="gramEnd"/>
    </w:p>
    <w:p w14:paraId="6029A3A4" w14:textId="77777777" w:rsidR="00957D71" w:rsidRPr="00F058D5" w:rsidRDefault="00957D71" w:rsidP="00957D71">
      <w:pPr>
        <w:pStyle w:val="Coding-Paragraphtight"/>
        <w:rPr>
          <w:rStyle w:val="CodingLanguage"/>
        </w:rPr>
      </w:pPr>
      <w:proofErr w:type="gramStart"/>
      <w:r w:rsidRPr="00F058D5">
        <w:rPr>
          <w:rStyle w:val="CodingLanguage"/>
        </w:rPr>
        <w:t>print(</w:t>
      </w:r>
      <w:proofErr w:type="gramEnd"/>
      <w:r w:rsidRPr="00F058D5">
        <w:rPr>
          <w:rStyle w:val="CodingLanguage"/>
        </w:rPr>
        <w:t>'Number of answers: {:,}'.format(</w:t>
      </w:r>
      <w:proofErr w:type="spellStart"/>
      <w:r w:rsidRPr="00F058D5">
        <w:rPr>
          <w:rStyle w:val="CodingLanguage"/>
        </w:rPr>
        <w:t>answer_table.num_rows</w:t>
      </w:r>
      <w:proofErr w:type="spellEnd"/>
      <w:r w:rsidRPr="00F058D5">
        <w:rPr>
          <w:rStyle w:val="CodingLanguage"/>
        </w:rPr>
        <w:t>))</w:t>
      </w:r>
    </w:p>
    <w:p w14:paraId="3877C1CA" w14:textId="77777777" w:rsidR="00957D71" w:rsidRPr="00F058D5" w:rsidRDefault="00957D71" w:rsidP="00957D71">
      <w:pPr>
        <w:pStyle w:val="Coding-Paragraphtight"/>
        <w:rPr>
          <w:rStyle w:val="CodingLanguage"/>
        </w:rPr>
      </w:pPr>
    </w:p>
    <w:p w14:paraId="65523BD8" w14:textId="77777777" w:rsidR="00957D71" w:rsidRPr="00F058D5" w:rsidRDefault="00957D71" w:rsidP="00957D71">
      <w:pPr>
        <w:pStyle w:val="Coding-Paragraphtight"/>
        <w:rPr>
          <w:rStyle w:val="CodingLanguage"/>
        </w:rPr>
      </w:pPr>
      <w:proofErr w:type="gramStart"/>
      <w:r w:rsidRPr="00F058D5">
        <w:rPr>
          <w:rStyle w:val="CodingLanguage"/>
        </w:rPr>
        <w:t>print(</w:t>
      </w:r>
      <w:proofErr w:type="gramEnd"/>
      <w:r w:rsidRPr="00F058D5">
        <w:rPr>
          <w:rStyle w:val="CodingLanguage"/>
        </w:rPr>
        <w:t>"Time for query: {:,.2f}".format(</w:t>
      </w:r>
      <w:proofErr w:type="spellStart"/>
      <w:r w:rsidRPr="00F058D5">
        <w:rPr>
          <w:rStyle w:val="CodingLanguage"/>
        </w:rPr>
        <w:t>end_timer</w:t>
      </w:r>
      <w:proofErr w:type="spellEnd"/>
      <w:r w:rsidRPr="00F058D5">
        <w:rPr>
          <w:rStyle w:val="CodingLanguage"/>
        </w:rPr>
        <w:t xml:space="preserve"> - </w:t>
      </w:r>
      <w:proofErr w:type="spellStart"/>
      <w:r w:rsidRPr="00F058D5">
        <w:rPr>
          <w:rStyle w:val="CodingLanguage"/>
        </w:rPr>
        <w:t>start_timer</w:t>
      </w:r>
      <w:proofErr w:type="spellEnd"/>
      <w:r w:rsidRPr="00F058D5">
        <w:rPr>
          <w:rStyle w:val="CodingLanguage"/>
        </w:rPr>
        <w:t>))</w:t>
      </w:r>
    </w:p>
    <w:p w14:paraId="59A28D47" w14:textId="1FFB6DD3" w:rsidR="00F26FD1" w:rsidRDefault="00957D71" w:rsidP="00B515B9">
      <w:pPr>
        <w:pStyle w:val="Coding-Paragraphtight"/>
      </w:pPr>
      <w:proofErr w:type="gramStart"/>
      <w:r w:rsidRPr="00F058D5">
        <w:rPr>
          <w:rStyle w:val="CodingLanguage"/>
        </w:rPr>
        <w:t>print(</w:t>
      </w:r>
      <w:proofErr w:type="gramEnd"/>
      <w:r w:rsidRPr="00F058D5">
        <w:rPr>
          <w:rStyle w:val="CodingLanguage"/>
        </w:rPr>
        <w:t>"Overall time for query: {:,.2f}".format(</w:t>
      </w:r>
      <w:proofErr w:type="spellStart"/>
      <w:r w:rsidRPr="00F058D5">
        <w:rPr>
          <w:rStyle w:val="CodingLanguage"/>
        </w:rPr>
        <w:t>query_end_time</w:t>
      </w:r>
      <w:proofErr w:type="spellEnd"/>
      <w:r w:rsidRPr="00F058D5">
        <w:rPr>
          <w:rStyle w:val="CodingLanguage"/>
        </w:rPr>
        <w:t xml:space="preserve"> - </w:t>
      </w:r>
      <w:proofErr w:type="spellStart"/>
      <w:r w:rsidRPr="00F058D5">
        <w:rPr>
          <w:rStyle w:val="CodingLanguage"/>
        </w:rPr>
        <w:t>query_start_time</w:t>
      </w:r>
      <w:proofErr w:type="spellEnd"/>
      <w:r w:rsidRPr="00F058D5">
        <w:rPr>
          <w:rStyle w:val="CodingLanguage"/>
        </w:rPr>
        <w:t>))</w:t>
      </w:r>
    </w:p>
    <w:p w14:paraId="16BD00A7" w14:textId="04AA3342" w:rsidR="002615EB" w:rsidRDefault="002615EB" w:rsidP="002615EB">
      <w:pPr>
        <w:pStyle w:val="BodyTextMetricLight10pt"/>
        <w:rPr>
          <w:rStyle w:val="Hyperlink"/>
        </w:rPr>
      </w:pPr>
      <w:bookmarkStart w:id="56" w:name="_Toc429041723"/>
      <w:bookmarkStart w:id="57" w:name="_Toc435446698"/>
      <w:bookmarkStart w:id="58" w:name="_Toc484355481"/>
      <w:bookmarkStart w:id="59" w:name="_Toc484355520"/>
      <w:bookmarkStart w:id="60" w:name="_Toc484355526"/>
      <w:bookmarkEnd w:id="2"/>
      <w:bookmarkEnd w:id="3"/>
      <w:bookmarkEnd w:id="4"/>
      <w:bookmarkEnd w:id="5"/>
    </w:p>
    <w:bookmarkEnd w:id="56"/>
    <w:bookmarkEnd w:id="57"/>
    <w:bookmarkEnd w:id="58"/>
    <w:p w14:paraId="4D4C637B" w14:textId="77777777" w:rsidR="003C4A03" w:rsidRDefault="003C4A03">
      <w:pPr>
        <w:rPr>
          <w:rFonts w:ascii="MetricHPE" w:hAnsi="MetricHPE"/>
          <w:b/>
          <w:color w:val="000000"/>
          <w:sz w:val="28"/>
          <w:szCs w:val="34"/>
        </w:rPr>
      </w:pPr>
      <w:r>
        <w:br w:type="page"/>
      </w:r>
    </w:p>
    <w:p w14:paraId="0C7CBB47" w14:textId="12C42F0F" w:rsidR="0072789F" w:rsidRDefault="0072789F" w:rsidP="0072789F">
      <w:pPr>
        <w:pStyle w:val="Heading1"/>
      </w:pPr>
      <w:bookmarkStart w:id="61" w:name="_Toc31722512"/>
      <w:r>
        <w:lastRenderedPageBreak/>
        <w:t>Appendix B</w:t>
      </w:r>
      <w:r w:rsidRPr="00D709F3">
        <w:t xml:space="preserve"> – </w:t>
      </w:r>
      <w:r>
        <w:t xml:space="preserve">Pre-Requisite Setup </w:t>
      </w:r>
      <w:r w:rsidR="00043C1B">
        <w:t>Cookbook Script</w:t>
      </w:r>
      <w:bookmarkEnd w:id="61"/>
    </w:p>
    <w:p w14:paraId="79503CA5" w14:textId="77777777" w:rsidR="003C4A03" w:rsidRPr="003C4A03" w:rsidRDefault="003C4A03" w:rsidP="003C4A03">
      <w:pPr>
        <w:pStyle w:val="Coding-Paragraphtight"/>
        <w:rPr>
          <w:rStyle w:val="CodingLanguage"/>
        </w:rPr>
      </w:pPr>
      <w:proofErr w:type="gramStart"/>
      <w:r w:rsidRPr="003C4A03">
        <w:rPr>
          <w:rStyle w:val="CodingLanguage"/>
        </w:rPr>
        <w:t>#!/</w:t>
      </w:r>
      <w:proofErr w:type="gramEnd"/>
      <w:r w:rsidRPr="003C4A03">
        <w:rPr>
          <w:rStyle w:val="CodingLanguage"/>
        </w:rPr>
        <w:t>bin/bash</w:t>
      </w:r>
    </w:p>
    <w:p w14:paraId="16337177" w14:textId="77777777" w:rsidR="003C4A03" w:rsidRPr="003C4A03" w:rsidRDefault="003C4A03" w:rsidP="003C4A03">
      <w:pPr>
        <w:pStyle w:val="Coding-Paragraphtight"/>
        <w:rPr>
          <w:rStyle w:val="CodingLanguage"/>
        </w:rPr>
      </w:pPr>
      <w:r w:rsidRPr="003C4A03">
        <w:rPr>
          <w:rStyle w:val="CodingLanguage"/>
        </w:rPr>
        <w:t>#</w:t>
      </w:r>
    </w:p>
    <w:p w14:paraId="4E94AEE2" w14:textId="77777777" w:rsidR="003C4A03" w:rsidRPr="003C4A03" w:rsidRDefault="003C4A03" w:rsidP="003C4A03">
      <w:pPr>
        <w:pStyle w:val="Coding-Paragraphtight"/>
        <w:rPr>
          <w:rStyle w:val="CodingLanguage"/>
        </w:rPr>
      </w:pPr>
      <w:r w:rsidRPr="003C4A03">
        <w:rPr>
          <w:rStyle w:val="CodingLanguage"/>
        </w:rPr>
        <w:t xml:space="preserve"># </w:t>
      </w:r>
      <w:proofErr w:type="gramStart"/>
      <w:r w:rsidRPr="003C4A03">
        <w:rPr>
          <w:rStyle w:val="CodingLanguage"/>
        </w:rPr>
        <w:t>xGT</w:t>
      </w:r>
      <w:proofErr w:type="gramEnd"/>
      <w:r w:rsidRPr="003C4A03">
        <w:rPr>
          <w:rStyle w:val="CodingLanguage"/>
        </w:rPr>
        <w:t xml:space="preserve"> pre-requisites setup</w:t>
      </w:r>
    </w:p>
    <w:p w14:paraId="3905E6F9" w14:textId="77777777" w:rsidR="003C4A03" w:rsidRPr="003C4A03" w:rsidRDefault="003C4A03" w:rsidP="003C4A03">
      <w:pPr>
        <w:pStyle w:val="Coding-Paragraphtight"/>
        <w:rPr>
          <w:rStyle w:val="CodingLanguage"/>
        </w:rPr>
      </w:pPr>
      <w:r w:rsidRPr="003C4A03">
        <w:rPr>
          <w:rStyle w:val="CodingLanguage"/>
        </w:rPr>
        <w:t xml:space="preserve"># </w:t>
      </w:r>
    </w:p>
    <w:p w14:paraId="28AB1F33" w14:textId="0B4E08B3" w:rsidR="003C4A03" w:rsidRPr="003C4A03" w:rsidRDefault="003C4A03" w:rsidP="003C4A03">
      <w:pPr>
        <w:pStyle w:val="Coding-Paragraphtight"/>
        <w:rPr>
          <w:rStyle w:val="CodingLanguage"/>
        </w:rPr>
      </w:pPr>
      <w:r w:rsidRPr="003C4A03">
        <w:rPr>
          <w:rStyle w:val="CodingLanguage"/>
        </w:rPr>
        <w:t xml:space="preserve"># </w:t>
      </w:r>
      <w:proofErr w:type="gramStart"/>
      <w:r w:rsidRPr="003C4A03">
        <w:rPr>
          <w:rStyle w:val="CodingLanguage"/>
        </w:rPr>
        <w:t>Please</w:t>
      </w:r>
      <w:proofErr w:type="gramEnd"/>
      <w:r w:rsidRPr="003C4A03">
        <w:rPr>
          <w:rStyle w:val="CodingLanguage"/>
        </w:rPr>
        <w:t xml:space="preserve"> update below variable</w:t>
      </w:r>
      <w:r w:rsidR="00043C1B">
        <w:rPr>
          <w:rStyle w:val="CodingLanguage"/>
        </w:rPr>
        <w:t>s</w:t>
      </w:r>
      <w:r w:rsidRPr="003C4A03">
        <w:rPr>
          <w:rStyle w:val="CodingLanguage"/>
        </w:rPr>
        <w:t xml:space="preserve"> before running this script in your setup.</w:t>
      </w:r>
    </w:p>
    <w:p w14:paraId="47D8AFAF" w14:textId="77777777" w:rsidR="003C4A03" w:rsidRPr="003C4A03" w:rsidRDefault="003C4A03" w:rsidP="003C4A03">
      <w:pPr>
        <w:pStyle w:val="Coding-Paragraphtight"/>
        <w:rPr>
          <w:rStyle w:val="CodingLanguage"/>
        </w:rPr>
      </w:pPr>
      <w:r w:rsidRPr="003C4A03">
        <w:rPr>
          <w:rStyle w:val="CodingLanguage"/>
        </w:rPr>
        <w:t xml:space="preserve"># </w:t>
      </w:r>
    </w:p>
    <w:p w14:paraId="5ED8BA58" w14:textId="77777777" w:rsidR="003C4A03" w:rsidRPr="003C4A03" w:rsidRDefault="003C4A03" w:rsidP="003C4A03">
      <w:pPr>
        <w:pStyle w:val="Coding-Paragraphtight"/>
        <w:rPr>
          <w:rStyle w:val="CodingLanguage"/>
        </w:rPr>
      </w:pPr>
      <w:r w:rsidRPr="003C4A03">
        <w:rPr>
          <w:rStyle w:val="CodingLanguage"/>
        </w:rPr>
        <w:t># Specify the directory name where you have extracted the sdflex_trovares_POC.tgz file</w:t>
      </w:r>
    </w:p>
    <w:p w14:paraId="3B719FC8" w14:textId="77777777" w:rsidR="003C4A03" w:rsidRPr="003C4A03" w:rsidRDefault="003C4A03" w:rsidP="003C4A03">
      <w:pPr>
        <w:pStyle w:val="Coding-Paragraphtight"/>
        <w:rPr>
          <w:rStyle w:val="CodingLanguage"/>
        </w:rPr>
      </w:pPr>
      <w:r w:rsidRPr="003C4A03">
        <w:rPr>
          <w:rStyle w:val="CodingLanguage"/>
        </w:rPr>
        <w:t>TROVARES_POC_HOME="/root/trovares_POC"</w:t>
      </w:r>
    </w:p>
    <w:p w14:paraId="110B7F05" w14:textId="77777777" w:rsidR="003C4A03" w:rsidRPr="003C4A03" w:rsidRDefault="003C4A03" w:rsidP="003C4A03">
      <w:pPr>
        <w:pStyle w:val="Coding-Paragraphtight"/>
        <w:rPr>
          <w:rStyle w:val="CodingLanguage"/>
        </w:rPr>
      </w:pPr>
      <w:r w:rsidRPr="003C4A03">
        <w:rPr>
          <w:rStyle w:val="CodingLanguage"/>
        </w:rPr>
        <w:t>#</w:t>
      </w:r>
    </w:p>
    <w:p w14:paraId="0114A19C" w14:textId="77777777" w:rsidR="003C4A03" w:rsidRPr="003C4A03" w:rsidRDefault="003C4A03" w:rsidP="003C4A03">
      <w:pPr>
        <w:pStyle w:val="Coding-Paragraphtight"/>
        <w:rPr>
          <w:rStyle w:val="CodingLanguage"/>
        </w:rPr>
      </w:pPr>
      <w:r w:rsidRPr="003C4A03">
        <w:rPr>
          <w:rStyle w:val="CodingLanguage"/>
        </w:rPr>
        <w:t xml:space="preserve"># Mention a mount point name for NVMe disks and it has to be in absolute path (full path) </w:t>
      </w:r>
    </w:p>
    <w:p w14:paraId="0F889965" w14:textId="77777777" w:rsidR="003C4A03" w:rsidRPr="003C4A03" w:rsidRDefault="003C4A03" w:rsidP="003C4A03">
      <w:pPr>
        <w:pStyle w:val="Coding-Paragraphtight"/>
        <w:rPr>
          <w:rStyle w:val="CodingLanguage"/>
        </w:rPr>
      </w:pPr>
      <w:r w:rsidRPr="003C4A03">
        <w:rPr>
          <w:rStyle w:val="CodingLanguage"/>
        </w:rPr>
        <w:t># NVMe disks will be mounted on /nvme_data0, /nvme_data1, /nvme_data2 and so on</w:t>
      </w:r>
    </w:p>
    <w:p w14:paraId="06716241" w14:textId="77777777" w:rsidR="003C4A03" w:rsidRPr="003C4A03" w:rsidRDefault="003C4A03" w:rsidP="003C4A03">
      <w:pPr>
        <w:pStyle w:val="Coding-Paragraphtight"/>
        <w:rPr>
          <w:rStyle w:val="CodingLanguage"/>
        </w:rPr>
      </w:pPr>
      <w:r w:rsidRPr="003C4A03">
        <w:rPr>
          <w:rStyle w:val="CodingLanguage"/>
        </w:rPr>
        <w:t>NVME_MNT_DIR="/</w:t>
      </w:r>
      <w:proofErr w:type="spellStart"/>
      <w:r w:rsidRPr="003C4A03">
        <w:rPr>
          <w:rStyle w:val="CodingLanguage"/>
        </w:rPr>
        <w:t>nvme_data</w:t>
      </w:r>
      <w:proofErr w:type="spellEnd"/>
      <w:r w:rsidRPr="003C4A03">
        <w:rPr>
          <w:rStyle w:val="CodingLanguage"/>
        </w:rPr>
        <w:t>"</w:t>
      </w:r>
    </w:p>
    <w:p w14:paraId="46D31D2F" w14:textId="77777777" w:rsidR="003C4A03" w:rsidRPr="003C4A03" w:rsidRDefault="003C4A03" w:rsidP="003C4A03">
      <w:pPr>
        <w:pStyle w:val="Coding-Paragraphtight"/>
        <w:rPr>
          <w:rStyle w:val="CodingLanguage"/>
        </w:rPr>
      </w:pPr>
      <w:r w:rsidRPr="003C4A03">
        <w:rPr>
          <w:rStyle w:val="CodingLanguage"/>
        </w:rPr>
        <w:t>NVME_DEVICE_NAME_PATTERN="/dev/nvme0n*"</w:t>
      </w:r>
    </w:p>
    <w:p w14:paraId="2C1373CC" w14:textId="77777777" w:rsidR="003C4A03" w:rsidRPr="003C4A03" w:rsidRDefault="003C4A03" w:rsidP="003C4A03">
      <w:pPr>
        <w:pStyle w:val="Coding-Paragraphtight"/>
        <w:rPr>
          <w:rStyle w:val="CodingLanguage"/>
        </w:rPr>
      </w:pPr>
    </w:p>
    <w:p w14:paraId="014E217F" w14:textId="77777777" w:rsidR="003C4A03" w:rsidRPr="003C4A03" w:rsidRDefault="003C4A03" w:rsidP="003C4A03">
      <w:pPr>
        <w:pStyle w:val="Coding-Paragraphtight"/>
        <w:rPr>
          <w:rStyle w:val="CodingLanguage"/>
        </w:rPr>
      </w:pPr>
      <w:r w:rsidRPr="003C4A03">
        <w:rPr>
          <w:rStyle w:val="CodingLanguage"/>
        </w:rPr>
        <w:t># Update your organization NTP Server IP/hostname here</w:t>
      </w:r>
    </w:p>
    <w:p w14:paraId="2D67A415" w14:textId="77777777" w:rsidR="003C4A03" w:rsidRPr="003C4A03" w:rsidRDefault="003C4A03" w:rsidP="003C4A03">
      <w:pPr>
        <w:pStyle w:val="Coding-Paragraphtight"/>
        <w:rPr>
          <w:rStyle w:val="CodingLanguage"/>
        </w:rPr>
      </w:pPr>
      <w:r w:rsidRPr="003C4A03">
        <w:rPr>
          <w:rStyle w:val="CodingLanguage"/>
        </w:rPr>
        <w:t>NTPSVR="server 0.pool.ntp.org"</w:t>
      </w:r>
    </w:p>
    <w:p w14:paraId="7C0E9424" w14:textId="77777777" w:rsidR="003C4A03" w:rsidRPr="003C4A03" w:rsidRDefault="003C4A03" w:rsidP="003C4A03">
      <w:pPr>
        <w:pStyle w:val="Coding-Paragraphtight"/>
        <w:rPr>
          <w:rStyle w:val="CodingLanguage"/>
        </w:rPr>
      </w:pPr>
    </w:p>
    <w:p w14:paraId="56561E9A" w14:textId="77777777" w:rsidR="003C4A03" w:rsidRPr="003C4A03" w:rsidRDefault="003C4A03" w:rsidP="003C4A03">
      <w:pPr>
        <w:pStyle w:val="Coding-Paragraphtight"/>
        <w:rPr>
          <w:rStyle w:val="CodingLanguage"/>
        </w:rPr>
      </w:pPr>
      <w:r w:rsidRPr="003C4A03">
        <w:rPr>
          <w:rStyle w:val="CodingLanguage"/>
        </w:rPr>
        <w:t xml:space="preserve"># Update NVMe disks list here. Enter complete path. For example: /dev/nvme0n1 </w:t>
      </w:r>
    </w:p>
    <w:p w14:paraId="40E0E35F" w14:textId="77777777" w:rsidR="003C4A03" w:rsidRPr="003C4A03" w:rsidRDefault="003C4A03" w:rsidP="003C4A03">
      <w:pPr>
        <w:pStyle w:val="Coding-Paragraphtight"/>
        <w:rPr>
          <w:rStyle w:val="CodingLanguage"/>
        </w:rPr>
      </w:pPr>
      <w:r w:rsidRPr="003C4A03">
        <w:rPr>
          <w:rStyle w:val="CodingLanguage"/>
        </w:rPr>
        <w:t>NVME_DISK_LIST</w:t>
      </w:r>
      <w:proofErr w:type="gramStart"/>
      <w:r w:rsidRPr="003C4A03">
        <w:rPr>
          <w:rStyle w:val="CodingLanguage"/>
        </w:rPr>
        <w:t>=(</w:t>
      </w:r>
      <w:proofErr w:type="gramEnd"/>
      <w:r w:rsidRPr="003C4A03">
        <w:rPr>
          <w:rStyle w:val="CodingLanguage"/>
        </w:rPr>
        <w:t>/dev/nvme0n1 /dev/nvme0n2 /dev/nvme0n3)</w:t>
      </w:r>
    </w:p>
    <w:p w14:paraId="0E7F7CCC" w14:textId="77777777" w:rsidR="003C4A03" w:rsidRPr="003C4A03" w:rsidRDefault="003C4A03" w:rsidP="003C4A03">
      <w:pPr>
        <w:pStyle w:val="Coding-Paragraphtight"/>
        <w:rPr>
          <w:rStyle w:val="CodingLanguage"/>
        </w:rPr>
      </w:pPr>
    </w:p>
    <w:p w14:paraId="4BE343F3" w14:textId="77777777" w:rsidR="003C4A03" w:rsidRPr="003C4A03" w:rsidRDefault="003C4A03" w:rsidP="003C4A03">
      <w:pPr>
        <w:pStyle w:val="Coding-Paragraphtight"/>
        <w:rPr>
          <w:rStyle w:val="CodingLanguage"/>
        </w:rPr>
      </w:pPr>
      <w:r w:rsidRPr="003C4A03">
        <w:rPr>
          <w:rStyle w:val="CodingLanguage"/>
        </w:rPr>
        <w:t># HPE FOUNDATION SOFTWARE mount point</w:t>
      </w:r>
    </w:p>
    <w:p w14:paraId="68B290B3" w14:textId="77777777" w:rsidR="003C4A03" w:rsidRPr="003C4A03" w:rsidRDefault="003C4A03" w:rsidP="003C4A03">
      <w:pPr>
        <w:pStyle w:val="Coding-Paragraphtight"/>
        <w:rPr>
          <w:rStyle w:val="CodingLanguage"/>
        </w:rPr>
      </w:pPr>
      <w:r w:rsidRPr="003C4A03">
        <w:rPr>
          <w:rStyle w:val="CodingLanguage"/>
        </w:rPr>
        <w:t>HPEFS_MNT_DIR="/</w:t>
      </w:r>
      <w:proofErr w:type="spellStart"/>
      <w:r w:rsidRPr="003C4A03">
        <w:rPr>
          <w:rStyle w:val="CodingLanguage"/>
        </w:rPr>
        <w:t>hpefswmount</w:t>
      </w:r>
      <w:proofErr w:type="spellEnd"/>
      <w:r w:rsidRPr="003C4A03">
        <w:rPr>
          <w:rStyle w:val="CodingLanguage"/>
        </w:rPr>
        <w:t>"</w:t>
      </w:r>
    </w:p>
    <w:p w14:paraId="2566118C" w14:textId="77777777" w:rsidR="003C4A03" w:rsidRPr="003C4A03" w:rsidRDefault="003C4A03" w:rsidP="003C4A03">
      <w:pPr>
        <w:pStyle w:val="Coding-Paragraphtight"/>
        <w:rPr>
          <w:rStyle w:val="CodingLanguage"/>
        </w:rPr>
      </w:pPr>
    </w:p>
    <w:p w14:paraId="57BBFEA0" w14:textId="77777777" w:rsidR="003C4A03" w:rsidRPr="003C4A03" w:rsidRDefault="003C4A03" w:rsidP="003C4A03">
      <w:pPr>
        <w:pStyle w:val="Coding-Paragraphtight"/>
        <w:rPr>
          <w:rStyle w:val="CodingLanguage"/>
        </w:rPr>
      </w:pPr>
      <w:r w:rsidRPr="003C4A03">
        <w:rPr>
          <w:rStyle w:val="CodingLanguage"/>
        </w:rPr>
        <w:t xml:space="preserve"># </w:t>
      </w:r>
      <w:proofErr w:type="gramStart"/>
      <w:r w:rsidRPr="003C4A03">
        <w:rPr>
          <w:rStyle w:val="CodingLanguage"/>
        </w:rPr>
        <w:t>Below</w:t>
      </w:r>
      <w:proofErr w:type="gramEnd"/>
      <w:r w:rsidRPr="003C4A03">
        <w:rPr>
          <w:rStyle w:val="CodingLanguage"/>
        </w:rPr>
        <w:t xml:space="preserve"> parameters are used by SAR function to collect network statistics </w:t>
      </w:r>
    </w:p>
    <w:p w14:paraId="62242700" w14:textId="77777777" w:rsidR="003C4A03" w:rsidRPr="003C4A03" w:rsidRDefault="003C4A03" w:rsidP="003C4A03">
      <w:pPr>
        <w:pStyle w:val="Coding-Paragraphtight"/>
        <w:rPr>
          <w:rStyle w:val="CodingLanguage"/>
        </w:rPr>
      </w:pPr>
      <w:r w:rsidRPr="003C4A03">
        <w:rPr>
          <w:rStyle w:val="CodingLanguage"/>
        </w:rPr>
        <w:t>NETWORK_INTERFACE=ens33</w:t>
      </w:r>
    </w:p>
    <w:p w14:paraId="1FF913E7" w14:textId="77777777" w:rsidR="003C4A03" w:rsidRPr="003C4A03" w:rsidRDefault="003C4A03" w:rsidP="003C4A03">
      <w:pPr>
        <w:pStyle w:val="Coding-Paragraphtight"/>
        <w:rPr>
          <w:rStyle w:val="CodingLanguage"/>
        </w:rPr>
      </w:pPr>
      <w:r w:rsidRPr="003C4A03">
        <w:rPr>
          <w:rStyle w:val="CodingLanguage"/>
        </w:rPr>
        <w:t>REPORT_DIR="/</w:t>
      </w:r>
      <w:proofErr w:type="spellStart"/>
      <w:r w:rsidRPr="003C4A03">
        <w:rPr>
          <w:rStyle w:val="CodingLanguage"/>
        </w:rPr>
        <w:t>hpeSarReport</w:t>
      </w:r>
      <w:proofErr w:type="spellEnd"/>
      <w:r w:rsidRPr="003C4A03">
        <w:rPr>
          <w:rStyle w:val="CodingLanguage"/>
        </w:rPr>
        <w:t>"</w:t>
      </w:r>
    </w:p>
    <w:p w14:paraId="317D43C9" w14:textId="77777777" w:rsidR="003C4A03" w:rsidRPr="003C4A03" w:rsidRDefault="003C4A03" w:rsidP="003C4A03">
      <w:pPr>
        <w:pStyle w:val="Coding-Paragraphtight"/>
        <w:rPr>
          <w:rStyle w:val="CodingLanguage"/>
        </w:rPr>
      </w:pPr>
    </w:p>
    <w:p w14:paraId="2D9E38B5" w14:textId="77777777" w:rsidR="003C4A03" w:rsidRPr="003C4A03" w:rsidRDefault="003C4A03" w:rsidP="003C4A03">
      <w:pPr>
        <w:pStyle w:val="Coding-Paragraphtight"/>
        <w:rPr>
          <w:rStyle w:val="CodingLanguage"/>
        </w:rPr>
      </w:pPr>
      <w:proofErr w:type="gramStart"/>
      <w:r w:rsidRPr="003C4A03">
        <w:rPr>
          <w:rStyle w:val="CodingLanguage"/>
        </w:rPr>
        <w:t>function</w:t>
      </w:r>
      <w:proofErr w:type="gramEnd"/>
      <w:r w:rsidRPr="003C4A03">
        <w:rPr>
          <w:rStyle w:val="CodingLanguage"/>
        </w:rPr>
        <w:t xml:space="preserve"> usage {</w:t>
      </w:r>
    </w:p>
    <w:p w14:paraId="29F2448F"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w:t>
      </w:r>
    </w:p>
    <w:p w14:paraId="4E3CDC65"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'Usage:'</w:t>
      </w:r>
    </w:p>
    <w:p w14:paraId="0FDFDC3F"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w:t>
      </w:r>
    </w:p>
    <w:p w14:paraId="1A11104A"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 ./setup_prereq.sh -[Option]'</w:t>
      </w:r>
    </w:p>
    <w:p w14:paraId="1BAAB197"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w:t>
      </w:r>
    </w:p>
    <w:p w14:paraId="7E6BA500"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"Options:"</w:t>
      </w:r>
    </w:p>
    <w:p w14:paraId="02A5E538"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"-f: [Step 1] Installs HPE Foundation Software for HPE Superdome Flex, which is located at" </w:t>
      </w:r>
    </w:p>
    <w:p w14:paraId="31573E55"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    $TROVARES_POC_HOME/</w:t>
      </w:r>
      <w:proofErr w:type="spellStart"/>
      <w:r w:rsidRPr="003C4A03">
        <w:rPr>
          <w:rStyle w:val="CodingLanguage"/>
        </w:rPr>
        <w:t>hpefsw</w:t>
      </w:r>
      <w:proofErr w:type="spellEnd"/>
      <w:r w:rsidRPr="003C4A03">
        <w:rPr>
          <w:rStyle w:val="CodingLanguage"/>
        </w:rPr>
        <w:t>.(Requires RHEL OS yum repo configured &amp; Foundation ISO shipped"</w:t>
      </w:r>
    </w:p>
    <w:p w14:paraId="7AFF0411"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    along with this script)"</w:t>
      </w:r>
    </w:p>
    <w:p w14:paraId="244BF212"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"-m: [Step 2] Create filesystem on below NVME disks (defined inside the script),"</w:t>
      </w:r>
    </w:p>
    <w:p w14:paraId="1092539D"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    `echo "Currently selected NVMe Disks: "${NVME_DISK_LIST[@]}`," </w:t>
      </w:r>
    </w:p>
    <w:p w14:paraId="589E74EB"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    create mount points, update /etc/fstab, and mount them at "$NVME_MNT_DIR"0, "$NVME_MNT_DIR"1"</w:t>
      </w:r>
    </w:p>
    <w:p w14:paraId="51F82EC4"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    and so on. "</w:t>
      </w:r>
    </w:p>
    <w:p w14:paraId="3926F569"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"-d: [Step 3] Tune NVMe </w:t>
      </w:r>
      <w:proofErr w:type="spellStart"/>
      <w:r w:rsidRPr="003C4A03">
        <w:rPr>
          <w:rStyle w:val="CodingLanguage"/>
        </w:rPr>
        <w:t>disks:`echo</w:t>
      </w:r>
      <w:proofErr w:type="spellEnd"/>
      <w:r w:rsidRPr="003C4A03">
        <w:rPr>
          <w:rStyle w:val="CodingLanguage"/>
        </w:rPr>
        <w:t xml:space="preserve"> ${NVME_DISK_LIST[@]}`"</w:t>
      </w:r>
    </w:p>
    <w:p w14:paraId="26A19FAD"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"-s: [Step 4] Sets SELINUX to Permissive, setup limits.conf, tunes kernel </w:t>
      </w:r>
      <w:proofErr w:type="spellStart"/>
      <w:r w:rsidRPr="003C4A03">
        <w:rPr>
          <w:rStyle w:val="CodingLanguage"/>
        </w:rPr>
        <w:t>params</w:t>
      </w:r>
      <w:proofErr w:type="spellEnd"/>
      <w:r w:rsidRPr="003C4A03">
        <w:rPr>
          <w:rStyle w:val="CodingLanguage"/>
        </w:rPr>
        <w:t>, disables Firewall"</w:t>
      </w:r>
    </w:p>
    <w:p w14:paraId="21778438"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    sets maximum CPU frequency, disables </w:t>
      </w:r>
      <w:proofErr w:type="spellStart"/>
      <w:r w:rsidRPr="003C4A03">
        <w:rPr>
          <w:rStyle w:val="CodingLanguage"/>
        </w:rPr>
        <w:t>HugePage</w:t>
      </w:r>
      <w:proofErr w:type="spellEnd"/>
      <w:r w:rsidRPr="003C4A03">
        <w:rPr>
          <w:rStyle w:val="CodingLanguage"/>
        </w:rPr>
        <w:t>."</w:t>
      </w:r>
    </w:p>
    <w:p w14:paraId="0118200E"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"-n: [Step 5] Configure NTP Client (Update your NTP Server IP in the script before running this)."</w:t>
      </w:r>
    </w:p>
    <w:p w14:paraId="1592660C"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"-j: [Step 6] Installs JAVA (Requires RHEL OS yum repo configured)."</w:t>
      </w:r>
    </w:p>
    <w:p w14:paraId="2C618D3D"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"-p: [Step 7] Installs Python (Python-3.7.4.tar.xz Source file shipped along with this script)."</w:t>
      </w:r>
    </w:p>
    <w:p w14:paraId="357428F3"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"-x: [Step 8] Installs xGT python packages."</w:t>
      </w:r>
    </w:p>
    <w:p w14:paraId="4453D4EC"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"-z: [Step 9] Installs Jupyter."</w:t>
      </w:r>
    </w:p>
    <w:p w14:paraId="5F1C2D69"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"-r: Collect SAR Reports at $REPORT_DIR"</w:t>
      </w:r>
    </w:p>
    <w:p w14:paraId="57070084"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 "</w:t>
      </w:r>
    </w:p>
    <w:p w14:paraId="42ABACF5"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w:t>
      </w:r>
    </w:p>
    <w:p w14:paraId="4F170726"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"NOTE: It is recommended to use above options step by step. For example:              "</w:t>
      </w:r>
    </w:p>
    <w:p w14:paraId="417A15F8"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"Execute first './setup_prereq.sh -f' and then './setup_prereq.sh -m', and so on"</w:t>
      </w:r>
    </w:p>
    <w:p w14:paraId="03A9AAC8"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w:t>
      </w:r>
    </w:p>
    <w:p w14:paraId="1F096C69"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 "</w:t>
      </w:r>
    </w:p>
    <w:p w14:paraId="4790C2FF" w14:textId="77777777" w:rsidR="003C4A03" w:rsidRPr="003C4A03" w:rsidRDefault="003C4A03" w:rsidP="003C4A03">
      <w:pPr>
        <w:pStyle w:val="Coding-Paragraphtight"/>
        <w:rPr>
          <w:rStyle w:val="CodingLanguage"/>
        </w:rPr>
      </w:pPr>
      <w:r w:rsidRPr="003C4A03">
        <w:rPr>
          <w:rStyle w:val="CodingLanguage"/>
        </w:rPr>
        <w:t>}</w:t>
      </w:r>
    </w:p>
    <w:p w14:paraId="17959C16" w14:textId="77777777" w:rsidR="003C4A03" w:rsidRPr="003C4A03" w:rsidRDefault="003C4A03" w:rsidP="003C4A03">
      <w:pPr>
        <w:pStyle w:val="Coding-Paragraphtight"/>
        <w:rPr>
          <w:rStyle w:val="CodingLanguage"/>
        </w:rPr>
      </w:pPr>
    </w:p>
    <w:p w14:paraId="6191BD99" w14:textId="77777777" w:rsidR="003C4A03" w:rsidRPr="003C4A03" w:rsidRDefault="003C4A03" w:rsidP="003C4A03">
      <w:pPr>
        <w:pStyle w:val="Coding-Paragraphtight"/>
        <w:rPr>
          <w:rStyle w:val="CodingLanguage"/>
        </w:rPr>
      </w:pPr>
      <w:proofErr w:type="gramStart"/>
      <w:r w:rsidRPr="003C4A03">
        <w:rPr>
          <w:rStyle w:val="CodingLanguage"/>
        </w:rPr>
        <w:t>if</w:t>
      </w:r>
      <w:proofErr w:type="gramEnd"/>
      <w:r w:rsidRPr="003C4A03">
        <w:rPr>
          <w:rStyle w:val="CodingLanguage"/>
        </w:rPr>
        <w:t xml:space="preserve"> [ $# -</w:t>
      </w:r>
      <w:proofErr w:type="spellStart"/>
      <w:r w:rsidRPr="003C4A03">
        <w:rPr>
          <w:rStyle w:val="CodingLanguage"/>
        </w:rPr>
        <w:t>eq</w:t>
      </w:r>
      <w:proofErr w:type="spellEnd"/>
      <w:r w:rsidRPr="003C4A03">
        <w:rPr>
          <w:rStyle w:val="CodingLanguage"/>
        </w:rPr>
        <w:t xml:space="preserve"> 0 ]; then</w:t>
      </w:r>
    </w:p>
    <w:p w14:paraId="2F238CF8" w14:textId="77777777" w:rsidR="003C4A03" w:rsidRPr="003C4A03" w:rsidRDefault="003C4A03" w:rsidP="003C4A03">
      <w:pPr>
        <w:pStyle w:val="Coding-Paragraphtight"/>
        <w:rPr>
          <w:rStyle w:val="CodingLanguage"/>
        </w:rPr>
      </w:pPr>
      <w:r w:rsidRPr="003C4A03">
        <w:rPr>
          <w:rStyle w:val="CodingLanguage"/>
        </w:rPr>
        <w:lastRenderedPageBreak/>
        <w:t xml:space="preserve">    </w:t>
      </w:r>
      <w:proofErr w:type="gramStart"/>
      <w:r w:rsidRPr="003C4A03">
        <w:rPr>
          <w:rStyle w:val="CodingLanguage"/>
        </w:rPr>
        <w:t>echo</w:t>
      </w:r>
      <w:proofErr w:type="gramEnd"/>
      <w:r w:rsidRPr="003C4A03">
        <w:rPr>
          <w:rStyle w:val="CodingLanguage"/>
        </w:rPr>
        <w:t xml:space="preserve"> "No arguments provided. Check the syntax:"</w:t>
      </w:r>
    </w:p>
    <w:p w14:paraId="01E3DFA3"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usage</w:t>
      </w:r>
      <w:proofErr w:type="gramEnd"/>
    </w:p>
    <w:p w14:paraId="1E072604" w14:textId="77777777" w:rsidR="003C4A03" w:rsidRPr="003C4A03" w:rsidRDefault="003C4A03" w:rsidP="003C4A03">
      <w:pPr>
        <w:pStyle w:val="Coding-Paragraphtight"/>
        <w:rPr>
          <w:rStyle w:val="CodingLanguage"/>
        </w:rPr>
      </w:pPr>
      <w:r w:rsidRPr="003C4A03">
        <w:rPr>
          <w:rStyle w:val="CodingLanguage"/>
        </w:rPr>
        <w:t xml:space="preserve">    </w:t>
      </w:r>
      <w:proofErr w:type="gramStart"/>
      <w:r w:rsidRPr="003C4A03">
        <w:rPr>
          <w:rStyle w:val="CodingLanguage"/>
        </w:rPr>
        <w:t>exit</w:t>
      </w:r>
      <w:proofErr w:type="gramEnd"/>
      <w:r w:rsidRPr="003C4A03">
        <w:rPr>
          <w:rStyle w:val="CodingLanguage"/>
        </w:rPr>
        <w:t xml:space="preserve"> 1</w:t>
      </w:r>
    </w:p>
    <w:p w14:paraId="134A2AF8" w14:textId="77777777" w:rsidR="003C4A03" w:rsidRPr="003C4A03" w:rsidRDefault="003C4A03" w:rsidP="003C4A03">
      <w:pPr>
        <w:pStyle w:val="Coding-Paragraphtight"/>
        <w:rPr>
          <w:rStyle w:val="CodingLanguage"/>
        </w:rPr>
      </w:pPr>
      <w:proofErr w:type="gramStart"/>
      <w:r w:rsidRPr="003C4A03">
        <w:rPr>
          <w:rStyle w:val="CodingLanguage"/>
        </w:rPr>
        <w:t>fi</w:t>
      </w:r>
      <w:proofErr w:type="gramEnd"/>
    </w:p>
    <w:p w14:paraId="1F5F2976" w14:textId="77777777" w:rsidR="003C4A03" w:rsidRPr="003C4A03" w:rsidRDefault="003C4A03" w:rsidP="003C4A03">
      <w:pPr>
        <w:pStyle w:val="Coding-Paragraphtight"/>
        <w:rPr>
          <w:rStyle w:val="CodingLanguage"/>
        </w:rPr>
      </w:pPr>
    </w:p>
    <w:p w14:paraId="20C664A4" w14:textId="77777777" w:rsidR="003C4A03" w:rsidRPr="003C4A03" w:rsidRDefault="003C4A03" w:rsidP="003C4A03">
      <w:pPr>
        <w:pStyle w:val="Coding-Paragraphtight"/>
        <w:rPr>
          <w:rStyle w:val="CodingLanguage"/>
        </w:rPr>
      </w:pPr>
      <w:proofErr w:type="gramStart"/>
      <w:r w:rsidRPr="003C4A03">
        <w:rPr>
          <w:rStyle w:val="CodingLanguage"/>
        </w:rPr>
        <w:t>function</w:t>
      </w:r>
      <w:proofErr w:type="gramEnd"/>
      <w:r w:rsidRPr="003C4A03">
        <w:rPr>
          <w:rStyle w:val="CodingLanguage"/>
        </w:rPr>
        <w:t xml:space="preserve"> </w:t>
      </w:r>
      <w:proofErr w:type="spellStart"/>
      <w:r w:rsidRPr="003C4A03">
        <w:rPr>
          <w:rStyle w:val="CodingLanguage"/>
        </w:rPr>
        <w:t>setupFSWrepo</w:t>
      </w:r>
      <w:proofErr w:type="spellEnd"/>
      <w:r w:rsidRPr="003C4A03">
        <w:rPr>
          <w:rStyle w:val="CodingLanguage"/>
        </w:rPr>
        <w:t xml:space="preserve"> {</w:t>
      </w:r>
    </w:p>
    <w:p w14:paraId="760FBA12" w14:textId="77777777" w:rsidR="003C4A03" w:rsidRPr="003C4A03" w:rsidRDefault="003C4A03" w:rsidP="003C4A03">
      <w:pPr>
        <w:pStyle w:val="Coding-Paragraphtight"/>
        <w:rPr>
          <w:rStyle w:val="CodingLanguage"/>
        </w:rPr>
      </w:pPr>
    </w:p>
    <w:p w14:paraId="54624437" w14:textId="77777777" w:rsidR="003C4A03" w:rsidRPr="003C4A03" w:rsidRDefault="003C4A03" w:rsidP="003C4A03">
      <w:pPr>
        <w:pStyle w:val="Coding-Paragraphtight"/>
        <w:rPr>
          <w:rStyle w:val="CodingLanguage"/>
        </w:rPr>
      </w:pPr>
      <w:proofErr w:type="gramStart"/>
      <w:r w:rsidRPr="003C4A03">
        <w:rPr>
          <w:rStyle w:val="CodingLanguage"/>
        </w:rPr>
        <w:t>rpm</w:t>
      </w:r>
      <w:proofErr w:type="gramEnd"/>
      <w:r w:rsidRPr="003C4A03">
        <w:rPr>
          <w:rStyle w:val="CodingLanguage"/>
        </w:rPr>
        <w:t xml:space="preserve"> -</w:t>
      </w:r>
      <w:proofErr w:type="spellStart"/>
      <w:r w:rsidRPr="003C4A03">
        <w:rPr>
          <w:rStyle w:val="CodingLanguage"/>
        </w:rPr>
        <w:t>qa</w:t>
      </w:r>
      <w:proofErr w:type="spellEnd"/>
      <w:r w:rsidRPr="003C4A03">
        <w:rPr>
          <w:rStyle w:val="CodingLanguage"/>
        </w:rPr>
        <w:t xml:space="preserve"> | grep "</w:t>
      </w:r>
      <w:proofErr w:type="spellStart"/>
      <w:r w:rsidRPr="003C4A03">
        <w:rPr>
          <w:rStyle w:val="CodingLanguage"/>
        </w:rPr>
        <w:t>hpe</w:t>
      </w:r>
      <w:proofErr w:type="spellEnd"/>
      <w:r w:rsidRPr="003C4A03">
        <w:rPr>
          <w:rStyle w:val="CodingLanguage"/>
        </w:rPr>
        <w:t>-foundation"</w:t>
      </w:r>
    </w:p>
    <w:p w14:paraId="58DFDF99" w14:textId="77777777" w:rsidR="003C4A03" w:rsidRPr="003C4A03" w:rsidRDefault="003C4A03" w:rsidP="003C4A03">
      <w:pPr>
        <w:pStyle w:val="Coding-Paragraphtight"/>
        <w:rPr>
          <w:rStyle w:val="CodingLanguage"/>
        </w:rPr>
      </w:pPr>
      <w:proofErr w:type="gramStart"/>
      <w:r w:rsidRPr="003C4A03">
        <w:rPr>
          <w:rStyle w:val="CodingLanguage"/>
        </w:rPr>
        <w:t>if</w:t>
      </w:r>
      <w:proofErr w:type="gramEnd"/>
      <w:r w:rsidRPr="003C4A03">
        <w:rPr>
          <w:rStyle w:val="CodingLanguage"/>
        </w:rPr>
        <w:t xml:space="preserve"> [ $? -</w:t>
      </w:r>
      <w:proofErr w:type="spellStart"/>
      <w:r w:rsidRPr="003C4A03">
        <w:rPr>
          <w:rStyle w:val="CodingLanguage"/>
        </w:rPr>
        <w:t>eq</w:t>
      </w:r>
      <w:proofErr w:type="spellEnd"/>
      <w:r w:rsidRPr="003C4A03">
        <w:rPr>
          <w:rStyle w:val="CodingLanguage"/>
        </w:rPr>
        <w:t xml:space="preserve"> </w:t>
      </w:r>
      <w:proofErr w:type="gramStart"/>
      <w:r w:rsidRPr="003C4A03">
        <w:rPr>
          <w:rStyle w:val="CodingLanguage"/>
        </w:rPr>
        <w:t>0 ]</w:t>
      </w:r>
      <w:proofErr w:type="gramEnd"/>
      <w:r w:rsidRPr="003C4A03">
        <w:rPr>
          <w:rStyle w:val="CodingLanguage"/>
        </w:rPr>
        <w:t>; then</w:t>
      </w:r>
    </w:p>
    <w:p w14:paraId="1F91E6D2"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"HPE Foundation Software is already installed !"</w:t>
      </w:r>
    </w:p>
    <w:p w14:paraId="3B50D1E4"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exit</w:t>
      </w:r>
      <w:proofErr w:type="gramEnd"/>
      <w:r w:rsidRPr="003C4A03">
        <w:rPr>
          <w:rStyle w:val="CodingLanguage"/>
        </w:rPr>
        <w:t xml:space="preserve"> 0</w:t>
      </w:r>
    </w:p>
    <w:p w14:paraId="2690FC3C" w14:textId="77777777" w:rsidR="003C4A03" w:rsidRPr="003C4A03" w:rsidRDefault="003C4A03" w:rsidP="003C4A03">
      <w:pPr>
        <w:pStyle w:val="Coding-Paragraphtight"/>
        <w:rPr>
          <w:rStyle w:val="CodingLanguage"/>
        </w:rPr>
      </w:pPr>
      <w:proofErr w:type="gramStart"/>
      <w:r w:rsidRPr="003C4A03">
        <w:rPr>
          <w:rStyle w:val="CodingLanguage"/>
        </w:rPr>
        <w:t>else</w:t>
      </w:r>
      <w:proofErr w:type="gramEnd"/>
      <w:r w:rsidRPr="003C4A03">
        <w:rPr>
          <w:rStyle w:val="CodingLanguage"/>
        </w:rPr>
        <w:tab/>
      </w:r>
    </w:p>
    <w:p w14:paraId="23294C8F"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"HPE Foundation Software is not yet installed !"</w:t>
      </w:r>
    </w:p>
    <w:p w14:paraId="026ADDB9" w14:textId="77777777" w:rsidR="003C4A03" w:rsidRPr="003C4A03" w:rsidRDefault="003C4A03" w:rsidP="003C4A03">
      <w:pPr>
        <w:pStyle w:val="Coding-Paragraphtight"/>
        <w:rPr>
          <w:rStyle w:val="CodingLanguage"/>
        </w:rPr>
      </w:pPr>
      <w:proofErr w:type="gramStart"/>
      <w:r w:rsidRPr="003C4A03">
        <w:rPr>
          <w:rStyle w:val="CodingLanguage"/>
        </w:rPr>
        <w:t>fi</w:t>
      </w:r>
      <w:proofErr w:type="gramEnd"/>
    </w:p>
    <w:p w14:paraId="58C8B887" w14:textId="77777777" w:rsidR="003C4A03" w:rsidRPr="003C4A03" w:rsidRDefault="003C4A03" w:rsidP="003C4A03">
      <w:pPr>
        <w:pStyle w:val="Coding-Paragraphtight"/>
        <w:rPr>
          <w:rStyle w:val="CodingLanguage"/>
        </w:rPr>
      </w:pPr>
    </w:p>
    <w:p w14:paraId="275C0756" w14:textId="77777777" w:rsidR="003C4A03" w:rsidRPr="003C4A03" w:rsidRDefault="003C4A03" w:rsidP="003C4A03">
      <w:pPr>
        <w:pStyle w:val="Coding-Paragraphtight"/>
        <w:rPr>
          <w:rStyle w:val="CodingLanguage"/>
        </w:rPr>
      </w:pPr>
      <w:proofErr w:type="gramStart"/>
      <w:r w:rsidRPr="003C4A03">
        <w:rPr>
          <w:rStyle w:val="CodingLanguage"/>
        </w:rPr>
        <w:t>ls</w:t>
      </w:r>
      <w:proofErr w:type="gramEnd"/>
      <w:r w:rsidRPr="003C4A03">
        <w:rPr>
          <w:rStyle w:val="CodingLanguage"/>
        </w:rPr>
        <w:t xml:space="preserve"> $TROVARES_POC_HOME/</w:t>
      </w:r>
      <w:proofErr w:type="spellStart"/>
      <w:r w:rsidRPr="003C4A03">
        <w:rPr>
          <w:rStyle w:val="CodingLanguage"/>
        </w:rPr>
        <w:t>hpefsw</w:t>
      </w:r>
      <w:proofErr w:type="spellEnd"/>
      <w:r w:rsidRPr="003C4A03">
        <w:rPr>
          <w:rStyle w:val="CodingLanguage"/>
        </w:rPr>
        <w:t>/</w:t>
      </w:r>
      <w:proofErr w:type="spellStart"/>
      <w:r w:rsidRPr="003C4A03">
        <w:rPr>
          <w:rStyle w:val="CodingLanguage"/>
        </w:rPr>
        <w:t>hpe</w:t>
      </w:r>
      <w:proofErr w:type="spellEnd"/>
      <w:r w:rsidRPr="003C4A03">
        <w:rPr>
          <w:rStyle w:val="CodingLanguage"/>
        </w:rPr>
        <w:t>-foundation*.</w:t>
      </w:r>
      <w:proofErr w:type="spellStart"/>
      <w:r w:rsidRPr="003C4A03">
        <w:rPr>
          <w:rStyle w:val="CodingLanguage"/>
        </w:rPr>
        <w:t>iso</w:t>
      </w:r>
      <w:proofErr w:type="spellEnd"/>
      <w:r w:rsidRPr="003C4A03">
        <w:rPr>
          <w:rStyle w:val="CodingLanguage"/>
        </w:rPr>
        <w:t xml:space="preserve"> &gt;/dev/null 2&gt;&amp;1</w:t>
      </w:r>
    </w:p>
    <w:p w14:paraId="10923521" w14:textId="77777777" w:rsidR="003C4A03" w:rsidRPr="003C4A03" w:rsidRDefault="003C4A03" w:rsidP="003C4A03">
      <w:pPr>
        <w:pStyle w:val="Coding-Paragraphtight"/>
        <w:rPr>
          <w:rStyle w:val="CodingLanguage"/>
        </w:rPr>
      </w:pPr>
      <w:proofErr w:type="gramStart"/>
      <w:r w:rsidRPr="003C4A03">
        <w:rPr>
          <w:rStyle w:val="CodingLanguage"/>
        </w:rPr>
        <w:t>if</w:t>
      </w:r>
      <w:proofErr w:type="gramEnd"/>
      <w:r w:rsidRPr="003C4A03">
        <w:rPr>
          <w:rStyle w:val="CodingLanguage"/>
        </w:rPr>
        <w:t xml:space="preserve"> [ $? -ne </w:t>
      </w:r>
      <w:proofErr w:type="gramStart"/>
      <w:r w:rsidRPr="003C4A03">
        <w:rPr>
          <w:rStyle w:val="CodingLanguage"/>
        </w:rPr>
        <w:t>0 ]</w:t>
      </w:r>
      <w:proofErr w:type="gramEnd"/>
      <w:r w:rsidRPr="003C4A03">
        <w:rPr>
          <w:rStyle w:val="CodingLanguage"/>
        </w:rPr>
        <w:t>; then</w:t>
      </w:r>
    </w:p>
    <w:p w14:paraId="540CE005"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"Trying to install now, but could not find HPE Foundation Software ISO at $TROVARES_POC_HOME/</w:t>
      </w:r>
      <w:proofErr w:type="spellStart"/>
      <w:r w:rsidRPr="003C4A03">
        <w:rPr>
          <w:rStyle w:val="CodingLanguage"/>
        </w:rPr>
        <w:t>hpefsw</w:t>
      </w:r>
      <w:proofErr w:type="spellEnd"/>
      <w:r w:rsidRPr="003C4A03">
        <w:rPr>
          <w:rStyle w:val="CodingLanguage"/>
        </w:rPr>
        <w:t>/. Please perform the following steps:"</w:t>
      </w:r>
    </w:p>
    <w:p w14:paraId="0CFB0007"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"1) Please download sdflex_trovares_POC.tgz file from ftp location mentioned in the Cookbook."</w:t>
      </w:r>
    </w:p>
    <w:p w14:paraId="143CC8B7"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"2) </w:t>
      </w:r>
      <w:proofErr w:type="spellStart"/>
      <w:r w:rsidRPr="003C4A03">
        <w:rPr>
          <w:rStyle w:val="CodingLanguage"/>
        </w:rPr>
        <w:t>Untar</w:t>
      </w:r>
      <w:proofErr w:type="spellEnd"/>
      <w:r w:rsidRPr="003C4A03">
        <w:rPr>
          <w:rStyle w:val="CodingLanguage"/>
        </w:rPr>
        <w:t xml:space="preserve"> it using 'tar </w:t>
      </w:r>
      <w:proofErr w:type="spellStart"/>
      <w:r w:rsidRPr="003C4A03">
        <w:rPr>
          <w:rStyle w:val="CodingLanguage"/>
        </w:rPr>
        <w:t>xvzf</w:t>
      </w:r>
      <w:proofErr w:type="spellEnd"/>
      <w:r w:rsidRPr="003C4A03">
        <w:rPr>
          <w:rStyle w:val="CodingLanguage"/>
        </w:rPr>
        <w:t xml:space="preserve"> sdflex_trovares_POC.tgz' as root user."</w:t>
      </w:r>
    </w:p>
    <w:p w14:paraId="7AECC27C"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"3) Update TROVARES_POC_HOME parameter in system_prereq.sh"</w:t>
      </w:r>
    </w:p>
    <w:p w14:paraId="67EDFD1D"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"3) Finally re-run the script with '-f' option."</w:t>
      </w:r>
    </w:p>
    <w:p w14:paraId="30143B4C"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 "</w:t>
      </w:r>
    </w:p>
    <w:p w14:paraId="13338C75"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exit</w:t>
      </w:r>
      <w:proofErr w:type="gramEnd"/>
      <w:r w:rsidRPr="003C4A03">
        <w:rPr>
          <w:rStyle w:val="CodingLanguage"/>
        </w:rPr>
        <w:t xml:space="preserve"> 1</w:t>
      </w:r>
    </w:p>
    <w:p w14:paraId="3BA020AC" w14:textId="77777777" w:rsidR="003C4A03" w:rsidRPr="003C4A03" w:rsidRDefault="003C4A03" w:rsidP="003C4A03">
      <w:pPr>
        <w:pStyle w:val="Coding-Paragraphtight"/>
        <w:rPr>
          <w:rStyle w:val="CodingLanguage"/>
        </w:rPr>
      </w:pPr>
      <w:proofErr w:type="gramStart"/>
      <w:r w:rsidRPr="003C4A03">
        <w:rPr>
          <w:rStyle w:val="CodingLanguage"/>
        </w:rPr>
        <w:t>else</w:t>
      </w:r>
      <w:proofErr w:type="gramEnd"/>
      <w:r w:rsidRPr="003C4A03">
        <w:rPr>
          <w:rStyle w:val="CodingLanguage"/>
        </w:rPr>
        <w:tab/>
      </w:r>
    </w:p>
    <w:p w14:paraId="09123ADB"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"Found `ls $TROVARES_POC_HOME/</w:t>
      </w:r>
      <w:proofErr w:type="spellStart"/>
      <w:r w:rsidRPr="003C4A03">
        <w:rPr>
          <w:rStyle w:val="CodingLanguage"/>
        </w:rPr>
        <w:t>hpefsw</w:t>
      </w:r>
      <w:proofErr w:type="spellEnd"/>
      <w:r w:rsidRPr="003C4A03">
        <w:rPr>
          <w:rStyle w:val="CodingLanguage"/>
        </w:rPr>
        <w:t>/</w:t>
      </w:r>
      <w:proofErr w:type="spellStart"/>
      <w:r w:rsidRPr="003C4A03">
        <w:rPr>
          <w:rStyle w:val="CodingLanguage"/>
        </w:rPr>
        <w:t>hpe</w:t>
      </w:r>
      <w:proofErr w:type="spellEnd"/>
      <w:r w:rsidRPr="003C4A03">
        <w:rPr>
          <w:rStyle w:val="CodingLanguage"/>
        </w:rPr>
        <w:t>-foundation*.</w:t>
      </w:r>
      <w:proofErr w:type="spellStart"/>
      <w:r w:rsidRPr="003C4A03">
        <w:rPr>
          <w:rStyle w:val="CodingLanguage"/>
        </w:rPr>
        <w:t>iso</w:t>
      </w:r>
      <w:proofErr w:type="spellEnd"/>
      <w:r w:rsidRPr="003C4A03">
        <w:rPr>
          <w:rStyle w:val="CodingLanguage"/>
        </w:rPr>
        <w:t>`"</w:t>
      </w:r>
    </w:p>
    <w:p w14:paraId="1B68AB44"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"Creating directory $HPEFS_MNT_DIR, if it does not exist already"</w:t>
      </w:r>
    </w:p>
    <w:p w14:paraId="197F2307" w14:textId="77777777" w:rsidR="003C4A03" w:rsidRPr="003C4A03" w:rsidRDefault="003C4A03" w:rsidP="003C4A03">
      <w:pPr>
        <w:pStyle w:val="Coding-Paragraphtight"/>
        <w:rPr>
          <w:rStyle w:val="CodingLanguage"/>
        </w:rPr>
      </w:pPr>
      <w:r w:rsidRPr="003C4A03">
        <w:rPr>
          <w:rStyle w:val="CodingLanguage"/>
        </w:rPr>
        <w:tab/>
      </w:r>
      <w:proofErr w:type="spellStart"/>
      <w:proofErr w:type="gramStart"/>
      <w:r w:rsidRPr="003C4A03">
        <w:rPr>
          <w:rStyle w:val="CodingLanguage"/>
        </w:rPr>
        <w:t>mkdir</w:t>
      </w:r>
      <w:proofErr w:type="spellEnd"/>
      <w:proofErr w:type="gramEnd"/>
      <w:r w:rsidRPr="003C4A03">
        <w:rPr>
          <w:rStyle w:val="CodingLanguage"/>
        </w:rPr>
        <w:t xml:space="preserve"> $HPEFS_MNT_DIR &gt;/dev/null 2&gt;&amp;1  </w:t>
      </w:r>
    </w:p>
    <w:p w14:paraId="3D6F766B"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"Mounting `ls $TROVARES_POC_HOME/</w:t>
      </w:r>
      <w:proofErr w:type="spellStart"/>
      <w:r w:rsidRPr="003C4A03">
        <w:rPr>
          <w:rStyle w:val="CodingLanguage"/>
        </w:rPr>
        <w:t>hpefsw</w:t>
      </w:r>
      <w:proofErr w:type="spellEnd"/>
      <w:r w:rsidRPr="003C4A03">
        <w:rPr>
          <w:rStyle w:val="CodingLanguage"/>
        </w:rPr>
        <w:t>/</w:t>
      </w:r>
      <w:proofErr w:type="spellStart"/>
      <w:r w:rsidRPr="003C4A03">
        <w:rPr>
          <w:rStyle w:val="CodingLanguage"/>
        </w:rPr>
        <w:t>hpe</w:t>
      </w:r>
      <w:proofErr w:type="spellEnd"/>
      <w:r w:rsidRPr="003C4A03">
        <w:rPr>
          <w:rStyle w:val="CodingLanguage"/>
        </w:rPr>
        <w:t>-foundation*.</w:t>
      </w:r>
      <w:proofErr w:type="spellStart"/>
      <w:r w:rsidRPr="003C4A03">
        <w:rPr>
          <w:rStyle w:val="CodingLanguage"/>
        </w:rPr>
        <w:t>iso</w:t>
      </w:r>
      <w:proofErr w:type="spellEnd"/>
      <w:r w:rsidRPr="003C4A03">
        <w:rPr>
          <w:rStyle w:val="CodingLanguage"/>
        </w:rPr>
        <w:t>` on $HPEFS_MNT_DIR"</w:t>
      </w:r>
    </w:p>
    <w:p w14:paraId="781ECD85"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mount</w:t>
      </w:r>
      <w:proofErr w:type="gramEnd"/>
      <w:r w:rsidRPr="003C4A03">
        <w:rPr>
          <w:rStyle w:val="CodingLanguage"/>
        </w:rPr>
        <w:t xml:space="preserve"> -t iso9660 -</w:t>
      </w:r>
      <w:proofErr w:type="spellStart"/>
      <w:r w:rsidRPr="003C4A03">
        <w:rPr>
          <w:rStyle w:val="CodingLanguage"/>
        </w:rPr>
        <w:t>ro</w:t>
      </w:r>
      <w:proofErr w:type="spellEnd"/>
      <w:r w:rsidRPr="003C4A03">
        <w:rPr>
          <w:rStyle w:val="CodingLanguage"/>
        </w:rPr>
        <w:t xml:space="preserve"> loop `ls $TROVARES_POC_HOME/</w:t>
      </w:r>
      <w:proofErr w:type="spellStart"/>
      <w:r w:rsidRPr="003C4A03">
        <w:rPr>
          <w:rStyle w:val="CodingLanguage"/>
        </w:rPr>
        <w:t>hpefsw</w:t>
      </w:r>
      <w:proofErr w:type="spellEnd"/>
      <w:r w:rsidRPr="003C4A03">
        <w:rPr>
          <w:rStyle w:val="CodingLanguage"/>
        </w:rPr>
        <w:t>/</w:t>
      </w:r>
      <w:proofErr w:type="spellStart"/>
      <w:r w:rsidRPr="003C4A03">
        <w:rPr>
          <w:rStyle w:val="CodingLanguage"/>
        </w:rPr>
        <w:t>hpe</w:t>
      </w:r>
      <w:proofErr w:type="spellEnd"/>
      <w:r w:rsidRPr="003C4A03">
        <w:rPr>
          <w:rStyle w:val="CodingLanguage"/>
        </w:rPr>
        <w:t>-foundation*.</w:t>
      </w:r>
      <w:proofErr w:type="spellStart"/>
      <w:r w:rsidRPr="003C4A03">
        <w:rPr>
          <w:rStyle w:val="CodingLanguage"/>
        </w:rPr>
        <w:t>iso</w:t>
      </w:r>
      <w:proofErr w:type="spellEnd"/>
      <w:r w:rsidRPr="003C4A03">
        <w:rPr>
          <w:rStyle w:val="CodingLanguage"/>
        </w:rPr>
        <w:t>` $HPEFS_MNT_DIR</w:t>
      </w:r>
    </w:p>
    <w:p w14:paraId="50BF61AC" w14:textId="77777777" w:rsidR="003C4A03" w:rsidRPr="003C4A03" w:rsidRDefault="003C4A03" w:rsidP="003C4A03">
      <w:pPr>
        <w:pStyle w:val="Coding-Paragraphtight"/>
        <w:rPr>
          <w:rStyle w:val="CodingLanguage"/>
        </w:rPr>
      </w:pPr>
      <w:proofErr w:type="gramStart"/>
      <w:r w:rsidRPr="003C4A03">
        <w:rPr>
          <w:rStyle w:val="CodingLanguage"/>
        </w:rPr>
        <w:t>fi</w:t>
      </w:r>
      <w:proofErr w:type="gramEnd"/>
    </w:p>
    <w:p w14:paraId="5912F526" w14:textId="77777777" w:rsidR="003C4A03" w:rsidRPr="003C4A03" w:rsidRDefault="003C4A03" w:rsidP="003C4A03">
      <w:pPr>
        <w:pStyle w:val="Coding-Paragraphtight"/>
        <w:rPr>
          <w:rStyle w:val="CodingLanguage"/>
        </w:rPr>
      </w:pPr>
    </w:p>
    <w:p w14:paraId="4753A1B3" w14:textId="77777777" w:rsidR="003C4A03" w:rsidRPr="003C4A03" w:rsidRDefault="003C4A03" w:rsidP="003C4A03">
      <w:pPr>
        <w:pStyle w:val="Coding-Paragraphtight"/>
        <w:rPr>
          <w:rStyle w:val="CodingLanguage"/>
        </w:rPr>
      </w:pPr>
    </w:p>
    <w:p w14:paraId="6E6F2345"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"Creating HPE Foundation Software Repo.."</w:t>
      </w:r>
    </w:p>
    <w:p w14:paraId="38A906B4" w14:textId="77777777" w:rsidR="003C4A03" w:rsidRPr="003C4A03" w:rsidRDefault="003C4A03" w:rsidP="003C4A03">
      <w:pPr>
        <w:pStyle w:val="Coding-Paragraphtight"/>
        <w:rPr>
          <w:rStyle w:val="CodingLanguage"/>
        </w:rPr>
      </w:pPr>
      <w:proofErr w:type="gramStart"/>
      <w:r w:rsidRPr="003C4A03">
        <w:rPr>
          <w:rStyle w:val="CodingLanguage"/>
        </w:rPr>
        <w:t>cat</w:t>
      </w:r>
      <w:proofErr w:type="gramEnd"/>
      <w:r w:rsidRPr="003C4A03">
        <w:rPr>
          <w:rStyle w:val="CodingLanguage"/>
        </w:rPr>
        <w:t xml:space="preserve"> &lt;&lt; EOF &gt; /etc/</w:t>
      </w:r>
      <w:proofErr w:type="spellStart"/>
      <w:r w:rsidRPr="003C4A03">
        <w:rPr>
          <w:rStyle w:val="CodingLanguage"/>
        </w:rPr>
        <w:t>yum.repos.d</w:t>
      </w:r>
      <w:proofErr w:type="spellEnd"/>
      <w:r w:rsidRPr="003C4A03">
        <w:rPr>
          <w:rStyle w:val="CodingLanguage"/>
        </w:rPr>
        <w:t>/</w:t>
      </w:r>
      <w:proofErr w:type="spellStart"/>
      <w:r w:rsidRPr="003C4A03">
        <w:rPr>
          <w:rStyle w:val="CodingLanguage"/>
        </w:rPr>
        <w:t>hpefsw.repo</w:t>
      </w:r>
      <w:proofErr w:type="spellEnd"/>
    </w:p>
    <w:p w14:paraId="4772EBF3" w14:textId="77777777" w:rsidR="003C4A03" w:rsidRPr="003C4A03" w:rsidRDefault="003C4A03" w:rsidP="003C4A03">
      <w:pPr>
        <w:pStyle w:val="Coding-Paragraphtight"/>
        <w:rPr>
          <w:rStyle w:val="CodingLanguage"/>
        </w:rPr>
      </w:pPr>
      <w:r w:rsidRPr="003C4A03">
        <w:rPr>
          <w:rStyle w:val="CodingLanguage"/>
        </w:rPr>
        <w:t>[</w:t>
      </w:r>
      <w:proofErr w:type="spellStart"/>
      <w:proofErr w:type="gramStart"/>
      <w:r w:rsidRPr="003C4A03">
        <w:rPr>
          <w:rStyle w:val="CodingLanguage"/>
        </w:rPr>
        <w:t>hpefsw</w:t>
      </w:r>
      <w:proofErr w:type="spellEnd"/>
      <w:proofErr w:type="gramEnd"/>
      <w:r w:rsidRPr="003C4A03">
        <w:rPr>
          <w:rStyle w:val="CodingLanguage"/>
        </w:rPr>
        <w:t>]</w:t>
      </w:r>
    </w:p>
    <w:p w14:paraId="1ED2AAD6" w14:textId="77777777" w:rsidR="003C4A03" w:rsidRPr="003C4A03" w:rsidRDefault="003C4A03" w:rsidP="003C4A03">
      <w:pPr>
        <w:pStyle w:val="Coding-Paragraphtight"/>
        <w:rPr>
          <w:rStyle w:val="CodingLanguage"/>
        </w:rPr>
      </w:pPr>
      <w:proofErr w:type="gramStart"/>
      <w:r w:rsidRPr="003C4A03">
        <w:rPr>
          <w:rStyle w:val="CodingLanguage"/>
        </w:rPr>
        <w:t>name=</w:t>
      </w:r>
      <w:proofErr w:type="gramEnd"/>
      <w:r w:rsidRPr="003C4A03">
        <w:rPr>
          <w:rStyle w:val="CodingLanguage"/>
        </w:rPr>
        <w:t>HPE Foundation Software - Trovares Setup</w:t>
      </w:r>
    </w:p>
    <w:p w14:paraId="12F09A41" w14:textId="77777777" w:rsidR="003C4A03" w:rsidRPr="003C4A03" w:rsidRDefault="003C4A03" w:rsidP="003C4A03">
      <w:pPr>
        <w:pStyle w:val="Coding-Paragraphtight"/>
        <w:rPr>
          <w:rStyle w:val="CodingLanguage"/>
        </w:rPr>
      </w:pPr>
      <w:proofErr w:type="gramStart"/>
      <w:r w:rsidRPr="003C4A03">
        <w:rPr>
          <w:rStyle w:val="CodingLanguage"/>
        </w:rPr>
        <w:t>baseurl=</w:t>
      </w:r>
      <w:proofErr w:type="gramEnd"/>
      <w:r w:rsidRPr="003C4A03">
        <w:rPr>
          <w:rStyle w:val="CodingLanguage"/>
        </w:rPr>
        <w:t>file://`echo $HPEFS_MNT_DIR`/RPMS</w:t>
      </w:r>
    </w:p>
    <w:p w14:paraId="335A602B" w14:textId="77777777" w:rsidR="003C4A03" w:rsidRPr="003C4A03" w:rsidRDefault="003C4A03" w:rsidP="003C4A03">
      <w:pPr>
        <w:pStyle w:val="Coding-Paragraphtight"/>
        <w:rPr>
          <w:rStyle w:val="CodingLanguage"/>
        </w:rPr>
      </w:pPr>
      <w:proofErr w:type="gramStart"/>
      <w:r w:rsidRPr="003C4A03">
        <w:rPr>
          <w:rStyle w:val="CodingLanguage"/>
        </w:rPr>
        <w:t>enabled=</w:t>
      </w:r>
      <w:proofErr w:type="gramEnd"/>
      <w:r w:rsidRPr="003C4A03">
        <w:rPr>
          <w:rStyle w:val="CodingLanguage"/>
        </w:rPr>
        <w:t>1</w:t>
      </w:r>
    </w:p>
    <w:p w14:paraId="2D282013" w14:textId="77777777" w:rsidR="003C4A03" w:rsidRPr="003C4A03" w:rsidRDefault="003C4A03" w:rsidP="003C4A03">
      <w:pPr>
        <w:pStyle w:val="Coding-Paragraphtight"/>
        <w:rPr>
          <w:rStyle w:val="CodingLanguage"/>
        </w:rPr>
      </w:pPr>
      <w:proofErr w:type="spellStart"/>
      <w:proofErr w:type="gramStart"/>
      <w:r w:rsidRPr="003C4A03">
        <w:rPr>
          <w:rStyle w:val="CodingLanguage"/>
        </w:rPr>
        <w:t>gpgcheck</w:t>
      </w:r>
      <w:proofErr w:type="spellEnd"/>
      <w:r w:rsidRPr="003C4A03">
        <w:rPr>
          <w:rStyle w:val="CodingLanguage"/>
        </w:rPr>
        <w:t>=</w:t>
      </w:r>
      <w:proofErr w:type="gramEnd"/>
      <w:r w:rsidRPr="003C4A03">
        <w:rPr>
          <w:rStyle w:val="CodingLanguage"/>
        </w:rPr>
        <w:t>0</w:t>
      </w:r>
    </w:p>
    <w:p w14:paraId="77633332" w14:textId="77777777" w:rsidR="003C4A03" w:rsidRPr="003C4A03" w:rsidRDefault="003C4A03" w:rsidP="003C4A03">
      <w:pPr>
        <w:pStyle w:val="Coding-Paragraphtight"/>
        <w:rPr>
          <w:rStyle w:val="CodingLanguage"/>
        </w:rPr>
      </w:pPr>
      <w:proofErr w:type="spellStart"/>
      <w:proofErr w:type="gramStart"/>
      <w:r w:rsidRPr="003C4A03">
        <w:rPr>
          <w:rStyle w:val="CodingLanguage"/>
        </w:rPr>
        <w:t>gpgkey</w:t>
      </w:r>
      <w:proofErr w:type="spellEnd"/>
      <w:r w:rsidRPr="003C4A03">
        <w:rPr>
          <w:rStyle w:val="CodingLanguage"/>
        </w:rPr>
        <w:t>=</w:t>
      </w:r>
      <w:proofErr w:type="gramEnd"/>
      <w:r w:rsidRPr="003C4A03">
        <w:rPr>
          <w:rStyle w:val="CodingLanguage"/>
        </w:rPr>
        <w:t>file://`echo $HPEFS_MNT_DIR`/RPM-GPG-KEY-</w:t>
      </w:r>
      <w:proofErr w:type="spellStart"/>
      <w:r w:rsidRPr="003C4A03">
        <w:rPr>
          <w:rStyle w:val="CodingLanguage"/>
        </w:rPr>
        <w:t>hpe</w:t>
      </w:r>
      <w:proofErr w:type="spellEnd"/>
      <w:r w:rsidRPr="003C4A03">
        <w:rPr>
          <w:rStyle w:val="CodingLanguage"/>
        </w:rPr>
        <w:t xml:space="preserve"> file://`echo $HPEFS_MNT_DIR`/RPM-GPG-KEY-</w:t>
      </w:r>
      <w:proofErr w:type="spellStart"/>
      <w:r w:rsidRPr="003C4A03">
        <w:rPr>
          <w:rStyle w:val="CodingLanguage"/>
        </w:rPr>
        <w:t>sgi</w:t>
      </w:r>
      <w:proofErr w:type="spellEnd"/>
    </w:p>
    <w:p w14:paraId="33AFEB24" w14:textId="77777777" w:rsidR="003C4A03" w:rsidRPr="003C4A03" w:rsidRDefault="003C4A03" w:rsidP="003C4A03">
      <w:pPr>
        <w:pStyle w:val="Coding-Paragraphtight"/>
        <w:rPr>
          <w:rStyle w:val="CodingLanguage"/>
        </w:rPr>
      </w:pPr>
      <w:r w:rsidRPr="003C4A03">
        <w:rPr>
          <w:rStyle w:val="CodingLanguage"/>
        </w:rPr>
        <w:t>EOF</w:t>
      </w:r>
    </w:p>
    <w:p w14:paraId="7EDCA628" w14:textId="77777777" w:rsidR="003C4A03" w:rsidRPr="003C4A03" w:rsidRDefault="003C4A03" w:rsidP="003C4A03">
      <w:pPr>
        <w:pStyle w:val="Coding-Paragraphtight"/>
        <w:rPr>
          <w:rStyle w:val="CodingLanguage"/>
        </w:rPr>
      </w:pPr>
    </w:p>
    <w:p w14:paraId="71DF43D0" w14:textId="77777777" w:rsidR="003C4A03" w:rsidRPr="003C4A03" w:rsidRDefault="003C4A03" w:rsidP="003C4A03">
      <w:pPr>
        <w:pStyle w:val="Coding-Paragraphtight"/>
        <w:rPr>
          <w:rStyle w:val="CodingLanguage"/>
        </w:rPr>
      </w:pPr>
      <w:r w:rsidRPr="003C4A03">
        <w:rPr>
          <w:rStyle w:val="CodingLanguage"/>
        </w:rPr>
        <w:t xml:space="preserve"># </w:t>
      </w:r>
      <w:proofErr w:type="gramStart"/>
      <w:r w:rsidRPr="003C4A03">
        <w:rPr>
          <w:rStyle w:val="CodingLanguage"/>
        </w:rPr>
        <w:t>yum</w:t>
      </w:r>
      <w:proofErr w:type="gramEnd"/>
      <w:r w:rsidRPr="003C4A03">
        <w:rPr>
          <w:rStyle w:val="CodingLanguage"/>
        </w:rPr>
        <w:t xml:space="preserve"> </w:t>
      </w:r>
      <w:proofErr w:type="spellStart"/>
      <w:r w:rsidRPr="003C4A03">
        <w:rPr>
          <w:rStyle w:val="CodingLanguage"/>
        </w:rPr>
        <w:t>repolist</w:t>
      </w:r>
      <w:proofErr w:type="spellEnd"/>
      <w:r w:rsidRPr="003C4A03">
        <w:rPr>
          <w:rStyle w:val="CodingLanguage"/>
        </w:rPr>
        <w:t xml:space="preserve"> </w:t>
      </w:r>
    </w:p>
    <w:p w14:paraId="1D39895C" w14:textId="77777777" w:rsidR="003C4A03" w:rsidRPr="003C4A03" w:rsidRDefault="003C4A03" w:rsidP="003C4A03">
      <w:pPr>
        <w:pStyle w:val="Coding-Paragraphtight"/>
        <w:rPr>
          <w:rStyle w:val="CodingLanguage"/>
        </w:rPr>
      </w:pPr>
    </w:p>
    <w:p w14:paraId="43575F92" w14:textId="77777777" w:rsidR="003C4A03" w:rsidRPr="003C4A03" w:rsidRDefault="003C4A03" w:rsidP="003C4A03">
      <w:pPr>
        <w:pStyle w:val="Coding-Paragraphtight"/>
        <w:rPr>
          <w:rStyle w:val="CodingLanguage"/>
        </w:rPr>
      </w:pPr>
      <w:r w:rsidRPr="003C4A03">
        <w:rPr>
          <w:rStyle w:val="CodingLanguage"/>
        </w:rPr>
        <w:t>}</w:t>
      </w:r>
    </w:p>
    <w:p w14:paraId="09FA3304" w14:textId="77777777" w:rsidR="003C4A03" w:rsidRPr="003C4A03" w:rsidRDefault="003C4A03" w:rsidP="003C4A03">
      <w:pPr>
        <w:pStyle w:val="Coding-Paragraphtight"/>
        <w:rPr>
          <w:rStyle w:val="CodingLanguage"/>
        </w:rPr>
      </w:pPr>
    </w:p>
    <w:p w14:paraId="5E83E529" w14:textId="77777777" w:rsidR="003C4A03" w:rsidRPr="003C4A03" w:rsidRDefault="003C4A03" w:rsidP="003C4A03">
      <w:pPr>
        <w:pStyle w:val="Coding-Paragraphtight"/>
        <w:rPr>
          <w:rStyle w:val="CodingLanguage"/>
        </w:rPr>
      </w:pPr>
      <w:proofErr w:type="gramStart"/>
      <w:r w:rsidRPr="003C4A03">
        <w:rPr>
          <w:rStyle w:val="CodingLanguage"/>
        </w:rPr>
        <w:t>function</w:t>
      </w:r>
      <w:proofErr w:type="gramEnd"/>
      <w:r w:rsidRPr="003C4A03">
        <w:rPr>
          <w:rStyle w:val="CodingLanguage"/>
        </w:rPr>
        <w:t xml:space="preserve"> </w:t>
      </w:r>
      <w:proofErr w:type="spellStart"/>
      <w:r w:rsidRPr="003C4A03">
        <w:rPr>
          <w:rStyle w:val="CodingLanguage"/>
        </w:rPr>
        <w:t>installFSW</w:t>
      </w:r>
      <w:proofErr w:type="spellEnd"/>
      <w:r w:rsidRPr="003C4A03">
        <w:rPr>
          <w:rStyle w:val="CodingLanguage"/>
        </w:rPr>
        <w:t xml:space="preserve"> {</w:t>
      </w:r>
    </w:p>
    <w:p w14:paraId="04FB4564" w14:textId="77777777" w:rsidR="003C4A03" w:rsidRPr="003C4A03" w:rsidRDefault="003C4A03" w:rsidP="003C4A03">
      <w:pPr>
        <w:pStyle w:val="Coding-Paragraphtight"/>
        <w:rPr>
          <w:rStyle w:val="CodingLanguage"/>
        </w:rPr>
      </w:pPr>
    </w:p>
    <w:p w14:paraId="36A1CB98"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'Installing HPE Foundation Software: yum </w:t>
      </w:r>
      <w:proofErr w:type="spellStart"/>
      <w:r w:rsidRPr="003C4A03">
        <w:rPr>
          <w:rStyle w:val="CodingLanguage"/>
        </w:rPr>
        <w:t>groupinstall</w:t>
      </w:r>
      <w:proofErr w:type="spellEnd"/>
      <w:r w:rsidRPr="003C4A03">
        <w:rPr>
          <w:rStyle w:val="CodingLanguage"/>
        </w:rPr>
        <w:t xml:space="preserve"> "HPE Foundation Software" -y'</w:t>
      </w:r>
    </w:p>
    <w:p w14:paraId="780C5DE2" w14:textId="77777777" w:rsidR="003C4A03" w:rsidRPr="003C4A03" w:rsidRDefault="003C4A03" w:rsidP="003C4A03">
      <w:pPr>
        <w:pStyle w:val="Coding-Paragraphtight"/>
        <w:rPr>
          <w:rStyle w:val="CodingLanguage"/>
        </w:rPr>
      </w:pPr>
      <w:proofErr w:type="gramStart"/>
      <w:r w:rsidRPr="003C4A03">
        <w:rPr>
          <w:rStyle w:val="CodingLanguage"/>
        </w:rPr>
        <w:t>yum</w:t>
      </w:r>
      <w:proofErr w:type="gramEnd"/>
      <w:r w:rsidRPr="003C4A03">
        <w:rPr>
          <w:rStyle w:val="CodingLanguage"/>
        </w:rPr>
        <w:t xml:space="preserve"> </w:t>
      </w:r>
      <w:proofErr w:type="spellStart"/>
      <w:r w:rsidRPr="003C4A03">
        <w:rPr>
          <w:rStyle w:val="CodingLanguage"/>
        </w:rPr>
        <w:t>groupinstall</w:t>
      </w:r>
      <w:proofErr w:type="spellEnd"/>
      <w:r w:rsidRPr="003C4A03">
        <w:rPr>
          <w:rStyle w:val="CodingLanguage"/>
        </w:rPr>
        <w:t xml:space="preserve"> "HPE Foundation Software" -y</w:t>
      </w:r>
    </w:p>
    <w:p w14:paraId="0D7A94E0" w14:textId="77777777" w:rsidR="003C4A03" w:rsidRPr="003C4A03" w:rsidRDefault="003C4A03" w:rsidP="003C4A03">
      <w:pPr>
        <w:pStyle w:val="Coding-Paragraphtight"/>
        <w:rPr>
          <w:rStyle w:val="CodingLanguage"/>
        </w:rPr>
      </w:pPr>
      <w:proofErr w:type="gramStart"/>
      <w:r w:rsidRPr="003C4A03">
        <w:rPr>
          <w:rStyle w:val="CodingLanguage"/>
        </w:rPr>
        <w:t>if</w:t>
      </w:r>
      <w:proofErr w:type="gramEnd"/>
      <w:r w:rsidRPr="003C4A03">
        <w:rPr>
          <w:rStyle w:val="CodingLanguage"/>
        </w:rPr>
        <w:t xml:space="preserve"> [ $? -ne </w:t>
      </w:r>
      <w:proofErr w:type="gramStart"/>
      <w:r w:rsidRPr="003C4A03">
        <w:rPr>
          <w:rStyle w:val="CodingLanguage"/>
        </w:rPr>
        <w:t>0 ]</w:t>
      </w:r>
      <w:proofErr w:type="gramEnd"/>
      <w:r w:rsidRPr="003C4A03">
        <w:rPr>
          <w:rStyle w:val="CodingLanguage"/>
        </w:rPr>
        <w:t>; then</w:t>
      </w:r>
    </w:p>
    <w:p w14:paraId="32AE0CE6"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w:t>
      </w:r>
    </w:p>
    <w:p w14:paraId="5A319DE2"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w:t>
      </w:r>
    </w:p>
    <w:p w14:paraId="3C82C822"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'WARNING: Installation failed'</w:t>
      </w:r>
    </w:p>
    <w:p w14:paraId="0044A2D0"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'NOTE: yum </w:t>
      </w:r>
      <w:proofErr w:type="spellStart"/>
      <w:r w:rsidRPr="003C4A03">
        <w:rPr>
          <w:rStyle w:val="CodingLanguage"/>
        </w:rPr>
        <w:t>groupinstall</w:t>
      </w:r>
      <w:proofErr w:type="spellEnd"/>
      <w:r w:rsidRPr="003C4A03">
        <w:rPr>
          <w:rStyle w:val="CodingLanguage"/>
        </w:rPr>
        <w:t xml:space="preserve"> "HPE Foundation Software" failed. Please check manually.'</w:t>
      </w:r>
    </w:p>
    <w:p w14:paraId="6426AC99"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'NOTE: HPE Foundation software has dependency on many RPMs located in RHEL OS image.' </w:t>
      </w:r>
    </w:p>
    <w:p w14:paraId="3AB85BC6"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"Please configure yum repo for the RHEL OS and re-try."</w:t>
      </w:r>
    </w:p>
    <w:p w14:paraId="4DA59C43"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w:t>
      </w:r>
    </w:p>
    <w:p w14:paraId="65688E4E"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'For example: Configure OS repo using ISO image as shown below and re-try.'</w:t>
      </w:r>
    </w:p>
    <w:p w14:paraId="7728299D" w14:textId="77777777" w:rsidR="003C4A03" w:rsidRPr="003C4A03" w:rsidRDefault="003C4A03" w:rsidP="003C4A03">
      <w:pPr>
        <w:pStyle w:val="Coding-Paragraphtight"/>
        <w:rPr>
          <w:rStyle w:val="CodingLanguage"/>
        </w:rPr>
      </w:pPr>
      <w:r w:rsidRPr="003C4A03">
        <w:rPr>
          <w:rStyle w:val="CodingLanguage"/>
        </w:rPr>
        <w:lastRenderedPageBreak/>
        <w:tab/>
      </w:r>
      <w:proofErr w:type="gramStart"/>
      <w:r w:rsidRPr="003C4A03">
        <w:rPr>
          <w:rStyle w:val="CodingLanguage"/>
        </w:rPr>
        <w:t>echo</w:t>
      </w:r>
      <w:proofErr w:type="gramEnd"/>
      <w:r w:rsidRPr="003C4A03">
        <w:rPr>
          <w:rStyle w:val="CodingLanguage"/>
        </w:rPr>
        <w:t xml:space="preserve"> 'Create ISO mount point   =&gt; # </w:t>
      </w:r>
      <w:proofErr w:type="spellStart"/>
      <w:r w:rsidRPr="003C4A03">
        <w:rPr>
          <w:rStyle w:val="CodingLanguage"/>
        </w:rPr>
        <w:t>mkdir</w:t>
      </w:r>
      <w:proofErr w:type="spellEnd"/>
      <w:r w:rsidRPr="003C4A03">
        <w:rPr>
          <w:rStyle w:val="CodingLanguage"/>
        </w:rPr>
        <w:t xml:space="preserve"> /</w:t>
      </w:r>
      <w:proofErr w:type="spellStart"/>
      <w:r w:rsidRPr="003C4A03">
        <w:rPr>
          <w:rStyle w:val="CodingLanguage"/>
        </w:rPr>
        <w:t>rhelmnt</w:t>
      </w:r>
      <w:proofErr w:type="spellEnd"/>
      <w:r w:rsidRPr="003C4A03">
        <w:rPr>
          <w:rStyle w:val="CodingLanguage"/>
        </w:rPr>
        <w:t>'</w:t>
      </w:r>
    </w:p>
    <w:p w14:paraId="5AD15FB9"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'Mount the RHEL ISO image =&gt; # mount -t iso9660 -</w:t>
      </w:r>
      <w:proofErr w:type="spellStart"/>
      <w:r w:rsidRPr="003C4A03">
        <w:rPr>
          <w:rStyle w:val="CodingLanguage"/>
        </w:rPr>
        <w:t>ro</w:t>
      </w:r>
      <w:proofErr w:type="spellEnd"/>
      <w:r w:rsidRPr="003C4A03">
        <w:rPr>
          <w:rStyle w:val="CodingLanguage"/>
        </w:rPr>
        <w:t xml:space="preserve"> loop /root/RHEL-7.6-20181010.0-Server-x86_64-dvd1.iso /</w:t>
      </w:r>
      <w:proofErr w:type="spellStart"/>
      <w:r w:rsidRPr="003C4A03">
        <w:rPr>
          <w:rStyle w:val="CodingLanguage"/>
        </w:rPr>
        <w:t>rhelmnt</w:t>
      </w:r>
      <w:proofErr w:type="spellEnd"/>
      <w:r w:rsidRPr="003C4A03">
        <w:rPr>
          <w:rStyle w:val="CodingLanguage"/>
        </w:rPr>
        <w:t>'</w:t>
      </w:r>
    </w:p>
    <w:p w14:paraId="2D52276E"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w:t>
      </w:r>
    </w:p>
    <w:p w14:paraId="43BF7E07"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'Create repo file as shown below:'</w:t>
      </w:r>
    </w:p>
    <w:p w14:paraId="2452AEEE"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 cat /etc/</w:t>
      </w:r>
      <w:proofErr w:type="spellStart"/>
      <w:r w:rsidRPr="003C4A03">
        <w:rPr>
          <w:rStyle w:val="CodingLanguage"/>
        </w:rPr>
        <w:t>yum.repos.d</w:t>
      </w:r>
      <w:proofErr w:type="spellEnd"/>
      <w:r w:rsidRPr="003C4A03">
        <w:rPr>
          <w:rStyle w:val="CodingLanguage"/>
        </w:rPr>
        <w:t>/</w:t>
      </w:r>
      <w:proofErr w:type="spellStart"/>
      <w:r w:rsidRPr="003C4A03">
        <w:rPr>
          <w:rStyle w:val="CodingLanguage"/>
        </w:rPr>
        <w:t>rhelmnt.repo</w:t>
      </w:r>
      <w:proofErr w:type="spellEnd"/>
      <w:r w:rsidRPr="003C4A03">
        <w:rPr>
          <w:rStyle w:val="CodingLanguage"/>
        </w:rPr>
        <w:t>'</w:t>
      </w:r>
    </w:p>
    <w:p w14:paraId="130DB8E1"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w:t>
      </w:r>
      <w:proofErr w:type="spellStart"/>
      <w:r w:rsidRPr="003C4A03">
        <w:rPr>
          <w:rStyle w:val="CodingLanguage"/>
        </w:rPr>
        <w:t>rheliso</w:t>
      </w:r>
      <w:proofErr w:type="spellEnd"/>
      <w:r w:rsidRPr="003C4A03">
        <w:rPr>
          <w:rStyle w:val="CodingLanguage"/>
        </w:rPr>
        <w:t>]'</w:t>
      </w:r>
    </w:p>
    <w:p w14:paraId="107A501B"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'name=RHEL OS Image'</w:t>
      </w:r>
    </w:p>
    <w:p w14:paraId="3F5FD069"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'baseurl=file:///rhelmnt'</w:t>
      </w:r>
    </w:p>
    <w:p w14:paraId="59CB1340"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'enabled=1'</w:t>
      </w:r>
    </w:p>
    <w:p w14:paraId="5EAE668C"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w:t>
      </w:r>
      <w:proofErr w:type="spellStart"/>
      <w:r w:rsidRPr="003C4A03">
        <w:rPr>
          <w:rStyle w:val="CodingLanguage"/>
        </w:rPr>
        <w:t>gpgcheck</w:t>
      </w:r>
      <w:proofErr w:type="spellEnd"/>
      <w:r w:rsidRPr="003C4A03">
        <w:rPr>
          <w:rStyle w:val="CodingLanguage"/>
        </w:rPr>
        <w:t>=0'</w:t>
      </w:r>
    </w:p>
    <w:p w14:paraId="63A10311"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w:t>
      </w:r>
    </w:p>
    <w:p w14:paraId="32FF86D5"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exit</w:t>
      </w:r>
      <w:proofErr w:type="gramEnd"/>
      <w:r w:rsidRPr="003C4A03">
        <w:rPr>
          <w:rStyle w:val="CodingLanguage"/>
        </w:rPr>
        <w:t xml:space="preserve"> 1</w:t>
      </w:r>
    </w:p>
    <w:p w14:paraId="0FE46330" w14:textId="77777777" w:rsidR="003C4A03" w:rsidRPr="003C4A03" w:rsidRDefault="003C4A03" w:rsidP="003C4A03">
      <w:pPr>
        <w:pStyle w:val="Coding-Paragraphtight"/>
        <w:rPr>
          <w:rStyle w:val="CodingLanguage"/>
        </w:rPr>
      </w:pPr>
      <w:proofErr w:type="gramStart"/>
      <w:r w:rsidRPr="003C4A03">
        <w:rPr>
          <w:rStyle w:val="CodingLanguage"/>
        </w:rPr>
        <w:t>fi</w:t>
      </w:r>
      <w:proofErr w:type="gramEnd"/>
    </w:p>
    <w:p w14:paraId="47BDD8B1" w14:textId="77777777" w:rsidR="003C4A03" w:rsidRPr="003C4A03" w:rsidRDefault="003C4A03" w:rsidP="003C4A03">
      <w:pPr>
        <w:pStyle w:val="Coding-Paragraphtight"/>
        <w:rPr>
          <w:rStyle w:val="CodingLanguage"/>
        </w:rPr>
      </w:pPr>
      <w:proofErr w:type="spellStart"/>
      <w:proofErr w:type="gramStart"/>
      <w:r w:rsidRPr="003C4A03">
        <w:rPr>
          <w:rStyle w:val="CodingLanguage"/>
        </w:rPr>
        <w:t>systemctl</w:t>
      </w:r>
      <w:proofErr w:type="spellEnd"/>
      <w:proofErr w:type="gramEnd"/>
      <w:r w:rsidRPr="003C4A03">
        <w:rPr>
          <w:rStyle w:val="CodingLanguage"/>
        </w:rPr>
        <w:t xml:space="preserve"> status </w:t>
      </w:r>
      <w:proofErr w:type="spellStart"/>
      <w:r w:rsidRPr="003C4A03">
        <w:rPr>
          <w:rStyle w:val="CodingLanguage"/>
        </w:rPr>
        <w:t>memlog</w:t>
      </w:r>
      <w:proofErr w:type="spellEnd"/>
    </w:p>
    <w:p w14:paraId="592ED73D" w14:textId="77777777" w:rsidR="003C4A03" w:rsidRPr="003C4A03" w:rsidRDefault="003C4A03" w:rsidP="003C4A03">
      <w:pPr>
        <w:pStyle w:val="Coding-Paragraphtight"/>
        <w:rPr>
          <w:rStyle w:val="CodingLanguage"/>
        </w:rPr>
      </w:pPr>
    </w:p>
    <w:p w14:paraId="7504304D" w14:textId="77777777" w:rsidR="003C4A03" w:rsidRPr="003C4A03" w:rsidRDefault="003C4A03" w:rsidP="003C4A03">
      <w:pPr>
        <w:pStyle w:val="Coding-Paragraphtight"/>
        <w:rPr>
          <w:rStyle w:val="CodingLanguage"/>
        </w:rPr>
      </w:pPr>
      <w:r w:rsidRPr="003C4A03">
        <w:rPr>
          <w:rStyle w:val="CodingLanguage"/>
        </w:rPr>
        <w:t>}</w:t>
      </w:r>
    </w:p>
    <w:p w14:paraId="3CBDDE74" w14:textId="77777777" w:rsidR="003C4A03" w:rsidRPr="003C4A03" w:rsidRDefault="003C4A03" w:rsidP="003C4A03">
      <w:pPr>
        <w:pStyle w:val="Coding-Paragraphtight"/>
        <w:rPr>
          <w:rStyle w:val="CodingLanguage"/>
        </w:rPr>
      </w:pPr>
    </w:p>
    <w:p w14:paraId="5B0BD1F2" w14:textId="77777777" w:rsidR="003C4A03" w:rsidRPr="003C4A03" w:rsidRDefault="003C4A03" w:rsidP="003C4A03">
      <w:pPr>
        <w:pStyle w:val="Coding-Paragraphtight"/>
        <w:rPr>
          <w:rStyle w:val="CodingLanguage"/>
        </w:rPr>
      </w:pPr>
      <w:proofErr w:type="gramStart"/>
      <w:r w:rsidRPr="003C4A03">
        <w:rPr>
          <w:rStyle w:val="CodingLanguage"/>
        </w:rPr>
        <w:t>function</w:t>
      </w:r>
      <w:proofErr w:type="gramEnd"/>
      <w:r w:rsidRPr="003C4A03">
        <w:rPr>
          <w:rStyle w:val="CodingLanguage"/>
        </w:rPr>
        <w:t xml:space="preserve"> </w:t>
      </w:r>
      <w:proofErr w:type="spellStart"/>
      <w:r w:rsidRPr="003C4A03">
        <w:rPr>
          <w:rStyle w:val="CodingLanguage"/>
        </w:rPr>
        <w:t>createFilesytemOnNvmeDisk</w:t>
      </w:r>
      <w:proofErr w:type="spellEnd"/>
      <w:r w:rsidRPr="003C4A03">
        <w:rPr>
          <w:rStyle w:val="CodingLanguage"/>
        </w:rPr>
        <w:t xml:space="preserve"> {</w:t>
      </w:r>
    </w:p>
    <w:p w14:paraId="6F820787" w14:textId="77777777" w:rsidR="003C4A03" w:rsidRPr="003C4A03" w:rsidRDefault="003C4A03" w:rsidP="003C4A03">
      <w:pPr>
        <w:pStyle w:val="Coding-Paragraphtight"/>
        <w:rPr>
          <w:rStyle w:val="CodingLanguage"/>
        </w:rPr>
      </w:pPr>
    </w:p>
    <w:p w14:paraId="6A67C558" w14:textId="77777777" w:rsidR="003C4A03" w:rsidRPr="003C4A03" w:rsidRDefault="003C4A03" w:rsidP="003C4A03">
      <w:pPr>
        <w:pStyle w:val="Coding-Paragraphtight"/>
        <w:rPr>
          <w:rStyle w:val="CodingLanguage"/>
        </w:rPr>
      </w:pPr>
      <w:proofErr w:type="gramStart"/>
      <w:r w:rsidRPr="003C4A03">
        <w:rPr>
          <w:rStyle w:val="CodingLanguage"/>
        </w:rPr>
        <w:t>ls</w:t>
      </w:r>
      <w:proofErr w:type="gramEnd"/>
      <w:r w:rsidRPr="003C4A03">
        <w:rPr>
          <w:rStyle w:val="CodingLanguage"/>
        </w:rPr>
        <w:t xml:space="preserve"> $NVME_DEVICE_NAME_PATTERN &gt;/dev/null 2&gt;&amp;1</w:t>
      </w:r>
    </w:p>
    <w:p w14:paraId="2A0AB230" w14:textId="77777777" w:rsidR="003C4A03" w:rsidRPr="003C4A03" w:rsidRDefault="003C4A03" w:rsidP="003C4A03">
      <w:pPr>
        <w:pStyle w:val="Coding-Paragraphtight"/>
        <w:rPr>
          <w:rStyle w:val="CodingLanguage"/>
        </w:rPr>
      </w:pPr>
      <w:proofErr w:type="gramStart"/>
      <w:r w:rsidRPr="003C4A03">
        <w:rPr>
          <w:rStyle w:val="CodingLanguage"/>
        </w:rPr>
        <w:t>if</w:t>
      </w:r>
      <w:proofErr w:type="gramEnd"/>
      <w:r w:rsidRPr="003C4A03">
        <w:rPr>
          <w:rStyle w:val="CodingLanguage"/>
        </w:rPr>
        <w:t xml:space="preserve"> [ $? -ne </w:t>
      </w:r>
      <w:proofErr w:type="gramStart"/>
      <w:r w:rsidRPr="003C4A03">
        <w:rPr>
          <w:rStyle w:val="CodingLanguage"/>
        </w:rPr>
        <w:t>0 ]</w:t>
      </w:r>
      <w:proofErr w:type="gramEnd"/>
      <w:r w:rsidRPr="003C4A03">
        <w:rPr>
          <w:rStyle w:val="CodingLanguage"/>
        </w:rPr>
        <w:t>; then</w:t>
      </w:r>
    </w:p>
    <w:p w14:paraId="7762A085"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"NVMe disks not found"</w:t>
      </w:r>
    </w:p>
    <w:p w14:paraId="1DB4FA4A"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exit</w:t>
      </w:r>
      <w:proofErr w:type="gramEnd"/>
      <w:r w:rsidRPr="003C4A03">
        <w:rPr>
          <w:rStyle w:val="CodingLanguage"/>
        </w:rPr>
        <w:t xml:space="preserve"> 1</w:t>
      </w:r>
    </w:p>
    <w:p w14:paraId="42F2B8FB" w14:textId="77777777" w:rsidR="003C4A03" w:rsidRPr="003C4A03" w:rsidRDefault="003C4A03" w:rsidP="003C4A03">
      <w:pPr>
        <w:pStyle w:val="Coding-Paragraphtight"/>
        <w:rPr>
          <w:rStyle w:val="CodingLanguage"/>
        </w:rPr>
      </w:pPr>
      <w:proofErr w:type="gramStart"/>
      <w:r w:rsidRPr="003C4A03">
        <w:rPr>
          <w:rStyle w:val="CodingLanguage"/>
        </w:rPr>
        <w:t>fi</w:t>
      </w:r>
      <w:proofErr w:type="gramEnd"/>
    </w:p>
    <w:p w14:paraId="74AF55B0" w14:textId="77777777" w:rsidR="003C4A03" w:rsidRPr="003C4A03" w:rsidRDefault="003C4A03" w:rsidP="003C4A03">
      <w:pPr>
        <w:pStyle w:val="Coding-Paragraphtight"/>
        <w:rPr>
          <w:rStyle w:val="CodingLanguage"/>
        </w:rPr>
      </w:pPr>
      <w:proofErr w:type="gramStart"/>
      <w:r w:rsidRPr="003C4A03">
        <w:rPr>
          <w:rStyle w:val="CodingLanguage"/>
        </w:rPr>
        <w:t>for</w:t>
      </w:r>
      <w:proofErr w:type="gramEnd"/>
      <w:r w:rsidRPr="003C4A03">
        <w:rPr>
          <w:rStyle w:val="CodingLanguage"/>
        </w:rPr>
        <w:t xml:space="preserve"> disk in "${NVME_DISK_LIST[@]}"</w:t>
      </w:r>
    </w:p>
    <w:p w14:paraId="05773F58" w14:textId="77777777" w:rsidR="003C4A03" w:rsidRPr="003C4A03" w:rsidRDefault="003C4A03" w:rsidP="003C4A03">
      <w:pPr>
        <w:pStyle w:val="Coding-Paragraphtight"/>
        <w:rPr>
          <w:rStyle w:val="CodingLanguage"/>
        </w:rPr>
      </w:pPr>
      <w:proofErr w:type="gramStart"/>
      <w:r w:rsidRPr="003C4A03">
        <w:rPr>
          <w:rStyle w:val="CodingLanguage"/>
        </w:rPr>
        <w:t>do</w:t>
      </w:r>
      <w:proofErr w:type="gramEnd"/>
    </w:p>
    <w:p w14:paraId="4AC5D6EE" w14:textId="77777777" w:rsidR="003C4A03" w:rsidRPr="003C4A03" w:rsidRDefault="003C4A03" w:rsidP="003C4A03">
      <w:pPr>
        <w:pStyle w:val="Coding-Paragraphtight"/>
        <w:rPr>
          <w:rStyle w:val="CodingLanguage"/>
        </w:rPr>
      </w:pPr>
      <w:r w:rsidRPr="003C4A03">
        <w:rPr>
          <w:rStyle w:val="CodingLanguage"/>
        </w:rPr>
        <w:tab/>
      </w:r>
      <w:proofErr w:type="spellStart"/>
      <w:proofErr w:type="gramStart"/>
      <w:r w:rsidRPr="003C4A03">
        <w:rPr>
          <w:rStyle w:val="CodingLanguage"/>
        </w:rPr>
        <w:t>fdisk</w:t>
      </w:r>
      <w:proofErr w:type="spellEnd"/>
      <w:proofErr w:type="gramEnd"/>
      <w:r w:rsidRPr="003C4A03">
        <w:rPr>
          <w:rStyle w:val="CodingLanguage"/>
        </w:rPr>
        <w:t xml:space="preserve"> -l /dev/nvme0n3 | grep label</w:t>
      </w:r>
    </w:p>
    <w:p w14:paraId="22D338A3" w14:textId="77777777" w:rsidR="003C4A03" w:rsidRPr="003C4A03" w:rsidRDefault="003C4A03" w:rsidP="003C4A03">
      <w:pPr>
        <w:pStyle w:val="Coding-Paragraphtight"/>
        <w:rPr>
          <w:rStyle w:val="CodingLanguage"/>
        </w:rPr>
      </w:pPr>
      <w:r w:rsidRPr="003C4A03">
        <w:rPr>
          <w:rStyle w:val="CodingLanguage"/>
        </w:rPr>
        <w:tab/>
      </w:r>
      <w:proofErr w:type="spellStart"/>
      <w:proofErr w:type="gramStart"/>
      <w:r w:rsidRPr="003C4A03">
        <w:rPr>
          <w:rStyle w:val="CodingLanguage"/>
        </w:rPr>
        <w:t>partexist</w:t>
      </w:r>
      <w:proofErr w:type="spellEnd"/>
      <w:proofErr w:type="gramEnd"/>
      <w:r w:rsidRPr="003C4A03">
        <w:rPr>
          <w:rStyle w:val="CodingLanguage"/>
        </w:rPr>
        <w:t>=`echo $?`</w:t>
      </w:r>
    </w:p>
    <w:p w14:paraId="1C308654"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file</w:t>
      </w:r>
      <w:proofErr w:type="gramEnd"/>
      <w:r w:rsidRPr="003C4A03">
        <w:rPr>
          <w:rStyle w:val="CodingLanguage"/>
        </w:rPr>
        <w:t xml:space="preserve"> -</w:t>
      </w:r>
      <w:proofErr w:type="spellStart"/>
      <w:r w:rsidRPr="003C4A03">
        <w:rPr>
          <w:rStyle w:val="CodingLanguage"/>
        </w:rPr>
        <w:t>sL</w:t>
      </w:r>
      <w:proofErr w:type="spellEnd"/>
      <w:r w:rsidRPr="003C4A03">
        <w:rPr>
          <w:rStyle w:val="CodingLanguage"/>
        </w:rPr>
        <w:t xml:space="preserve"> $disk | grep filesystem</w:t>
      </w:r>
    </w:p>
    <w:p w14:paraId="0C9E1870"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if</w:t>
      </w:r>
      <w:proofErr w:type="gramEnd"/>
      <w:r w:rsidRPr="003C4A03">
        <w:rPr>
          <w:rStyle w:val="CodingLanguage"/>
        </w:rPr>
        <w:t xml:space="preserve"> [ $? -</w:t>
      </w:r>
      <w:proofErr w:type="spellStart"/>
      <w:r w:rsidRPr="003C4A03">
        <w:rPr>
          <w:rStyle w:val="CodingLanguage"/>
        </w:rPr>
        <w:t>eq</w:t>
      </w:r>
      <w:proofErr w:type="spellEnd"/>
      <w:r w:rsidRPr="003C4A03">
        <w:rPr>
          <w:rStyle w:val="CodingLanguage"/>
        </w:rPr>
        <w:t xml:space="preserve"> </w:t>
      </w:r>
      <w:proofErr w:type="gramStart"/>
      <w:r w:rsidRPr="003C4A03">
        <w:rPr>
          <w:rStyle w:val="CodingLanguage"/>
        </w:rPr>
        <w:t>0 ]</w:t>
      </w:r>
      <w:proofErr w:type="gramEnd"/>
      <w:r w:rsidRPr="003C4A03">
        <w:rPr>
          <w:rStyle w:val="CodingLanguage"/>
        </w:rPr>
        <w:t>; then</w:t>
      </w:r>
    </w:p>
    <w:p w14:paraId="281C44F3"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proofErr w:type="gramStart"/>
      <w:r w:rsidRPr="003C4A03">
        <w:rPr>
          <w:rStyle w:val="CodingLanguage"/>
        </w:rPr>
        <w:t>echo</w:t>
      </w:r>
      <w:proofErr w:type="gramEnd"/>
      <w:r w:rsidRPr="003C4A03">
        <w:rPr>
          <w:rStyle w:val="CodingLanguage"/>
        </w:rPr>
        <w:t xml:space="preserve"> "INFO: Filesystem already exists on $disk. Not creating </w:t>
      </w:r>
      <w:proofErr w:type="gramStart"/>
      <w:r w:rsidRPr="003C4A03">
        <w:rPr>
          <w:rStyle w:val="CodingLanguage"/>
        </w:rPr>
        <w:t>filesystem !"</w:t>
      </w:r>
      <w:proofErr w:type="gramEnd"/>
    </w:p>
    <w:p w14:paraId="5F8DE3F6" w14:textId="77777777" w:rsidR="003C4A03" w:rsidRPr="003C4A03" w:rsidRDefault="003C4A03" w:rsidP="003C4A03">
      <w:pPr>
        <w:pStyle w:val="Coding-Paragraphtight"/>
        <w:rPr>
          <w:rStyle w:val="CodingLanguage"/>
        </w:rPr>
      </w:pPr>
      <w:r w:rsidRPr="003C4A03">
        <w:rPr>
          <w:rStyle w:val="CodingLanguage"/>
        </w:rPr>
        <w:tab/>
      </w:r>
      <w:proofErr w:type="spellStart"/>
      <w:proofErr w:type="gramStart"/>
      <w:r w:rsidRPr="003C4A03">
        <w:rPr>
          <w:rStyle w:val="CodingLanguage"/>
        </w:rPr>
        <w:t>elif</w:t>
      </w:r>
      <w:proofErr w:type="spellEnd"/>
      <w:proofErr w:type="gramEnd"/>
      <w:r w:rsidRPr="003C4A03">
        <w:rPr>
          <w:rStyle w:val="CodingLanguage"/>
        </w:rPr>
        <w:t xml:space="preserve"> [ $</w:t>
      </w:r>
      <w:proofErr w:type="spellStart"/>
      <w:r w:rsidRPr="003C4A03">
        <w:rPr>
          <w:rStyle w:val="CodingLanguage"/>
        </w:rPr>
        <w:t>partexist</w:t>
      </w:r>
      <w:proofErr w:type="spellEnd"/>
      <w:r w:rsidRPr="003C4A03">
        <w:rPr>
          <w:rStyle w:val="CodingLanguage"/>
        </w:rPr>
        <w:t xml:space="preserve"> -</w:t>
      </w:r>
      <w:proofErr w:type="spellStart"/>
      <w:r w:rsidRPr="003C4A03">
        <w:rPr>
          <w:rStyle w:val="CodingLanguage"/>
        </w:rPr>
        <w:t>eq</w:t>
      </w:r>
      <w:proofErr w:type="spellEnd"/>
      <w:r w:rsidRPr="003C4A03">
        <w:rPr>
          <w:rStyle w:val="CodingLanguage"/>
        </w:rPr>
        <w:t xml:space="preserve"> 0 ]; then</w:t>
      </w:r>
    </w:p>
    <w:p w14:paraId="616F2B5B"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proofErr w:type="gramStart"/>
      <w:r w:rsidRPr="003C4A03">
        <w:rPr>
          <w:rStyle w:val="CodingLanguage"/>
        </w:rPr>
        <w:t>echo</w:t>
      </w:r>
      <w:proofErr w:type="gramEnd"/>
      <w:r w:rsidRPr="003C4A03">
        <w:rPr>
          <w:rStyle w:val="CodingLanguage"/>
        </w:rPr>
        <w:t xml:space="preserve"> "WARNING: Partition found on the $disk. Please remove partition from $disk manually and re-run this </w:t>
      </w:r>
      <w:proofErr w:type="gramStart"/>
      <w:r w:rsidRPr="003C4A03">
        <w:rPr>
          <w:rStyle w:val="CodingLanguage"/>
        </w:rPr>
        <w:t>command !</w:t>
      </w:r>
      <w:proofErr w:type="gramEnd"/>
      <w:r w:rsidRPr="003C4A03">
        <w:rPr>
          <w:rStyle w:val="CodingLanguage"/>
        </w:rPr>
        <w:t>"</w:t>
      </w:r>
      <w:r w:rsidRPr="003C4A03">
        <w:rPr>
          <w:rStyle w:val="CodingLanguage"/>
        </w:rPr>
        <w:tab/>
      </w:r>
    </w:p>
    <w:p w14:paraId="00DF3DD8"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else</w:t>
      </w:r>
      <w:proofErr w:type="gramEnd"/>
    </w:p>
    <w:p w14:paraId="0F543DA5"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proofErr w:type="gramStart"/>
      <w:r w:rsidRPr="003C4A03">
        <w:rPr>
          <w:rStyle w:val="CodingLanguage"/>
        </w:rPr>
        <w:t>echo</w:t>
      </w:r>
      <w:proofErr w:type="gramEnd"/>
      <w:r w:rsidRPr="003C4A03">
        <w:rPr>
          <w:rStyle w:val="CodingLanguage"/>
        </w:rPr>
        <w:t xml:space="preserve"> "INFO: Creating XFS filesystem on $disk .."</w:t>
      </w:r>
    </w:p>
    <w:p w14:paraId="2DCDA2EF"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proofErr w:type="spellStart"/>
      <w:r w:rsidRPr="003C4A03">
        <w:rPr>
          <w:rStyle w:val="CodingLanguage"/>
        </w:rPr>
        <w:t>mkfs.xfs</w:t>
      </w:r>
      <w:proofErr w:type="spellEnd"/>
      <w:r w:rsidRPr="003C4A03">
        <w:rPr>
          <w:rStyle w:val="CodingLanguage"/>
        </w:rPr>
        <w:t xml:space="preserve"> $disk</w:t>
      </w:r>
    </w:p>
    <w:p w14:paraId="44F06E72"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fi</w:t>
      </w:r>
      <w:proofErr w:type="gramEnd"/>
    </w:p>
    <w:p w14:paraId="56C9F5C6" w14:textId="77777777" w:rsidR="003C4A03" w:rsidRPr="003C4A03" w:rsidRDefault="003C4A03" w:rsidP="003C4A03">
      <w:pPr>
        <w:pStyle w:val="Coding-Paragraphtight"/>
        <w:rPr>
          <w:rStyle w:val="CodingLanguage"/>
        </w:rPr>
      </w:pPr>
      <w:proofErr w:type="gramStart"/>
      <w:r w:rsidRPr="003C4A03">
        <w:rPr>
          <w:rStyle w:val="CodingLanguage"/>
        </w:rPr>
        <w:t>done</w:t>
      </w:r>
      <w:proofErr w:type="gramEnd"/>
    </w:p>
    <w:p w14:paraId="1CE693BC" w14:textId="77777777" w:rsidR="003C4A03" w:rsidRPr="003C4A03" w:rsidRDefault="003C4A03" w:rsidP="003C4A03">
      <w:pPr>
        <w:pStyle w:val="Coding-Paragraphtight"/>
        <w:rPr>
          <w:rStyle w:val="CodingLanguage"/>
        </w:rPr>
      </w:pPr>
    </w:p>
    <w:p w14:paraId="54BE4EDD" w14:textId="77777777" w:rsidR="003C4A03" w:rsidRPr="003C4A03" w:rsidRDefault="003C4A03" w:rsidP="003C4A03">
      <w:pPr>
        <w:pStyle w:val="Coding-Paragraphtight"/>
        <w:rPr>
          <w:rStyle w:val="CodingLanguage"/>
        </w:rPr>
      </w:pPr>
      <w:r w:rsidRPr="003C4A03">
        <w:rPr>
          <w:rStyle w:val="CodingLanguage"/>
        </w:rPr>
        <w:t>}</w:t>
      </w:r>
    </w:p>
    <w:p w14:paraId="23E45DA3" w14:textId="77777777" w:rsidR="003C4A03" w:rsidRPr="003C4A03" w:rsidRDefault="003C4A03" w:rsidP="003C4A03">
      <w:pPr>
        <w:pStyle w:val="Coding-Paragraphtight"/>
        <w:rPr>
          <w:rStyle w:val="CodingLanguage"/>
        </w:rPr>
      </w:pPr>
    </w:p>
    <w:p w14:paraId="0AE8F888" w14:textId="77777777" w:rsidR="003C4A03" w:rsidRPr="003C4A03" w:rsidRDefault="003C4A03" w:rsidP="003C4A03">
      <w:pPr>
        <w:pStyle w:val="Coding-Paragraphtight"/>
        <w:rPr>
          <w:rStyle w:val="CodingLanguage"/>
        </w:rPr>
      </w:pPr>
      <w:proofErr w:type="gramStart"/>
      <w:r w:rsidRPr="003C4A03">
        <w:rPr>
          <w:rStyle w:val="CodingLanguage"/>
        </w:rPr>
        <w:t>function</w:t>
      </w:r>
      <w:proofErr w:type="gramEnd"/>
      <w:r w:rsidRPr="003C4A03">
        <w:rPr>
          <w:rStyle w:val="CodingLanguage"/>
        </w:rPr>
        <w:t xml:space="preserve"> </w:t>
      </w:r>
      <w:proofErr w:type="spellStart"/>
      <w:r w:rsidRPr="003C4A03">
        <w:rPr>
          <w:rStyle w:val="CodingLanguage"/>
        </w:rPr>
        <w:t>createMountPoints</w:t>
      </w:r>
      <w:proofErr w:type="spellEnd"/>
      <w:r w:rsidRPr="003C4A03">
        <w:rPr>
          <w:rStyle w:val="CodingLanguage"/>
        </w:rPr>
        <w:t xml:space="preserve"> {</w:t>
      </w:r>
    </w:p>
    <w:p w14:paraId="2693235E" w14:textId="77777777" w:rsidR="003C4A03" w:rsidRPr="003C4A03" w:rsidRDefault="003C4A03" w:rsidP="003C4A03">
      <w:pPr>
        <w:pStyle w:val="Coding-Paragraphtight"/>
        <w:rPr>
          <w:rStyle w:val="CodingLanguage"/>
        </w:rPr>
      </w:pPr>
    </w:p>
    <w:p w14:paraId="75C09C32" w14:textId="77777777" w:rsidR="003C4A03" w:rsidRPr="003C4A03" w:rsidRDefault="003C4A03" w:rsidP="003C4A03">
      <w:pPr>
        <w:pStyle w:val="Coding-Paragraphtight"/>
        <w:rPr>
          <w:rStyle w:val="CodingLanguage"/>
        </w:rPr>
      </w:pPr>
      <w:proofErr w:type="gramStart"/>
      <w:r w:rsidRPr="003C4A03">
        <w:rPr>
          <w:rStyle w:val="CodingLanguage"/>
        </w:rPr>
        <w:t>ls</w:t>
      </w:r>
      <w:proofErr w:type="gramEnd"/>
      <w:r w:rsidRPr="003C4A03">
        <w:rPr>
          <w:rStyle w:val="CodingLanguage"/>
        </w:rPr>
        <w:t xml:space="preserve"> $NVME_DEVICE_NAME_PATTERN &gt;/dev/null 2&gt;&amp;1</w:t>
      </w:r>
    </w:p>
    <w:p w14:paraId="79351C34" w14:textId="77777777" w:rsidR="003C4A03" w:rsidRPr="003C4A03" w:rsidRDefault="003C4A03" w:rsidP="003C4A03">
      <w:pPr>
        <w:pStyle w:val="Coding-Paragraphtight"/>
        <w:rPr>
          <w:rStyle w:val="CodingLanguage"/>
        </w:rPr>
      </w:pPr>
      <w:proofErr w:type="gramStart"/>
      <w:r w:rsidRPr="003C4A03">
        <w:rPr>
          <w:rStyle w:val="CodingLanguage"/>
        </w:rPr>
        <w:t>if</w:t>
      </w:r>
      <w:proofErr w:type="gramEnd"/>
      <w:r w:rsidRPr="003C4A03">
        <w:rPr>
          <w:rStyle w:val="CodingLanguage"/>
        </w:rPr>
        <w:t xml:space="preserve"> [ $? -ne </w:t>
      </w:r>
      <w:proofErr w:type="gramStart"/>
      <w:r w:rsidRPr="003C4A03">
        <w:rPr>
          <w:rStyle w:val="CodingLanguage"/>
        </w:rPr>
        <w:t>0 ]</w:t>
      </w:r>
      <w:proofErr w:type="gramEnd"/>
      <w:r w:rsidRPr="003C4A03">
        <w:rPr>
          <w:rStyle w:val="CodingLanguage"/>
        </w:rPr>
        <w:t>; then</w:t>
      </w:r>
    </w:p>
    <w:p w14:paraId="0587E26B"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"NVMe disks not found."</w:t>
      </w:r>
    </w:p>
    <w:p w14:paraId="4905C929"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exit</w:t>
      </w:r>
      <w:proofErr w:type="gramEnd"/>
      <w:r w:rsidRPr="003C4A03">
        <w:rPr>
          <w:rStyle w:val="CodingLanguage"/>
        </w:rPr>
        <w:t xml:space="preserve"> 1</w:t>
      </w:r>
    </w:p>
    <w:p w14:paraId="7E02FCC3" w14:textId="77777777" w:rsidR="003C4A03" w:rsidRPr="003C4A03" w:rsidRDefault="003C4A03" w:rsidP="003C4A03">
      <w:pPr>
        <w:pStyle w:val="Coding-Paragraphtight"/>
        <w:rPr>
          <w:rStyle w:val="CodingLanguage"/>
        </w:rPr>
      </w:pPr>
      <w:proofErr w:type="gramStart"/>
      <w:r w:rsidRPr="003C4A03">
        <w:rPr>
          <w:rStyle w:val="CodingLanguage"/>
        </w:rPr>
        <w:t>fi</w:t>
      </w:r>
      <w:proofErr w:type="gramEnd"/>
    </w:p>
    <w:p w14:paraId="53A7C0FF" w14:textId="77777777" w:rsidR="003C4A03" w:rsidRPr="003C4A03" w:rsidRDefault="003C4A03" w:rsidP="003C4A03">
      <w:pPr>
        <w:pStyle w:val="Coding-Paragraphtight"/>
        <w:rPr>
          <w:rStyle w:val="CodingLanguage"/>
        </w:rPr>
      </w:pPr>
    </w:p>
    <w:p w14:paraId="65A3CFB9" w14:textId="77777777" w:rsidR="003C4A03" w:rsidRPr="003C4A03" w:rsidRDefault="003C4A03" w:rsidP="003C4A03">
      <w:pPr>
        <w:pStyle w:val="Coding-Paragraphtight"/>
        <w:rPr>
          <w:rStyle w:val="CodingLanguage"/>
        </w:rPr>
      </w:pPr>
      <w:proofErr w:type="gramStart"/>
      <w:r w:rsidRPr="003C4A03">
        <w:rPr>
          <w:rStyle w:val="CodingLanguage"/>
        </w:rPr>
        <w:t>for</w:t>
      </w:r>
      <w:proofErr w:type="gramEnd"/>
      <w:r w:rsidRPr="003C4A03">
        <w:rPr>
          <w:rStyle w:val="CodingLanguage"/>
        </w:rPr>
        <w:t xml:space="preserve"> disk in "${NVME_DISK_LIST[@]}"</w:t>
      </w:r>
    </w:p>
    <w:p w14:paraId="5864EB49" w14:textId="77777777" w:rsidR="003C4A03" w:rsidRPr="003C4A03" w:rsidRDefault="003C4A03" w:rsidP="003C4A03">
      <w:pPr>
        <w:pStyle w:val="Coding-Paragraphtight"/>
        <w:rPr>
          <w:rStyle w:val="CodingLanguage"/>
        </w:rPr>
      </w:pPr>
      <w:proofErr w:type="gramStart"/>
      <w:r w:rsidRPr="003C4A03">
        <w:rPr>
          <w:rStyle w:val="CodingLanguage"/>
        </w:rPr>
        <w:t>do</w:t>
      </w:r>
      <w:proofErr w:type="gramEnd"/>
    </w:p>
    <w:p w14:paraId="32A32BC2" w14:textId="77777777" w:rsidR="003C4A03" w:rsidRPr="003C4A03" w:rsidRDefault="003C4A03" w:rsidP="003C4A03">
      <w:pPr>
        <w:pStyle w:val="Coding-Paragraphtight"/>
        <w:rPr>
          <w:rStyle w:val="CodingLanguage"/>
        </w:rPr>
      </w:pPr>
      <w:r w:rsidRPr="003C4A03">
        <w:rPr>
          <w:rStyle w:val="CodingLanguage"/>
        </w:rPr>
        <w:t># Finding NVMe disk number</w:t>
      </w:r>
    </w:p>
    <w:p w14:paraId="38D27BF5" w14:textId="77777777" w:rsidR="003C4A03" w:rsidRPr="003C4A03" w:rsidRDefault="003C4A03" w:rsidP="003C4A03">
      <w:pPr>
        <w:pStyle w:val="Coding-Paragraphtight"/>
        <w:rPr>
          <w:rStyle w:val="CodingLanguage"/>
        </w:rPr>
      </w:pPr>
      <w:proofErr w:type="spellStart"/>
      <w:proofErr w:type="gramStart"/>
      <w:r w:rsidRPr="003C4A03">
        <w:rPr>
          <w:rStyle w:val="CodingLanguage"/>
        </w:rPr>
        <w:t>dsknum</w:t>
      </w:r>
      <w:proofErr w:type="spellEnd"/>
      <w:proofErr w:type="gramEnd"/>
      <w:r w:rsidRPr="003C4A03">
        <w:rPr>
          <w:rStyle w:val="CodingLanguage"/>
        </w:rPr>
        <w:t>=`echo $disk | cut -d"/" -f3 | cut -</w:t>
      </w:r>
      <w:proofErr w:type="spellStart"/>
      <w:r w:rsidRPr="003C4A03">
        <w:rPr>
          <w:rStyle w:val="CodingLanguage"/>
        </w:rPr>
        <w:t>d"e</w:t>
      </w:r>
      <w:proofErr w:type="spellEnd"/>
      <w:r w:rsidRPr="003C4A03">
        <w:rPr>
          <w:rStyle w:val="CodingLanguage"/>
        </w:rPr>
        <w:t>" -f2 | cut -</w:t>
      </w:r>
      <w:proofErr w:type="spellStart"/>
      <w:r w:rsidRPr="003C4A03">
        <w:rPr>
          <w:rStyle w:val="CodingLanguage"/>
        </w:rPr>
        <w:t>d"n</w:t>
      </w:r>
      <w:proofErr w:type="spellEnd"/>
      <w:r w:rsidRPr="003C4A03">
        <w:rPr>
          <w:rStyle w:val="CodingLanguage"/>
        </w:rPr>
        <w:t>" -f1`</w:t>
      </w:r>
    </w:p>
    <w:p w14:paraId="7DEA2E9B" w14:textId="77777777" w:rsidR="003C4A03" w:rsidRPr="003C4A03" w:rsidRDefault="003C4A03" w:rsidP="003C4A03">
      <w:pPr>
        <w:pStyle w:val="Coding-Paragraphtight"/>
        <w:rPr>
          <w:rStyle w:val="CodingLanguage"/>
        </w:rPr>
      </w:pPr>
      <w:proofErr w:type="spellStart"/>
      <w:proofErr w:type="gramStart"/>
      <w:r w:rsidRPr="003C4A03">
        <w:rPr>
          <w:rStyle w:val="CodingLanguage"/>
        </w:rPr>
        <w:t>mkdir</w:t>
      </w:r>
      <w:proofErr w:type="spellEnd"/>
      <w:proofErr w:type="gramEnd"/>
      <w:r w:rsidRPr="003C4A03">
        <w:rPr>
          <w:rStyle w:val="CodingLanguage"/>
        </w:rPr>
        <w:t xml:space="preserve"> /"$NVME_MNT_DIR"$</w:t>
      </w:r>
      <w:proofErr w:type="spellStart"/>
      <w:r w:rsidRPr="003C4A03">
        <w:rPr>
          <w:rStyle w:val="CodingLanguage"/>
        </w:rPr>
        <w:t>dsknum</w:t>
      </w:r>
      <w:proofErr w:type="spellEnd"/>
    </w:p>
    <w:p w14:paraId="1C0AF0E3" w14:textId="77777777" w:rsidR="003C4A03" w:rsidRPr="003C4A03" w:rsidRDefault="003C4A03" w:rsidP="003C4A03">
      <w:pPr>
        <w:pStyle w:val="Coding-Paragraphtight"/>
        <w:rPr>
          <w:rStyle w:val="CodingLanguage"/>
        </w:rPr>
      </w:pPr>
      <w:proofErr w:type="gramStart"/>
      <w:r w:rsidRPr="003C4A03">
        <w:rPr>
          <w:rStyle w:val="CodingLanguage"/>
        </w:rPr>
        <w:t>done</w:t>
      </w:r>
      <w:proofErr w:type="gramEnd"/>
    </w:p>
    <w:p w14:paraId="6AC8029D" w14:textId="77777777" w:rsidR="003C4A03" w:rsidRPr="003C4A03" w:rsidRDefault="003C4A03" w:rsidP="003C4A03">
      <w:pPr>
        <w:pStyle w:val="Coding-Paragraphtight"/>
        <w:rPr>
          <w:rStyle w:val="CodingLanguage"/>
        </w:rPr>
      </w:pPr>
    </w:p>
    <w:p w14:paraId="16192C2F" w14:textId="77777777" w:rsidR="003C4A03" w:rsidRPr="003C4A03" w:rsidRDefault="003C4A03" w:rsidP="003C4A03">
      <w:pPr>
        <w:pStyle w:val="Coding-Paragraphtight"/>
        <w:rPr>
          <w:rStyle w:val="CodingLanguage"/>
        </w:rPr>
      </w:pPr>
      <w:r w:rsidRPr="003C4A03">
        <w:rPr>
          <w:rStyle w:val="CodingLanguage"/>
        </w:rPr>
        <w:t>}</w:t>
      </w:r>
    </w:p>
    <w:p w14:paraId="5EC0D752" w14:textId="77777777" w:rsidR="003C4A03" w:rsidRPr="003C4A03" w:rsidRDefault="003C4A03" w:rsidP="003C4A03">
      <w:pPr>
        <w:pStyle w:val="Coding-Paragraphtight"/>
        <w:rPr>
          <w:rStyle w:val="CodingLanguage"/>
        </w:rPr>
      </w:pPr>
    </w:p>
    <w:p w14:paraId="2711533C" w14:textId="77777777" w:rsidR="003C4A03" w:rsidRPr="003C4A03" w:rsidRDefault="003C4A03" w:rsidP="003C4A03">
      <w:pPr>
        <w:pStyle w:val="Coding-Paragraphtight"/>
        <w:rPr>
          <w:rStyle w:val="CodingLanguage"/>
        </w:rPr>
      </w:pPr>
      <w:proofErr w:type="gramStart"/>
      <w:r w:rsidRPr="003C4A03">
        <w:rPr>
          <w:rStyle w:val="CodingLanguage"/>
        </w:rPr>
        <w:t>function</w:t>
      </w:r>
      <w:proofErr w:type="gramEnd"/>
      <w:r w:rsidRPr="003C4A03">
        <w:rPr>
          <w:rStyle w:val="CodingLanguage"/>
        </w:rPr>
        <w:t xml:space="preserve"> </w:t>
      </w:r>
      <w:proofErr w:type="spellStart"/>
      <w:r w:rsidRPr="003C4A03">
        <w:rPr>
          <w:rStyle w:val="CodingLanguage"/>
        </w:rPr>
        <w:t>mountNVMEdisks</w:t>
      </w:r>
      <w:proofErr w:type="spellEnd"/>
      <w:r w:rsidRPr="003C4A03">
        <w:rPr>
          <w:rStyle w:val="CodingLanguage"/>
        </w:rPr>
        <w:t xml:space="preserve"> {</w:t>
      </w:r>
    </w:p>
    <w:p w14:paraId="5EB2F498" w14:textId="77777777" w:rsidR="003C4A03" w:rsidRPr="003C4A03" w:rsidRDefault="003C4A03" w:rsidP="003C4A03">
      <w:pPr>
        <w:pStyle w:val="Coding-Paragraphtight"/>
        <w:rPr>
          <w:rStyle w:val="CodingLanguage"/>
        </w:rPr>
      </w:pPr>
    </w:p>
    <w:p w14:paraId="125E5638" w14:textId="77777777" w:rsidR="003C4A03" w:rsidRPr="003C4A03" w:rsidRDefault="003C4A03" w:rsidP="003C4A03">
      <w:pPr>
        <w:pStyle w:val="Coding-Paragraphtight"/>
        <w:rPr>
          <w:rStyle w:val="CodingLanguage"/>
        </w:rPr>
      </w:pPr>
      <w:proofErr w:type="gramStart"/>
      <w:r w:rsidRPr="003C4A03">
        <w:rPr>
          <w:rStyle w:val="CodingLanguage"/>
        </w:rPr>
        <w:t>ls</w:t>
      </w:r>
      <w:proofErr w:type="gramEnd"/>
      <w:r w:rsidRPr="003C4A03">
        <w:rPr>
          <w:rStyle w:val="CodingLanguage"/>
        </w:rPr>
        <w:t xml:space="preserve"> $NVME_DEVICE_NAME_PATTERN &gt;/dev/null 2&gt;&amp;1</w:t>
      </w:r>
    </w:p>
    <w:p w14:paraId="481E6481" w14:textId="77777777" w:rsidR="003C4A03" w:rsidRPr="003C4A03" w:rsidRDefault="003C4A03" w:rsidP="003C4A03">
      <w:pPr>
        <w:pStyle w:val="Coding-Paragraphtight"/>
        <w:rPr>
          <w:rStyle w:val="CodingLanguage"/>
        </w:rPr>
      </w:pPr>
      <w:proofErr w:type="gramStart"/>
      <w:r w:rsidRPr="003C4A03">
        <w:rPr>
          <w:rStyle w:val="CodingLanguage"/>
        </w:rPr>
        <w:t>if</w:t>
      </w:r>
      <w:proofErr w:type="gramEnd"/>
      <w:r w:rsidRPr="003C4A03">
        <w:rPr>
          <w:rStyle w:val="CodingLanguage"/>
        </w:rPr>
        <w:t xml:space="preserve"> [ $? -ne </w:t>
      </w:r>
      <w:proofErr w:type="gramStart"/>
      <w:r w:rsidRPr="003C4A03">
        <w:rPr>
          <w:rStyle w:val="CodingLanguage"/>
        </w:rPr>
        <w:t>0 ]</w:t>
      </w:r>
      <w:proofErr w:type="gramEnd"/>
      <w:r w:rsidRPr="003C4A03">
        <w:rPr>
          <w:rStyle w:val="CodingLanguage"/>
        </w:rPr>
        <w:t>; then</w:t>
      </w:r>
    </w:p>
    <w:p w14:paraId="5102919D"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"NVMe disks not found."</w:t>
      </w:r>
    </w:p>
    <w:p w14:paraId="6A990B53"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exit</w:t>
      </w:r>
      <w:proofErr w:type="gramEnd"/>
      <w:r w:rsidRPr="003C4A03">
        <w:rPr>
          <w:rStyle w:val="CodingLanguage"/>
        </w:rPr>
        <w:t xml:space="preserve"> 1</w:t>
      </w:r>
    </w:p>
    <w:p w14:paraId="0C546073" w14:textId="77777777" w:rsidR="003C4A03" w:rsidRPr="003C4A03" w:rsidRDefault="003C4A03" w:rsidP="003C4A03">
      <w:pPr>
        <w:pStyle w:val="Coding-Paragraphtight"/>
        <w:rPr>
          <w:rStyle w:val="CodingLanguage"/>
        </w:rPr>
      </w:pPr>
      <w:proofErr w:type="gramStart"/>
      <w:r w:rsidRPr="003C4A03">
        <w:rPr>
          <w:rStyle w:val="CodingLanguage"/>
        </w:rPr>
        <w:t>fi</w:t>
      </w:r>
      <w:proofErr w:type="gramEnd"/>
    </w:p>
    <w:p w14:paraId="1C04C178" w14:textId="77777777" w:rsidR="003C4A03" w:rsidRPr="003C4A03" w:rsidRDefault="003C4A03" w:rsidP="003C4A03">
      <w:pPr>
        <w:pStyle w:val="Coding-Paragraphtight"/>
        <w:rPr>
          <w:rStyle w:val="CodingLanguage"/>
        </w:rPr>
      </w:pPr>
    </w:p>
    <w:p w14:paraId="7D7EDA14" w14:textId="77777777" w:rsidR="003C4A03" w:rsidRPr="003C4A03" w:rsidRDefault="003C4A03" w:rsidP="003C4A03">
      <w:pPr>
        <w:pStyle w:val="Coding-Paragraphtight"/>
        <w:rPr>
          <w:rStyle w:val="CodingLanguage"/>
        </w:rPr>
      </w:pPr>
      <w:proofErr w:type="gramStart"/>
      <w:r w:rsidRPr="003C4A03">
        <w:rPr>
          <w:rStyle w:val="CodingLanguage"/>
        </w:rPr>
        <w:t>for</w:t>
      </w:r>
      <w:proofErr w:type="gramEnd"/>
      <w:r w:rsidRPr="003C4A03">
        <w:rPr>
          <w:rStyle w:val="CodingLanguage"/>
        </w:rPr>
        <w:t xml:space="preserve"> disk in "${NVME_DISK_LIST[@]}"</w:t>
      </w:r>
    </w:p>
    <w:p w14:paraId="06812808" w14:textId="77777777" w:rsidR="003C4A03" w:rsidRPr="003C4A03" w:rsidRDefault="003C4A03" w:rsidP="003C4A03">
      <w:pPr>
        <w:pStyle w:val="Coding-Paragraphtight"/>
        <w:rPr>
          <w:rStyle w:val="CodingLanguage"/>
        </w:rPr>
      </w:pPr>
      <w:proofErr w:type="gramStart"/>
      <w:r w:rsidRPr="003C4A03">
        <w:rPr>
          <w:rStyle w:val="CodingLanguage"/>
        </w:rPr>
        <w:t>do</w:t>
      </w:r>
      <w:proofErr w:type="gramEnd"/>
    </w:p>
    <w:p w14:paraId="23E96AA3" w14:textId="77777777" w:rsidR="003C4A03" w:rsidRPr="003C4A03" w:rsidRDefault="003C4A03" w:rsidP="003C4A03">
      <w:pPr>
        <w:pStyle w:val="Coding-Paragraphtight"/>
        <w:rPr>
          <w:rStyle w:val="CodingLanguage"/>
        </w:rPr>
      </w:pPr>
    </w:p>
    <w:p w14:paraId="4CACBDBD"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"Adding entry in fstab..."</w:t>
      </w:r>
    </w:p>
    <w:p w14:paraId="19F7E34A"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grep</w:t>
      </w:r>
      <w:proofErr w:type="gramEnd"/>
      <w:r w:rsidRPr="003C4A03">
        <w:rPr>
          <w:rStyle w:val="CodingLanguage"/>
        </w:rPr>
        <w:t xml:space="preserve"> $disk /etc/fstab</w:t>
      </w:r>
    </w:p>
    <w:p w14:paraId="55D74960"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if</w:t>
      </w:r>
      <w:proofErr w:type="gramEnd"/>
      <w:r w:rsidRPr="003C4A03">
        <w:rPr>
          <w:rStyle w:val="CodingLanguage"/>
        </w:rPr>
        <w:t xml:space="preserve"> [ $? -</w:t>
      </w:r>
      <w:proofErr w:type="spellStart"/>
      <w:r w:rsidRPr="003C4A03">
        <w:rPr>
          <w:rStyle w:val="CodingLanguage"/>
        </w:rPr>
        <w:t>eq</w:t>
      </w:r>
      <w:proofErr w:type="spellEnd"/>
      <w:r w:rsidRPr="003C4A03">
        <w:rPr>
          <w:rStyle w:val="CodingLanguage"/>
        </w:rPr>
        <w:t xml:space="preserve"> </w:t>
      </w:r>
      <w:proofErr w:type="gramStart"/>
      <w:r w:rsidRPr="003C4A03">
        <w:rPr>
          <w:rStyle w:val="CodingLanguage"/>
        </w:rPr>
        <w:t>0 ]</w:t>
      </w:r>
      <w:proofErr w:type="gramEnd"/>
      <w:r w:rsidRPr="003C4A03">
        <w:rPr>
          <w:rStyle w:val="CodingLanguage"/>
        </w:rPr>
        <w:t>; then</w:t>
      </w:r>
    </w:p>
    <w:p w14:paraId="3F26CA42"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proofErr w:type="gramStart"/>
      <w:r w:rsidRPr="003C4A03">
        <w:rPr>
          <w:rStyle w:val="CodingLanguage"/>
        </w:rPr>
        <w:t>echo</w:t>
      </w:r>
      <w:proofErr w:type="gramEnd"/>
      <w:r w:rsidRPr="003C4A03">
        <w:rPr>
          <w:rStyle w:val="CodingLanguage"/>
        </w:rPr>
        <w:t xml:space="preserve"> "fstab entry already exists for $disk, skipping."</w:t>
      </w:r>
    </w:p>
    <w:p w14:paraId="4E2A0C69"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else</w:t>
      </w:r>
      <w:proofErr w:type="gramEnd"/>
    </w:p>
    <w:p w14:paraId="3E2AE818"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proofErr w:type="spellStart"/>
      <w:proofErr w:type="gramStart"/>
      <w:r w:rsidRPr="003C4A03">
        <w:rPr>
          <w:rStyle w:val="CodingLanguage"/>
        </w:rPr>
        <w:t>dsknum</w:t>
      </w:r>
      <w:proofErr w:type="spellEnd"/>
      <w:proofErr w:type="gramEnd"/>
      <w:r w:rsidRPr="003C4A03">
        <w:rPr>
          <w:rStyle w:val="CodingLanguage"/>
        </w:rPr>
        <w:t>=`echo $disk | cut -d"/" -f3 | cut -</w:t>
      </w:r>
      <w:proofErr w:type="spellStart"/>
      <w:r w:rsidRPr="003C4A03">
        <w:rPr>
          <w:rStyle w:val="CodingLanguage"/>
        </w:rPr>
        <w:t>d"e</w:t>
      </w:r>
      <w:proofErr w:type="spellEnd"/>
      <w:r w:rsidRPr="003C4A03">
        <w:rPr>
          <w:rStyle w:val="CodingLanguage"/>
        </w:rPr>
        <w:t>" -f2 | cut -</w:t>
      </w:r>
      <w:proofErr w:type="spellStart"/>
      <w:r w:rsidRPr="003C4A03">
        <w:rPr>
          <w:rStyle w:val="CodingLanguage"/>
        </w:rPr>
        <w:t>d"n</w:t>
      </w:r>
      <w:proofErr w:type="spellEnd"/>
      <w:r w:rsidRPr="003C4A03">
        <w:rPr>
          <w:rStyle w:val="CodingLanguage"/>
        </w:rPr>
        <w:t>" -f1`</w:t>
      </w:r>
    </w:p>
    <w:p w14:paraId="0F16B34B"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proofErr w:type="gramStart"/>
      <w:r w:rsidRPr="003C4A03">
        <w:rPr>
          <w:rStyle w:val="CodingLanguage"/>
        </w:rPr>
        <w:t>echo</w:t>
      </w:r>
      <w:proofErr w:type="gramEnd"/>
      <w:r w:rsidRPr="003C4A03">
        <w:rPr>
          <w:rStyle w:val="CodingLanguage"/>
        </w:rPr>
        <w:t xml:space="preserve"> "# Below entry added by Trovares POC setup script" &gt;&gt; /etc/fstab</w:t>
      </w:r>
    </w:p>
    <w:p w14:paraId="74E8FE2A"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proofErr w:type="gramStart"/>
      <w:r w:rsidRPr="003C4A03">
        <w:rPr>
          <w:rStyle w:val="CodingLanguage"/>
        </w:rPr>
        <w:t>echo</w:t>
      </w:r>
      <w:proofErr w:type="gramEnd"/>
      <w:r w:rsidRPr="003C4A03">
        <w:rPr>
          <w:rStyle w:val="CodingLanguage"/>
        </w:rPr>
        <w:t xml:space="preserve"> "$disk       "$NVME_MNT_DIR"$</w:t>
      </w:r>
      <w:proofErr w:type="spellStart"/>
      <w:r w:rsidRPr="003C4A03">
        <w:rPr>
          <w:rStyle w:val="CodingLanguage"/>
        </w:rPr>
        <w:t>dsknum</w:t>
      </w:r>
      <w:proofErr w:type="spellEnd"/>
      <w:r w:rsidRPr="003C4A03">
        <w:rPr>
          <w:rStyle w:val="CodingLanguage"/>
        </w:rPr>
        <w:t xml:space="preserve">      </w:t>
      </w:r>
      <w:proofErr w:type="spellStart"/>
      <w:r w:rsidRPr="003C4A03">
        <w:rPr>
          <w:rStyle w:val="CodingLanguage"/>
        </w:rPr>
        <w:t>xfs</w:t>
      </w:r>
      <w:proofErr w:type="spellEnd"/>
      <w:r w:rsidRPr="003C4A03">
        <w:rPr>
          <w:rStyle w:val="CodingLanguage"/>
        </w:rPr>
        <w:t xml:space="preserve">     </w:t>
      </w:r>
      <w:proofErr w:type="spellStart"/>
      <w:r w:rsidRPr="003C4A03">
        <w:rPr>
          <w:rStyle w:val="CodingLanguage"/>
        </w:rPr>
        <w:t>noatime,nodiratime</w:t>
      </w:r>
      <w:proofErr w:type="spellEnd"/>
      <w:r w:rsidRPr="003C4A03">
        <w:rPr>
          <w:rStyle w:val="CodingLanguage"/>
        </w:rPr>
        <w:t xml:space="preserve">   0 0" &gt;&gt; /etc/fstab</w:t>
      </w:r>
    </w:p>
    <w:p w14:paraId="296B7AC2"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proofErr w:type="gramStart"/>
      <w:r w:rsidRPr="003C4A03">
        <w:rPr>
          <w:rStyle w:val="CodingLanguage"/>
        </w:rPr>
        <w:t>echo</w:t>
      </w:r>
      <w:proofErr w:type="gramEnd"/>
      <w:r w:rsidRPr="003C4A03">
        <w:rPr>
          <w:rStyle w:val="CodingLanguage"/>
        </w:rPr>
        <w:t xml:space="preserve"> "Added fstab entry for $disk."</w:t>
      </w:r>
    </w:p>
    <w:p w14:paraId="1B5134BA"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fi</w:t>
      </w:r>
      <w:proofErr w:type="gramEnd"/>
    </w:p>
    <w:p w14:paraId="15608BA7" w14:textId="77777777" w:rsidR="003C4A03" w:rsidRPr="003C4A03" w:rsidRDefault="003C4A03" w:rsidP="003C4A03">
      <w:pPr>
        <w:pStyle w:val="Coding-Paragraphtight"/>
        <w:rPr>
          <w:rStyle w:val="CodingLanguage"/>
        </w:rPr>
      </w:pPr>
      <w:proofErr w:type="gramStart"/>
      <w:r w:rsidRPr="003C4A03">
        <w:rPr>
          <w:rStyle w:val="CodingLanguage"/>
        </w:rPr>
        <w:t>done</w:t>
      </w:r>
      <w:proofErr w:type="gramEnd"/>
    </w:p>
    <w:p w14:paraId="33DA5578" w14:textId="77777777" w:rsidR="003C4A03" w:rsidRPr="003C4A03" w:rsidRDefault="003C4A03" w:rsidP="003C4A03">
      <w:pPr>
        <w:pStyle w:val="Coding-Paragraphtight"/>
        <w:rPr>
          <w:rStyle w:val="CodingLanguage"/>
        </w:rPr>
      </w:pPr>
    </w:p>
    <w:p w14:paraId="5A0DA13A" w14:textId="77777777" w:rsidR="003C4A03" w:rsidRPr="003C4A03" w:rsidRDefault="003C4A03" w:rsidP="003C4A03">
      <w:pPr>
        <w:pStyle w:val="Coding-Paragraphtight"/>
        <w:rPr>
          <w:rStyle w:val="CodingLanguage"/>
        </w:rPr>
      </w:pPr>
      <w:proofErr w:type="gramStart"/>
      <w:r w:rsidRPr="003C4A03">
        <w:rPr>
          <w:rStyle w:val="CodingLanguage"/>
        </w:rPr>
        <w:t>mount</w:t>
      </w:r>
      <w:proofErr w:type="gramEnd"/>
      <w:r w:rsidRPr="003C4A03">
        <w:rPr>
          <w:rStyle w:val="CodingLanguage"/>
        </w:rPr>
        <w:t xml:space="preserve"> -a</w:t>
      </w:r>
    </w:p>
    <w:p w14:paraId="57EF1698" w14:textId="77777777" w:rsidR="003C4A03" w:rsidRPr="003C4A03" w:rsidRDefault="003C4A03" w:rsidP="003C4A03">
      <w:pPr>
        <w:pStyle w:val="Coding-Paragraphtight"/>
        <w:rPr>
          <w:rStyle w:val="CodingLanguage"/>
        </w:rPr>
      </w:pPr>
    </w:p>
    <w:p w14:paraId="0A42ADF9" w14:textId="77777777" w:rsidR="003C4A03" w:rsidRPr="003C4A03" w:rsidRDefault="003C4A03" w:rsidP="003C4A03">
      <w:pPr>
        <w:pStyle w:val="Coding-Paragraphtight"/>
        <w:rPr>
          <w:rStyle w:val="CodingLanguage"/>
        </w:rPr>
      </w:pPr>
      <w:r w:rsidRPr="003C4A03">
        <w:rPr>
          <w:rStyle w:val="CodingLanguage"/>
        </w:rPr>
        <w:t>}</w:t>
      </w:r>
    </w:p>
    <w:p w14:paraId="3B18DA63" w14:textId="77777777" w:rsidR="003C4A03" w:rsidRPr="003C4A03" w:rsidRDefault="003C4A03" w:rsidP="003C4A03">
      <w:pPr>
        <w:pStyle w:val="Coding-Paragraphtight"/>
        <w:rPr>
          <w:rStyle w:val="CodingLanguage"/>
        </w:rPr>
      </w:pPr>
    </w:p>
    <w:p w14:paraId="437ED2E5" w14:textId="77777777" w:rsidR="003C4A03" w:rsidRPr="003C4A03" w:rsidRDefault="003C4A03" w:rsidP="003C4A03">
      <w:pPr>
        <w:pStyle w:val="Coding-Paragraphtight"/>
        <w:rPr>
          <w:rStyle w:val="CodingLanguage"/>
        </w:rPr>
      </w:pPr>
      <w:proofErr w:type="gramStart"/>
      <w:r w:rsidRPr="003C4A03">
        <w:rPr>
          <w:rStyle w:val="CodingLanguage"/>
        </w:rPr>
        <w:t>function</w:t>
      </w:r>
      <w:proofErr w:type="gramEnd"/>
      <w:r w:rsidRPr="003C4A03">
        <w:rPr>
          <w:rStyle w:val="CodingLanguage"/>
        </w:rPr>
        <w:t xml:space="preserve"> </w:t>
      </w:r>
      <w:proofErr w:type="spellStart"/>
      <w:r w:rsidRPr="003C4A03">
        <w:rPr>
          <w:rStyle w:val="CodingLanguage"/>
        </w:rPr>
        <w:t>setReadAhead</w:t>
      </w:r>
      <w:proofErr w:type="spellEnd"/>
      <w:r w:rsidRPr="003C4A03">
        <w:rPr>
          <w:rStyle w:val="CodingLanguage"/>
        </w:rPr>
        <w:t xml:space="preserve"> {</w:t>
      </w:r>
    </w:p>
    <w:p w14:paraId="736D673E" w14:textId="77777777" w:rsidR="003C4A03" w:rsidRPr="003C4A03" w:rsidRDefault="003C4A03" w:rsidP="003C4A03">
      <w:pPr>
        <w:pStyle w:val="Coding-Paragraphtight"/>
        <w:rPr>
          <w:rStyle w:val="CodingLanguage"/>
        </w:rPr>
      </w:pPr>
    </w:p>
    <w:p w14:paraId="471E9D60" w14:textId="77777777" w:rsidR="003C4A03" w:rsidRPr="003C4A03" w:rsidRDefault="003C4A03" w:rsidP="003C4A03">
      <w:pPr>
        <w:pStyle w:val="Coding-Paragraphtight"/>
        <w:rPr>
          <w:rStyle w:val="CodingLanguage"/>
        </w:rPr>
      </w:pPr>
      <w:proofErr w:type="gramStart"/>
      <w:r w:rsidRPr="003C4A03">
        <w:rPr>
          <w:rStyle w:val="CodingLanguage"/>
        </w:rPr>
        <w:t>ls</w:t>
      </w:r>
      <w:proofErr w:type="gramEnd"/>
      <w:r w:rsidRPr="003C4A03">
        <w:rPr>
          <w:rStyle w:val="CodingLanguage"/>
        </w:rPr>
        <w:t xml:space="preserve"> $NVME_DEVICE_NAME_PATTERN &gt;/dev/null 2&gt;&amp;1</w:t>
      </w:r>
    </w:p>
    <w:p w14:paraId="7C883C6B" w14:textId="77777777" w:rsidR="003C4A03" w:rsidRPr="003C4A03" w:rsidRDefault="003C4A03" w:rsidP="003C4A03">
      <w:pPr>
        <w:pStyle w:val="Coding-Paragraphtight"/>
        <w:rPr>
          <w:rStyle w:val="CodingLanguage"/>
        </w:rPr>
      </w:pPr>
      <w:proofErr w:type="gramStart"/>
      <w:r w:rsidRPr="003C4A03">
        <w:rPr>
          <w:rStyle w:val="CodingLanguage"/>
        </w:rPr>
        <w:t>if</w:t>
      </w:r>
      <w:proofErr w:type="gramEnd"/>
      <w:r w:rsidRPr="003C4A03">
        <w:rPr>
          <w:rStyle w:val="CodingLanguage"/>
        </w:rPr>
        <w:t xml:space="preserve"> [ $? -ne </w:t>
      </w:r>
      <w:proofErr w:type="gramStart"/>
      <w:r w:rsidRPr="003C4A03">
        <w:rPr>
          <w:rStyle w:val="CodingLanguage"/>
        </w:rPr>
        <w:t>0 ]</w:t>
      </w:r>
      <w:proofErr w:type="gramEnd"/>
      <w:r w:rsidRPr="003C4A03">
        <w:rPr>
          <w:rStyle w:val="CodingLanguage"/>
        </w:rPr>
        <w:t>; then</w:t>
      </w:r>
    </w:p>
    <w:p w14:paraId="1182DF31"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"This system does not have NVMe disks. Not setting </w:t>
      </w:r>
      <w:proofErr w:type="spellStart"/>
      <w:r w:rsidRPr="003C4A03">
        <w:rPr>
          <w:rStyle w:val="CodingLanguage"/>
        </w:rPr>
        <w:t>tunables</w:t>
      </w:r>
      <w:proofErr w:type="spellEnd"/>
      <w:r w:rsidRPr="003C4A03">
        <w:rPr>
          <w:rStyle w:val="CodingLanguage"/>
        </w:rPr>
        <w:t>."</w:t>
      </w:r>
    </w:p>
    <w:p w14:paraId="64B91A43"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exit</w:t>
      </w:r>
      <w:proofErr w:type="gramEnd"/>
      <w:r w:rsidRPr="003C4A03">
        <w:rPr>
          <w:rStyle w:val="CodingLanguage"/>
        </w:rPr>
        <w:t xml:space="preserve"> 0</w:t>
      </w:r>
    </w:p>
    <w:p w14:paraId="2C3176C6" w14:textId="77777777" w:rsidR="003C4A03" w:rsidRPr="003C4A03" w:rsidRDefault="003C4A03" w:rsidP="003C4A03">
      <w:pPr>
        <w:pStyle w:val="Coding-Paragraphtight"/>
        <w:rPr>
          <w:rStyle w:val="CodingLanguage"/>
        </w:rPr>
      </w:pPr>
      <w:proofErr w:type="gramStart"/>
      <w:r w:rsidRPr="003C4A03">
        <w:rPr>
          <w:rStyle w:val="CodingLanguage"/>
        </w:rPr>
        <w:t>fi</w:t>
      </w:r>
      <w:proofErr w:type="gramEnd"/>
    </w:p>
    <w:p w14:paraId="00A65C21" w14:textId="77777777" w:rsidR="003C4A03" w:rsidRPr="003C4A03" w:rsidRDefault="003C4A03" w:rsidP="003C4A03">
      <w:pPr>
        <w:pStyle w:val="Coding-Paragraphtight"/>
        <w:rPr>
          <w:rStyle w:val="CodingLanguage"/>
        </w:rPr>
      </w:pPr>
    </w:p>
    <w:p w14:paraId="09291B6F" w14:textId="77777777" w:rsidR="003C4A03" w:rsidRPr="003C4A03" w:rsidRDefault="003C4A03" w:rsidP="003C4A03">
      <w:pPr>
        <w:pStyle w:val="Coding-Paragraphtight"/>
        <w:rPr>
          <w:rStyle w:val="CodingLanguage"/>
        </w:rPr>
      </w:pPr>
      <w:proofErr w:type="gramStart"/>
      <w:r w:rsidRPr="003C4A03">
        <w:rPr>
          <w:rStyle w:val="CodingLanguage"/>
        </w:rPr>
        <w:t>for</w:t>
      </w:r>
      <w:proofErr w:type="gramEnd"/>
      <w:r w:rsidRPr="003C4A03">
        <w:rPr>
          <w:rStyle w:val="CodingLanguage"/>
        </w:rPr>
        <w:t xml:space="preserve"> i in "${NVME_DISK_LIST[@]}"</w:t>
      </w:r>
    </w:p>
    <w:p w14:paraId="090E22B5" w14:textId="77777777" w:rsidR="003C4A03" w:rsidRPr="003C4A03" w:rsidRDefault="003C4A03" w:rsidP="003C4A03">
      <w:pPr>
        <w:pStyle w:val="Coding-Paragraphtight"/>
        <w:rPr>
          <w:rStyle w:val="CodingLanguage"/>
        </w:rPr>
      </w:pPr>
      <w:proofErr w:type="gramStart"/>
      <w:r w:rsidRPr="003C4A03">
        <w:rPr>
          <w:rStyle w:val="CodingLanguage"/>
        </w:rPr>
        <w:t>do</w:t>
      </w:r>
      <w:proofErr w:type="gramEnd"/>
    </w:p>
    <w:p w14:paraId="7E562D43" w14:textId="77777777" w:rsidR="003C4A03" w:rsidRPr="003C4A03" w:rsidRDefault="003C4A03" w:rsidP="003C4A03">
      <w:pPr>
        <w:pStyle w:val="Coding-Paragraphtight"/>
        <w:rPr>
          <w:rStyle w:val="CodingLanguage"/>
        </w:rPr>
      </w:pPr>
      <w:r w:rsidRPr="003C4A03">
        <w:rPr>
          <w:rStyle w:val="CodingLanguage"/>
        </w:rPr>
        <w:t xml:space="preserve">   </w:t>
      </w:r>
      <w:proofErr w:type="gramStart"/>
      <w:r w:rsidRPr="003C4A03">
        <w:rPr>
          <w:rStyle w:val="CodingLanguage"/>
        </w:rPr>
        <w:t>echo</w:t>
      </w:r>
      <w:proofErr w:type="gramEnd"/>
      <w:r w:rsidRPr="003C4A03">
        <w:rPr>
          <w:rStyle w:val="CodingLanguage"/>
        </w:rPr>
        <w:t xml:space="preserve"> "Setting read ahead using </w:t>
      </w:r>
      <w:proofErr w:type="spellStart"/>
      <w:r w:rsidRPr="003C4A03">
        <w:rPr>
          <w:rStyle w:val="CodingLanguage"/>
        </w:rPr>
        <w:t>blockdev</w:t>
      </w:r>
      <w:proofErr w:type="spellEnd"/>
      <w:r w:rsidRPr="003C4A03">
        <w:rPr>
          <w:rStyle w:val="CodingLanguage"/>
        </w:rPr>
        <w:t xml:space="preserve"> on $i."</w:t>
      </w:r>
    </w:p>
    <w:p w14:paraId="4B13720A" w14:textId="77777777" w:rsidR="003C4A03" w:rsidRPr="003C4A03" w:rsidRDefault="003C4A03" w:rsidP="003C4A03">
      <w:pPr>
        <w:pStyle w:val="Coding-Paragraphtight"/>
        <w:rPr>
          <w:rStyle w:val="CodingLanguage"/>
        </w:rPr>
      </w:pPr>
      <w:r w:rsidRPr="003C4A03">
        <w:rPr>
          <w:rStyle w:val="CodingLanguage"/>
        </w:rPr>
        <w:t xml:space="preserve">   </w:t>
      </w:r>
      <w:proofErr w:type="spellStart"/>
      <w:proofErr w:type="gramStart"/>
      <w:r w:rsidRPr="003C4A03">
        <w:rPr>
          <w:rStyle w:val="CodingLanguage"/>
        </w:rPr>
        <w:t>blockdev</w:t>
      </w:r>
      <w:proofErr w:type="spellEnd"/>
      <w:proofErr w:type="gramEnd"/>
      <w:r w:rsidRPr="003C4A03">
        <w:rPr>
          <w:rStyle w:val="CodingLanguage"/>
        </w:rPr>
        <w:t xml:space="preserve"> --</w:t>
      </w:r>
      <w:proofErr w:type="spellStart"/>
      <w:r w:rsidRPr="003C4A03">
        <w:rPr>
          <w:rStyle w:val="CodingLanguage"/>
        </w:rPr>
        <w:t>setra</w:t>
      </w:r>
      <w:proofErr w:type="spellEnd"/>
      <w:r w:rsidRPr="003C4A03">
        <w:rPr>
          <w:rStyle w:val="CodingLanguage"/>
        </w:rPr>
        <w:t xml:space="preserve"> 8192 $i;</w:t>
      </w:r>
    </w:p>
    <w:p w14:paraId="440AD441" w14:textId="77777777" w:rsidR="003C4A03" w:rsidRPr="003C4A03" w:rsidRDefault="003C4A03" w:rsidP="003C4A03">
      <w:pPr>
        <w:pStyle w:val="Coding-Paragraphtight"/>
        <w:rPr>
          <w:rStyle w:val="CodingLanguage"/>
        </w:rPr>
      </w:pPr>
      <w:proofErr w:type="gramStart"/>
      <w:r w:rsidRPr="003C4A03">
        <w:rPr>
          <w:rStyle w:val="CodingLanguage"/>
        </w:rPr>
        <w:t>done</w:t>
      </w:r>
      <w:proofErr w:type="gramEnd"/>
      <w:r w:rsidRPr="003C4A03">
        <w:rPr>
          <w:rStyle w:val="CodingLanguage"/>
        </w:rPr>
        <w:t>;</w:t>
      </w:r>
    </w:p>
    <w:p w14:paraId="6E7DADA8" w14:textId="77777777" w:rsidR="003C4A03" w:rsidRPr="003C4A03" w:rsidRDefault="003C4A03" w:rsidP="003C4A03">
      <w:pPr>
        <w:pStyle w:val="Coding-Paragraphtight"/>
        <w:rPr>
          <w:rStyle w:val="CodingLanguage"/>
        </w:rPr>
      </w:pPr>
      <w:r w:rsidRPr="003C4A03">
        <w:rPr>
          <w:rStyle w:val="CodingLanguage"/>
        </w:rPr>
        <w:tab/>
      </w:r>
    </w:p>
    <w:p w14:paraId="667C0362" w14:textId="77777777" w:rsidR="003C4A03" w:rsidRPr="003C4A03" w:rsidRDefault="003C4A03" w:rsidP="003C4A03">
      <w:pPr>
        <w:pStyle w:val="Coding-Paragraphtight"/>
        <w:rPr>
          <w:rStyle w:val="CodingLanguage"/>
        </w:rPr>
      </w:pPr>
      <w:r w:rsidRPr="003C4A03">
        <w:rPr>
          <w:rStyle w:val="CodingLanguage"/>
        </w:rPr>
        <w:t>}</w:t>
      </w:r>
    </w:p>
    <w:p w14:paraId="3E9AC275" w14:textId="77777777" w:rsidR="003C4A03" w:rsidRPr="003C4A03" w:rsidRDefault="003C4A03" w:rsidP="003C4A03">
      <w:pPr>
        <w:pStyle w:val="Coding-Paragraphtight"/>
        <w:rPr>
          <w:rStyle w:val="CodingLanguage"/>
        </w:rPr>
      </w:pPr>
    </w:p>
    <w:p w14:paraId="5222E602" w14:textId="77777777" w:rsidR="003C4A03" w:rsidRPr="003C4A03" w:rsidRDefault="003C4A03" w:rsidP="003C4A03">
      <w:pPr>
        <w:pStyle w:val="Coding-Paragraphtight"/>
        <w:rPr>
          <w:rStyle w:val="CodingLanguage"/>
        </w:rPr>
      </w:pPr>
      <w:proofErr w:type="gramStart"/>
      <w:r w:rsidRPr="003C4A03">
        <w:rPr>
          <w:rStyle w:val="CodingLanguage"/>
        </w:rPr>
        <w:t>function</w:t>
      </w:r>
      <w:proofErr w:type="gramEnd"/>
      <w:r w:rsidRPr="003C4A03">
        <w:rPr>
          <w:rStyle w:val="CodingLanguage"/>
        </w:rPr>
        <w:t xml:space="preserve"> </w:t>
      </w:r>
      <w:proofErr w:type="spellStart"/>
      <w:r w:rsidRPr="003C4A03">
        <w:rPr>
          <w:rStyle w:val="CodingLanguage"/>
        </w:rPr>
        <w:t>setDiskParam</w:t>
      </w:r>
      <w:proofErr w:type="spellEnd"/>
      <w:r w:rsidRPr="003C4A03">
        <w:rPr>
          <w:rStyle w:val="CodingLanguage"/>
        </w:rPr>
        <w:t xml:space="preserve"> {</w:t>
      </w:r>
    </w:p>
    <w:p w14:paraId="1FDEBCF6" w14:textId="77777777" w:rsidR="003C4A03" w:rsidRPr="003C4A03" w:rsidRDefault="003C4A03" w:rsidP="003C4A03">
      <w:pPr>
        <w:pStyle w:val="Coding-Paragraphtight"/>
        <w:rPr>
          <w:rStyle w:val="CodingLanguage"/>
        </w:rPr>
      </w:pPr>
      <w:proofErr w:type="gramStart"/>
      <w:r w:rsidRPr="003C4A03">
        <w:rPr>
          <w:rStyle w:val="CodingLanguage"/>
        </w:rPr>
        <w:t>ls</w:t>
      </w:r>
      <w:proofErr w:type="gramEnd"/>
      <w:r w:rsidRPr="003C4A03">
        <w:rPr>
          <w:rStyle w:val="CodingLanguage"/>
        </w:rPr>
        <w:t xml:space="preserve"> $NVME_DEVICE_NAME_PATTERN &gt;/dev/null 2&gt;&amp;1</w:t>
      </w:r>
    </w:p>
    <w:p w14:paraId="3F03E1DD" w14:textId="77777777" w:rsidR="003C4A03" w:rsidRPr="003C4A03" w:rsidRDefault="003C4A03" w:rsidP="003C4A03">
      <w:pPr>
        <w:pStyle w:val="Coding-Paragraphtight"/>
        <w:rPr>
          <w:rStyle w:val="CodingLanguage"/>
        </w:rPr>
      </w:pPr>
      <w:proofErr w:type="gramStart"/>
      <w:r w:rsidRPr="003C4A03">
        <w:rPr>
          <w:rStyle w:val="CodingLanguage"/>
        </w:rPr>
        <w:t>if</w:t>
      </w:r>
      <w:proofErr w:type="gramEnd"/>
      <w:r w:rsidRPr="003C4A03">
        <w:rPr>
          <w:rStyle w:val="CodingLanguage"/>
        </w:rPr>
        <w:t xml:space="preserve"> [ $? -ne </w:t>
      </w:r>
      <w:proofErr w:type="gramStart"/>
      <w:r w:rsidRPr="003C4A03">
        <w:rPr>
          <w:rStyle w:val="CodingLanguage"/>
        </w:rPr>
        <w:t>0 ]</w:t>
      </w:r>
      <w:proofErr w:type="gramEnd"/>
      <w:r w:rsidRPr="003C4A03">
        <w:rPr>
          <w:rStyle w:val="CodingLanguage"/>
        </w:rPr>
        <w:t>; then</w:t>
      </w:r>
    </w:p>
    <w:p w14:paraId="12FCB37B"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"This system does not have NVMe disks. Not setting </w:t>
      </w:r>
      <w:proofErr w:type="spellStart"/>
      <w:r w:rsidRPr="003C4A03">
        <w:rPr>
          <w:rStyle w:val="CodingLanguage"/>
        </w:rPr>
        <w:t>tunables</w:t>
      </w:r>
      <w:proofErr w:type="spellEnd"/>
      <w:r w:rsidRPr="003C4A03">
        <w:rPr>
          <w:rStyle w:val="CodingLanguage"/>
        </w:rPr>
        <w:t>."</w:t>
      </w:r>
    </w:p>
    <w:p w14:paraId="037E2125"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exit</w:t>
      </w:r>
      <w:proofErr w:type="gramEnd"/>
      <w:r w:rsidRPr="003C4A03">
        <w:rPr>
          <w:rStyle w:val="CodingLanguage"/>
        </w:rPr>
        <w:t xml:space="preserve"> 0</w:t>
      </w:r>
    </w:p>
    <w:p w14:paraId="18CA4968" w14:textId="77777777" w:rsidR="003C4A03" w:rsidRPr="003C4A03" w:rsidRDefault="003C4A03" w:rsidP="003C4A03">
      <w:pPr>
        <w:pStyle w:val="Coding-Paragraphtight"/>
        <w:rPr>
          <w:rStyle w:val="CodingLanguage"/>
        </w:rPr>
      </w:pPr>
      <w:proofErr w:type="gramStart"/>
      <w:r w:rsidRPr="003C4A03">
        <w:rPr>
          <w:rStyle w:val="CodingLanguage"/>
        </w:rPr>
        <w:t>fi</w:t>
      </w:r>
      <w:proofErr w:type="gramEnd"/>
    </w:p>
    <w:p w14:paraId="236EE0C4" w14:textId="77777777" w:rsidR="003C4A03" w:rsidRPr="003C4A03" w:rsidRDefault="003C4A03" w:rsidP="003C4A03">
      <w:pPr>
        <w:pStyle w:val="Coding-Paragraphtight"/>
        <w:rPr>
          <w:rStyle w:val="CodingLanguage"/>
        </w:rPr>
      </w:pPr>
    </w:p>
    <w:p w14:paraId="6FB18BB4" w14:textId="77777777" w:rsidR="003C4A03" w:rsidRPr="003C4A03" w:rsidRDefault="003C4A03" w:rsidP="003C4A03">
      <w:pPr>
        <w:pStyle w:val="Coding-Paragraphtight"/>
        <w:rPr>
          <w:rStyle w:val="CodingLanguage"/>
        </w:rPr>
      </w:pPr>
    </w:p>
    <w:p w14:paraId="094963B1" w14:textId="77777777" w:rsidR="003C4A03" w:rsidRPr="003C4A03" w:rsidRDefault="003C4A03" w:rsidP="003C4A03">
      <w:pPr>
        <w:pStyle w:val="Coding-Paragraphtight"/>
        <w:rPr>
          <w:rStyle w:val="CodingLanguage"/>
        </w:rPr>
      </w:pPr>
      <w:proofErr w:type="gramStart"/>
      <w:r w:rsidRPr="003C4A03">
        <w:rPr>
          <w:rStyle w:val="CodingLanguage"/>
        </w:rPr>
        <w:t>for</w:t>
      </w:r>
      <w:proofErr w:type="gramEnd"/>
      <w:r w:rsidRPr="003C4A03">
        <w:rPr>
          <w:rStyle w:val="CodingLanguage"/>
        </w:rPr>
        <w:t xml:space="preserve"> f in "${NVME_DISK_LIST[@]}";</w:t>
      </w:r>
    </w:p>
    <w:p w14:paraId="5F8234F9" w14:textId="77777777" w:rsidR="003C4A03" w:rsidRPr="003C4A03" w:rsidRDefault="003C4A03" w:rsidP="003C4A03">
      <w:pPr>
        <w:pStyle w:val="Coding-Paragraphtight"/>
        <w:rPr>
          <w:rStyle w:val="CodingLanguage"/>
        </w:rPr>
      </w:pPr>
      <w:proofErr w:type="gramStart"/>
      <w:r w:rsidRPr="003C4A03">
        <w:rPr>
          <w:rStyle w:val="CodingLanguage"/>
        </w:rPr>
        <w:t>do</w:t>
      </w:r>
      <w:proofErr w:type="gramEnd"/>
    </w:p>
    <w:p w14:paraId="21370CBA" w14:textId="77777777" w:rsidR="003C4A03" w:rsidRPr="003C4A03" w:rsidRDefault="003C4A03" w:rsidP="003C4A03">
      <w:pPr>
        <w:pStyle w:val="Coding-Paragraphtight"/>
        <w:rPr>
          <w:rStyle w:val="CodingLanguage"/>
        </w:rPr>
      </w:pPr>
      <w:r w:rsidRPr="003C4A03">
        <w:rPr>
          <w:rStyle w:val="CodingLanguage"/>
        </w:rPr>
        <w:t xml:space="preserve">   </w:t>
      </w:r>
      <w:proofErr w:type="spellStart"/>
      <w:proofErr w:type="gramStart"/>
      <w:r w:rsidRPr="003C4A03">
        <w:rPr>
          <w:rStyle w:val="CodingLanguage"/>
        </w:rPr>
        <w:t>dsk</w:t>
      </w:r>
      <w:proofErr w:type="spellEnd"/>
      <w:proofErr w:type="gramEnd"/>
      <w:r w:rsidRPr="003C4A03">
        <w:rPr>
          <w:rStyle w:val="CodingLanguage"/>
        </w:rPr>
        <w:t>=`echo $f | cut -d"/" -f3`</w:t>
      </w:r>
    </w:p>
    <w:p w14:paraId="57EFEDFF" w14:textId="77777777" w:rsidR="003C4A03" w:rsidRPr="003C4A03" w:rsidRDefault="003C4A03" w:rsidP="003C4A03">
      <w:pPr>
        <w:pStyle w:val="Coding-Paragraphtight"/>
        <w:rPr>
          <w:rStyle w:val="CodingLanguage"/>
        </w:rPr>
      </w:pPr>
      <w:r w:rsidRPr="003C4A03">
        <w:rPr>
          <w:rStyle w:val="CodingLanguage"/>
        </w:rPr>
        <w:t xml:space="preserve">   </w:t>
      </w:r>
      <w:proofErr w:type="spellStart"/>
      <w:proofErr w:type="gramStart"/>
      <w:r w:rsidRPr="003C4A03">
        <w:rPr>
          <w:rStyle w:val="CodingLanguage"/>
        </w:rPr>
        <w:t>val</w:t>
      </w:r>
      <w:proofErr w:type="spellEnd"/>
      <w:proofErr w:type="gramEnd"/>
      <w:r w:rsidRPr="003C4A03">
        <w:rPr>
          <w:rStyle w:val="CodingLanguage"/>
        </w:rPr>
        <w:t>=$(cat /sys/block/$</w:t>
      </w:r>
      <w:proofErr w:type="spellStart"/>
      <w:r w:rsidRPr="003C4A03">
        <w:rPr>
          <w:rStyle w:val="CodingLanguage"/>
        </w:rPr>
        <w:t>dsk</w:t>
      </w:r>
      <w:proofErr w:type="spellEnd"/>
      <w:r w:rsidRPr="003C4A03">
        <w:rPr>
          <w:rStyle w:val="CodingLanguage"/>
        </w:rPr>
        <w:t>/queue/rotational)</w:t>
      </w:r>
    </w:p>
    <w:p w14:paraId="2A8A32D8" w14:textId="77777777" w:rsidR="003C4A03" w:rsidRPr="003C4A03" w:rsidRDefault="003C4A03" w:rsidP="003C4A03">
      <w:pPr>
        <w:pStyle w:val="Coding-Paragraphtight"/>
        <w:rPr>
          <w:rStyle w:val="CodingLanguage"/>
        </w:rPr>
      </w:pPr>
      <w:r w:rsidRPr="003C4A03">
        <w:rPr>
          <w:rStyle w:val="CodingLanguage"/>
        </w:rPr>
        <w:t xml:space="preserve">   </w:t>
      </w:r>
      <w:proofErr w:type="gramStart"/>
      <w:r w:rsidRPr="003C4A03">
        <w:rPr>
          <w:rStyle w:val="CodingLanguage"/>
        </w:rPr>
        <w:t>if</w:t>
      </w:r>
      <w:proofErr w:type="gramEnd"/>
      <w:r w:rsidRPr="003C4A03">
        <w:rPr>
          <w:rStyle w:val="CodingLanguage"/>
        </w:rPr>
        <w:t xml:space="preserve"> [[ "$</w:t>
      </w:r>
      <w:proofErr w:type="spellStart"/>
      <w:r w:rsidRPr="003C4A03">
        <w:rPr>
          <w:rStyle w:val="CodingLanguage"/>
        </w:rPr>
        <w:t>val</w:t>
      </w:r>
      <w:proofErr w:type="spellEnd"/>
      <w:r w:rsidRPr="003C4A03">
        <w:rPr>
          <w:rStyle w:val="CodingLanguage"/>
        </w:rPr>
        <w:t>" -</w:t>
      </w:r>
      <w:proofErr w:type="spellStart"/>
      <w:r w:rsidRPr="003C4A03">
        <w:rPr>
          <w:rStyle w:val="CodingLanguage"/>
        </w:rPr>
        <w:t>eq</w:t>
      </w:r>
      <w:proofErr w:type="spellEnd"/>
      <w:r w:rsidRPr="003C4A03">
        <w:rPr>
          <w:rStyle w:val="CodingLanguage"/>
        </w:rPr>
        <w:t xml:space="preserve"> "0" ]]; then</w:t>
      </w:r>
    </w:p>
    <w:p w14:paraId="12CD4ED4" w14:textId="77777777" w:rsidR="003C4A03" w:rsidRPr="003C4A03" w:rsidRDefault="003C4A03" w:rsidP="003C4A03">
      <w:pPr>
        <w:pStyle w:val="Coding-Paragraphtight"/>
        <w:rPr>
          <w:rStyle w:val="CodingLanguage"/>
        </w:rPr>
      </w:pPr>
      <w:r w:rsidRPr="003C4A03">
        <w:rPr>
          <w:rStyle w:val="CodingLanguage"/>
        </w:rPr>
        <w:t xml:space="preserve">        </w:t>
      </w:r>
      <w:proofErr w:type="gramStart"/>
      <w:r w:rsidRPr="003C4A03">
        <w:rPr>
          <w:rStyle w:val="CodingLanguage"/>
        </w:rPr>
        <w:t>echo</w:t>
      </w:r>
      <w:proofErr w:type="gramEnd"/>
      <w:r w:rsidRPr="003C4A03">
        <w:rPr>
          <w:rStyle w:val="CodingLanguage"/>
        </w:rPr>
        <w:t xml:space="preserve"> "Disk /sys/block/$</w:t>
      </w:r>
      <w:proofErr w:type="spellStart"/>
      <w:r w:rsidRPr="003C4A03">
        <w:rPr>
          <w:rStyle w:val="CodingLanguage"/>
        </w:rPr>
        <w:t>dsk</w:t>
      </w:r>
      <w:proofErr w:type="spellEnd"/>
      <w:r w:rsidRPr="003C4A03">
        <w:rPr>
          <w:rStyle w:val="CodingLanguage"/>
        </w:rPr>
        <w:t xml:space="preserve"> configured as NVME_SSD"</w:t>
      </w:r>
    </w:p>
    <w:p w14:paraId="6955E3FE"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proofErr w:type="gramStart"/>
      <w:r w:rsidRPr="003C4A03">
        <w:rPr>
          <w:rStyle w:val="CodingLanguage"/>
        </w:rPr>
        <w:t>echo</w:t>
      </w:r>
      <w:proofErr w:type="gramEnd"/>
      <w:r w:rsidRPr="003C4A03">
        <w:rPr>
          <w:rStyle w:val="CodingLanguage"/>
        </w:rPr>
        <w:t xml:space="preserve"> "Setting $f/queue/</w:t>
      </w:r>
      <w:proofErr w:type="spellStart"/>
      <w:r w:rsidRPr="003C4A03">
        <w:rPr>
          <w:rStyle w:val="CodingLanguage"/>
        </w:rPr>
        <w:t>read_ahead_kb</w:t>
      </w:r>
      <w:proofErr w:type="spellEnd"/>
      <w:r w:rsidRPr="003C4A03">
        <w:rPr>
          <w:rStyle w:val="CodingLanguage"/>
        </w:rPr>
        <w:t xml:space="preserve"> to 4096 for $f"</w:t>
      </w:r>
    </w:p>
    <w:p w14:paraId="1F188455" w14:textId="77777777" w:rsidR="003C4A03" w:rsidRPr="003C4A03" w:rsidRDefault="003C4A03" w:rsidP="003C4A03">
      <w:pPr>
        <w:pStyle w:val="Coding-Paragraphtight"/>
        <w:rPr>
          <w:rStyle w:val="CodingLanguage"/>
        </w:rPr>
      </w:pPr>
      <w:r w:rsidRPr="003C4A03">
        <w:rPr>
          <w:rStyle w:val="CodingLanguage"/>
        </w:rPr>
        <w:t xml:space="preserve">        </w:t>
      </w:r>
      <w:proofErr w:type="gramStart"/>
      <w:r w:rsidRPr="003C4A03">
        <w:rPr>
          <w:rStyle w:val="CodingLanguage"/>
        </w:rPr>
        <w:t>echo</w:t>
      </w:r>
      <w:proofErr w:type="gramEnd"/>
      <w:r w:rsidRPr="003C4A03">
        <w:rPr>
          <w:rStyle w:val="CodingLanguage"/>
        </w:rPr>
        <w:t xml:space="preserve"> "echo 4096 &gt; /sys/block/$</w:t>
      </w:r>
      <w:proofErr w:type="spellStart"/>
      <w:r w:rsidRPr="003C4A03">
        <w:rPr>
          <w:rStyle w:val="CodingLanguage"/>
        </w:rPr>
        <w:t>dsk</w:t>
      </w:r>
      <w:proofErr w:type="spellEnd"/>
      <w:r w:rsidRPr="003C4A03">
        <w:rPr>
          <w:rStyle w:val="CodingLanguage"/>
        </w:rPr>
        <w:t>/queue/</w:t>
      </w:r>
      <w:proofErr w:type="spellStart"/>
      <w:r w:rsidRPr="003C4A03">
        <w:rPr>
          <w:rStyle w:val="CodingLanguage"/>
        </w:rPr>
        <w:t>read_ahead_kb</w:t>
      </w:r>
      <w:proofErr w:type="spellEnd"/>
      <w:r w:rsidRPr="003C4A03">
        <w:rPr>
          <w:rStyle w:val="CodingLanguage"/>
        </w:rPr>
        <w:t>" &gt;&gt; /etc/</w:t>
      </w:r>
      <w:proofErr w:type="spellStart"/>
      <w:r w:rsidRPr="003C4A03">
        <w:rPr>
          <w:rStyle w:val="CodingLanguage"/>
        </w:rPr>
        <w:t>rc.d</w:t>
      </w:r>
      <w:proofErr w:type="spellEnd"/>
      <w:r w:rsidRPr="003C4A03">
        <w:rPr>
          <w:rStyle w:val="CodingLanguage"/>
        </w:rPr>
        <w:t>/</w:t>
      </w:r>
      <w:proofErr w:type="spellStart"/>
      <w:r w:rsidRPr="003C4A03">
        <w:rPr>
          <w:rStyle w:val="CodingLanguage"/>
        </w:rPr>
        <w:t>rc.local</w:t>
      </w:r>
      <w:proofErr w:type="spellEnd"/>
    </w:p>
    <w:p w14:paraId="0A996A6D"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proofErr w:type="gramStart"/>
      <w:r w:rsidRPr="003C4A03">
        <w:rPr>
          <w:rStyle w:val="CodingLanguage"/>
        </w:rPr>
        <w:t>echo</w:t>
      </w:r>
      <w:proofErr w:type="gramEnd"/>
      <w:r w:rsidRPr="003C4A03">
        <w:rPr>
          <w:rStyle w:val="CodingLanguage"/>
        </w:rPr>
        <w:t xml:space="preserve"> "Setting $f/queue/</w:t>
      </w:r>
      <w:proofErr w:type="spellStart"/>
      <w:r w:rsidRPr="003C4A03">
        <w:rPr>
          <w:rStyle w:val="CodingLanguage"/>
        </w:rPr>
        <w:t>nr_requests</w:t>
      </w:r>
      <w:proofErr w:type="spellEnd"/>
      <w:r w:rsidRPr="003C4A03">
        <w:rPr>
          <w:rStyle w:val="CodingLanguage"/>
        </w:rPr>
        <w:t xml:space="preserve"> to 32 for $f"</w:t>
      </w:r>
    </w:p>
    <w:p w14:paraId="3A949E41" w14:textId="77777777" w:rsidR="003C4A03" w:rsidRPr="003C4A03" w:rsidRDefault="003C4A03" w:rsidP="003C4A03">
      <w:pPr>
        <w:pStyle w:val="Coding-Paragraphtight"/>
        <w:rPr>
          <w:rStyle w:val="CodingLanguage"/>
        </w:rPr>
      </w:pPr>
      <w:r w:rsidRPr="003C4A03">
        <w:rPr>
          <w:rStyle w:val="CodingLanguage"/>
        </w:rPr>
        <w:t xml:space="preserve">        </w:t>
      </w:r>
      <w:proofErr w:type="gramStart"/>
      <w:r w:rsidRPr="003C4A03">
        <w:rPr>
          <w:rStyle w:val="CodingLanguage"/>
        </w:rPr>
        <w:t>echo</w:t>
      </w:r>
      <w:proofErr w:type="gramEnd"/>
      <w:r w:rsidRPr="003C4A03">
        <w:rPr>
          <w:rStyle w:val="CodingLanguage"/>
        </w:rPr>
        <w:t xml:space="preserve"> "echo 32 &gt; /sys/block/$</w:t>
      </w:r>
      <w:proofErr w:type="spellStart"/>
      <w:r w:rsidRPr="003C4A03">
        <w:rPr>
          <w:rStyle w:val="CodingLanguage"/>
        </w:rPr>
        <w:t>dsk</w:t>
      </w:r>
      <w:proofErr w:type="spellEnd"/>
      <w:r w:rsidRPr="003C4A03">
        <w:rPr>
          <w:rStyle w:val="CodingLanguage"/>
        </w:rPr>
        <w:t>/queue/</w:t>
      </w:r>
      <w:proofErr w:type="spellStart"/>
      <w:r w:rsidRPr="003C4A03">
        <w:rPr>
          <w:rStyle w:val="CodingLanguage"/>
        </w:rPr>
        <w:t>nr_requests</w:t>
      </w:r>
      <w:proofErr w:type="spellEnd"/>
      <w:r w:rsidRPr="003C4A03">
        <w:rPr>
          <w:rStyle w:val="CodingLanguage"/>
        </w:rPr>
        <w:t>"  &gt;&gt; /etc/</w:t>
      </w:r>
      <w:proofErr w:type="spellStart"/>
      <w:r w:rsidRPr="003C4A03">
        <w:rPr>
          <w:rStyle w:val="CodingLanguage"/>
        </w:rPr>
        <w:t>rc.d</w:t>
      </w:r>
      <w:proofErr w:type="spellEnd"/>
      <w:r w:rsidRPr="003C4A03">
        <w:rPr>
          <w:rStyle w:val="CodingLanguage"/>
        </w:rPr>
        <w:t>/</w:t>
      </w:r>
      <w:proofErr w:type="spellStart"/>
      <w:r w:rsidRPr="003C4A03">
        <w:rPr>
          <w:rStyle w:val="CodingLanguage"/>
        </w:rPr>
        <w:t>rc.local</w:t>
      </w:r>
      <w:proofErr w:type="spellEnd"/>
    </w:p>
    <w:p w14:paraId="72880877"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proofErr w:type="gramStart"/>
      <w:r w:rsidRPr="003C4A03">
        <w:rPr>
          <w:rStyle w:val="CodingLanguage"/>
        </w:rPr>
        <w:t>echo</w:t>
      </w:r>
      <w:proofErr w:type="gramEnd"/>
      <w:r w:rsidRPr="003C4A03">
        <w:rPr>
          <w:rStyle w:val="CodingLanguage"/>
        </w:rPr>
        <w:t xml:space="preserve"> "Setting $f/queue/</w:t>
      </w:r>
      <w:proofErr w:type="spellStart"/>
      <w:r w:rsidRPr="003C4A03">
        <w:rPr>
          <w:rStyle w:val="CodingLanguage"/>
        </w:rPr>
        <w:t>nomerges</w:t>
      </w:r>
      <w:proofErr w:type="spellEnd"/>
      <w:r w:rsidRPr="003C4A03">
        <w:rPr>
          <w:rStyle w:val="CodingLanguage"/>
        </w:rPr>
        <w:t xml:space="preserve"> to 2 for $f"</w:t>
      </w:r>
    </w:p>
    <w:p w14:paraId="67B9A9CD" w14:textId="77777777" w:rsidR="003C4A03" w:rsidRPr="003C4A03" w:rsidRDefault="003C4A03" w:rsidP="003C4A03">
      <w:pPr>
        <w:pStyle w:val="Coding-Paragraphtight"/>
        <w:rPr>
          <w:rStyle w:val="CodingLanguage"/>
        </w:rPr>
      </w:pPr>
      <w:r w:rsidRPr="003C4A03">
        <w:rPr>
          <w:rStyle w:val="CodingLanguage"/>
        </w:rPr>
        <w:lastRenderedPageBreak/>
        <w:t xml:space="preserve">        </w:t>
      </w:r>
      <w:proofErr w:type="gramStart"/>
      <w:r w:rsidRPr="003C4A03">
        <w:rPr>
          <w:rStyle w:val="CodingLanguage"/>
        </w:rPr>
        <w:t>echo</w:t>
      </w:r>
      <w:proofErr w:type="gramEnd"/>
      <w:r w:rsidRPr="003C4A03">
        <w:rPr>
          <w:rStyle w:val="CodingLanguage"/>
        </w:rPr>
        <w:t xml:space="preserve"> "echo 2 &gt; /sys/block/$</w:t>
      </w:r>
      <w:proofErr w:type="spellStart"/>
      <w:r w:rsidRPr="003C4A03">
        <w:rPr>
          <w:rStyle w:val="CodingLanguage"/>
        </w:rPr>
        <w:t>dsk</w:t>
      </w:r>
      <w:proofErr w:type="spellEnd"/>
      <w:r w:rsidRPr="003C4A03">
        <w:rPr>
          <w:rStyle w:val="CodingLanguage"/>
        </w:rPr>
        <w:t>/queue/</w:t>
      </w:r>
      <w:proofErr w:type="spellStart"/>
      <w:r w:rsidRPr="003C4A03">
        <w:rPr>
          <w:rStyle w:val="CodingLanguage"/>
        </w:rPr>
        <w:t>nomerges</w:t>
      </w:r>
      <w:proofErr w:type="spellEnd"/>
      <w:r w:rsidRPr="003C4A03">
        <w:rPr>
          <w:rStyle w:val="CodingLanguage"/>
        </w:rPr>
        <w:t>"  &gt;&gt; /etc/</w:t>
      </w:r>
      <w:proofErr w:type="spellStart"/>
      <w:r w:rsidRPr="003C4A03">
        <w:rPr>
          <w:rStyle w:val="CodingLanguage"/>
        </w:rPr>
        <w:t>rc.d</w:t>
      </w:r>
      <w:proofErr w:type="spellEnd"/>
      <w:r w:rsidRPr="003C4A03">
        <w:rPr>
          <w:rStyle w:val="CodingLanguage"/>
        </w:rPr>
        <w:t>/</w:t>
      </w:r>
      <w:proofErr w:type="spellStart"/>
      <w:r w:rsidRPr="003C4A03">
        <w:rPr>
          <w:rStyle w:val="CodingLanguage"/>
        </w:rPr>
        <w:t>rc.local</w:t>
      </w:r>
      <w:proofErr w:type="spellEnd"/>
    </w:p>
    <w:p w14:paraId="58B3FEF4"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proofErr w:type="gramStart"/>
      <w:r w:rsidRPr="003C4A03">
        <w:rPr>
          <w:rStyle w:val="CodingLanguage"/>
        </w:rPr>
        <w:t>echo</w:t>
      </w:r>
      <w:proofErr w:type="gramEnd"/>
      <w:r w:rsidRPr="003C4A03">
        <w:rPr>
          <w:rStyle w:val="CodingLanguage"/>
        </w:rPr>
        <w:t xml:space="preserve"> "Setting $f/queue/</w:t>
      </w:r>
      <w:proofErr w:type="spellStart"/>
      <w:r w:rsidRPr="003C4A03">
        <w:rPr>
          <w:rStyle w:val="CodingLanguage"/>
        </w:rPr>
        <w:t>rq_affinity</w:t>
      </w:r>
      <w:proofErr w:type="spellEnd"/>
      <w:r w:rsidRPr="003C4A03">
        <w:rPr>
          <w:rStyle w:val="CodingLanguage"/>
        </w:rPr>
        <w:t xml:space="preserve"> to 2 for $f"</w:t>
      </w:r>
    </w:p>
    <w:p w14:paraId="0C48BC8C" w14:textId="77777777" w:rsidR="003C4A03" w:rsidRPr="003C4A03" w:rsidRDefault="003C4A03" w:rsidP="003C4A03">
      <w:pPr>
        <w:pStyle w:val="Coding-Paragraphtight"/>
        <w:rPr>
          <w:rStyle w:val="CodingLanguage"/>
        </w:rPr>
      </w:pPr>
      <w:r w:rsidRPr="003C4A03">
        <w:rPr>
          <w:rStyle w:val="CodingLanguage"/>
        </w:rPr>
        <w:t xml:space="preserve">        </w:t>
      </w:r>
      <w:proofErr w:type="gramStart"/>
      <w:r w:rsidRPr="003C4A03">
        <w:rPr>
          <w:rStyle w:val="CodingLanguage"/>
        </w:rPr>
        <w:t>echo</w:t>
      </w:r>
      <w:proofErr w:type="gramEnd"/>
      <w:r w:rsidRPr="003C4A03">
        <w:rPr>
          <w:rStyle w:val="CodingLanguage"/>
        </w:rPr>
        <w:t xml:space="preserve"> "echo 2 &gt; /sys/block/$</w:t>
      </w:r>
      <w:proofErr w:type="spellStart"/>
      <w:r w:rsidRPr="003C4A03">
        <w:rPr>
          <w:rStyle w:val="CodingLanguage"/>
        </w:rPr>
        <w:t>dsk</w:t>
      </w:r>
      <w:proofErr w:type="spellEnd"/>
      <w:r w:rsidRPr="003C4A03">
        <w:rPr>
          <w:rStyle w:val="CodingLanguage"/>
        </w:rPr>
        <w:t>/queue/</w:t>
      </w:r>
      <w:proofErr w:type="spellStart"/>
      <w:r w:rsidRPr="003C4A03">
        <w:rPr>
          <w:rStyle w:val="CodingLanguage"/>
        </w:rPr>
        <w:t>rq_affinity</w:t>
      </w:r>
      <w:proofErr w:type="spellEnd"/>
      <w:r w:rsidRPr="003C4A03">
        <w:rPr>
          <w:rStyle w:val="CodingLanguage"/>
        </w:rPr>
        <w:t>"  &gt;&gt; /etc/</w:t>
      </w:r>
      <w:proofErr w:type="spellStart"/>
      <w:r w:rsidRPr="003C4A03">
        <w:rPr>
          <w:rStyle w:val="CodingLanguage"/>
        </w:rPr>
        <w:t>rc.d</w:t>
      </w:r>
      <w:proofErr w:type="spellEnd"/>
      <w:r w:rsidRPr="003C4A03">
        <w:rPr>
          <w:rStyle w:val="CodingLanguage"/>
        </w:rPr>
        <w:t>/</w:t>
      </w:r>
      <w:proofErr w:type="spellStart"/>
      <w:r w:rsidRPr="003C4A03">
        <w:rPr>
          <w:rStyle w:val="CodingLanguage"/>
        </w:rPr>
        <w:t>rc.local</w:t>
      </w:r>
      <w:proofErr w:type="spellEnd"/>
    </w:p>
    <w:p w14:paraId="5D75FB88"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proofErr w:type="gramStart"/>
      <w:r w:rsidRPr="003C4A03">
        <w:rPr>
          <w:rStyle w:val="CodingLanguage"/>
        </w:rPr>
        <w:t>echo</w:t>
      </w:r>
      <w:proofErr w:type="gramEnd"/>
      <w:r w:rsidRPr="003C4A03">
        <w:rPr>
          <w:rStyle w:val="CodingLanguage"/>
        </w:rPr>
        <w:t xml:space="preserve"> "========================================="</w:t>
      </w:r>
    </w:p>
    <w:p w14:paraId="123F84D9" w14:textId="77777777" w:rsidR="003C4A03" w:rsidRPr="003C4A03" w:rsidRDefault="003C4A03" w:rsidP="003C4A03">
      <w:pPr>
        <w:pStyle w:val="Coding-Paragraphtight"/>
        <w:rPr>
          <w:rStyle w:val="CodingLanguage"/>
        </w:rPr>
      </w:pPr>
      <w:r w:rsidRPr="003C4A03">
        <w:rPr>
          <w:rStyle w:val="CodingLanguage"/>
        </w:rPr>
        <w:t xml:space="preserve">    </w:t>
      </w:r>
      <w:proofErr w:type="gramStart"/>
      <w:r w:rsidRPr="003C4A03">
        <w:rPr>
          <w:rStyle w:val="CodingLanguage"/>
        </w:rPr>
        <w:t>fi</w:t>
      </w:r>
      <w:proofErr w:type="gramEnd"/>
    </w:p>
    <w:p w14:paraId="29D836A6" w14:textId="77777777" w:rsidR="003C4A03" w:rsidRPr="003C4A03" w:rsidRDefault="003C4A03" w:rsidP="003C4A03">
      <w:pPr>
        <w:pStyle w:val="Coding-Paragraphtight"/>
        <w:rPr>
          <w:rStyle w:val="CodingLanguage"/>
        </w:rPr>
      </w:pPr>
      <w:proofErr w:type="gramStart"/>
      <w:r w:rsidRPr="003C4A03">
        <w:rPr>
          <w:rStyle w:val="CodingLanguage"/>
        </w:rPr>
        <w:t>done</w:t>
      </w:r>
      <w:proofErr w:type="gramEnd"/>
    </w:p>
    <w:p w14:paraId="66B55286" w14:textId="77777777" w:rsidR="003C4A03" w:rsidRPr="003C4A03" w:rsidRDefault="003C4A03" w:rsidP="003C4A03">
      <w:pPr>
        <w:pStyle w:val="Coding-Paragraphtight"/>
        <w:rPr>
          <w:rStyle w:val="CodingLanguage"/>
        </w:rPr>
      </w:pPr>
    </w:p>
    <w:p w14:paraId="552BBED0" w14:textId="77777777" w:rsidR="003C4A03" w:rsidRPr="003C4A03" w:rsidRDefault="003C4A03" w:rsidP="003C4A03">
      <w:pPr>
        <w:pStyle w:val="Coding-Paragraphtight"/>
        <w:rPr>
          <w:rStyle w:val="CodingLanguage"/>
        </w:rPr>
      </w:pPr>
      <w:r w:rsidRPr="003C4A03">
        <w:rPr>
          <w:rStyle w:val="CodingLanguage"/>
        </w:rPr>
        <w:t>}</w:t>
      </w:r>
    </w:p>
    <w:p w14:paraId="0A440D21" w14:textId="77777777" w:rsidR="003C4A03" w:rsidRPr="003C4A03" w:rsidRDefault="003C4A03" w:rsidP="003C4A03">
      <w:pPr>
        <w:pStyle w:val="Coding-Paragraphtight"/>
        <w:rPr>
          <w:rStyle w:val="CodingLanguage"/>
        </w:rPr>
      </w:pPr>
    </w:p>
    <w:p w14:paraId="6FB85D1D" w14:textId="77777777" w:rsidR="003C4A03" w:rsidRPr="003C4A03" w:rsidRDefault="003C4A03" w:rsidP="003C4A03">
      <w:pPr>
        <w:pStyle w:val="Coding-Paragraphtight"/>
        <w:rPr>
          <w:rStyle w:val="CodingLanguage"/>
        </w:rPr>
      </w:pPr>
      <w:proofErr w:type="gramStart"/>
      <w:r w:rsidRPr="003C4A03">
        <w:rPr>
          <w:rStyle w:val="CodingLanguage"/>
        </w:rPr>
        <w:t>function</w:t>
      </w:r>
      <w:proofErr w:type="gramEnd"/>
      <w:r w:rsidRPr="003C4A03">
        <w:rPr>
          <w:rStyle w:val="CodingLanguage"/>
        </w:rPr>
        <w:t xml:space="preserve"> </w:t>
      </w:r>
      <w:proofErr w:type="spellStart"/>
      <w:r w:rsidRPr="003C4A03">
        <w:rPr>
          <w:rStyle w:val="CodingLanguage"/>
        </w:rPr>
        <w:t>setSelinuxHugepageSystectl</w:t>
      </w:r>
      <w:proofErr w:type="spellEnd"/>
      <w:r w:rsidRPr="003C4A03">
        <w:rPr>
          <w:rStyle w:val="CodingLanguage"/>
        </w:rPr>
        <w:t xml:space="preserve"> {</w:t>
      </w:r>
    </w:p>
    <w:p w14:paraId="0ED90F3C" w14:textId="77777777" w:rsidR="003C4A03" w:rsidRPr="003C4A03" w:rsidRDefault="003C4A03" w:rsidP="003C4A03">
      <w:pPr>
        <w:pStyle w:val="Coding-Paragraphtight"/>
        <w:rPr>
          <w:rStyle w:val="CodingLanguage"/>
        </w:rPr>
      </w:pPr>
    </w:p>
    <w:p w14:paraId="382A2147"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w:t>
      </w:r>
    </w:p>
    <w:p w14:paraId="434B6846"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 Setting SELINUX=permissive #######"</w:t>
      </w:r>
    </w:p>
    <w:p w14:paraId="3EEC2A35"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w:t>
      </w:r>
    </w:p>
    <w:p w14:paraId="051C18DC" w14:textId="77777777" w:rsidR="003C4A03" w:rsidRPr="003C4A03" w:rsidRDefault="003C4A03" w:rsidP="003C4A03">
      <w:pPr>
        <w:pStyle w:val="Coding-Paragraphtight"/>
        <w:rPr>
          <w:rStyle w:val="CodingLanguage"/>
        </w:rPr>
      </w:pPr>
    </w:p>
    <w:p w14:paraId="21F26F17" w14:textId="77777777" w:rsidR="003C4A03" w:rsidRPr="003C4A03" w:rsidRDefault="003C4A03" w:rsidP="003C4A03">
      <w:pPr>
        <w:pStyle w:val="Coding-Paragraphtight"/>
        <w:rPr>
          <w:rStyle w:val="CodingLanguage"/>
        </w:rPr>
      </w:pPr>
      <w:proofErr w:type="spellStart"/>
      <w:proofErr w:type="gramStart"/>
      <w:r w:rsidRPr="003C4A03">
        <w:rPr>
          <w:rStyle w:val="CodingLanguage"/>
        </w:rPr>
        <w:t>sed</w:t>
      </w:r>
      <w:proofErr w:type="spellEnd"/>
      <w:proofErr w:type="gramEnd"/>
      <w:r w:rsidRPr="003C4A03">
        <w:rPr>
          <w:rStyle w:val="CodingLanguage"/>
        </w:rPr>
        <w:t xml:space="preserve"> -i -e 's/^SELINUX=.*/SELINUX=permissive/g' /etc/</w:t>
      </w:r>
      <w:proofErr w:type="spellStart"/>
      <w:r w:rsidRPr="003C4A03">
        <w:rPr>
          <w:rStyle w:val="CodingLanguage"/>
        </w:rPr>
        <w:t>selinux</w:t>
      </w:r>
      <w:proofErr w:type="spellEnd"/>
      <w:r w:rsidRPr="003C4A03">
        <w:rPr>
          <w:rStyle w:val="CodingLanguage"/>
        </w:rPr>
        <w:t>/config</w:t>
      </w:r>
    </w:p>
    <w:p w14:paraId="6C9C7D8D" w14:textId="77777777" w:rsidR="003C4A03" w:rsidRPr="003C4A03" w:rsidRDefault="003C4A03" w:rsidP="003C4A03">
      <w:pPr>
        <w:pStyle w:val="Coding-Paragraphtight"/>
        <w:rPr>
          <w:rStyle w:val="CodingLanguage"/>
        </w:rPr>
      </w:pPr>
    </w:p>
    <w:p w14:paraId="4A896CE7"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"Below change has been done in /etc/</w:t>
      </w:r>
      <w:proofErr w:type="spellStart"/>
      <w:r w:rsidRPr="003C4A03">
        <w:rPr>
          <w:rStyle w:val="CodingLanguage"/>
        </w:rPr>
        <w:t>selinux</w:t>
      </w:r>
      <w:proofErr w:type="spellEnd"/>
      <w:r w:rsidRPr="003C4A03">
        <w:rPr>
          <w:rStyle w:val="CodingLanguage"/>
        </w:rPr>
        <w:t>/config"</w:t>
      </w:r>
    </w:p>
    <w:p w14:paraId="1523BC4D" w14:textId="77777777" w:rsidR="003C4A03" w:rsidRPr="003C4A03" w:rsidRDefault="003C4A03" w:rsidP="003C4A03">
      <w:pPr>
        <w:pStyle w:val="Coding-Paragraphtight"/>
        <w:rPr>
          <w:rStyle w:val="CodingLanguage"/>
        </w:rPr>
      </w:pPr>
      <w:proofErr w:type="gramStart"/>
      <w:r w:rsidRPr="003C4A03">
        <w:rPr>
          <w:rStyle w:val="CodingLanguage"/>
        </w:rPr>
        <w:t>grep</w:t>
      </w:r>
      <w:proofErr w:type="gramEnd"/>
      <w:r w:rsidRPr="003C4A03">
        <w:rPr>
          <w:rStyle w:val="CodingLanguage"/>
        </w:rPr>
        <w:t xml:space="preserve"> ^SELINUX /etc/</w:t>
      </w:r>
      <w:proofErr w:type="spellStart"/>
      <w:r w:rsidRPr="003C4A03">
        <w:rPr>
          <w:rStyle w:val="CodingLanguage"/>
        </w:rPr>
        <w:t>selinux</w:t>
      </w:r>
      <w:proofErr w:type="spellEnd"/>
      <w:r w:rsidRPr="003C4A03">
        <w:rPr>
          <w:rStyle w:val="CodingLanguage"/>
        </w:rPr>
        <w:t>/config</w:t>
      </w:r>
    </w:p>
    <w:p w14:paraId="16FB9C68"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 "</w:t>
      </w:r>
    </w:p>
    <w:p w14:paraId="4DAC11BB"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"/etc/</w:t>
      </w:r>
      <w:proofErr w:type="spellStart"/>
      <w:r w:rsidRPr="003C4A03">
        <w:rPr>
          <w:rStyle w:val="CodingLanguage"/>
        </w:rPr>
        <w:t>selinux</w:t>
      </w:r>
      <w:proofErr w:type="spellEnd"/>
      <w:r w:rsidRPr="003C4A03">
        <w:rPr>
          <w:rStyle w:val="CodingLanguage"/>
        </w:rPr>
        <w:t>/config file modified !"</w:t>
      </w:r>
    </w:p>
    <w:p w14:paraId="5D310581" w14:textId="77777777" w:rsidR="003C4A03" w:rsidRPr="003C4A03" w:rsidRDefault="003C4A03" w:rsidP="003C4A03">
      <w:pPr>
        <w:pStyle w:val="Coding-Paragraphtight"/>
        <w:rPr>
          <w:rStyle w:val="CodingLanguage"/>
        </w:rPr>
      </w:pPr>
    </w:p>
    <w:p w14:paraId="3CAD0626"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w:t>
      </w:r>
    </w:p>
    <w:p w14:paraId="54D1A2F1"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 Creating /etc/</w:t>
      </w:r>
      <w:proofErr w:type="spellStart"/>
      <w:r w:rsidRPr="003C4A03">
        <w:rPr>
          <w:rStyle w:val="CodingLanguage"/>
        </w:rPr>
        <w:t>rc.d</w:t>
      </w:r>
      <w:proofErr w:type="spellEnd"/>
      <w:r w:rsidRPr="003C4A03">
        <w:rPr>
          <w:rStyle w:val="CodingLanguage"/>
        </w:rPr>
        <w:t>/</w:t>
      </w:r>
      <w:proofErr w:type="spellStart"/>
      <w:r w:rsidRPr="003C4A03">
        <w:rPr>
          <w:rStyle w:val="CodingLanguage"/>
        </w:rPr>
        <w:t>rc.local</w:t>
      </w:r>
      <w:proofErr w:type="spellEnd"/>
      <w:r w:rsidRPr="003C4A03">
        <w:rPr>
          <w:rStyle w:val="CodingLanguage"/>
        </w:rPr>
        <w:t xml:space="preserve"> and adding command to disable </w:t>
      </w:r>
      <w:proofErr w:type="spellStart"/>
      <w:r w:rsidRPr="003C4A03">
        <w:rPr>
          <w:rStyle w:val="CodingLanguage"/>
        </w:rPr>
        <w:t>transparent_hugepage</w:t>
      </w:r>
      <w:proofErr w:type="spellEnd"/>
      <w:r w:rsidRPr="003C4A03">
        <w:rPr>
          <w:rStyle w:val="CodingLanguage"/>
        </w:rPr>
        <w:t xml:space="preserve"> #######"</w:t>
      </w:r>
    </w:p>
    <w:p w14:paraId="0964C7CD"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w:t>
      </w:r>
    </w:p>
    <w:p w14:paraId="7A51CB8D" w14:textId="77777777" w:rsidR="003C4A03" w:rsidRPr="003C4A03" w:rsidRDefault="003C4A03" w:rsidP="003C4A03">
      <w:pPr>
        <w:pStyle w:val="Coding-Paragraphtight"/>
        <w:rPr>
          <w:rStyle w:val="CodingLanguage"/>
        </w:rPr>
      </w:pPr>
    </w:p>
    <w:p w14:paraId="2EFAD663" w14:textId="77777777" w:rsidR="003C4A03" w:rsidRPr="003C4A03" w:rsidRDefault="003C4A03" w:rsidP="003C4A03">
      <w:pPr>
        <w:pStyle w:val="Coding-Paragraphtight"/>
        <w:rPr>
          <w:rStyle w:val="CodingLanguage"/>
        </w:rPr>
      </w:pPr>
      <w:proofErr w:type="gramStart"/>
      <w:r w:rsidRPr="003C4A03">
        <w:rPr>
          <w:rStyle w:val="CodingLanguage"/>
        </w:rPr>
        <w:t>cat</w:t>
      </w:r>
      <w:proofErr w:type="gramEnd"/>
      <w:r w:rsidRPr="003C4A03">
        <w:rPr>
          <w:rStyle w:val="CodingLanguage"/>
        </w:rPr>
        <w:t xml:space="preserve"> &lt;&lt; EOF &gt;&gt; /etc/</w:t>
      </w:r>
      <w:proofErr w:type="spellStart"/>
      <w:r w:rsidRPr="003C4A03">
        <w:rPr>
          <w:rStyle w:val="CodingLanguage"/>
        </w:rPr>
        <w:t>rc.d</w:t>
      </w:r>
      <w:proofErr w:type="spellEnd"/>
      <w:r w:rsidRPr="003C4A03">
        <w:rPr>
          <w:rStyle w:val="CodingLanguage"/>
        </w:rPr>
        <w:t>/</w:t>
      </w:r>
      <w:proofErr w:type="spellStart"/>
      <w:r w:rsidRPr="003C4A03">
        <w:rPr>
          <w:rStyle w:val="CodingLanguage"/>
        </w:rPr>
        <w:t>rc.local</w:t>
      </w:r>
      <w:proofErr w:type="spellEnd"/>
    </w:p>
    <w:p w14:paraId="67FF58AC"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never &gt; /sys/kernel/mm/</w:t>
      </w:r>
      <w:proofErr w:type="spellStart"/>
      <w:r w:rsidRPr="003C4A03">
        <w:rPr>
          <w:rStyle w:val="CodingLanguage"/>
        </w:rPr>
        <w:t>transparent_hugepage</w:t>
      </w:r>
      <w:proofErr w:type="spellEnd"/>
      <w:r w:rsidRPr="003C4A03">
        <w:rPr>
          <w:rStyle w:val="CodingLanguage"/>
        </w:rPr>
        <w:t>/enabled</w:t>
      </w:r>
    </w:p>
    <w:p w14:paraId="49F9ADFA"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never &gt; /sys/kernel/mm/</w:t>
      </w:r>
      <w:proofErr w:type="spellStart"/>
      <w:r w:rsidRPr="003C4A03">
        <w:rPr>
          <w:rStyle w:val="CodingLanguage"/>
        </w:rPr>
        <w:t>transparent_hugepage</w:t>
      </w:r>
      <w:proofErr w:type="spellEnd"/>
      <w:r w:rsidRPr="003C4A03">
        <w:rPr>
          <w:rStyle w:val="CodingLanguage"/>
        </w:rPr>
        <w:t>/defrag</w:t>
      </w:r>
    </w:p>
    <w:p w14:paraId="0A943474" w14:textId="77777777" w:rsidR="003C4A03" w:rsidRPr="003C4A03" w:rsidRDefault="003C4A03" w:rsidP="003C4A03">
      <w:pPr>
        <w:pStyle w:val="Coding-Paragraphtight"/>
        <w:rPr>
          <w:rStyle w:val="CodingLanguage"/>
        </w:rPr>
      </w:pPr>
      <w:r w:rsidRPr="003C4A03">
        <w:rPr>
          <w:rStyle w:val="CodingLanguage"/>
        </w:rPr>
        <w:t>EOF</w:t>
      </w:r>
    </w:p>
    <w:p w14:paraId="72ACF771" w14:textId="77777777" w:rsidR="003C4A03" w:rsidRPr="003C4A03" w:rsidRDefault="003C4A03" w:rsidP="003C4A03">
      <w:pPr>
        <w:pStyle w:val="Coding-Paragraphtight"/>
        <w:rPr>
          <w:rStyle w:val="CodingLanguage"/>
        </w:rPr>
      </w:pPr>
    </w:p>
    <w:p w14:paraId="709D97D1"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"Setting up I/O </w:t>
      </w:r>
      <w:proofErr w:type="spellStart"/>
      <w:r w:rsidRPr="003C4A03">
        <w:rPr>
          <w:rStyle w:val="CodingLanguage"/>
        </w:rPr>
        <w:t>Schedular</w:t>
      </w:r>
      <w:proofErr w:type="spellEnd"/>
      <w:r w:rsidRPr="003C4A03">
        <w:rPr>
          <w:rStyle w:val="CodingLanguage"/>
        </w:rPr>
        <w:t xml:space="preserve"> for NVMe disks in /etc/</w:t>
      </w:r>
      <w:proofErr w:type="spellStart"/>
      <w:r w:rsidRPr="003C4A03">
        <w:rPr>
          <w:rStyle w:val="CodingLanguage"/>
        </w:rPr>
        <w:t>rc.d</w:t>
      </w:r>
      <w:proofErr w:type="spellEnd"/>
      <w:r w:rsidRPr="003C4A03">
        <w:rPr>
          <w:rStyle w:val="CodingLanguage"/>
        </w:rPr>
        <w:t>/</w:t>
      </w:r>
      <w:proofErr w:type="spellStart"/>
      <w:r w:rsidRPr="003C4A03">
        <w:rPr>
          <w:rStyle w:val="CodingLanguage"/>
        </w:rPr>
        <w:t>rc.local</w:t>
      </w:r>
      <w:proofErr w:type="spellEnd"/>
      <w:r w:rsidRPr="003C4A03">
        <w:rPr>
          <w:rStyle w:val="CodingLanguage"/>
        </w:rPr>
        <w:t>"</w:t>
      </w:r>
    </w:p>
    <w:p w14:paraId="68D6312C" w14:textId="77777777" w:rsidR="003C4A03" w:rsidRPr="003C4A03" w:rsidRDefault="003C4A03" w:rsidP="003C4A03">
      <w:pPr>
        <w:pStyle w:val="Coding-Paragraphtight"/>
        <w:rPr>
          <w:rStyle w:val="CodingLanguage"/>
        </w:rPr>
      </w:pPr>
      <w:proofErr w:type="gramStart"/>
      <w:r w:rsidRPr="003C4A03">
        <w:rPr>
          <w:rStyle w:val="CodingLanguage"/>
        </w:rPr>
        <w:t>for</w:t>
      </w:r>
      <w:proofErr w:type="gramEnd"/>
      <w:r w:rsidRPr="003C4A03">
        <w:rPr>
          <w:rStyle w:val="CodingLanguage"/>
        </w:rPr>
        <w:t xml:space="preserve"> i in "${NVME_DISK_LIST[@]}"</w:t>
      </w:r>
    </w:p>
    <w:p w14:paraId="7C2955C0" w14:textId="77777777" w:rsidR="003C4A03" w:rsidRPr="003C4A03" w:rsidRDefault="003C4A03" w:rsidP="003C4A03">
      <w:pPr>
        <w:pStyle w:val="Coding-Paragraphtight"/>
        <w:rPr>
          <w:rStyle w:val="CodingLanguage"/>
        </w:rPr>
      </w:pPr>
      <w:proofErr w:type="gramStart"/>
      <w:r w:rsidRPr="003C4A03">
        <w:rPr>
          <w:rStyle w:val="CodingLanguage"/>
        </w:rPr>
        <w:t>do</w:t>
      </w:r>
      <w:proofErr w:type="gramEnd"/>
    </w:p>
    <w:p w14:paraId="58CB8EC0" w14:textId="77777777" w:rsidR="003C4A03" w:rsidRPr="003C4A03" w:rsidRDefault="003C4A03" w:rsidP="003C4A03">
      <w:pPr>
        <w:pStyle w:val="Coding-Paragraphtight"/>
        <w:rPr>
          <w:rStyle w:val="CodingLanguage"/>
        </w:rPr>
      </w:pPr>
      <w:r w:rsidRPr="003C4A03">
        <w:rPr>
          <w:rStyle w:val="CodingLanguage"/>
        </w:rPr>
        <w:tab/>
      </w:r>
      <w:proofErr w:type="spellStart"/>
      <w:proofErr w:type="gramStart"/>
      <w:r w:rsidRPr="003C4A03">
        <w:rPr>
          <w:rStyle w:val="CodingLanguage"/>
        </w:rPr>
        <w:t>dsk</w:t>
      </w:r>
      <w:proofErr w:type="spellEnd"/>
      <w:proofErr w:type="gramEnd"/>
      <w:r w:rsidRPr="003C4A03">
        <w:rPr>
          <w:rStyle w:val="CodingLanguage"/>
        </w:rPr>
        <w:t>=`echo $i | cut -d"/" -f3`</w:t>
      </w:r>
    </w:p>
    <w:p w14:paraId="14303A16"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"echo '</w:t>
      </w:r>
      <w:proofErr w:type="spellStart"/>
      <w:r w:rsidRPr="003C4A03">
        <w:rPr>
          <w:rStyle w:val="CodingLanguage"/>
        </w:rPr>
        <w:t>mq</w:t>
      </w:r>
      <w:proofErr w:type="spellEnd"/>
      <w:r w:rsidRPr="003C4A03">
        <w:rPr>
          <w:rStyle w:val="CodingLanguage"/>
        </w:rPr>
        <w:t>-deadline' &gt; /sys/block/$</w:t>
      </w:r>
      <w:proofErr w:type="spellStart"/>
      <w:r w:rsidRPr="003C4A03">
        <w:rPr>
          <w:rStyle w:val="CodingLanguage"/>
        </w:rPr>
        <w:t>dsk</w:t>
      </w:r>
      <w:proofErr w:type="spellEnd"/>
      <w:r w:rsidRPr="003C4A03">
        <w:rPr>
          <w:rStyle w:val="CodingLanguage"/>
        </w:rPr>
        <w:t>/queue/scheduler" &gt;&gt; /etc/</w:t>
      </w:r>
      <w:proofErr w:type="spellStart"/>
      <w:r w:rsidRPr="003C4A03">
        <w:rPr>
          <w:rStyle w:val="CodingLanguage"/>
        </w:rPr>
        <w:t>rc.d</w:t>
      </w:r>
      <w:proofErr w:type="spellEnd"/>
      <w:r w:rsidRPr="003C4A03">
        <w:rPr>
          <w:rStyle w:val="CodingLanguage"/>
        </w:rPr>
        <w:t>/</w:t>
      </w:r>
      <w:proofErr w:type="spellStart"/>
      <w:r w:rsidRPr="003C4A03">
        <w:rPr>
          <w:rStyle w:val="CodingLanguage"/>
        </w:rPr>
        <w:t>rc.local</w:t>
      </w:r>
      <w:proofErr w:type="spellEnd"/>
    </w:p>
    <w:p w14:paraId="19312BC5" w14:textId="77777777" w:rsidR="003C4A03" w:rsidRPr="003C4A03" w:rsidRDefault="003C4A03" w:rsidP="003C4A03">
      <w:pPr>
        <w:pStyle w:val="Coding-Paragraphtight"/>
        <w:rPr>
          <w:rStyle w:val="CodingLanguage"/>
        </w:rPr>
      </w:pPr>
      <w:proofErr w:type="gramStart"/>
      <w:r w:rsidRPr="003C4A03">
        <w:rPr>
          <w:rStyle w:val="CodingLanguage"/>
        </w:rPr>
        <w:t>done</w:t>
      </w:r>
      <w:proofErr w:type="gramEnd"/>
      <w:r w:rsidRPr="003C4A03">
        <w:rPr>
          <w:rStyle w:val="CodingLanguage"/>
        </w:rPr>
        <w:t>;</w:t>
      </w:r>
    </w:p>
    <w:p w14:paraId="0E68ECE0" w14:textId="77777777" w:rsidR="003C4A03" w:rsidRPr="003C4A03" w:rsidRDefault="003C4A03" w:rsidP="003C4A03">
      <w:pPr>
        <w:pStyle w:val="Coding-Paragraphtight"/>
        <w:rPr>
          <w:rStyle w:val="CodingLanguage"/>
        </w:rPr>
      </w:pPr>
    </w:p>
    <w:p w14:paraId="6A540BB7"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 "</w:t>
      </w:r>
    </w:p>
    <w:p w14:paraId="35524A1E"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"Setting up maximum frequency for the CPU"</w:t>
      </w:r>
    </w:p>
    <w:p w14:paraId="30F2242F"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 "</w:t>
      </w:r>
    </w:p>
    <w:p w14:paraId="5462FD42" w14:textId="77777777" w:rsidR="003C4A03" w:rsidRPr="003C4A03" w:rsidRDefault="003C4A03" w:rsidP="003C4A03">
      <w:pPr>
        <w:pStyle w:val="Coding-Paragraphtight"/>
        <w:rPr>
          <w:rStyle w:val="CodingLanguage"/>
        </w:rPr>
      </w:pPr>
      <w:proofErr w:type="gramStart"/>
      <w:r w:rsidRPr="003C4A03">
        <w:rPr>
          <w:rStyle w:val="CodingLanguage"/>
        </w:rPr>
        <w:t>ls</w:t>
      </w:r>
      <w:proofErr w:type="gramEnd"/>
      <w:r w:rsidRPr="003C4A03">
        <w:rPr>
          <w:rStyle w:val="CodingLanguage"/>
        </w:rPr>
        <w:t xml:space="preserve"> -l /sys/devices/system/cpu/cpu0/cpufreq/scaling_available_frequencies &gt;/dev/null 2&gt;&amp;1</w:t>
      </w:r>
    </w:p>
    <w:p w14:paraId="749AB32D" w14:textId="77777777" w:rsidR="003C4A03" w:rsidRPr="003C4A03" w:rsidRDefault="003C4A03" w:rsidP="003C4A03">
      <w:pPr>
        <w:pStyle w:val="Coding-Paragraphtight"/>
        <w:rPr>
          <w:rStyle w:val="CodingLanguage"/>
        </w:rPr>
      </w:pPr>
      <w:proofErr w:type="gramStart"/>
      <w:r w:rsidRPr="003C4A03">
        <w:rPr>
          <w:rStyle w:val="CodingLanguage"/>
        </w:rPr>
        <w:t>if</w:t>
      </w:r>
      <w:proofErr w:type="gramEnd"/>
      <w:r w:rsidRPr="003C4A03">
        <w:rPr>
          <w:rStyle w:val="CodingLanguage"/>
        </w:rPr>
        <w:t xml:space="preserve"> [ $? -ne </w:t>
      </w:r>
      <w:proofErr w:type="gramStart"/>
      <w:r w:rsidRPr="003C4A03">
        <w:rPr>
          <w:rStyle w:val="CodingLanguage"/>
        </w:rPr>
        <w:t>0 ]</w:t>
      </w:r>
      <w:proofErr w:type="gramEnd"/>
      <w:r w:rsidRPr="003C4A03">
        <w:rPr>
          <w:rStyle w:val="CodingLanguage"/>
        </w:rPr>
        <w:t>; then</w:t>
      </w:r>
    </w:p>
    <w:p w14:paraId="6DD8BC42"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w:t>
      </w:r>
    </w:p>
    <w:p w14:paraId="2EBB1402"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"WARNING: Unable to set CPU maximum frequency as /sys/devices/system/cpu/cpu0/cpufreq/scaling_available_frequencies" </w:t>
      </w:r>
    </w:p>
    <w:p w14:paraId="59FB5715"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"could not be found !"</w:t>
      </w:r>
    </w:p>
    <w:p w14:paraId="1A48AFFA"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w:t>
      </w:r>
    </w:p>
    <w:p w14:paraId="7193BA25" w14:textId="77777777" w:rsidR="003C4A03" w:rsidRPr="003C4A03" w:rsidRDefault="003C4A03" w:rsidP="003C4A03">
      <w:pPr>
        <w:pStyle w:val="Coding-Paragraphtight"/>
        <w:rPr>
          <w:rStyle w:val="CodingLanguage"/>
        </w:rPr>
      </w:pPr>
      <w:proofErr w:type="gramStart"/>
      <w:r w:rsidRPr="003C4A03">
        <w:rPr>
          <w:rStyle w:val="CodingLanguage"/>
        </w:rPr>
        <w:t>else</w:t>
      </w:r>
      <w:proofErr w:type="gramEnd"/>
    </w:p>
    <w:p w14:paraId="4B5923B6" w14:textId="77777777" w:rsidR="003C4A03" w:rsidRPr="003C4A03" w:rsidRDefault="003C4A03" w:rsidP="003C4A03">
      <w:pPr>
        <w:pStyle w:val="Coding-Paragraphtight"/>
        <w:rPr>
          <w:rStyle w:val="CodingLanguage"/>
        </w:rPr>
      </w:pPr>
      <w:r w:rsidRPr="003C4A03">
        <w:rPr>
          <w:rStyle w:val="CodingLanguage"/>
        </w:rPr>
        <w:tab/>
      </w:r>
      <w:proofErr w:type="spellStart"/>
      <w:r w:rsidRPr="003C4A03">
        <w:rPr>
          <w:rStyle w:val="CodingLanguage"/>
        </w:rPr>
        <w:t>max_freq</w:t>
      </w:r>
      <w:proofErr w:type="spellEnd"/>
      <w:r w:rsidRPr="003C4A03">
        <w:rPr>
          <w:rStyle w:val="CodingLanguage"/>
        </w:rPr>
        <w:t>=$(for c in $(cat /sys/devices/system/cpu/cpu0/cpufreq/scaling_available_frequencies); do echo $c; done | sort -</w:t>
      </w:r>
      <w:proofErr w:type="spellStart"/>
      <w:r w:rsidRPr="003C4A03">
        <w:rPr>
          <w:rStyle w:val="CodingLanguage"/>
        </w:rPr>
        <w:t>nr</w:t>
      </w:r>
      <w:proofErr w:type="spellEnd"/>
      <w:r w:rsidRPr="003C4A03">
        <w:rPr>
          <w:rStyle w:val="CodingLanguage"/>
        </w:rPr>
        <w:t xml:space="preserve"> | head -1)</w:t>
      </w:r>
    </w:p>
    <w:p w14:paraId="35BBEA24"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for</w:t>
      </w:r>
      <w:proofErr w:type="gramEnd"/>
      <w:r w:rsidRPr="003C4A03">
        <w:rPr>
          <w:rStyle w:val="CodingLanguage"/>
        </w:rPr>
        <w:t xml:space="preserve"> </w:t>
      </w:r>
      <w:proofErr w:type="spellStart"/>
      <w:r w:rsidRPr="003C4A03">
        <w:rPr>
          <w:rStyle w:val="CodingLanguage"/>
        </w:rPr>
        <w:t>cpu_max_freq</w:t>
      </w:r>
      <w:proofErr w:type="spellEnd"/>
      <w:r w:rsidRPr="003C4A03">
        <w:rPr>
          <w:rStyle w:val="CodingLanguage"/>
        </w:rPr>
        <w:t xml:space="preserve"> in /sys/devices/system/</w:t>
      </w:r>
      <w:proofErr w:type="spellStart"/>
      <w:r w:rsidRPr="003C4A03">
        <w:rPr>
          <w:rStyle w:val="CodingLanguage"/>
        </w:rPr>
        <w:t>cpu</w:t>
      </w:r>
      <w:proofErr w:type="spellEnd"/>
      <w:r w:rsidRPr="003C4A03">
        <w:rPr>
          <w:rStyle w:val="CodingLanguage"/>
        </w:rPr>
        <w:t>/</w:t>
      </w:r>
      <w:proofErr w:type="spellStart"/>
      <w:r w:rsidRPr="003C4A03">
        <w:rPr>
          <w:rStyle w:val="CodingLanguage"/>
        </w:rPr>
        <w:t>cpu</w:t>
      </w:r>
      <w:proofErr w:type="spellEnd"/>
      <w:r w:rsidRPr="003C4A03">
        <w:rPr>
          <w:rStyle w:val="CodingLanguage"/>
        </w:rPr>
        <w:t>*/</w:t>
      </w:r>
      <w:proofErr w:type="spellStart"/>
      <w:r w:rsidRPr="003C4A03">
        <w:rPr>
          <w:rStyle w:val="CodingLanguage"/>
        </w:rPr>
        <w:t>cpufreq</w:t>
      </w:r>
      <w:proofErr w:type="spellEnd"/>
      <w:r w:rsidRPr="003C4A03">
        <w:rPr>
          <w:rStyle w:val="CodingLanguage"/>
        </w:rPr>
        <w:t>/</w:t>
      </w:r>
      <w:proofErr w:type="spellStart"/>
      <w:r w:rsidRPr="003C4A03">
        <w:rPr>
          <w:rStyle w:val="CodingLanguage"/>
        </w:rPr>
        <w:t>scaling_max_freq</w:t>
      </w:r>
      <w:proofErr w:type="spellEnd"/>
    </w:p>
    <w:p w14:paraId="05122592"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do</w:t>
      </w:r>
      <w:proofErr w:type="gramEnd"/>
      <w:r w:rsidRPr="003C4A03">
        <w:rPr>
          <w:rStyle w:val="CodingLanguage"/>
        </w:rPr>
        <w:t xml:space="preserve"> </w:t>
      </w:r>
    </w:p>
    <w:p w14:paraId="24381840"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proofErr w:type="gramStart"/>
      <w:r w:rsidRPr="003C4A03">
        <w:rPr>
          <w:rStyle w:val="CodingLanguage"/>
        </w:rPr>
        <w:t>echo</w:t>
      </w:r>
      <w:proofErr w:type="gramEnd"/>
      <w:r w:rsidRPr="003C4A03">
        <w:rPr>
          <w:rStyle w:val="CodingLanguage"/>
        </w:rPr>
        <w:t xml:space="preserve"> "echo $</w:t>
      </w:r>
      <w:proofErr w:type="spellStart"/>
      <w:r w:rsidRPr="003C4A03">
        <w:rPr>
          <w:rStyle w:val="CodingLanguage"/>
        </w:rPr>
        <w:t>max_freq</w:t>
      </w:r>
      <w:proofErr w:type="spellEnd"/>
      <w:r w:rsidRPr="003C4A03">
        <w:rPr>
          <w:rStyle w:val="CodingLanguage"/>
        </w:rPr>
        <w:t xml:space="preserve"> &gt; $</w:t>
      </w:r>
      <w:proofErr w:type="spellStart"/>
      <w:r w:rsidRPr="003C4A03">
        <w:rPr>
          <w:rStyle w:val="CodingLanguage"/>
        </w:rPr>
        <w:t>cpu_max_freq</w:t>
      </w:r>
      <w:proofErr w:type="spellEnd"/>
      <w:r w:rsidRPr="003C4A03">
        <w:rPr>
          <w:rStyle w:val="CodingLanguage"/>
        </w:rPr>
        <w:t>" &gt;&gt; /etc/</w:t>
      </w:r>
      <w:proofErr w:type="spellStart"/>
      <w:r w:rsidRPr="003C4A03">
        <w:rPr>
          <w:rStyle w:val="CodingLanguage"/>
        </w:rPr>
        <w:t>rc.d</w:t>
      </w:r>
      <w:proofErr w:type="spellEnd"/>
      <w:r w:rsidRPr="003C4A03">
        <w:rPr>
          <w:rStyle w:val="CodingLanguage"/>
        </w:rPr>
        <w:t>/</w:t>
      </w:r>
      <w:proofErr w:type="spellStart"/>
      <w:r w:rsidRPr="003C4A03">
        <w:rPr>
          <w:rStyle w:val="CodingLanguage"/>
        </w:rPr>
        <w:t>rc.local</w:t>
      </w:r>
      <w:proofErr w:type="spellEnd"/>
    </w:p>
    <w:p w14:paraId="17070A4C"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done</w:t>
      </w:r>
      <w:proofErr w:type="gramEnd"/>
    </w:p>
    <w:p w14:paraId="0422BE2F" w14:textId="77777777" w:rsidR="003C4A03" w:rsidRPr="003C4A03" w:rsidRDefault="003C4A03" w:rsidP="003C4A03">
      <w:pPr>
        <w:pStyle w:val="Coding-Paragraphtight"/>
        <w:rPr>
          <w:rStyle w:val="CodingLanguage"/>
        </w:rPr>
      </w:pPr>
      <w:proofErr w:type="gramStart"/>
      <w:r w:rsidRPr="003C4A03">
        <w:rPr>
          <w:rStyle w:val="CodingLanguage"/>
        </w:rPr>
        <w:t>fi</w:t>
      </w:r>
      <w:proofErr w:type="gramEnd"/>
    </w:p>
    <w:p w14:paraId="43E6C9DF" w14:textId="77777777" w:rsidR="003C4A03" w:rsidRPr="003C4A03" w:rsidRDefault="003C4A03" w:rsidP="003C4A03">
      <w:pPr>
        <w:pStyle w:val="Coding-Paragraphtight"/>
        <w:rPr>
          <w:rStyle w:val="CodingLanguage"/>
        </w:rPr>
      </w:pPr>
    </w:p>
    <w:p w14:paraId="07DB3DB7" w14:textId="77777777" w:rsidR="003C4A03" w:rsidRPr="003C4A03" w:rsidRDefault="003C4A03" w:rsidP="003C4A03">
      <w:pPr>
        <w:pStyle w:val="Coding-Paragraphtight"/>
        <w:rPr>
          <w:rStyle w:val="CodingLanguage"/>
        </w:rPr>
      </w:pPr>
      <w:proofErr w:type="gramStart"/>
      <w:r w:rsidRPr="003C4A03">
        <w:rPr>
          <w:rStyle w:val="CodingLanguage"/>
        </w:rPr>
        <w:lastRenderedPageBreak/>
        <w:t>echo</w:t>
      </w:r>
      <w:proofErr w:type="gramEnd"/>
      <w:r w:rsidRPr="003C4A03">
        <w:rPr>
          <w:rStyle w:val="CodingLanguage"/>
        </w:rPr>
        <w:t xml:space="preserve"> "Below is the modified content of /etc/</w:t>
      </w:r>
      <w:proofErr w:type="spellStart"/>
      <w:r w:rsidRPr="003C4A03">
        <w:rPr>
          <w:rStyle w:val="CodingLanguage"/>
        </w:rPr>
        <w:t>rc.d</w:t>
      </w:r>
      <w:proofErr w:type="spellEnd"/>
      <w:r w:rsidRPr="003C4A03">
        <w:rPr>
          <w:rStyle w:val="CodingLanguage"/>
        </w:rPr>
        <w:t>/</w:t>
      </w:r>
      <w:proofErr w:type="spellStart"/>
      <w:r w:rsidRPr="003C4A03">
        <w:rPr>
          <w:rStyle w:val="CodingLanguage"/>
        </w:rPr>
        <w:t>rc.local</w:t>
      </w:r>
      <w:proofErr w:type="spellEnd"/>
      <w:r w:rsidRPr="003C4A03">
        <w:rPr>
          <w:rStyle w:val="CodingLanguage"/>
        </w:rPr>
        <w:t xml:space="preserve"> file"</w:t>
      </w:r>
    </w:p>
    <w:p w14:paraId="00DB56D2" w14:textId="77777777" w:rsidR="003C4A03" w:rsidRPr="003C4A03" w:rsidRDefault="003C4A03" w:rsidP="003C4A03">
      <w:pPr>
        <w:pStyle w:val="Coding-Paragraphtight"/>
        <w:rPr>
          <w:rStyle w:val="CodingLanguage"/>
        </w:rPr>
      </w:pPr>
      <w:proofErr w:type="gramStart"/>
      <w:r w:rsidRPr="003C4A03">
        <w:rPr>
          <w:rStyle w:val="CodingLanguage"/>
        </w:rPr>
        <w:t>cat</w:t>
      </w:r>
      <w:proofErr w:type="gramEnd"/>
      <w:r w:rsidRPr="003C4A03">
        <w:rPr>
          <w:rStyle w:val="CodingLanguage"/>
        </w:rPr>
        <w:t xml:space="preserve"> /etc/</w:t>
      </w:r>
      <w:proofErr w:type="spellStart"/>
      <w:r w:rsidRPr="003C4A03">
        <w:rPr>
          <w:rStyle w:val="CodingLanguage"/>
        </w:rPr>
        <w:t>rc.d</w:t>
      </w:r>
      <w:proofErr w:type="spellEnd"/>
      <w:r w:rsidRPr="003C4A03">
        <w:rPr>
          <w:rStyle w:val="CodingLanguage"/>
        </w:rPr>
        <w:t>/</w:t>
      </w:r>
      <w:proofErr w:type="spellStart"/>
      <w:r w:rsidRPr="003C4A03">
        <w:rPr>
          <w:rStyle w:val="CodingLanguage"/>
        </w:rPr>
        <w:t>rc.local</w:t>
      </w:r>
      <w:proofErr w:type="spellEnd"/>
    </w:p>
    <w:p w14:paraId="799E78BF" w14:textId="77777777" w:rsidR="003C4A03" w:rsidRPr="003C4A03" w:rsidRDefault="003C4A03" w:rsidP="003C4A03">
      <w:pPr>
        <w:pStyle w:val="Coding-Paragraphtight"/>
        <w:rPr>
          <w:rStyle w:val="CodingLanguage"/>
        </w:rPr>
      </w:pPr>
    </w:p>
    <w:p w14:paraId="4F8B3C03" w14:textId="77777777" w:rsidR="003C4A03" w:rsidRPr="003C4A03" w:rsidRDefault="003C4A03" w:rsidP="003C4A03">
      <w:pPr>
        <w:pStyle w:val="Coding-Paragraphtight"/>
        <w:rPr>
          <w:rStyle w:val="CodingLanguage"/>
        </w:rPr>
      </w:pPr>
      <w:proofErr w:type="spellStart"/>
      <w:proofErr w:type="gramStart"/>
      <w:r w:rsidRPr="003C4A03">
        <w:rPr>
          <w:rStyle w:val="CodingLanguage"/>
        </w:rPr>
        <w:t>chmod</w:t>
      </w:r>
      <w:proofErr w:type="spellEnd"/>
      <w:proofErr w:type="gramEnd"/>
      <w:r w:rsidRPr="003C4A03">
        <w:rPr>
          <w:rStyle w:val="CodingLanguage"/>
        </w:rPr>
        <w:t xml:space="preserve"> +x /etc/</w:t>
      </w:r>
      <w:proofErr w:type="spellStart"/>
      <w:r w:rsidRPr="003C4A03">
        <w:rPr>
          <w:rStyle w:val="CodingLanguage"/>
        </w:rPr>
        <w:t>rc.d</w:t>
      </w:r>
      <w:proofErr w:type="spellEnd"/>
      <w:r w:rsidRPr="003C4A03">
        <w:rPr>
          <w:rStyle w:val="CodingLanguage"/>
        </w:rPr>
        <w:t>/</w:t>
      </w:r>
      <w:proofErr w:type="spellStart"/>
      <w:r w:rsidRPr="003C4A03">
        <w:rPr>
          <w:rStyle w:val="CodingLanguage"/>
        </w:rPr>
        <w:t>rc.local</w:t>
      </w:r>
      <w:proofErr w:type="spellEnd"/>
    </w:p>
    <w:p w14:paraId="2B8A1170" w14:textId="77777777" w:rsidR="003C4A03" w:rsidRPr="003C4A03" w:rsidRDefault="003C4A03" w:rsidP="003C4A03">
      <w:pPr>
        <w:pStyle w:val="Coding-Paragraphtight"/>
        <w:rPr>
          <w:rStyle w:val="CodingLanguage"/>
        </w:rPr>
      </w:pPr>
    </w:p>
    <w:p w14:paraId="6ACBC110"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w:t>
      </w:r>
    </w:p>
    <w:p w14:paraId="25BA78AD"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 Updating sysctl.conf file #######"</w:t>
      </w:r>
    </w:p>
    <w:p w14:paraId="7DB4540B"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w:t>
      </w:r>
    </w:p>
    <w:p w14:paraId="0A0929FA"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w:t>
      </w:r>
    </w:p>
    <w:p w14:paraId="1C9C1897" w14:textId="77777777" w:rsidR="003C4A03" w:rsidRPr="003C4A03" w:rsidRDefault="003C4A03" w:rsidP="003C4A03">
      <w:pPr>
        <w:pStyle w:val="Coding-Paragraphtight"/>
        <w:rPr>
          <w:rStyle w:val="CodingLanguage"/>
        </w:rPr>
      </w:pPr>
    </w:p>
    <w:p w14:paraId="2B68183F" w14:textId="77777777" w:rsidR="003C4A03" w:rsidRPr="003C4A03" w:rsidRDefault="003C4A03" w:rsidP="003C4A03">
      <w:pPr>
        <w:pStyle w:val="Coding-Paragraphtight"/>
        <w:rPr>
          <w:rStyle w:val="CodingLanguage"/>
        </w:rPr>
      </w:pPr>
      <w:proofErr w:type="spellStart"/>
      <w:proofErr w:type="gramStart"/>
      <w:r w:rsidRPr="003C4A03">
        <w:rPr>
          <w:rStyle w:val="CodingLanguage"/>
        </w:rPr>
        <w:t>cp</w:t>
      </w:r>
      <w:proofErr w:type="spellEnd"/>
      <w:proofErr w:type="gramEnd"/>
      <w:r w:rsidRPr="003C4A03">
        <w:rPr>
          <w:rStyle w:val="CodingLanguage"/>
        </w:rPr>
        <w:t xml:space="preserve"> /etc/sysctl.conf /etc/</w:t>
      </w:r>
      <w:proofErr w:type="spellStart"/>
      <w:r w:rsidRPr="003C4A03">
        <w:rPr>
          <w:rStyle w:val="CodingLanguage"/>
        </w:rPr>
        <w:t>sysctl.conf_HPEOLD</w:t>
      </w:r>
      <w:proofErr w:type="spellEnd"/>
    </w:p>
    <w:p w14:paraId="5376F5FD"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"Existing /etc/sysctl.conf has been backed up as /etc/</w:t>
      </w:r>
      <w:proofErr w:type="spellStart"/>
      <w:r w:rsidRPr="003C4A03">
        <w:rPr>
          <w:rStyle w:val="CodingLanguage"/>
        </w:rPr>
        <w:t>sysctl.conf_HPEOLD</w:t>
      </w:r>
      <w:proofErr w:type="spellEnd"/>
      <w:r w:rsidRPr="003C4A03">
        <w:rPr>
          <w:rStyle w:val="CodingLanguage"/>
        </w:rPr>
        <w:t>. Creating a new /etc/sysctl.conf and applying it."</w:t>
      </w:r>
    </w:p>
    <w:p w14:paraId="15C7C13B" w14:textId="77777777" w:rsidR="003C4A03" w:rsidRPr="003C4A03" w:rsidRDefault="003C4A03" w:rsidP="003C4A03">
      <w:pPr>
        <w:pStyle w:val="Coding-Paragraphtight"/>
        <w:rPr>
          <w:rStyle w:val="CodingLanguage"/>
        </w:rPr>
      </w:pPr>
      <w:proofErr w:type="gramStart"/>
      <w:r w:rsidRPr="003C4A03">
        <w:rPr>
          <w:rStyle w:val="CodingLanguage"/>
        </w:rPr>
        <w:t>cat</w:t>
      </w:r>
      <w:proofErr w:type="gramEnd"/>
      <w:r w:rsidRPr="003C4A03">
        <w:rPr>
          <w:rStyle w:val="CodingLanguage"/>
        </w:rPr>
        <w:t xml:space="preserve"> &lt;&lt;EOF &gt; /etc/sysctl.conf</w:t>
      </w:r>
    </w:p>
    <w:p w14:paraId="2B4CB180" w14:textId="77777777" w:rsidR="003C4A03" w:rsidRPr="003C4A03" w:rsidRDefault="003C4A03" w:rsidP="003C4A03">
      <w:pPr>
        <w:pStyle w:val="Coding-Paragraphtight"/>
        <w:rPr>
          <w:rStyle w:val="CodingLanguage"/>
        </w:rPr>
      </w:pPr>
      <w:proofErr w:type="spellStart"/>
      <w:r w:rsidRPr="003C4A03">
        <w:rPr>
          <w:rStyle w:val="CodingLanguage"/>
        </w:rPr>
        <w:t>kernel.sem</w:t>
      </w:r>
      <w:proofErr w:type="spellEnd"/>
      <w:r w:rsidRPr="003C4A03">
        <w:rPr>
          <w:rStyle w:val="CodingLanguage"/>
        </w:rPr>
        <w:t xml:space="preserve"> = 250 32000 100 128</w:t>
      </w:r>
    </w:p>
    <w:p w14:paraId="384256C3" w14:textId="77777777" w:rsidR="003C4A03" w:rsidRPr="003C4A03" w:rsidRDefault="003C4A03" w:rsidP="003C4A03">
      <w:pPr>
        <w:pStyle w:val="Coding-Paragraphtight"/>
        <w:rPr>
          <w:rStyle w:val="CodingLanguage"/>
        </w:rPr>
      </w:pPr>
      <w:proofErr w:type="spellStart"/>
      <w:r w:rsidRPr="003C4A03">
        <w:rPr>
          <w:rStyle w:val="CodingLanguage"/>
        </w:rPr>
        <w:t>kernel.shmall</w:t>
      </w:r>
      <w:proofErr w:type="spellEnd"/>
      <w:r w:rsidRPr="003C4A03">
        <w:rPr>
          <w:rStyle w:val="CodingLanguage"/>
        </w:rPr>
        <w:t xml:space="preserve"> = 2097152</w:t>
      </w:r>
    </w:p>
    <w:p w14:paraId="640759D1" w14:textId="77777777" w:rsidR="003C4A03" w:rsidRPr="003C4A03" w:rsidRDefault="003C4A03" w:rsidP="003C4A03">
      <w:pPr>
        <w:pStyle w:val="Coding-Paragraphtight"/>
        <w:rPr>
          <w:rStyle w:val="CodingLanguage"/>
        </w:rPr>
      </w:pPr>
      <w:proofErr w:type="spellStart"/>
      <w:r w:rsidRPr="003C4A03">
        <w:rPr>
          <w:rStyle w:val="CodingLanguage"/>
        </w:rPr>
        <w:t>kernel.shmmax</w:t>
      </w:r>
      <w:proofErr w:type="spellEnd"/>
      <w:r w:rsidRPr="003C4A03">
        <w:rPr>
          <w:rStyle w:val="CodingLanguage"/>
        </w:rPr>
        <w:t xml:space="preserve"> = 2147483648</w:t>
      </w:r>
    </w:p>
    <w:p w14:paraId="090DA51C" w14:textId="77777777" w:rsidR="003C4A03" w:rsidRPr="003C4A03" w:rsidRDefault="003C4A03" w:rsidP="003C4A03">
      <w:pPr>
        <w:pStyle w:val="Coding-Paragraphtight"/>
        <w:rPr>
          <w:rStyle w:val="CodingLanguage"/>
        </w:rPr>
      </w:pPr>
      <w:proofErr w:type="spellStart"/>
      <w:proofErr w:type="gramStart"/>
      <w:r w:rsidRPr="003C4A03">
        <w:rPr>
          <w:rStyle w:val="CodingLanguage"/>
        </w:rPr>
        <w:t>fs.file</w:t>
      </w:r>
      <w:proofErr w:type="spellEnd"/>
      <w:r w:rsidRPr="003C4A03">
        <w:rPr>
          <w:rStyle w:val="CodingLanguage"/>
        </w:rPr>
        <w:t>-max</w:t>
      </w:r>
      <w:proofErr w:type="gramEnd"/>
      <w:r w:rsidRPr="003C4A03">
        <w:rPr>
          <w:rStyle w:val="CodingLanguage"/>
        </w:rPr>
        <w:t xml:space="preserve"> = 65536</w:t>
      </w:r>
    </w:p>
    <w:p w14:paraId="6B83D226" w14:textId="77777777" w:rsidR="003C4A03" w:rsidRPr="003C4A03" w:rsidRDefault="003C4A03" w:rsidP="003C4A03">
      <w:pPr>
        <w:pStyle w:val="Coding-Paragraphtight"/>
        <w:rPr>
          <w:rStyle w:val="CodingLanguage"/>
        </w:rPr>
      </w:pPr>
      <w:proofErr w:type="spellStart"/>
      <w:r w:rsidRPr="003C4A03">
        <w:rPr>
          <w:rStyle w:val="CodingLanguage"/>
        </w:rPr>
        <w:t>kernel.shmmni</w:t>
      </w:r>
      <w:proofErr w:type="spellEnd"/>
      <w:r w:rsidRPr="003C4A03">
        <w:rPr>
          <w:rStyle w:val="CodingLanguage"/>
        </w:rPr>
        <w:t xml:space="preserve"> = 4096</w:t>
      </w:r>
    </w:p>
    <w:p w14:paraId="3B21F7BD" w14:textId="77777777" w:rsidR="003C4A03" w:rsidRPr="003C4A03" w:rsidRDefault="003C4A03" w:rsidP="003C4A03">
      <w:pPr>
        <w:pStyle w:val="Coding-Paragraphtight"/>
        <w:rPr>
          <w:rStyle w:val="CodingLanguage"/>
        </w:rPr>
      </w:pPr>
      <w:proofErr w:type="spellStart"/>
      <w:proofErr w:type="gramStart"/>
      <w:r w:rsidRPr="003C4A03">
        <w:rPr>
          <w:rStyle w:val="CodingLanguage"/>
        </w:rPr>
        <w:t>fs.aio</w:t>
      </w:r>
      <w:proofErr w:type="spellEnd"/>
      <w:r w:rsidRPr="003C4A03">
        <w:rPr>
          <w:rStyle w:val="CodingLanguage"/>
        </w:rPr>
        <w:t>-max-</w:t>
      </w:r>
      <w:proofErr w:type="spellStart"/>
      <w:r w:rsidRPr="003C4A03">
        <w:rPr>
          <w:rStyle w:val="CodingLanguage"/>
        </w:rPr>
        <w:t>nr</w:t>
      </w:r>
      <w:proofErr w:type="spellEnd"/>
      <w:proofErr w:type="gramEnd"/>
      <w:r w:rsidRPr="003C4A03">
        <w:rPr>
          <w:rStyle w:val="CodingLanguage"/>
        </w:rPr>
        <w:t xml:space="preserve"> = 1048576</w:t>
      </w:r>
    </w:p>
    <w:p w14:paraId="2129D1EC" w14:textId="77777777" w:rsidR="003C4A03" w:rsidRPr="003C4A03" w:rsidRDefault="003C4A03" w:rsidP="003C4A03">
      <w:pPr>
        <w:pStyle w:val="Coding-Paragraphtight"/>
        <w:rPr>
          <w:rStyle w:val="CodingLanguage"/>
        </w:rPr>
      </w:pPr>
      <w:r w:rsidRPr="003C4A03">
        <w:rPr>
          <w:rStyle w:val="CodingLanguage"/>
        </w:rPr>
        <w:t>net.ipv4.ip_local_port_range = 1024 65000</w:t>
      </w:r>
    </w:p>
    <w:p w14:paraId="5C67106B" w14:textId="77777777" w:rsidR="003C4A03" w:rsidRPr="003C4A03" w:rsidRDefault="003C4A03" w:rsidP="003C4A03">
      <w:pPr>
        <w:pStyle w:val="Coding-Paragraphtight"/>
        <w:rPr>
          <w:rStyle w:val="CodingLanguage"/>
        </w:rPr>
      </w:pPr>
      <w:proofErr w:type="spellStart"/>
      <w:r w:rsidRPr="003C4A03">
        <w:rPr>
          <w:rStyle w:val="CodingLanguage"/>
        </w:rPr>
        <w:t>net.core.rmem_default</w:t>
      </w:r>
      <w:proofErr w:type="spellEnd"/>
      <w:r w:rsidRPr="003C4A03">
        <w:rPr>
          <w:rStyle w:val="CodingLanguage"/>
        </w:rPr>
        <w:t xml:space="preserve"> = 4194304</w:t>
      </w:r>
    </w:p>
    <w:p w14:paraId="78EDAFDC" w14:textId="77777777" w:rsidR="003C4A03" w:rsidRPr="003C4A03" w:rsidRDefault="003C4A03" w:rsidP="003C4A03">
      <w:pPr>
        <w:pStyle w:val="Coding-Paragraphtight"/>
        <w:rPr>
          <w:rStyle w:val="CodingLanguage"/>
        </w:rPr>
      </w:pPr>
      <w:proofErr w:type="spellStart"/>
      <w:r w:rsidRPr="003C4A03">
        <w:rPr>
          <w:rStyle w:val="CodingLanguage"/>
        </w:rPr>
        <w:t>net.core.wmem_default</w:t>
      </w:r>
      <w:proofErr w:type="spellEnd"/>
      <w:r w:rsidRPr="003C4A03">
        <w:rPr>
          <w:rStyle w:val="CodingLanguage"/>
        </w:rPr>
        <w:t xml:space="preserve"> = 2621444</w:t>
      </w:r>
    </w:p>
    <w:p w14:paraId="518086B4" w14:textId="77777777" w:rsidR="003C4A03" w:rsidRPr="003C4A03" w:rsidRDefault="003C4A03" w:rsidP="003C4A03">
      <w:pPr>
        <w:pStyle w:val="Coding-Paragraphtight"/>
        <w:rPr>
          <w:rStyle w:val="CodingLanguage"/>
        </w:rPr>
      </w:pPr>
      <w:proofErr w:type="spellStart"/>
      <w:r w:rsidRPr="003C4A03">
        <w:rPr>
          <w:rStyle w:val="CodingLanguage"/>
        </w:rPr>
        <w:t>net.core.rmem_max</w:t>
      </w:r>
      <w:proofErr w:type="spellEnd"/>
      <w:r w:rsidRPr="003C4A03">
        <w:rPr>
          <w:rStyle w:val="CodingLanguage"/>
        </w:rPr>
        <w:t>=4194304</w:t>
      </w:r>
    </w:p>
    <w:p w14:paraId="4ABC83ED" w14:textId="77777777" w:rsidR="003C4A03" w:rsidRPr="003C4A03" w:rsidRDefault="003C4A03" w:rsidP="003C4A03">
      <w:pPr>
        <w:pStyle w:val="Coding-Paragraphtight"/>
        <w:rPr>
          <w:rStyle w:val="CodingLanguage"/>
        </w:rPr>
      </w:pPr>
      <w:proofErr w:type="spellStart"/>
      <w:r w:rsidRPr="003C4A03">
        <w:rPr>
          <w:rStyle w:val="CodingLanguage"/>
        </w:rPr>
        <w:t>net.core.wmem_max</w:t>
      </w:r>
      <w:proofErr w:type="spellEnd"/>
      <w:r w:rsidRPr="003C4A03">
        <w:rPr>
          <w:rStyle w:val="CodingLanguage"/>
        </w:rPr>
        <w:t>=262144</w:t>
      </w:r>
    </w:p>
    <w:p w14:paraId="3D1E0173" w14:textId="77777777" w:rsidR="003C4A03" w:rsidRPr="003C4A03" w:rsidRDefault="003C4A03" w:rsidP="003C4A03">
      <w:pPr>
        <w:pStyle w:val="Coding-Paragraphtight"/>
        <w:rPr>
          <w:rStyle w:val="CodingLanguage"/>
        </w:rPr>
      </w:pPr>
      <w:r w:rsidRPr="003C4A03">
        <w:rPr>
          <w:rStyle w:val="CodingLanguage"/>
        </w:rPr>
        <w:t>net.ipv4.tcp_rmem = 1048576 1048576 4194304</w:t>
      </w:r>
    </w:p>
    <w:p w14:paraId="432A7743" w14:textId="77777777" w:rsidR="003C4A03" w:rsidRPr="003C4A03" w:rsidRDefault="003C4A03" w:rsidP="003C4A03">
      <w:pPr>
        <w:pStyle w:val="Coding-Paragraphtight"/>
        <w:rPr>
          <w:rStyle w:val="CodingLanguage"/>
        </w:rPr>
      </w:pPr>
      <w:r w:rsidRPr="003C4A03">
        <w:rPr>
          <w:rStyle w:val="CodingLanguage"/>
        </w:rPr>
        <w:t>net.ipv4.tcp_wmem = 1048576 1048576 1048576</w:t>
      </w:r>
    </w:p>
    <w:p w14:paraId="4F2E210D" w14:textId="77777777" w:rsidR="003C4A03" w:rsidRPr="003C4A03" w:rsidRDefault="003C4A03" w:rsidP="003C4A03">
      <w:pPr>
        <w:pStyle w:val="Coding-Paragraphtight"/>
        <w:rPr>
          <w:rStyle w:val="CodingLanguage"/>
        </w:rPr>
      </w:pPr>
      <w:r w:rsidRPr="003C4A03">
        <w:rPr>
          <w:rStyle w:val="CodingLanguage"/>
        </w:rPr>
        <w:t>net.ipv6.conf.default.disable_ipv6 = 1</w:t>
      </w:r>
    </w:p>
    <w:p w14:paraId="37B6D627" w14:textId="77777777" w:rsidR="003C4A03" w:rsidRPr="003C4A03" w:rsidRDefault="003C4A03" w:rsidP="003C4A03">
      <w:pPr>
        <w:pStyle w:val="Coding-Paragraphtight"/>
        <w:rPr>
          <w:rStyle w:val="CodingLanguage"/>
        </w:rPr>
      </w:pPr>
      <w:r w:rsidRPr="003C4A03">
        <w:rPr>
          <w:rStyle w:val="CodingLanguage"/>
        </w:rPr>
        <w:t>net.ipv6.conf.all.disable_ipv6 = 1</w:t>
      </w:r>
    </w:p>
    <w:p w14:paraId="7C425541" w14:textId="77777777" w:rsidR="003C4A03" w:rsidRPr="003C4A03" w:rsidRDefault="003C4A03" w:rsidP="003C4A03">
      <w:pPr>
        <w:pStyle w:val="Coding-Paragraphtight"/>
        <w:rPr>
          <w:rStyle w:val="CodingLanguage"/>
        </w:rPr>
      </w:pPr>
      <w:proofErr w:type="spellStart"/>
      <w:r w:rsidRPr="003C4A03">
        <w:rPr>
          <w:rStyle w:val="CodingLanguage"/>
        </w:rPr>
        <w:t>kernel.nmi_watchdog</w:t>
      </w:r>
      <w:proofErr w:type="spellEnd"/>
      <w:r w:rsidRPr="003C4A03">
        <w:rPr>
          <w:rStyle w:val="CodingLanguage"/>
        </w:rPr>
        <w:t>=0</w:t>
      </w:r>
    </w:p>
    <w:p w14:paraId="17CD9C92" w14:textId="77777777" w:rsidR="003C4A03" w:rsidRPr="003C4A03" w:rsidRDefault="003C4A03" w:rsidP="003C4A03">
      <w:pPr>
        <w:pStyle w:val="Coding-Paragraphtight"/>
        <w:rPr>
          <w:rStyle w:val="CodingLanguage"/>
        </w:rPr>
      </w:pPr>
      <w:r w:rsidRPr="003C4A03">
        <w:rPr>
          <w:rStyle w:val="CodingLanguage"/>
        </w:rPr>
        <w:t>vm.swappiness=1</w:t>
      </w:r>
    </w:p>
    <w:p w14:paraId="45FC4D8D" w14:textId="77777777" w:rsidR="003C4A03" w:rsidRPr="003C4A03" w:rsidRDefault="003C4A03" w:rsidP="003C4A03">
      <w:pPr>
        <w:pStyle w:val="Coding-Paragraphtight"/>
        <w:rPr>
          <w:rStyle w:val="CodingLanguage"/>
        </w:rPr>
      </w:pPr>
      <w:r w:rsidRPr="003C4A03">
        <w:rPr>
          <w:rStyle w:val="CodingLanguage"/>
        </w:rPr>
        <w:t>EOF</w:t>
      </w:r>
    </w:p>
    <w:p w14:paraId="7B38031E" w14:textId="77777777" w:rsidR="003C4A03" w:rsidRPr="003C4A03" w:rsidRDefault="003C4A03" w:rsidP="003C4A03">
      <w:pPr>
        <w:pStyle w:val="Coding-Paragraphtight"/>
        <w:rPr>
          <w:rStyle w:val="CodingLanguage"/>
        </w:rPr>
      </w:pPr>
    </w:p>
    <w:p w14:paraId="2EDCA17E"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"Here is the current </w:t>
      </w:r>
      <w:proofErr w:type="spellStart"/>
      <w:r w:rsidRPr="003C4A03">
        <w:rPr>
          <w:rStyle w:val="CodingLanguage"/>
        </w:rPr>
        <w:t>sysctl</w:t>
      </w:r>
      <w:proofErr w:type="spellEnd"/>
      <w:r w:rsidRPr="003C4A03">
        <w:rPr>
          <w:rStyle w:val="CodingLanguage"/>
        </w:rPr>
        <w:t xml:space="preserve"> configuration"</w:t>
      </w:r>
    </w:p>
    <w:p w14:paraId="612C2188" w14:textId="77777777" w:rsidR="003C4A03" w:rsidRPr="003C4A03" w:rsidRDefault="003C4A03" w:rsidP="003C4A03">
      <w:pPr>
        <w:pStyle w:val="Coding-Paragraphtight"/>
        <w:rPr>
          <w:rStyle w:val="CodingLanguage"/>
        </w:rPr>
      </w:pPr>
      <w:proofErr w:type="spellStart"/>
      <w:proofErr w:type="gramStart"/>
      <w:r w:rsidRPr="003C4A03">
        <w:rPr>
          <w:rStyle w:val="CodingLanguage"/>
        </w:rPr>
        <w:t>sysctl</w:t>
      </w:r>
      <w:proofErr w:type="spellEnd"/>
      <w:proofErr w:type="gramEnd"/>
      <w:r w:rsidRPr="003C4A03">
        <w:rPr>
          <w:rStyle w:val="CodingLanguage"/>
        </w:rPr>
        <w:t xml:space="preserve"> -p</w:t>
      </w:r>
    </w:p>
    <w:p w14:paraId="750F5889" w14:textId="77777777" w:rsidR="003C4A03" w:rsidRPr="003C4A03" w:rsidRDefault="003C4A03" w:rsidP="003C4A03">
      <w:pPr>
        <w:pStyle w:val="Coding-Paragraphtight"/>
        <w:rPr>
          <w:rStyle w:val="CodingLanguage"/>
        </w:rPr>
      </w:pPr>
    </w:p>
    <w:p w14:paraId="68C482D1" w14:textId="77777777" w:rsidR="003C4A03" w:rsidRPr="003C4A03" w:rsidRDefault="003C4A03" w:rsidP="003C4A03">
      <w:pPr>
        <w:pStyle w:val="Coding-Paragraphtight"/>
        <w:rPr>
          <w:rStyle w:val="CodingLanguage"/>
        </w:rPr>
      </w:pPr>
    </w:p>
    <w:p w14:paraId="55DB804A"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"You must reboot the server now to activate the configuration done now."</w:t>
      </w:r>
    </w:p>
    <w:p w14:paraId="60D57418" w14:textId="77777777" w:rsidR="003C4A03" w:rsidRPr="003C4A03" w:rsidRDefault="003C4A03" w:rsidP="003C4A03">
      <w:pPr>
        <w:pStyle w:val="Coding-Paragraphtight"/>
        <w:rPr>
          <w:rStyle w:val="CodingLanguage"/>
        </w:rPr>
      </w:pPr>
      <w:r w:rsidRPr="003C4A03">
        <w:rPr>
          <w:rStyle w:val="CodingLanguage"/>
        </w:rPr>
        <w:t>}</w:t>
      </w:r>
    </w:p>
    <w:p w14:paraId="77D3950E" w14:textId="77777777" w:rsidR="003C4A03" w:rsidRPr="003C4A03" w:rsidRDefault="003C4A03" w:rsidP="003C4A03">
      <w:pPr>
        <w:pStyle w:val="Coding-Paragraphtight"/>
        <w:rPr>
          <w:rStyle w:val="CodingLanguage"/>
        </w:rPr>
      </w:pPr>
    </w:p>
    <w:p w14:paraId="0B0A4036" w14:textId="77777777" w:rsidR="003C4A03" w:rsidRPr="003C4A03" w:rsidRDefault="003C4A03" w:rsidP="003C4A03">
      <w:pPr>
        <w:pStyle w:val="Coding-Paragraphtight"/>
        <w:rPr>
          <w:rStyle w:val="CodingLanguage"/>
        </w:rPr>
      </w:pPr>
      <w:proofErr w:type="gramStart"/>
      <w:r w:rsidRPr="003C4A03">
        <w:rPr>
          <w:rStyle w:val="CodingLanguage"/>
        </w:rPr>
        <w:t>function</w:t>
      </w:r>
      <w:proofErr w:type="gramEnd"/>
      <w:r w:rsidRPr="003C4A03">
        <w:rPr>
          <w:rStyle w:val="CodingLanguage"/>
        </w:rPr>
        <w:t xml:space="preserve"> </w:t>
      </w:r>
      <w:proofErr w:type="spellStart"/>
      <w:r w:rsidRPr="003C4A03">
        <w:rPr>
          <w:rStyle w:val="CodingLanguage"/>
        </w:rPr>
        <w:t>setLimits</w:t>
      </w:r>
      <w:proofErr w:type="spellEnd"/>
      <w:r w:rsidRPr="003C4A03">
        <w:rPr>
          <w:rStyle w:val="CodingLanguage"/>
        </w:rPr>
        <w:t xml:space="preserve"> {</w:t>
      </w:r>
    </w:p>
    <w:p w14:paraId="234E107D" w14:textId="77777777" w:rsidR="003C4A03" w:rsidRPr="003C4A03" w:rsidRDefault="003C4A03" w:rsidP="003C4A03">
      <w:pPr>
        <w:pStyle w:val="Coding-Paragraphtight"/>
        <w:rPr>
          <w:rStyle w:val="CodingLanguage"/>
        </w:rPr>
      </w:pPr>
    </w:p>
    <w:p w14:paraId="04DB6015"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w:t>
      </w:r>
    </w:p>
    <w:p w14:paraId="6F01C2D8"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 Updating /etc/security/limits.conf file #######"</w:t>
      </w:r>
    </w:p>
    <w:p w14:paraId="319CC1AB"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w:t>
      </w:r>
    </w:p>
    <w:p w14:paraId="65BE97DB"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w:t>
      </w:r>
    </w:p>
    <w:p w14:paraId="5BD4AB7C" w14:textId="77777777" w:rsidR="003C4A03" w:rsidRPr="003C4A03" w:rsidRDefault="003C4A03" w:rsidP="003C4A03">
      <w:pPr>
        <w:pStyle w:val="Coding-Paragraphtight"/>
        <w:rPr>
          <w:rStyle w:val="CodingLanguage"/>
        </w:rPr>
      </w:pPr>
    </w:p>
    <w:p w14:paraId="08C3A8B7" w14:textId="77777777" w:rsidR="003C4A03" w:rsidRPr="003C4A03" w:rsidRDefault="003C4A03" w:rsidP="003C4A03">
      <w:pPr>
        <w:pStyle w:val="Coding-Paragraphtight"/>
        <w:rPr>
          <w:rStyle w:val="CodingLanguage"/>
        </w:rPr>
      </w:pPr>
      <w:proofErr w:type="spellStart"/>
      <w:proofErr w:type="gramStart"/>
      <w:r w:rsidRPr="003C4A03">
        <w:rPr>
          <w:rStyle w:val="CodingLanguage"/>
        </w:rPr>
        <w:t>cp</w:t>
      </w:r>
      <w:proofErr w:type="spellEnd"/>
      <w:proofErr w:type="gramEnd"/>
      <w:r w:rsidRPr="003C4A03">
        <w:rPr>
          <w:rStyle w:val="CodingLanguage"/>
        </w:rPr>
        <w:t xml:space="preserve"> /etc/security/limits.conf /etc/security/</w:t>
      </w:r>
      <w:proofErr w:type="spellStart"/>
      <w:r w:rsidRPr="003C4A03">
        <w:rPr>
          <w:rStyle w:val="CodingLanguage"/>
        </w:rPr>
        <w:t>limits.conf_HPEOLD</w:t>
      </w:r>
      <w:proofErr w:type="spellEnd"/>
    </w:p>
    <w:p w14:paraId="552C20D6"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"Existing /etc/sysctl.conf has been backed up as /etc/security/</w:t>
      </w:r>
      <w:proofErr w:type="spellStart"/>
      <w:r w:rsidRPr="003C4A03">
        <w:rPr>
          <w:rStyle w:val="CodingLanguage"/>
        </w:rPr>
        <w:t>limits.conf_HPEOLD</w:t>
      </w:r>
      <w:proofErr w:type="spellEnd"/>
      <w:r w:rsidRPr="003C4A03">
        <w:rPr>
          <w:rStyle w:val="CodingLanguage"/>
        </w:rPr>
        <w:t>. Creating a new /etc/security/limits.conf and applying it."</w:t>
      </w:r>
    </w:p>
    <w:p w14:paraId="18F49FF7" w14:textId="77777777" w:rsidR="003C4A03" w:rsidRPr="003C4A03" w:rsidRDefault="003C4A03" w:rsidP="003C4A03">
      <w:pPr>
        <w:pStyle w:val="Coding-Paragraphtight"/>
        <w:rPr>
          <w:rStyle w:val="CodingLanguage"/>
        </w:rPr>
      </w:pPr>
      <w:proofErr w:type="gramStart"/>
      <w:r w:rsidRPr="003C4A03">
        <w:rPr>
          <w:rStyle w:val="CodingLanguage"/>
        </w:rPr>
        <w:t>cat</w:t>
      </w:r>
      <w:proofErr w:type="gramEnd"/>
      <w:r w:rsidRPr="003C4A03">
        <w:rPr>
          <w:rStyle w:val="CodingLanguage"/>
        </w:rPr>
        <w:t xml:space="preserve"> &lt;&lt; EOF &gt; /etc/security/limits.conf</w:t>
      </w:r>
    </w:p>
    <w:p w14:paraId="7BA9819F" w14:textId="77777777" w:rsidR="003C4A03" w:rsidRPr="003C4A03" w:rsidRDefault="003C4A03" w:rsidP="003C4A03">
      <w:pPr>
        <w:pStyle w:val="Coding-Paragraphtight"/>
        <w:rPr>
          <w:rStyle w:val="CodingLanguage"/>
        </w:rPr>
      </w:pPr>
      <w:proofErr w:type="gramStart"/>
      <w:r w:rsidRPr="003C4A03">
        <w:rPr>
          <w:rStyle w:val="CodingLanguage"/>
        </w:rPr>
        <w:t>*  soft</w:t>
      </w:r>
      <w:proofErr w:type="gramEnd"/>
      <w:r w:rsidRPr="003C4A03">
        <w:rPr>
          <w:rStyle w:val="CodingLanguage"/>
        </w:rPr>
        <w:t xml:space="preserve"> </w:t>
      </w:r>
      <w:proofErr w:type="spellStart"/>
      <w:r w:rsidRPr="003C4A03">
        <w:rPr>
          <w:rStyle w:val="CodingLanguage"/>
        </w:rPr>
        <w:t>nproc</w:t>
      </w:r>
      <w:proofErr w:type="spellEnd"/>
      <w:r w:rsidRPr="003C4A03">
        <w:rPr>
          <w:rStyle w:val="CodingLanguage"/>
        </w:rPr>
        <w:t xml:space="preserve"> 65536</w:t>
      </w:r>
    </w:p>
    <w:p w14:paraId="30DEA820" w14:textId="77777777" w:rsidR="003C4A03" w:rsidRPr="003C4A03" w:rsidRDefault="003C4A03" w:rsidP="003C4A03">
      <w:pPr>
        <w:pStyle w:val="Coding-Paragraphtight"/>
        <w:rPr>
          <w:rStyle w:val="CodingLanguage"/>
        </w:rPr>
      </w:pPr>
      <w:proofErr w:type="gramStart"/>
      <w:r w:rsidRPr="003C4A03">
        <w:rPr>
          <w:rStyle w:val="CodingLanguage"/>
        </w:rPr>
        <w:t>*  hard</w:t>
      </w:r>
      <w:proofErr w:type="gramEnd"/>
      <w:r w:rsidRPr="003C4A03">
        <w:rPr>
          <w:rStyle w:val="CodingLanguage"/>
        </w:rPr>
        <w:t xml:space="preserve"> </w:t>
      </w:r>
      <w:proofErr w:type="spellStart"/>
      <w:r w:rsidRPr="003C4A03">
        <w:rPr>
          <w:rStyle w:val="CodingLanguage"/>
        </w:rPr>
        <w:t>nproc</w:t>
      </w:r>
      <w:proofErr w:type="spellEnd"/>
      <w:r w:rsidRPr="003C4A03">
        <w:rPr>
          <w:rStyle w:val="CodingLanguage"/>
        </w:rPr>
        <w:t xml:space="preserve"> 65536</w:t>
      </w:r>
    </w:p>
    <w:p w14:paraId="68E494BC" w14:textId="77777777" w:rsidR="003C4A03" w:rsidRPr="003C4A03" w:rsidRDefault="003C4A03" w:rsidP="003C4A03">
      <w:pPr>
        <w:pStyle w:val="Coding-Paragraphtight"/>
        <w:rPr>
          <w:rStyle w:val="CodingLanguage"/>
        </w:rPr>
      </w:pPr>
      <w:proofErr w:type="gramStart"/>
      <w:r w:rsidRPr="003C4A03">
        <w:rPr>
          <w:rStyle w:val="CodingLanguage"/>
        </w:rPr>
        <w:t>*  soft</w:t>
      </w:r>
      <w:proofErr w:type="gramEnd"/>
      <w:r w:rsidRPr="003C4A03">
        <w:rPr>
          <w:rStyle w:val="CodingLanguage"/>
        </w:rPr>
        <w:t xml:space="preserve"> </w:t>
      </w:r>
      <w:proofErr w:type="spellStart"/>
      <w:r w:rsidRPr="003C4A03">
        <w:rPr>
          <w:rStyle w:val="CodingLanguage"/>
        </w:rPr>
        <w:t>nofile</w:t>
      </w:r>
      <w:proofErr w:type="spellEnd"/>
      <w:r w:rsidRPr="003C4A03">
        <w:rPr>
          <w:rStyle w:val="CodingLanguage"/>
        </w:rPr>
        <w:t xml:space="preserve"> 262144</w:t>
      </w:r>
    </w:p>
    <w:p w14:paraId="242AEA95" w14:textId="77777777" w:rsidR="003C4A03" w:rsidRPr="003C4A03" w:rsidRDefault="003C4A03" w:rsidP="003C4A03">
      <w:pPr>
        <w:pStyle w:val="Coding-Paragraphtight"/>
        <w:rPr>
          <w:rStyle w:val="CodingLanguage"/>
        </w:rPr>
      </w:pPr>
      <w:proofErr w:type="gramStart"/>
      <w:r w:rsidRPr="003C4A03">
        <w:rPr>
          <w:rStyle w:val="CodingLanguage"/>
        </w:rPr>
        <w:t>*  hard</w:t>
      </w:r>
      <w:proofErr w:type="gramEnd"/>
      <w:r w:rsidRPr="003C4A03">
        <w:rPr>
          <w:rStyle w:val="CodingLanguage"/>
        </w:rPr>
        <w:t xml:space="preserve"> </w:t>
      </w:r>
      <w:proofErr w:type="spellStart"/>
      <w:r w:rsidRPr="003C4A03">
        <w:rPr>
          <w:rStyle w:val="CodingLanguage"/>
        </w:rPr>
        <w:t>nofile</w:t>
      </w:r>
      <w:proofErr w:type="spellEnd"/>
      <w:r w:rsidRPr="003C4A03">
        <w:rPr>
          <w:rStyle w:val="CodingLanguage"/>
        </w:rPr>
        <w:t xml:space="preserve"> 262144</w:t>
      </w:r>
    </w:p>
    <w:p w14:paraId="1D761A64" w14:textId="77777777" w:rsidR="003C4A03" w:rsidRPr="003C4A03" w:rsidRDefault="003C4A03" w:rsidP="003C4A03">
      <w:pPr>
        <w:pStyle w:val="Coding-Paragraphtight"/>
        <w:rPr>
          <w:rStyle w:val="CodingLanguage"/>
        </w:rPr>
      </w:pPr>
      <w:r w:rsidRPr="003C4A03">
        <w:rPr>
          <w:rStyle w:val="CodingLanguage"/>
        </w:rPr>
        <w:t>EOF</w:t>
      </w:r>
    </w:p>
    <w:p w14:paraId="56DF3403" w14:textId="77777777" w:rsidR="003C4A03" w:rsidRPr="003C4A03" w:rsidRDefault="003C4A03" w:rsidP="003C4A03">
      <w:pPr>
        <w:pStyle w:val="Coding-Paragraphtight"/>
        <w:rPr>
          <w:rStyle w:val="CodingLanguage"/>
        </w:rPr>
      </w:pPr>
    </w:p>
    <w:p w14:paraId="4BDB2E15"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"Below is the current /etc/security/limits.conf."</w:t>
      </w:r>
    </w:p>
    <w:p w14:paraId="3283B10C" w14:textId="77777777" w:rsidR="003C4A03" w:rsidRPr="003C4A03" w:rsidRDefault="003C4A03" w:rsidP="003C4A03">
      <w:pPr>
        <w:pStyle w:val="Coding-Paragraphtight"/>
        <w:rPr>
          <w:rStyle w:val="CodingLanguage"/>
        </w:rPr>
      </w:pPr>
      <w:proofErr w:type="gramStart"/>
      <w:r w:rsidRPr="003C4A03">
        <w:rPr>
          <w:rStyle w:val="CodingLanguage"/>
        </w:rPr>
        <w:t>cat</w:t>
      </w:r>
      <w:proofErr w:type="gramEnd"/>
      <w:r w:rsidRPr="003C4A03">
        <w:rPr>
          <w:rStyle w:val="CodingLanguage"/>
        </w:rPr>
        <w:t xml:space="preserve"> /etc/security/limits.conf</w:t>
      </w:r>
    </w:p>
    <w:p w14:paraId="012BF5E6" w14:textId="77777777" w:rsidR="003C4A03" w:rsidRPr="003C4A03" w:rsidRDefault="003C4A03" w:rsidP="003C4A03">
      <w:pPr>
        <w:pStyle w:val="Coding-Paragraphtight"/>
        <w:rPr>
          <w:rStyle w:val="CodingLanguage"/>
        </w:rPr>
      </w:pPr>
      <w:r w:rsidRPr="003C4A03">
        <w:rPr>
          <w:rStyle w:val="CodingLanguage"/>
        </w:rPr>
        <w:t>}</w:t>
      </w:r>
    </w:p>
    <w:p w14:paraId="0E85388C" w14:textId="77777777" w:rsidR="003C4A03" w:rsidRPr="003C4A03" w:rsidRDefault="003C4A03" w:rsidP="003C4A03">
      <w:pPr>
        <w:pStyle w:val="Coding-Paragraphtight"/>
        <w:rPr>
          <w:rStyle w:val="CodingLanguage"/>
        </w:rPr>
      </w:pPr>
    </w:p>
    <w:p w14:paraId="27D70AFC" w14:textId="77777777" w:rsidR="003C4A03" w:rsidRPr="003C4A03" w:rsidRDefault="003C4A03" w:rsidP="003C4A03">
      <w:pPr>
        <w:pStyle w:val="Coding-Paragraphtight"/>
        <w:rPr>
          <w:rStyle w:val="CodingLanguage"/>
        </w:rPr>
      </w:pPr>
      <w:proofErr w:type="gramStart"/>
      <w:r w:rsidRPr="003C4A03">
        <w:rPr>
          <w:rStyle w:val="CodingLanguage"/>
        </w:rPr>
        <w:lastRenderedPageBreak/>
        <w:t>function</w:t>
      </w:r>
      <w:proofErr w:type="gramEnd"/>
      <w:r w:rsidRPr="003C4A03">
        <w:rPr>
          <w:rStyle w:val="CodingLanguage"/>
        </w:rPr>
        <w:t xml:space="preserve"> </w:t>
      </w:r>
      <w:proofErr w:type="spellStart"/>
      <w:r w:rsidRPr="003C4A03">
        <w:rPr>
          <w:rStyle w:val="CodingLanguage"/>
        </w:rPr>
        <w:t>stopStartServices</w:t>
      </w:r>
      <w:proofErr w:type="spellEnd"/>
      <w:r w:rsidRPr="003C4A03">
        <w:rPr>
          <w:rStyle w:val="CodingLanguage"/>
        </w:rPr>
        <w:t xml:space="preserve"> {</w:t>
      </w:r>
    </w:p>
    <w:p w14:paraId="7FCD2665" w14:textId="77777777" w:rsidR="003C4A03" w:rsidRPr="003C4A03" w:rsidRDefault="003C4A03" w:rsidP="003C4A03">
      <w:pPr>
        <w:pStyle w:val="Coding-Paragraphtight"/>
        <w:rPr>
          <w:rStyle w:val="CodingLanguage"/>
        </w:rPr>
      </w:pPr>
    </w:p>
    <w:p w14:paraId="7C46E5C3"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w:t>
      </w:r>
    </w:p>
    <w:p w14:paraId="46E9762E"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 Disabling firewall, tuned-</w:t>
      </w:r>
      <w:proofErr w:type="spellStart"/>
      <w:r w:rsidRPr="003C4A03">
        <w:rPr>
          <w:rStyle w:val="CodingLanguage"/>
        </w:rPr>
        <w:t>adm</w:t>
      </w:r>
      <w:proofErr w:type="spellEnd"/>
      <w:r w:rsidRPr="003C4A03">
        <w:rPr>
          <w:rStyle w:val="CodingLanguage"/>
        </w:rPr>
        <w:t xml:space="preserve"> services  #######"</w:t>
      </w:r>
    </w:p>
    <w:p w14:paraId="0567A4CC"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w:t>
      </w:r>
    </w:p>
    <w:p w14:paraId="7429D0AA"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w:t>
      </w:r>
    </w:p>
    <w:p w14:paraId="0337108F" w14:textId="77777777" w:rsidR="003C4A03" w:rsidRPr="003C4A03" w:rsidRDefault="003C4A03" w:rsidP="003C4A03">
      <w:pPr>
        <w:pStyle w:val="Coding-Paragraphtight"/>
        <w:rPr>
          <w:rStyle w:val="CodingLanguage"/>
        </w:rPr>
      </w:pPr>
    </w:p>
    <w:p w14:paraId="7282E8BB" w14:textId="77777777" w:rsidR="003C4A03" w:rsidRPr="003C4A03" w:rsidRDefault="003C4A03" w:rsidP="003C4A03">
      <w:pPr>
        <w:pStyle w:val="Coding-Paragraphtight"/>
        <w:rPr>
          <w:rStyle w:val="CodingLanguage"/>
        </w:rPr>
      </w:pPr>
      <w:proofErr w:type="spellStart"/>
      <w:proofErr w:type="gramStart"/>
      <w:r w:rsidRPr="003C4A03">
        <w:rPr>
          <w:rStyle w:val="CodingLanguage"/>
        </w:rPr>
        <w:t>systemctl</w:t>
      </w:r>
      <w:proofErr w:type="spellEnd"/>
      <w:proofErr w:type="gramEnd"/>
      <w:r w:rsidRPr="003C4A03">
        <w:rPr>
          <w:rStyle w:val="CodingLanguage"/>
        </w:rPr>
        <w:t xml:space="preserve"> disable </w:t>
      </w:r>
      <w:proofErr w:type="spellStart"/>
      <w:r w:rsidRPr="003C4A03">
        <w:rPr>
          <w:rStyle w:val="CodingLanguage"/>
        </w:rPr>
        <w:t>firewalld</w:t>
      </w:r>
      <w:proofErr w:type="spellEnd"/>
      <w:r w:rsidRPr="003C4A03">
        <w:rPr>
          <w:rStyle w:val="CodingLanguage"/>
        </w:rPr>
        <w:t xml:space="preserve"> </w:t>
      </w:r>
    </w:p>
    <w:p w14:paraId="23274347" w14:textId="77777777" w:rsidR="003C4A03" w:rsidRPr="003C4A03" w:rsidRDefault="003C4A03" w:rsidP="003C4A03">
      <w:pPr>
        <w:pStyle w:val="Coding-Paragraphtight"/>
        <w:rPr>
          <w:rStyle w:val="CodingLanguage"/>
        </w:rPr>
      </w:pPr>
      <w:proofErr w:type="spellStart"/>
      <w:proofErr w:type="gramStart"/>
      <w:r w:rsidRPr="003C4A03">
        <w:rPr>
          <w:rStyle w:val="CodingLanguage"/>
        </w:rPr>
        <w:t>systemctl</w:t>
      </w:r>
      <w:proofErr w:type="spellEnd"/>
      <w:proofErr w:type="gramEnd"/>
      <w:r w:rsidRPr="003C4A03">
        <w:rPr>
          <w:rStyle w:val="CodingLanguage"/>
        </w:rPr>
        <w:t xml:space="preserve"> stop </w:t>
      </w:r>
      <w:proofErr w:type="spellStart"/>
      <w:r w:rsidRPr="003C4A03">
        <w:rPr>
          <w:rStyle w:val="CodingLanguage"/>
        </w:rPr>
        <w:t>firewalld</w:t>
      </w:r>
      <w:proofErr w:type="spellEnd"/>
      <w:r w:rsidRPr="003C4A03">
        <w:rPr>
          <w:rStyle w:val="CodingLanguage"/>
        </w:rPr>
        <w:t xml:space="preserve"> </w:t>
      </w:r>
    </w:p>
    <w:p w14:paraId="344CB038" w14:textId="77777777" w:rsidR="003C4A03" w:rsidRPr="003C4A03" w:rsidRDefault="003C4A03" w:rsidP="003C4A03">
      <w:pPr>
        <w:pStyle w:val="Coding-Paragraphtight"/>
        <w:rPr>
          <w:rStyle w:val="CodingLanguage"/>
        </w:rPr>
      </w:pPr>
      <w:proofErr w:type="spellStart"/>
      <w:proofErr w:type="gramStart"/>
      <w:r w:rsidRPr="003C4A03">
        <w:rPr>
          <w:rStyle w:val="CodingLanguage"/>
        </w:rPr>
        <w:t>systemctl</w:t>
      </w:r>
      <w:proofErr w:type="spellEnd"/>
      <w:proofErr w:type="gramEnd"/>
      <w:r w:rsidRPr="003C4A03">
        <w:rPr>
          <w:rStyle w:val="CodingLanguage"/>
        </w:rPr>
        <w:t xml:space="preserve"> status </w:t>
      </w:r>
      <w:proofErr w:type="spellStart"/>
      <w:r w:rsidRPr="003C4A03">
        <w:rPr>
          <w:rStyle w:val="CodingLanguage"/>
        </w:rPr>
        <w:t>firewalld</w:t>
      </w:r>
      <w:proofErr w:type="spellEnd"/>
    </w:p>
    <w:p w14:paraId="7D111B5F" w14:textId="77777777" w:rsidR="003C4A03" w:rsidRPr="003C4A03" w:rsidRDefault="003C4A03" w:rsidP="003C4A03">
      <w:pPr>
        <w:pStyle w:val="Coding-Paragraphtight"/>
        <w:rPr>
          <w:rStyle w:val="CodingLanguage"/>
        </w:rPr>
      </w:pPr>
    </w:p>
    <w:p w14:paraId="14541336"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"Disabling tuned service. Ignore any error message. Error message may be reported if tuned was already disabled."</w:t>
      </w:r>
    </w:p>
    <w:p w14:paraId="7871B04B" w14:textId="77777777" w:rsidR="003C4A03" w:rsidRPr="003C4A03" w:rsidRDefault="003C4A03" w:rsidP="003C4A03">
      <w:pPr>
        <w:pStyle w:val="Coding-Paragraphtight"/>
        <w:rPr>
          <w:rStyle w:val="CodingLanguage"/>
        </w:rPr>
      </w:pPr>
      <w:proofErr w:type="gramStart"/>
      <w:r w:rsidRPr="003C4A03">
        <w:rPr>
          <w:rStyle w:val="CodingLanguage"/>
        </w:rPr>
        <w:t>tuned-</w:t>
      </w:r>
      <w:proofErr w:type="spellStart"/>
      <w:r w:rsidRPr="003C4A03">
        <w:rPr>
          <w:rStyle w:val="CodingLanguage"/>
        </w:rPr>
        <w:t>adm</w:t>
      </w:r>
      <w:proofErr w:type="spellEnd"/>
      <w:proofErr w:type="gramEnd"/>
      <w:r w:rsidRPr="003C4A03">
        <w:rPr>
          <w:rStyle w:val="CodingLanguage"/>
        </w:rPr>
        <w:t xml:space="preserve"> off</w:t>
      </w:r>
    </w:p>
    <w:p w14:paraId="3C85177F" w14:textId="77777777" w:rsidR="003C4A03" w:rsidRPr="003C4A03" w:rsidRDefault="003C4A03" w:rsidP="003C4A03">
      <w:pPr>
        <w:pStyle w:val="Coding-Paragraphtight"/>
        <w:rPr>
          <w:rStyle w:val="CodingLanguage"/>
        </w:rPr>
      </w:pPr>
      <w:proofErr w:type="gramStart"/>
      <w:r w:rsidRPr="003C4A03">
        <w:rPr>
          <w:rStyle w:val="CodingLanguage"/>
        </w:rPr>
        <w:t>tuned-</w:t>
      </w:r>
      <w:proofErr w:type="spellStart"/>
      <w:r w:rsidRPr="003C4A03">
        <w:rPr>
          <w:rStyle w:val="CodingLanguage"/>
        </w:rPr>
        <w:t>adm</w:t>
      </w:r>
      <w:proofErr w:type="spellEnd"/>
      <w:proofErr w:type="gramEnd"/>
      <w:r w:rsidRPr="003C4A03">
        <w:rPr>
          <w:rStyle w:val="CodingLanguage"/>
        </w:rPr>
        <w:t xml:space="preserve"> list</w:t>
      </w:r>
    </w:p>
    <w:p w14:paraId="58E32C7E" w14:textId="77777777" w:rsidR="003C4A03" w:rsidRPr="003C4A03" w:rsidRDefault="003C4A03" w:rsidP="003C4A03">
      <w:pPr>
        <w:pStyle w:val="Coding-Paragraphtight"/>
        <w:rPr>
          <w:rStyle w:val="CodingLanguage"/>
        </w:rPr>
      </w:pPr>
      <w:proofErr w:type="spellStart"/>
      <w:proofErr w:type="gramStart"/>
      <w:r w:rsidRPr="003C4A03">
        <w:rPr>
          <w:rStyle w:val="CodingLanguage"/>
        </w:rPr>
        <w:t>systemctl</w:t>
      </w:r>
      <w:proofErr w:type="spellEnd"/>
      <w:proofErr w:type="gramEnd"/>
      <w:r w:rsidRPr="003C4A03">
        <w:rPr>
          <w:rStyle w:val="CodingLanguage"/>
        </w:rPr>
        <w:t xml:space="preserve"> stop tuned</w:t>
      </w:r>
    </w:p>
    <w:p w14:paraId="1E2EB0F2" w14:textId="77777777" w:rsidR="003C4A03" w:rsidRPr="003C4A03" w:rsidRDefault="003C4A03" w:rsidP="003C4A03">
      <w:pPr>
        <w:pStyle w:val="Coding-Paragraphtight"/>
        <w:rPr>
          <w:rStyle w:val="CodingLanguage"/>
        </w:rPr>
      </w:pPr>
      <w:proofErr w:type="spellStart"/>
      <w:proofErr w:type="gramStart"/>
      <w:r w:rsidRPr="003C4A03">
        <w:rPr>
          <w:rStyle w:val="CodingLanguage"/>
        </w:rPr>
        <w:t>systemctl</w:t>
      </w:r>
      <w:proofErr w:type="spellEnd"/>
      <w:proofErr w:type="gramEnd"/>
      <w:r w:rsidRPr="003C4A03">
        <w:rPr>
          <w:rStyle w:val="CodingLanguage"/>
        </w:rPr>
        <w:t xml:space="preserve"> disable tuned</w:t>
      </w:r>
    </w:p>
    <w:p w14:paraId="0046FF39" w14:textId="77777777" w:rsidR="003C4A03" w:rsidRPr="003C4A03" w:rsidRDefault="003C4A03" w:rsidP="003C4A03">
      <w:pPr>
        <w:pStyle w:val="Coding-Paragraphtight"/>
        <w:rPr>
          <w:rStyle w:val="CodingLanguage"/>
        </w:rPr>
      </w:pPr>
    </w:p>
    <w:p w14:paraId="3EB9CFE0" w14:textId="77777777" w:rsidR="003C4A03" w:rsidRPr="003C4A03" w:rsidRDefault="003C4A03" w:rsidP="003C4A03">
      <w:pPr>
        <w:pStyle w:val="Coding-Paragraphtight"/>
        <w:rPr>
          <w:rStyle w:val="CodingLanguage"/>
        </w:rPr>
      </w:pPr>
      <w:r w:rsidRPr="003C4A03">
        <w:rPr>
          <w:rStyle w:val="CodingLanguage"/>
        </w:rPr>
        <w:t xml:space="preserve">#echo "Starting </w:t>
      </w:r>
      <w:proofErr w:type="spellStart"/>
      <w:r w:rsidRPr="003C4A03">
        <w:rPr>
          <w:rStyle w:val="CodingLanguage"/>
        </w:rPr>
        <w:t>rpcbind</w:t>
      </w:r>
      <w:proofErr w:type="spellEnd"/>
      <w:r w:rsidRPr="003C4A03">
        <w:rPr>
          <w:rStyle w:val="CodingLanguage"/>
        </w:rPr>
        <w:t xml:space="preserve"> service"</w:t>
      </w:r>
    </w:p>
    <w:p w14:paraId="7968979E" w14:textId="77777777" w:rsidR="003C4A03" w:rsidRPr="003C4A03" w:rsidRDefault="003C4A03" w:rsidP="003C4A03">
      <w:pPr>
        <w:pStyle w:val="Coding-Paragraphtight"/>
        <w:rPr>
          <w:rStyle w:val="CodingLanguage"/>
        </w:rPr>
      </w:pPr>
      <w:r w:rsidRPr="003C4A03">
        <w:rPr>
          <w:rStyle w:val="CodingLanguage"/>
        </w:rPr>
        <w:t xml:space="preserve">#service </w:t>
      </w:r>
      <w:proofErr w:type="spellStart"/>
      <w:r w:rsidRPr="003C4A03">
        <w:rPr>
          <w:rStyle w:val="CodingLanguage"/>
        </w:rPr>
        <w:t>rpcbind</w:t>
      </w:r>
      <w:proofErr w:type="spellEnd"/>
      <w:r w:rsidRPr="003C4A03">
        <w:rPr>
          <w:rStyle w:val="CodingLanguage"/>
        </w:rPr>
        <w:t xml:space="preserve"> start</w:t>
      </w:r>
    </w:p>
    <w:p w14:paraId="3C8D8F6B"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w:t>
      </w:r>
    </w:p>
    <w:p w14:paraId="1DC3E200"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"You must reboot the server now to activate the configuration done now."</w:t>
      </w:r>
    </w:p>
    <w:p w14:paraId="7EC1E393"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w:t>
      </w:r>
    </w:p>
    <w:p w14:paraId="6F448CD7" w14:textId="77777777" w:rsidR="003C4A03" w:rsidRPr="003C4A03" w:rsidRDefault="003C4A03" w:rsidP="003C4A03">
      <w:pPr>
        <w:pStyle w:val="Coding-Paragraphtight"/>
        <w:rPr>
          <w:rStyle w:val="CodingLanguage"/>
        </w:rPr>
      </w:pPr>
      <w:r w:rsidRPr="003C4A03">
        <w:rPr>
          <w:rStyle w:val="CodingLanguage"/>
        </w:rPr>
        <w:t xml:space="preserve"> </w:t>
      </w:r>
    </w:p>
    <w:p w14:paraId="33DBF97C" w14:textId="77777777" w:rsidR="003C4A03" w:rsidRPr="003C4A03" w:rsidRDefault="003C4A03" w:rsidP="003C4A03">
      <w:pPr>
        <w:pStyle w:val="Coding-Paragraphtight"/>
        <w:rPr>
          <w:rStyle w:val="CodingLanguage"/>
        </w:rPr>
      </w:pPr>
      <w:r w:rsidRPr="003C4A03">
        <w:rPr>
          <w:rStyle w:val="CodingLanguage"/>
        </w:rPr>
        <w:t>}</w:t>
      </w:r>
    </w:p>
    <w:p w14:paraId="18FEDABF" w14:textId="77777777" w:rsidR="003C4A03" w:rsidRPr="003C4A03" w:rsidRDefault="003C4A03" w:rsidP="003C4A03">
      <w:pPr>
        <w:pStyle w:val="Coding-Paragraphtight"/>
        <w:rPr>
          <w:rStyle w:val="CodingLanguage"/>
        </w:rPr>
      </w:pPr>
    </w:p>
    <w:p w14:paraId="041A9CEB" w14:textId="77777777" w:rsidR="003C4A03" w:rsidRPr="003C4A03" w:rsidRDefault="003C4A03" w:rsidP="003C4A03">
      <w:pPr>
        <w:pStyle w:val="Coding-Paragraphtight"/>
        <w:rPr>
          <w:rStyle w:val="CodingLanguage"/>
        </w:rPr>
      </w:pPr>
      <w:proofErr w:type="gramStart"/>
      <w:r w:rsidRPr="003C4A03">
        <w:rPr>
          <w:rStyle w:val="CodingLanguage"/>
        </w:rPr>
        <w:t>function</w:t>
      </w:r>
      <w:proofErr w:type="gramEnd"/>
      <w:r w:rsidRPr="003C4A03">
        <w:rPr>
          <w:rStyle w:val="CodingLanguage"/>
        </w:rPr>
        <w:t xml:space="preserve"> </w:t>
      </w:r>
      <w:proofErr w:type="spellStart"/>
      <w:r w:rsidRPr="003C4A03">
        <w:rPr>
          <w:rStyle w:val="CodingLanguage"/>
        </w:rPr>
        <w:t>ntpClient</w:t>
      </w:r>
      <w:proofErr w:type="spellEnd"/>
      <w:r w:rsidRPr="003C4A03">
        <w:rPr>
          <w:rStyle w:val="CodingLanguage"/>
        </w:rPr>
        <w:t xml:space="preserve"> {</w:t>
      </w:r>
    </w:p>
    <w:p w14:paraId="0C029A72" w14:textId="77777777" w:rsidR="003C4A03" w:rsidRPr="003C4A03" w:rsidRDefault="003C4A03" w:rsidP="003C4A03">
      <w:pPr>
        <w:pStyle w:val="Coding-Paragraphtight"/>
        <w:rPr>
          <w:rStyle w:val="CodingLanguage"/>
        </w:rPr>
      </w:pPr>
    </w:p>
    <w:p w14:paraId="5AEBCE4B"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w:t>
      </w:r>
    </w:p>
    <w:p w14:paraId="23560D02"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 Setting up NTP Client#######"</w:t>
      </w:r>
    </w:p>
    <w:p w14:paraId="373DBF92"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w:t>
      </w:r>
    </w:p>
    <w:p w14:paraId="56EB2692"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w:t>
      </w:r>
    </w:p>
    <w:p w14:paraId="16338369" w14:textId="77777777" w:rsidR="003C4A03" w:rsidRPr="003C4A03" w:rsidRDefault="003C4A03" w:rsidP="003C4A03">
      <w:pPr>
        <w:pStyle w:val="Coding-Paragraphtight"/>
        <w:rPr>
          <w:rStyle w:val="CodingLanguage"/>
        </w:rPr>
      </w:pPr>
    </w:p>
    <w:p w14:paraId="51451ADA" w14:textId="77777777" w:rsidR="003C4A03" w:rsidRPr="003C4A03" w:rsidRDefault="003C4A03" w:rsidP="003C4A03">
      <w:pPr>
        <w:pStyle w:val="Coding-Paragraphtight"/>
        <w:rPr>
          <w:rStyle w:val="CodingLanguage"/>
        </w:rPr>
      </w:pPr>
      <w:proofErr w:type="gramStart"/>
      <w:r w:rsidRPr="003C4A03">
        <w:rPr>
          <w:rStyle w:val="CodingLanguage"/>
        </w:rPr>
        <w:t>rpm</w:t>
      </w:r>
      <w:proofErr w:type="gramEnd"/>
      <w:r w:rsidRPr="003C4A03">
        <w:rPr>
          <w:rStyle w:val="CodingLanguage"/>
        </w:rPr>
        <w:t xml:space="preserve"> -</w:t>
      </w:r>
      <w:proofErr w:type="spellStart"/>
      <w:r w:rsidRPr="003C4A03">
        <w:rPr>
          <w:rStyle w:val="CodingLanguage"/>
        </w:rPr>
        <w:t>qa</w:t>
      </w:r>
      <w:proofErr w:type="spellEnd"/>
      <w:r w:rsidRPr="003C4A03">
        <w:rPr>
          <w:rStyle w:val="CodingLanguage"/>
        </w:rPr>
        <w:t xml:space="preserve"> | grep </w:t>
      </w:r>
      <w:proofErr w:type="spellStart"/>
      <w:r w:rsidRPr="003C4A03">
        <w:rPr>
          <w:rStyle w:val="CodingLanguage"/>
        </w:rPr>
        <w:t>ntp</w:t>
      </w:r>
      <w:proofErr w:type="spellEnd"/>
      <w:r w:rsidRPr="003C4A03">
        <w:rPr>
          <w:rStyle w:val="CodingLanguage"/>
        </w:rPr>
        <w:t>-</w:t>
      </w:r>
    </w:p>
    <w:p w14:paraId="6323F084" w14:textId="77777777" w:rsidR="003C4A03" w:rsidRPr="003C4A03" w:rsidRDefault="003C4A03" w:rsidP="003C4A03">
      <w:pPr>
        <w:pStyle w:val="Coding-Paragraphtight"/>
        <w:rPr>
          <w:rStyle w:val="CodingLanguage"/>
        </w:rPr>
      </w:pPr>
      <w:proofErr w:type="gramStart"/>
      <w:r w:rsidRPr="003C4A03">
        <w:rPr>
          <w:rStyle w:val="CodingLanguage"/>
        </w:rPr>
        <w:t>if</w:t>
      </w:r>
      <w:proofErr w:type="gramEnd"/>
      <w:r w:rsidRPr="003C4A03">
        <w:rPr>
          <w:rStyle w:val="CodingLanguage"/>
        </w:rPr>
        <w:t xml:space="preserve"> [ $? -</w:t>
      </w:r>
      <w:proofErr w:type="spellStart"/>
      <w:r w:rsidRPr="003C4A03">
        <w:rPr>
          <w:rStyle w:val="CodingLanguage"/>
        </w:rPr>
        <w:t>eq</w:t>
      </w:r>
      <w:proofErr w:type="spellEnd"/>
      <w:r w:rsidRPr="003C4A03">
        <w:rPr>
          <w:rStyle w:val="CodingLanguage"/>
        </w:rPr>
        <w:t xml:space="preserve"> </w:t>
      </w:r>
      <w:proofErr w:type="gramStart"/>
      <w:r w:rsidRPr="003C4A03">
        <w:rPr>
          <w:rStyle w:val="CodingLanguage"/>
        </w:rPr>
        <w:t>0 ]</w:t>
      </w:r>
      <w:proofErr w:type="gramEnd"/>
      <w:r w:rsidRPr="003C4A03">
        <w:rPr>
          <w:rStyle w:val="CodingLanguage"/>
        </w:rPr>
        <w:t>; then</w:t>
      </w:r>
    </w:p>
    <w:p w14:paraId="74CED131"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"`rpm -</w:t>
      </w:r>
      <w:proofErr w:type="spellStart"/>
      <w:r w:rsidRPr="003C4A03">
        <w:rPr>
          <w:rStyle w:val="CodingLanguage"/>
        </w:rPr>
        <w:t>qa</w:t>
      </w:r>
      <w:proofErr w:type="spellEnd"/>
      <w:r w:rsidRPr="003C4A03">
        <w:rPr>
          <w:rStyle w:val="CodingLanguage"/>
        </w:rPr>
        <w:t xml:space="preserve"> | grep </w:t>
      </w:r>
      <w:proofErr w:type="spellStart"/>
      <w:r w:rsidRPr="003C4A03">
        <w:rPr>
          <w:rStyle w:val="CodingLanguage"/>
        </w:rPr>
        <w:t>ntp</w:t>
      </w:r>
      <w:proofErr w:type="spellEnd"/>
      <w:r w:rsidRPr="003C4A03">
        <w:rPr>
          <w:rStyle w:val="CodingLanguage"/>
        </w:rPr>
        <w:t>-` is already installed. "</w:t>
      </w:r>
    </w:p>
    <w:p w14:paraId="3D3C2B74" w14:textId="77777777" w:rsidR="003C4A03" w:rsidRPr="003C4A03" w:rsidRDefault="003C4A03" w:rsidP="003C4A03">
      <w:pPr>
        <w:pStyle w:val="Coding-Paragraphtight"/>
        <w:rPr>
          <w:rStyle w:val="CodingLanguage"/>
        </w:rPr>
      </w:pPr>
      <w:proofErr w:type="gramStart"/>
      <w:r w:rsidRPr="003C4A03">
        <w:rPr>
          <w:rStyle w:val="CodingLanguage"/>
        </w:rPr>
        <w:t>else</w:t>
      </w:r>
      <w:proofErr w:type="gramEnd"/>
    </w:p>
    <w:p w14:paraId="485BD549"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"Installing NTP using RHEL OS Repository"</w:t>
      </w:r>
    </w:p>
    <w:p w14:paraId="06122AB0"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yum</w:t>
      </w:r>
      <w:proofErr w:type="gramEnd"/>
      <w:r w:rsidRPr="003C4A03">
        <w:rPr>
          <w:rStyle w:val="CodingLanguage"/>
        </w:rPr>
        <w:t xml:space="preserve"> -y install </w:t>
      </w:r>
      <w:proofErr w:type="spellStart"/>
      <w:r w:rsidRPr="003C4A03">
        <w:rPr>
          <w:rStyle w:val="CodingLanguage"/>
        </w:rPr>
        <w:t>ntp</w:t>
      </w:r>
      <w:proofErr w:type="spellEnd"/>
    </w:p>
    <w:p w14:paraId="01FC5B43"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if</w:t>
      </w:r>
      <w:proofErr w:type="gramEnd"/>
      <w:r w:rsidRPr="003C4A03">
        <w:rPr>
          <w:rStyle w:val="CodingLanguage"/>
        </w:rPr>
        <w:t xml:space="preserve"> [ $? -ne </w:t>
      </w:r>
      <w:proofErr w:type="gramStart"/>
      <w:r w:rsidRPr="003C4A03">
        <w:rPr>
          <w:rStyle w:val="CodingLanguage"/>
        </w:rPr>
        <w:t>0 ]</w:t>
      </w:r>
      <w:proofErr w:type="gramEnd"/>
      <w:r w:rsidRPr="003C4A03">
        <w:rPr>
          <w:rStyle w:val="CodingLanguage"/>
        </w:rPr>
        <w:t>; then</w:t>
      </w:r>
    </w:p>
    <w:p w14:paraId="4945CB18"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w:t>
      </w:r>
      <w:proofErr w:type="spellStart"/>
      <w:r w:rsidRPr="003C4A03">
        <w:rPr>
          <w:rStyle w:val="CodingLanguage"/>
        </w:rPr>
        <w:t>ntp</w:t>
      </w:r>
      <w:proofErr w:type="spellEnd"/>
      <w:r w:rsidRPr="003C4A03">
        <w:rPr>
          <w:rStyle w:val="CodingLanguage"/>
        </w:rPr>
        <w:t xml:space="preserve"> installation failed. Please check RHEL OS yum repository configured or not."</w:t>
      </w:r>
    </w:p>
    <w:p w14:paraId="158D2294"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exit</w:t>
      </w:r>
      <w:proofErr w:type="gramEnd"/>
      <w:r w:rsidRPr="003C4A03">
        <w:rPr>
          <w:rStyle w:val="CodingLanguage"/>
        </w:rPr>
        <w:t xml:space="preserve"> 1</w:t>
      </w:r>
    </w:p>
    <w:p w14:paraId="62743D7D"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fi</w:t>
      </w:r>
      <w:proofErr w:type="gramEnd"/>
    </w:p>
    <w:p w14:paraId="2067C751" w14:textId="77777777" w:rsidR="003C4A03" w:rsidRPr="003C4A03" w:rsidRDefault="003C4A03" w:rsidP="003C4A03">
      <w:pPr>
        <w:pStyle w:val="Coding-Paragraphtight"/>
        <w:rPr>
          <w:rStyle w:val="CodingLanguage"/>
        </w:rPr>
      </w:pPr>
      <w:proofErr w:type="gramStart"/>
      <w:r w:rsidRPr="003C4A03">
        <w:rPr>
          <w:rStyle w:val="CodingLanguage"/>
        </w:rPr>
        <w:t>fi</w:t>
      </w:r>
      <w:proofErr w:type="gramEnd"/>
    </w:p>
    <w:p w14:paraId="48563F46" w14:textId="77777777" w:rsidR="003C4A03" w:rsidRPr="003C4A03" w:rsidRDefault="003C4A03" w:rsidP="003C4A03">
      <w:pPr>
        <w:pStyle w:val="Coding-Paragraphtight"/>
        <w:rPr>
          <w:rStyle w:val="CodingLanguage"/>
        </w:rPr>
      </w:pPr>
    </w:p>
    <w:p w14:paraId="2FC639E5"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"Creating /etc/</w:t>
      </w:r>
      <w:proofErr w:type="spellStart"/>
      <w:r w:rsidRPr="003C4A03">
        <w:rPr>
          <w:rStyle w:val="CodingLanguage"/>
        </w:rPr>
        <w:t>ntp.conf</w:t>
      </w:r>
      <w:proofErr w:type="spellEnd"/>
      <w:r w:rsidRPr="003C4A03">
        <w:rPr>
          <w:rStyle w:val="CodingLanguage"/>
        </w:rPr>
        <w:t xml:space="preserve"> with dummy NTP server."</w:t>
      </w:r>
    </w:p>
    <w:p w14:paraId="62A7DB62" w14:textId="77777777" w:rsidR="003C4A03" w:rsidRPr="003C4A03" w:rsidRDefault="003C4A03" w:rsidP="003C4A03">
      <w:pPr>
        <w:pStyle w:val="Coding-Paragraphtight"/>
        <w:rPr>
          <w:rStyle w:val="CodingLanguage"/>
        </w:rPr>
      </w:pPr>
    </w:p>
    <w:p w14:paraId="5C982C98" w14:textId="77777777" w:rsidR="003C4A03" w:rsidRPr="003C4A03" w:rsidRDefault="003C4A03" w:rsidP="003C4A03">
      <w:pPr>
        <w:pStyle w:val="Coding-Paragraphtight"/>
        <w:rPr>
          <w:rStyle w:val="CodingLanguage"/>
        </w:rPr>
      </w:pPr>
      <w:proofErr w:type="gramStart"/>
      <w:r w:rsidRPr="003C4A03">
        <w:rPr>
          <w:rStyle w:val="CodingLanguage"/>
        </w:rPr>
        <w:t>cat</w:t>
      </w:r>
      <w:proofErr w:type="gramEnd"/>
      <w:r w:rsidRPr="003C4A03">
        <w:rPr>
          <w:rStyle w:val="CodingLanguage"/>
        </w:rPr>
        <w:t xml:space="preserve"> &lt;&lt; EOF &gt; /etc/</w:t>
      </w:r>
      <w:proofErr w:type="spellStart"/>
      <w:r w:rsidRPr="003C4A03">
        <w:rPr>
          <w:rStyle w:val="CodingLanguage"/>
        </w:rPr>
        <w:t>ntp.conf</w:t>
      </w:r>
      <w:proofErr w:type="spellEnd"/>
    </w:p>
    <w:p w14:paraId="54F3B5EF" w14:textId="77777777" w:rsidR="003C4A03" w:rsidRPr="003C4A03" w:rsidRDefault="003C4A03" w:rsidP="003C4A03">
      <w:pPr>
        <w:pStyle w:val="Coding-Paragraphtight"/>
        <w:rPr>
          <w:rStyle w:val="CodingLanguage"/>
        </w:rPr>
      </w:pPr>
      <w:proofErr w:type="spellStart"/>
      <w:proofErr w:type="gramStart"/>
      <w:r w:rsidRPr="003C4A03">
        <w:rPr>
          <w:rStyle w:val="CodingLanguage"/>
        </w:rPr>
        <w:t>driftfile</w:t>
      </w:r>
      <w:proofErr w:type="spellEnd"/>
      <w:proofErr w:type="gramEnd"/>
      <w:r w:rsidRPr="003C4A03">
        <w:rPr>
          <w:rStyle w:val="CodingLanguage"/>
        </w:rPr>
        <w:t xml:space="preserve"> /var/lib/</w:t>
      </w:r>
      <w:proofErr w:type="spellStart"/>
      <w:r w:rsidRPr="003C4A03">
        <w:rPr>
          <w:rStyle w:val="CodingLanguage"/>
        </w:rPr>
        <w:t>ntp</w:t>
      </w:r>
      <w:proofErr w:type="spellEnd"/>
      <w:r w:rsidRPr="003C4A03">
        <w:rPr>
          <w:rStyle w:val="CodingLanguage"/>
        </w:rPr>
        <w:t>/drift</w:t>
      </w:r>
    </w:p>
    <w:p w14:paraId="24976F30" w14:textId="77777777" w:rsidR="003C4A03" w:rsidRPr="003C4A03" w:rsidRDefault="003C4A03" w:rsidP="003C4A03">
      <w:pPr>
        <w:pStyle w:val="Coding-Paragraphtight"/>
        <w:rPr>
          <w:rStyle w:val="CodingLanguage"/>
        </w:rPr>
      </w:pPr>
      <w:proofErr w:type="gramStart"/>
      <w:r w:rsidRPr="003C4A03">
        <w:rPr>
          <w:rStyle w:val="CodingLanguage"/>
        </w:rPr>
        <w:t>restrict</w:t>
      </w:r>
      <w:proofErr w:type="gramEnd"/>
      <w:r w:rsidRPr="003C4A03">
        <w:rPr>
          <w:rStyle w:val="CodingLanguage"/>
        </w:rPr>
        <w:t xml:space="preserve"> default </w:t>
      </w:r>
      <w:proofErr w:type="spellStart"/>
      <w:r w:rsidRPr="003C4A03">
        <w:rPr>
          <w:rStyle w:val="CodingLanguage"/>
        </w:rPr>
        <w:t>nomodify</w:t>
      </w:r>
      <w:proofErr w:type="spellEnd"/>
      <w:r w:rsidRPr="003C4A03">
        <w:rPr>
          <w:rStyle w:val="CodingLanguage"/>
        </w:rPr>
        <w:t xml:space="preserve"> </w:t>
      </w:r>
      <w:proofErr w:type="spellStart"/>
      <w:r w:rsidRPr="003C4A03">
        <w:rPr>
          <w:rStyle w:val="CodingLanguage"/>
        </w:rPr>
        <w:t>notrap</w:t>
      </w:r>
      <w:proofErr w:type="spellEnd"/>
      <w:r w:rsidRPr="003C4A03">
        <w:rPr>
          <w:rStyle w:val="CodingLanguage"/>
        </w:rPr>
        <w:t xml:space="preserve"> </w:t>
      </w:r>
      <w:proofErr w:type="spellStart"/>
      <w:r w:rsidRPr="003C4A03">
        <w:rPr>
          <w:rStyle w:val="CodingLanguage"/>
        </w:rPr>
        <w:t>nopeer</w:t>
      </w:r>
      <w:proofErr w:type="spellEnd"/>
      <w:r w:rsidRPr="003C4A03">
        <w:rPr>
          <w:rStyle w:val="CodingLanguage"/>
        </w:rPr>
        <w:t xml:space="preserve"> </w:t>
      </w:r>
      <w:proofErr w:type="spellStart"/>
      <w:r w:rsidRPr="003C4A03">
        <w:rPr>
          <w:rStyle w:val="CodingLanguage"/>
        </w:rPr>
        <w:t>noquery</w:t>
      </w:r>
      <w:proofErr w:type="spellEnd"/>
    </w:p>
    <w:p w14:paraId="6091445A" w14:textId="77777777" w:rsidR="003C4A03" w:rsidRPr="003C4A03" w:rsidRDefault="003C4A03" w:rsidP="003C4A03">
      <w:pPr>
        <w:pStyle w:val="Coding-Paragraphtight"/>
        <w:rPr>
          <w:rStyle w:val="CodingLanguage"/>
        </w:rPr>
      </w:pPr>
      <w:proofErr w:type="gramStart"/>
      <w:r w:rsidRPr="003C4A03">
        <w:rPr>
          <w:rStyle w:val="CodingLanguage"/>
        </w:rPr>
        <w:t>restrict</w:t>
      </w:r>
      <w:proofErr w:type="gramEnd"/>
      <w:r w:rsidRPr="003C4A03">
        <w:rPr>
          <w:rStyle w:val="CodingLanguage"/>
        </w:rPr>
        <w:t xml:space="preserve"> 127.0.0.1</w:t>
      </w:r>
    </w:p>
    <w:p w14:paraId="3FF80836" w14:textId="77777777" w:rsidR="003C4A03" w:rsidRPr="003C4A03" w:rsidRDefault="003C4A03" w:rsidP="003C4A03">
      <w:pPr>
        <w:pStyle w:val="Coding-Paragraphtight"/>
        <w:rPr>
          <w:rStyle w:val="CodingLanguage"/>
        </w:rPr>
      </w:pPr>
      <w:proofErr w:type="gramStart"/>
      <w:r w:rsidRPr="003C4A03">
        <w:rPr>
          <w:rStyle w:val="CodingLanguage"/>
        </w:rPr>
        <w:t>restrict</w:t>
      </w:r>
      <w:proofErr w:type="gramEnd"/>
      <w:r w:rsidRPr="003C4A03">
        <w:rPr>
          <w:rStyle w:val="CodingLanguage"/>
        </w:rPr>
        <w:t xml:space="preserve"> ::1</w:t>
      </w:r>
    </w:p>
    <w:p w14:paraId="295FDF74" w14:textId="77777777" w:rsidR="003C4A03" w:rsidRPr="003C4A03" w:rsidRDefault="003C4A03" w:rsidP="003C4A03">
      <w:pPr>
        <w:pStyle w:val="Coding-Paragraphtight"/>
        <w:rPr>
          <w:rStyle w:val="CodingLanguage"/>
        </w:rPr>
      </w:pPr>
      <w:proofErr w:type="gramStart"/>
      <w:r w:rsidRPr="003C4A03">
        <w:rPr>
          <w:rStyle w:val="CodingLanguage"/>
        </w:rPr>
        <w:t>server</w:t>
      </w:r>
      <w:proofErr w:type="gramEnd"/>
      <w:r w:rsidRPr="003C4A03">
        <w:rPr>
          <w:rStyle w:val="CodingLanguage"/>
        </w:rPr>
        <w:t xml:space="preserve"> `echo $NTPSVR`</w:t>
      </w:r>
    </w:p>
    <w:p w14:paraId="5E0C24D4" w14:textId="77777777" w:rsidR="003C4A03" w:rsidRPr="003C4A03" w:rsidRDefault="003C4A03" w:rsidP="003C4A03">
      <w:pPr>
        <w:pStyle w:val="Coding-Paragraphtight"/>
        <w:rPr>
          <w:rStyle w:val="CodingLanguage"/>
        </w:rPr>
      </w:pPr>
      <w:proofErr w:type="spellStart"/>
      <w:proofErr w:type="gramStart"/>
      <w:r w:rsidRPr="003C4A03">
        <w:rPr>
          <w:rStyle w:val="CodingLanguage"/>
        </w:rPr>
        <w:t>includefile</w:t>
      </w:r>
      <w:proofErr w:type="spellEnd"/>
      <w:proofErr w:type="gramEnd"/>
      <w:r w:rsidRPr="003C4A03">
        <w:rPr>
          <w:rStyle w:val="CodingLanguage"/>
        </w:rPr>
        <w:t xml:space="preserve"> /etc/</w:t>
      </w:r>
      <w:proofErr w:type="spellStart"/>
      <w:r w:rsidRPr="003C4A03">
        <w:rPr>
          <w:rStyle w:val="CodingLanguage"/>
        </w:rPr>
        <w:t>ntp</w:t>
      </w:r>
      <w:proofErr w:type="spellEnd"/>
      <w:r w:rsidRPr="003C4A03">
        <w:rPr>
          <w:rStyle w:val="CodingLanguage"/>
        </w:rPr>
        <w:t>/crypto/pw</w:t>
      </w:r>
    </w:p>
    <w:p w14:paraId="12EDC1FE" w14:textId="77777777" w:rsidR="003C4A03" w:rsidRPr="003C4A03" w:rsidRDefault="003C4A03" w:rsidP="003C4A03">
      <w:pPr>
        <w:pStyle w:val="Coding-Paragraphtight"/>
        <w:rPr>
          <w:rStyle w:val="CodingLanguage"/>
        </w:rPr>
      </w:pPr>
      <w:proofErr w:type="gramStart"/>
      <w:r w:rsidRPr="003C4A03">
        <w:rPr>
          <w:rStyle w:val="CodingLanguage"/>
        </w:rPr>
        <w:t>keys</w:t>
      </w:r>
      <w:proofErr w:type="gramEnd"/>
      <w:r w:rsidRPr="003C4A03">
        <w:rPr>
          <w:rStyle w:val="CodingLanguage"/>
        </w:rPr>
        <w:t xml:space="preserve"> /etc/</w:t>
      </w:r>
      <w:proofErr w:type="spellStart"/>
      <w:r w:rsidRPr="003C4A03">
        <w:rPr>
          <w:rStyle w:val="CodingLanguage"/>
        </w:rPr>
        <w:t>ntp</w:t>
      </w:r>
      <w:proofErr w:type="spellEnd"/>
      <w:r w:rsidRPr="003C4A03">
        <w:rPr>
          <w:rStyle w:val="CodingLanguage"/>
        </w:rPr>
        <w:t>/keys</w:t>
      </w:r>
    </w:p>
    <w:p w14:paraId="4637F31B" w14:textId="77777777" w:rsidR="003C4A03" w:rsidRPr="003C4A03" w:rsidRDefault="003C4A03" w:rsidP="003C4A03">
      <w:pPr>
        <w:pStyle w:val="Coding-Paragraphtight"/>
        <w:rPr>
          <w:rStyle w:val="CodingLanguage"/>
        </w:rPr>
      </w:pPr>
      <w:proofErr w:type="gramStart"/>
      <w:r w:rsidRPr="003C4A03">
        <w:rPr>
          <w:rStyle w:val="CodingLanguage"/>
        </w:rPr>
        <w:t>disable</w:t>
      </w:r>
      <w:proofErr w:type="gramEnd"/>
      <w:r w:rsidRPr="003C4A03">
        <w:rPr>
          <w:rStyle w:val="CodingLanguage"/>
        </w:rPr>
        <w:t xml:space="preserve"> monitor</w:t>
      </w:r>
    </w:p>
    <w:p w14:paraId="6B7637BC" w14:textId="77777777" w:rsidR="003C4A03" w:rsidRPr="003C4A03" w:rsidRDefault="003C4A03" w:rsidP="003C4A03">
      <w:pPr>
        <w:pStyle w:val="Coding-Paragraphtight"/>
        <w:rPr>
          <w:rStyle w:val="CodingLanguage"/>
        </w:rPr>
      </w:pPr>
      <w:r w:rsidRPr="003C4A03">
        <w:rPr>
          <w:rStyle w:val="CodingLanguage"/>
        </w:rPr>
        <w:t>EOF</w:t>
      </w:r>
    </w:p>
    <w:p w14:paraId="31451AD6" w14:textId="77777777" w:rsidR="003C4A03" w:rsidRPr="003C4A03" w:rsidRDefault="003C4A03" w:rsidP="003C4A03">
      <w:pPr>
        <w:pStyle w:val="Coding-Paragraphtight"/>
        <w:rPr>
          <w:rStyle w:val="CodingLanguage"/>
        </w:rPr>
      </w:pPr>
    </w:p>
    <w:p w14:paraId="4323612E"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"Staring </w:t>
      </w:r>
      <w:proofErr w:type="spellStart"/>
      <w:r w:rsidRPr="003C4A03">
        <w:rPr>
          <w:rStyle w:val="CodingLanguage"/>
        </w:rPr>
        <w:t>ntpd</w:t>
      </w:r>
      <w:proofErr w:type="spellEnd"/>
      <w:r w:rsidRPr="003C4A03">
        <w:rPr>
          <w:rStyle w:val="CodingLanguage"/>
        </w:rPr>
        <w:t xml:space="preserve"> daemon..."</w:t>
      </w:r>
    </w:p>
    <w:p w14:paraId="3F53E898" w14:textId="77777777" w:rsidR="003C4A03" w:rsidRPr="003C4A03" w:rsidRDefault="003C4A03" w:rsidP="003C4A03">
      <w:pPr>
        <w:pStyle w:val="Coding-Paragraphtight"/>
        <w:rPr>
          <w:rStyle w:val="CodingLanguage"/>
        </w:rPr>
      </w:pPr>
      <w:proofErr w:type="spellStart"/>
      <w:proofErr w:type="gramStart"/>
      <w:r w:rsidRPr="003C4A03">
        <w:rPr>
          <w:rStyle w:val="CodingLanguage"/>
        </w:rPr>
        <w:t>systemctl</w:t>
      </w:r>
      <w:proofErr w:type="spellEnd"/>
      <w:proofErr w:type="gramEnd"/>
      <w:r w:rsidRPr="003C4A03">
        <w:rPr>
          <w:rStyle w:val="CodingLanguage"/>
        </w:rPr>
        <w:t xml:space="preserve"> enable </w:t>
      </w:r>
      <w:proofErr w:type="spellStart"/>
      <w:r w:rsidRPr="003C4A03">
        <w:rPr>
          <w:rStyle w:val="CodingLanguage"/>
        </w:rPr>
        <w:t>ntpd.service</w:t>
      </w:r>
      <w:proofErr w:type="spellEnd"/>
    </w:p>
    <w:p w14:paraId="110EE29E" w14:textId="77777777" w:rsidR="003C4A03" w:rsidRPr="003C4A03" w:rsidRDefault="003C4A03" w:rsidP="003C4A03">
      <w:pPr>
        <w:pStyle w:val="Coding-Paragraphtight"/>
        <w:rPr>
          <w:rStyle w:val="CodingLanguage"/>
        </w:rPr>
      </w:pPr>
      <w:proofErr w:type="spellStart"/>
      <w:proofErr w:type="gramStart"/>
      <w:r w:rsidRPr="003C4A03">
        <w:rPr>
          <w:rStyle w:val="CodingLanguage"/>
        </w:rPr>
        <w:t>systemctl</w:t>
      </w:r>
      <w:proofErr w:type="spellEnd"/>
      <w:proofErr w:type="gramEnd"/>
      <w:r w:rsidRPr="003C4A03">
        <w:rPr>
          <w:rStyle w:val="CodingLanguage"/>
        </w:rPr>
        <w:t xml:space="preserve"> start </w:t>
      </w:r>
      <w:proofErr w:type="spellStart"/>
      <w:r w:rsidRPr="003C4A03">
        <w:rPr>
          <w:rStyle w:val="CodingLanguage"/>
        </w:rPr>
        <w:t>ntpd.service</w:t>
      </w:r>
      <w:proofErr w:type="spellEnd"/>
    </w:p>
    <w:p w14:paraId="0318813F" w14:textId="77777777" w:rsidR="003C4A03" w:rsidRPr="003C4A03" w:rsidRDefault="003C4A03" w:rsidP="003C4A03">
      <w:pPr>
        <w:pStyle w:val="Coding-Paragraphtight"/>
        <w:rPr>
          <w:rStyle w:val="CodingLanguage"/>
        </w:rPr>
      </w:pPr>
      <w:r w:rsidRPr="003C4A03">
        <w:rPr>
          <w:rStyle w:val="CodingLanguage"/>
        </w:rPr>
        <w:lastRenderedPageBreak/>
        <w:t>#sleeping for 3 seconds for the daemon to start fully</w:t>
      </w:r>
    </w:p>
    <w:p w14:paraId="5E230A0D" w14:textId="77777777" w:rsidR="003C4A03" w:rsidRPr="003C4A03" w:rsidRDefault="003C4A03" w:rsidP="003C4A03">
      <w:pPr>
        <w:pStyle w:val="Coding-Paragraphtight"/>
        <w:rPr>
          <w:rStyle w:val="CodingLanguage"/>
        </w:rPr>
      </w:pPr>
      <w:proofErr w:type="gramStart"/>
      <w:r w:rsidRPr="003C4A03">
        <w:rPr>
          <w:rStyle w:val="CodingLanguage"/>
        </w:rPr>
        <w:t>sleep</w:t>
      </w:r>
      <w:proofErr w:type="gramEnd"/>
      <w:r w:rsidRPr="003C4A03">
        <w:rPr>
          <w:rStyle w:val="CodingLanguage"/>
        </w:rPr>
        <w:t xml:space="preserve"> 3</w:t>
      </w:r>
    </w:p>
    <w:p w14:paraId="01458F76"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"Checking </w:t>
      </w:r>
      <w:proofErr w:type="spellStart"/>
      <w:r w:rsidRPr="003C4A03">
        <w:rPr>
          <w:rStyle w:val="CodingLanguage"/>
        </w:rPr>
        <w:t>ntpstat</w:t>
      </w:r>
      <w:proofErr w:type="spellEnd"/>
      <w:r w:rsidRPr="003C4A03">
        <w:rPr>
          <w:rStyle w:val="CodingLanguage"/>
        </w:rPr>
        <w:t xml:space="preserve">..." </w:t>
      </w:r>
    </w:p>
    <w:p w14:paraId="649D5A36" w14:textId="77777777" w:rsidR="003C4A03" w:rsidRPr="003C4A03" w:rsidRDefault="003C4A03" w:rsidP="003C4A03">
      <w:pPr>
        <w:pStyle w:val="Coding-Paragraphtight"/>
        <w:rPr>
          <w:rStyle w:val="CodingLanguage"/>
        </w:rPr>
      </w:pPr>
      <w:proofErr w:type="spellStart"/>
      <w:proofErr w:type="gramStart"/>
      <w:r w:rsidRPr="003C4A03">
        <w:rPr>
          <w:rStyle w:val="CodingLanguage"/>
        </w:rPr>
        <w:t>ntpstat</w:t>
      </w:r>
      <w:proofErr w:type="spellEnd"/>
      <w:proofErr w:type="gramEnd"/>
    </w:p>
    <w:p w14:paraId="039ABA3D"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"If above reports that </w:t>
      </w:r>
      <w:proofErr w:type="spellStart"/>
      <w:r w:rsidRPr="003C4A03">
        <w:rPr>
          <w:rStyle w:val="CodingLanguage"/>
        </w:rPr>
        <w:t>ntp</w:t>
      </w:r>
      <w:proofErr w:type="spellEnd"/>
      <w:r w:rsidRPr="003C4A03">
        <w:rPr>
          <w:rStyle w:val="CodingLanguage"/>
        </w:rPr>
        <w:t xml:space="preserve"> is </w:t>
      </w:r>
      <w:proofErr w:type="spellStart"/>
      <w:r w:rsidRPr="003C4A03">
        <w:rPr>
          <w:rStyle w:val="CodingLanguage"/>
        </w:rPr>
        <w:t>unsynchronised</w:t>
      </w:r>
      <w:proofErr w:type="spellEnd"/>
      <w:r w:rsidRPr="003C4A03">
        <w:rPr>
          <w:rStyle w:val="CodingLanguage"/>
        </w:rPr>
        <w:t>, please check with server admin."</w:t>
      </w:r>
    </w:p>
    <w:p w14:paraId="61E77553" w14:textId="77777777" w:rsidR="003C4A03" w:rsidRPr="003C4A03" w:rsidRDefault="003C4A03" w:rsidP="003C4A03">
      <w:pPr>
        <w:pStyle w:val="Coding-Paragraphtight"/>
        <w:rPr>
          <w:rStyle w:val="CodingLanguage"/>
        </w:rPr>
      </w:pPr>
    </w:p>
    <w:p w14:paraId="078CCFB7"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"NOTE: Below is the current configuration. Please replace $NTPSVR with" </w:t>
      </w:r>
    </w:p>
    <w:p w14:paraId="40095BCC"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      your NTP server name and restart NTP service"</w:t>
      </w:r>
    </w:p>
    <w:p w14:paraId="4213836A" w14:textId="77777777" w:rsidR="003C4A03" w:rsidRPr="003C4A03" w:rsidRDefault="003C4A03" w:rsidP="003C4A03">
      <w:pPr>
        <w:pStyle w:val="Coding-Paragraphtight"/>
        <w:rPr>
          <w:rStyle w:val="CodingLanguage"/>
        </w:rPr>
      </w:pPr>
      <w:proofErr w:type="gramStart"/>
      <w:r w:rsidRPr="003C4A03">
        <w:rPr>
          <w:rStyle w:val="CodingLanguage"/>
        </w:rPr>
        <w:t>cat</w:t>
      </w:r>
      <w:proofErr w:type="gramEnd"/>
      <w:r w:rsidRPr="003C4A03">
        <w:rPr>
          <w:rStyle w:val="CodingLanguage"/>
        </w:rPr>
        <w:t xml:space="preserve"> /etc/</w:t>
      </w:r>
      <w:proofErr w:type="spellStart"/>
      <w:r w:rsidRPr="003C4A03">
        <w:rPr>
          <w:rStyle w:val="CodingLanguage"/>
        </w:rPr>
        <w:t>ntp.conf</w:t>
      </w:r>
      <w:proofErr w:type="spellEnd"/>
    </w:p>
    <w:p w14:paraId="01A55F57"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 "</w:t>
      </w:r>
    </w:p>
    <w:p w14:paraId="40473A50" w14:textId="77777777" w:rsidR="003C4A03" w:rsidRPr="003C4A03" w:rsidRDefault="003C4A03" w:rsidP="003C4A03">
      <w:pPr>
        <w:pStyle w:val="Coding-Paragraphtight"/>
        <w:rPr>
          <w:rStyle w:val="CodingLanguage"/>
        </w:rPr>
      </w:pPr>
    </w:p>
    <w:p w14:paraId="0794E144"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w:t>
      </w:r>
    </w:p>
    <w:p w14:paraId="7592903E"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"NOTE: Manually update NTP Server information in /etc/</w:t>
      </w:r>
      <w:proofErr w:type="spellStart"/>
      <w:r w:rsidRPr="003C4A03">
        <w:rPr>
          <w:rStyle w:val="CodingLanguage"/>
        </w:rPr>
        <w:t>ntp.conf</w:t>
      </w:r>
      <w:proofErr w:type="spellEnd"/>
      <w:r w:rsidRPr="003C4A03">
        <w:rPr>
          <w:rStyle w:val="CodingLanguage"/>
        </w:rPr>
        <w:t>."</w:t>
      </w:r>
    </w:p>
    <w:p w14:paraId="12B4909D"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"Ask your Server admin to provide NTP server IP or hostname for your setup"</w:t>
      </w:r>
    </w:p>
    <w:p w14:paraId="341C94B4"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w:t>
      </w:r>
    </w:p>
    <w:p w14:paraId="478183AC" w14:textId="77777777" w:rsidR="003C4A03" w:rsidRPr="003C4A03" w:rsidRDefault="003C4A03" w:rsidP="003C4A03">
      <w:pPr>
        <w:pStyle w:val="Coding-Paragraphtight"/>
        <w:rPr>
          <w:rStyle w:val="CodingLanguage"/>
        </w:rPr>
      </w:pPr>
      <w:r w:rsidRPr="003C4A03">
        <w:rPr>
          <w:rStyle w:val="CodingLanguage"/>
        </w:rPr>
        <w:tab/>
        <w:t xml:space="preserve">   </w:t>
      </w:r>
    </w:p>
    <w:p w14:paraId="4EA545DC" w14:textId="77777777" w:rsidR="003C4A03" w:rsidRPr="003C4A03" w:rsidRDefault="003C4A03" w:rsidP="003C4A03">
      <w:pPr>
        <w:pStyle w:val="Coding-Paragraphtight"/>
        <w:rPr>
          <w:rStyle w:val="CodingLanguage"/>
        </w:rPr>
      </w:pPr>
      <w:r w:rsidRPr="003C4A03">
        <w:rPr>
          <w:rStyle w:val="CodingLanguage"/>
        </w:rPr>
        <w:t>}</w:t>
      </w:r>
    </w:p>
    <w:p w14:paraId="3575E3BC" w14:textId="77777777" w:rsidR="003C4A03" w:rsidRPr="003C4A03" w:rsidRDefault="003C4A03" w:rsidP="003C4A03">
      <w:pPr>
        <w:pStyle w:val="Coding-Paragraphtight"/>
        <w:rPr>
          <w:rStyle w:val="CodingLanguage"/>
        </w:rPr>
      </w:pPr>
    </w:p>
    <w:p w14:paraId="06AE82D6" w14:textId="77777777" w:rsidR="003C4A03" w:rsidRPr="003C4A03" w:rsidRDefault="003C4A03" w:rsidP="003C4A03">
      <w:pPr>
        <w:pStyle w:val="Coding-Paragraphtight"/>
        <w:rPr>
          <w:rStyle w:val="CodingLanguage"/>
        </w:rPr>
      </w:pPr>
      <w:proofErr w:type="gramStart"/>
      <w:r w:rsidRPr="003C4A03">
        <w:rPr>
          <w:rStyle w:val="CodingLanguage"/>
        </w:rPr>
        <w:t>function</w:t>
      </w:r>
      <w:proofErr w:type="gramEnd"/>
      <w:r w:rsidRPr="003C4A03">
        <w:rPr>
          <w:rStyle w:val="CodingLanguage"/>
        </w:rPr>
        <w:t xml:space="preserve"> </w:t>
      </w:r>
      <w:proofErr w:type="spellStart"/>
      <w:r w:rsidRPr="003C4A03">
        <w:rPr>
          <w:rStyle w:val="CodingLanguage"/>
        </w:rPr>
        <w:t>installJava</w:t>
      </w:r>
      <w:proofErr w:type="spellEnd"/>
      <w:r w:rsidRPr="003C4A03">
        <w:rPr>
          <w:rStyle w:val="CodingLanguage"/>
        </w:rPr>
        <w:t xml:space="preserve"> {</w:t>
      </w:r>
    </w:p>
    <w:p w14:paraId="6FDDEF8E" w14:textId="77777777" w:rsidR="003C4A03" w:rsidRPr="003C4A03" w:rsidRDefault="003C4A03" w:rsidP="003C4A03">
      <w:pPr>
        <w:pStyle w:val="Coding-Paragraphtight"/>
        <w:rPr>
          <w:rStyle w:val="CodingLanguage"/>
        </w:rPr>
      </w:pPr>
    </w:p>
    <w:p w14:paraId="303C140C" w14:textId="77777777" w:rsidR="003C4A03" w:rsidRPr="003C4A03" w:rsidRDefault="003C4A03" w:rsidP="003C4A03">
      <w:pPr>
        <w:pStyle w:val="Coding-Paragraphtight"/>
        <w:rPr>
          <w:rStyle w:val="CodingLanguage"/>
        </w:rPr>
      </w:pPr>
      <w:proofErr w:type="gramStart"/>
      <w:r w:rsidRPr="003C4A03">
        <w:rPr>
          <w:rStyle w:val="CodingLanguage"/>
        </w:rPr>
        <w:t>yum</w:t>
      </w:r>
      <w:proofErr w:type="gramEnd"/>
      <w:r w:rsidRPr="003C4A03">
        <w:rPr>
          <w:rStyle w:val="CodingLanguage"/>
        </w:rPr>
        <w:t xml:space="preserve"> install -y java-1.8.0-openjdk*</w:t>
      </w:r>
    </w:p>
    <w:p w14:paraId="0BD9D4C6" w14:textId="77777777" w:rsidR="003C4A03" w:rsidRPr="003C4A03" w:rsidRDefault="003C4A03" w:rsidP="003C4A03">
      <w:pPr>
        <w:pStyle w:val="Coding-Paragraphtight"/>
        <w:rPr>
          <w:rStyle w:val="CodingLanguage"/>
        </w:rPr>
      </w:pPr>
    </w:p>
    <w:p w14:paraId="3EC45D30"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w:t>
      </w:r>
    </w:p>
    <w:p w14:paraId="0E37C931"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"Setting up JAVA path in $HOME/.</w:t>
      </w:r>
      <w:proofErr w:type="spellStart"/>
      <w:r w:rsidRPr="003C4A03">
        <w:rPr>
          <w:rStyle w:val="CodingLanguage"/>
        </w:rPr>
        <w:t>bash_profile</w:t>
      </w:r>
      <w:proofErr w:type="spellEnd"/>
      <w:r w:rsidRPr="003C4A03">
        <w:rPr>
          <w:rStyle w:val="CodingLanguage"/>
        </w:rPr>
        <w:t>:"</w:t>
      </w:r>
    </w:p>
    <w:p w14:paraId="0D2E0C9C"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"This script assumes that java-1.8.0-openjdk-1.8.0.181-7.b13.el7.x86_64 was installed in the system"</w:t>
      </w:r>
    </w:p>
    <w:p w14:paraId="3AA66BCD"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"and the home directory is /</w:t>
      </w:r>
      <w:proofErr w:type="spellStart"/>
      <w:r w:rsidRPr="003C4A03">
        <w:rPr>
          <w:rStyle w:val="CodingLanguage"/>
        </w:rPr>
        <w:t>usr</w:t>
      </w:r>
      <w:proofErr w:type="spellEnd"/>
      <w:r w:rsidRPr="003C4A03">
        <w:rPr>
          <w:rStyle w:val="CodingLanguage"/>
        </w:rPr>
        <w:t>/lib/</w:t>
      </w:r>
      <w:proofErr w:type="spellStart"/>
      <w:r w:rsidRPr="003C4A03">
        <w:rPr>
          <w:rStyle w:val="CodingLanguage"/>
        </w:rPr>
        <w:t>jvm</w:t>
      </w:r>
      <w:proofErr w:type="spellEnd"/>
      <w:r w:rsidRPr="003C4A03">
        <w:rPr>
          <w:rStyle w:val="CodingLanguage"/>
        </w:rPr>
        <w:t>/java-1.8.0-openjdk-1.8.0.181-7.b13.el7.x86_64."</w:t>
      </w:r>
    </w:p>
    <w:p w14:paraId="1D827AFB"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"If you have installed different Java version, please update JAVA_HOME in $HOME/.</w:t>
      </w:r>
      <w:proofErr w:type="spellStart"/>
      <w:r w:rsidRPr="003C4A03">
        <w:rPr>
          <w:rStyle w:val="CodingLanguage"/>
        </w:rPr>
        <w:t>bash_profile</w:t>
      </w:r>
      <w:proofErr w:type="spellEnd"/>
      <w:r w:rsidRPr="003C4A03">
        <w:rPr>
          <w:rStyle w:val="CodingLanguage"/>
        </w:rPr>
        <w:t>"</w:t>
      </w:r>
    </w:p>
    <w:p w14:paraId="31B4AB0D"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w:t>
      </w:r>
    </w:p>
    <w:p w14:paraId="7B12F094" w14:textId="77777777" w:rsidR="003C4A03" w:rsidRPr="003C4A03" w:rsidRDefault="003C4A03" w:rsidP="003C4A03">
      <w:pPr>
        <w:pStyle w:val="Coding-Paragraphtight"/>
        <w:rPr>
          <w:rStyle w:val="CodingLanguage"/>
        </w:rPr>
      </w:pPr>
    </w:p>
    <w:p w14:paraId="20A45C52"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"export JAVA_HOME=/usr/lib/jvm/java-1.8.0-openjdk-1.8.0.181-7.b13.el7.x86_64" &gt;&gt; $HOME/.</w:t>
      </w:r>
      <w:proofErr w:type="spellStart"/>
      <w:r w:rsidRPr="003C4A03">
        <w:rPr>
          <w:rStyle w:val="CodingLanguage"/>
        </w:rPr>
        <w:t>bash_profile</w:t>
      </w:r>
      <w:proofErr w:type="spellEnd"/>
    </w:p>
    <w:p w14:paraId="5C7687AF"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"export PATH=$PATH:$JAVA_HOME/bin" &gt;&gt; $HOME/.</w:t>
      </w:r>
      <w:proofErr w:type="spellStart"/>
      <w:r w:rsidRPr="003C4A03">
        <w:rPr>
          <w:rStyle w:val="CodingLanguage"/>
        </w:rPr>
        <w:t>bash_profile</w:t>
      </w:r>
      <w:proofErr w:type="spellEnd"/>
    </w:p>
    <w:p w14:paraId="4A4032DE" w14:textId="77777777" w:rsidR="003C4A03" w:rsidRPr="003C4A03" w:rsidRDefault="003C4A03" w:rsidP="003C4A03">
      <w:pPr>
        <w:pStyle w:val="Coding-Paragraphtight"/>
        <w:rPr>
          <w:rStyle w:val="CodingLanguage"/>
        </w:rPr>
      </w:pPr>
    </w:p>
    <w:p w14:paraId="1BEC56E0"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"export JAVA_HOME=/usr/lib/jvm/java-1.8.0-openjdk-1.8.0.181-7.b13.el7.x86_64"</w:t>
      </w:r>
    </w:p>
    <w:p w14:paraId="54CD9C40"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"export PATH=$PATH:$JAVA_HOME/bin"</w:t>
      </w:r>
    </w:p>
    <w:p w14:paraId="6EF02B06" w14:textId="77777777" w:rsidR="003C4A03" w:rsidRPr="003C4A03" w:rsidRDefault="003C4A03" w:rsidP="003C4A03">
      <w:pPr>
        <w:pStyle w:val="Coding-Paragraphtight"/>
        <w:rPr>
          <w:rStyle w:val="CodingLanguage"/>
        </w:rPr>
      </w:pPr>
    </w:p>
    <w:p w14:paraId="0EAF74FA"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"Checking Java installation.."</w:t>
      </w:r>
    </w:p>
    <w:p w14:paraId="7C274E98" w14:textId="77777777" w:rsidR="003C4A03" w:rsidRPr="003C4A03" w:rsidRDefault="003C4A03" w:rsidP="003C4A03">
      <w:pPr>
        <w:pStyle w:val="Coding-Paragraphtight"/>
        <w:rPr>
          <w:rStyle w:val="CodingLanguage"/>
        </w:rPr>
      </w:pPr>
      <w:proofErr w:type="gramStart"/>
      <w:r w:rsidRPr="003C4A03">
        <w:rPr>
          <w:rStyle w:val="CodingLanguage"/>
        </w:rPr>
        <w:t>java</w:t>
      </w:r>
      <w:proofErr w:type="gramEnd"/>
      <w:r w:rsidRPr="003C4A03">
        <w:rPr>
          <w:rStyle w:val="CodingLanguage"/>
        </w:rPr>
        <w:t xml:space="preserve"> -version</w:t>
      </w:r>
    </w:p>
    <w:p w14:paraId="0AFF0AC4" w14:textId="77777777" w:rsidR="003C4A03" w:rsidRPr="003C4A03" w:rsidRDefault="003C4A03" w:rsidP="003C4A03">
      <w:pPr>
        <w:pStyle w:val="Coding-Paragraphtight"/>
        <w:rPr>
          <w:rStyle w:val="CodingLanguage"/>
        </w:rPr>
      </w:pPr>
      <w:proofErr w:type="gramStart"/>
      <w:r w:rsidRPr="003C4A03">
        <w:rPr>
          <w:rStyle w:val="CodingLanguage"/>
        </w:rPr>
        <w:t>if</w:t>
      </w:r>
      <w:proofErr w:type="gramEnd"/>
      <w:r w:rsidRPr="003C4A03">
        <w:rPr>
          <w:rStyle w:val="CodingLanguage"/>
        </w:rPr>
        <w:t xml:space="preserve"> [ $? -ne </w:t>
      </w:r>
      <w:proofErr w:type="gramStart"/>
      <w:r w:rsidRPr="003C4A03">
        <w:rPr>
          <w:rStyle w:val="CodingLanguage"/>
        </w:rPr>
        <w:t>0 ]</w:t>
      </w:r>
      <w:proofErr w:type="gramEnd"/>
      <w:r w:rsidRPr="003C4A03">
        <w:rPr>
          <w:rStyle w:val="CodingLanguage"/>
        </w:rPr>
        <w:t>; then</w:t>
      </w:r>
    </w:p>
    <w:p w14:paraId="754CCA41"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"java -version command failed. Please check the path and try again."</w:t>
      </w:r>
    </w:p>
    <w:p w14:paraId="1DF823A4"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'Check this command "/</w:t>
      </w:r>
      <w:proofErr w:type="spellStart"/>
      <w:r w:rsidRPr="003C4A03">
        <w:rPr>
          <w:rStyle w:val="CodingLanguage"/>
        </w:rPr>
        <w:t>usr</w:t>
      </w:r>
      <w:proofErr w:type="spellEnd"/>
      <w:r w:rsidRPr="003C4A03">
        <w:rPr>
          <w:rStyle w:val="CodingLanguage"/>
        </w:rPr>
        <w:t>/</w:t>
      </w:r>
      <w:proofErr w:type="spellStart"/>
      <w:r w:rsidRPr="003C4A03">
        <w:rPr>
          <w:rStyle w:val="CodingLanguage"/>
        </w:rPr>
        <w:t>sbin</w:t>
      </w:r>
      <w:proofErr w:type="spellEnd"/>
      <w:r w:rsidRPr="003C4A03">
        <w:rPr>
          <w:rStyle w:val="CodingLanguage"/>
        </w:rPr>
        <w:t xml:space="preserve">/alternatives --config java" and choose the desired Java installation.' </w:t>
      </w:r>
    </w:p>
    <w:p w14:paraId="537C0027"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exit</w:t>
      </w:r>
      <w:proofErr w:type="gramEnd"/>
      <w:r w:rsidRPr="003C4A03">
        <w:rPr>
          <w:rStyle w:val="CodingLanguage"/>
        </w:rPr>
        <w:t xml:space="preserve"> 1</w:t>
      </w:r>
    </w:p>
    <w:p w14:paraId="571EAD23" w14:textId="77777777" w:rsidR="003C4A03" w:rsidRPr="003C4A03" w:rsidRDefault="003C4A03" w:rsidP="003C4A03">
      <w:pPr>
        <w:pStyle w:val="Coding-Paragraphtight"/>
        <w:rPr>
          <w:rStyle w:val="CodingLanguage"/>
        </w:rPr>
      </w:pPr>
      <w:proofErr w:type="gramStart"/>
      <w:r w:rsidRPr="003C4A03">
        <w:rPr>
          <w:rStyle w:val="CodingLanguage"/>
        </w:rPr>
        <w:t>fi</w:t>
      </w:r>
      <w:proofErr w:type="gramEnd"/>
    </w:p>
    <w:p w14:paraId="4EE4F0CE" w14:textId="77777777" w:rsidR="003C4A03" w:rsidRPr="003C4A03" w:rsidRDefault="003C4A03" w:rsidP="003C4A03">
      <w:pPr>
        <w:pStyle w:val="Coding-Paragraphtight"/>
        <w:rPr>
          <w:rStyle w:val="CodingLanguage"/>
        </w:rPr>
      </w:pPr>
    </w:p>
    <w:p w14:paraId="3FF6E78D" w14:textId="77777777" w:rsidR="003C4A03" w:rsidRPr="003C4A03" w:rsidRDefault="003C4A03" w:rsidP="003C4A03">
      <w:pPr>
        <w:pStyle w:val="Coding-Paragraphtight"/>
        <w:rPr>
          <w:rStyle w:val="CodingLanguage"/>
        </w:rPr>
      </w:pPr>
      <w:r w:rsidRPr="003C4A03">
        <w:rPr>
          <w:rStyle w:val="CodingLanguage"/>
        </w:rPr>
        <w:t>}</w:t>
      </w:r>
    </w:p>
    <w:p w14:paraId="7E1DE875" w14:textId="77777777" w:rsidR="003C4A03" w:rsidRPr="003C4A03" w:rsidRDefault="003C4A03" w:rsidP="003C4A03">
      <w:pPr>
        <w:pStyle w:val="Coding-Paragraphtight"/>
        <w:rPr>
          <w:rStyle w:val="CodingLanguage"/>
        </w:rPr>
      </w:pPr>
    </w:p>
    <w:p w14:paraId="5C6BC158" w14:textId="77777777" w:rsidR="003C4A03" w:rsidRPr="003C4A03" w:rsidRDefault="003C4A03" w:rsidP="003C4A03">
      <w:pPr>
        <w:pStyle w:val="Coding-Paragraphtight"/>
        <w:rPr>
          <w:rStyle w:val="CodingLanguage"/>
        </w:rPr>
      </w:pPr>
      <w:proofErr w:type="gramStart"/>
      <w:r w:rsidRPr="003C4A03">
        <w:rPr>
          <w:rStyle w:val="CodingLanguage"/>
        </w:rPr>
        <w:t>function</w:t>
      </w:r>
      <w:proofErr w:type="gramEnd"/>
      <w:r w:rsidRPr="003C4A03">
        <w:rPr>
          <w:rStyle w:val="CodingLanguage"/>
        </w:rPr>
        <w:t xml:space="preserve"> </w:t>
      </w:r>
      <w:proofErr w:type="spellStart"/>
      <w:r w:rsidRPr="003C4A03">
        <w:rPr>
          <w:rStyle w:val="CodingLanguage"/>
        </w:rPr>
        <w:t>installPythonVirtualenv</w:t>
      </w:r>
      <w:proofErr w:type="spellEnd"/>
      <w:r w:rsidRPr="003C4A03">
        <w:rPr>
          <w:rStyle w:val="CodingLanguage"/>
        </w:rPr>
        <w:t xml:space="preserve"> {</w:t>
      </w:r>
    </w:p>
    <w:p w14:paraId="2CE53C17" w14:textId="77777777" w:rsidR="003C4A03" w:rsidRPr="003C4A03" w:rsidRDefault="003C4A03" w:rsidP="003C4A03">
      <w:pPr>
        <w:pStyle w:val="Coding-Paragraphtight"/>
        <w:rPr>
          <w:rStyle w:val="CodingLanguage"/>
        </w:rPr>
      </w:pPr>
    </w:p>
    <w:p w14:paraId="713F0024" w14:textId="77777777" w:rsidR="003C4A03" w:rsidRPr="003C4A03" w:rsidRDefault="003C4A03" w:rsidP="003C4A03">
      <w:pPr>
        <w:pStyle w:val="Coding-Paragraphtight"/>
        <w:rPr>
          <w:rStyle w:val="CodingLanguage"/>
        </w:rPr>
      </w:pPr>
      <w:proofErr w:type="gramStart"/>
      <w:r w:rsidRPr="003C4A03">
        <w:rPr>
          <w:rStyle w:val="CodingLanguage"/>
        </w:rPr>
        <w:t>yum</w:t>
      </w:r>
      <w:proofErr w:type="gramEnd"/>
      <w:r w:rsidRPr="003C4A03">
        <w:rPr>
          <w:rStyle w:val="CodingLanguage"/>
        </w:rPr>
        <w:t xml:space="preserve"> install </w:t>
      </w:r>
      <w:proofErr w:type="spellStart"/>
      <w:r w:rsidRPr="003C4A03">
        <w:rPr>
          <w:rStyle w:val="CodingLanguage"/>
        </w:rPr>
        <w:t>gcc</w:t>
      </w:r>
      <w:proofErr w:type="spellEnd"/>
      <w:r w:rsidRPr="003C4A03">
        <w:rPr>
          <w:rStyle w:val="CodingLanguage"/>
        </w:rPr>
        <w:t xml:space="preserve"> </w:t>
      </w:r>
      <w:proofErr w:type="spellStart"/>
      <w:r w:rsidRPr="003C4A03">
        <w:rPr>
          <w:rStyle w:val="CodingLanguage"/>
        </w:rPr>
        <w:t>openssl-devel</w:t>
      </w:r>
      <w:proofErr w:type="spellEnd"/>
      <w:r w:rsidRPr="003C4A03">
        <w:rPr>
          <w:rStyle w:val="CodingLanguage"/>
        </w:rPr>
        <w:t xml:space="preserve"> bzip2-devel </w:t>
      </w:r>
      <w:proofErr w:type="spellStart"/>
      <w:r w:rsidRPr="003C4A03">
        <w:rPr>
          <w:rStyle w:val="CodingLanguage"/>
        </w:rPr>
        <w:t>libffi-devel</w:t>
      </w:r>
      <w:proofErr w:type="spellEnd"/>
      <w:r w:rsidRPr="003C4A03">
        <w:rPr>
          <w:rStyle w:val="CodingLanguage"/>
        </w:rPr>
        <w:t xml:space="preserve"> </w:t>
      </w:r>
      <w:proofErr w:type="spellStart"/>
      <w:r w:rsidRPr="003C4A03">
        <w:rPr>
          <w:rStyle w:val="CodingLanguage"/>
        </w:rPr>
        <w:t>sqlite-devel</w:t>
      </w:r>
      <w:proofErr w:type="spellEnd"/>
      <w:r w:rsidRPr="003C4A03">
        <w:rPr>
          <w:rStyle w:val="CodingLanguage"/>
        </w:rPr>
        <w:t xml:space="preserve"> </w:t>
      </w:r>
      <w:proofErr w:type="spellStart"/>
      <w:r w:rsidRPr="003C4A03">
        <w:rPr>
          <w:rStyle w:val="CodingLanguage"/>
        </w:rPr>
        <w:t>zlib-devel</w:t>
      </w:r>
      <w:proofErr w:type="spellEnd"/>
      <w:r w:rsidRPr="003C4A03">
        <w:rPr>
          <w:rStyle w:val="CodingLanguage"/>
        </w:rPr>
        <w:t xml:space="preserve"> -y</w:t>
      </w:r>
    </w:p>
    <w:p w14:paraId="18F5515A" w14:textId="77777777" w:rsidR="003C4A03" w:rsidRPr="003C4A03" w:rsidRDefault="003C4A03" w:rsidP="003C4A03">
      <w:pPr>
        <w:pStyle w:val="Coding-Paragraphtight"/>
        <w:rPr>
          <w:rStyle w:val="CodingLanguage"/>
        </w:rPr>
      </w:pPr>
      <w:proofErr w:type="spellStart"/>
      <w:proofErr w:type="gramStart"/>
      <w:r w:rsidRPr="003C4A03">
        <w:rPr>
          <w:rStyle w:val="CodingLanguage"/>
        </w:rPr>
        <w:t>cp</w:t>
      </w:r>
      <w:proofErr w:type="spellEnd"/>
      <w:proofErr w:type="gramEnd"/>
      <w:r w:rsidRPr="003C4A03">
        <w:rPr>
          <w:rStyle w:val="CodingLanguage"/>
        </w:rPr>
        <w:t xml:space="preserve"> $TROVARES_POC_HOME/python/Python-3.7.4.tar.xz /root</w:t>
      </w:r>
    </w:p>
    <w:p w14:paraId="163EAF4E" w14:textId="77777777" w:rsidR="003C4A03" w:rsidRPr="003C4A03" w:rsidRDefault="003C4A03" w:rsidP="003C4A03">
      <w:pPr>
        <w:pStyle w:val="Coding-Paragraphtight"/>
        <w:rPr>
          <w:rStyle w:val="CodingLanguage"/>
        </w:rPr>
      </w:pPr>
      <w:r w:rsidRPr="003C4A03">
        <w:rPr>
          <w:rStyle w:val="CodingLanguage"/>
        </w:rPr>
        <w:t xml:space="preserve"># </w:t>
      </w:r>
      <w:proofErr w:type="spellStart"/>
      <w:proofErr w:type="gramStart"/>
      <w:r w:rsidRPr="003C4A03">
        <w:rPr>
          <w:rStyle w:val="CodingLanguage"/>
        </w:rPr>
        <w:t>wget</w:t>
      </w:r>
      <w:proofErr w:type="spellEnd"/>
      <w:proofErr w:type="gramEnd"/>
      <w:r w:rsidRPr="003C4A03">
        <w:rPr>
          <w:rStyle w:val="CodingLanguage"/>
        </w:rPr>
        <w:t xml:space="preserve"> https://www.python.org/ftp/python/3.7.4/Python-3.7.4.tar.xz</w:t>
      </w:r>
    </w:p>
    <w:p w14:paraId="7DD8135B" w14:textId="77777777" w:rsidR="003C4A03" w:rsidRPr="003C4A03" w:rsidRDefault="003C4A03" w:rsidP="003C4A03">
      <w:pPr>
        <w:pStyle w:val="Coding-Paragraphtight"/>
        <w:rPr>
          <w:rStyle w:val="CodingLanguage"/>
        </w:rPr>
      </w:pPr>
      <w:proofErr w:type="gramStart"/>
      <w:r w:rsidRPr="003C4A03">
        <w:rPr>
          <w:rStyle w:val="CodingLanguage"/>
        </w:rPr>
        <w:t>cd</w:t>
      </w:r>
      <w:proofErr w:type="gramEnd"/>
      <w:r w:rsidRPr="003C4A03">
        <w:rPr>
          <w:rStyle w:val="CodingLanguage"/>
        </w:rPr>
        <w:t xml:space="preserve"> /root</w:t>
      </w:r>
    </w:p>
    <w:p w14:paraId="656B89F6" w14:textId="77777777" w:rsidR="003C4A03" w:rsidRPr="003C4A03" w:rsidRDefault="003C4A03" w:rsidP="003C4A03">
      <w:pPr>
        <w:pStyle w:val="Coding-Paragraphtight"/>
        <w:rPr>
          <w:rStyle w:val="CodingLanguage"/>
        </w:rPr>
      </w:pPr>
      <w:proofErr w:type="gramStart"/>
      <w:r w:rsidRPr="003C4A03">
        <w:rPr>
          <w:rStyle w:val="CodingLanguage"/>
        </w:rPr>
        <w:t>tar</w:t>
      </w:r>
      <w:proofErr w:type="gramEnd"/>
      <w:r w:rsidRPr="003C4A03">
        <w:rPr>
          <w:rStyle w:val="CodingLanguage"/>
        </w:rPr>
        <w:t xml:space="preserve"> </w:t>
      </w:r>
      <w:proofErr w:type="spellStart"/>
      <w:r w:rsidRPr="003C4A03">
        <w:rPr>
          <w:rStyle w:val="CodingLanguage"/>
        </w:rPr>
        <w:t>xvf</w:t>
      </w:r>
      <w:proofErr w:type="spellEnd"/>
      <w:r w:rsidRPr="003C4A03">
        <w:rPr>
          <w:rStyle w:val="CodingLanguage"/>
        </w:rPr>
        <w:t xml:space="preserve"> Python-3.7.4.tar.xz</w:t>
      </w:r>
    </w:p>
    <w:p w14:paraId="69987E9A" w14:textId="77777777" w:rsidR="003C4A03" w:rsidRPr="003C4A03" w:rsidRDefault="003C4A03" w:rsidP="003C4A03">
      <w:pPr>
        <w:pStyle w:val="Coding-Paragraphtight"/>
        <w:rPr>
          <w:rStyle w:val="CodingLanguage"/>
        </w:rPr>
      </w:pPr>
      <w:proofErr w:type="gramStart"/>
      <w:r w:rsidRPr="003C4A03">
        <w:rPr>
          <w:rStyle w:val="CodingLanguage"/>
        </w:rPr>
        <w:t>cd</w:t>
      </w:r>
      <w:proofErr w:type="gramEnd"/>
      <w:r w:rsidRPr="003C4A03">
        <w:rPr>
          <w:rStyle w:val="CodingLanguage"/>
        </w:rPr>
        <w:t xml:space="preserve"> Python-3.7.4</w:t>
      </w:r>
    </w:p>
    <w:p w14:paraId="1A3DCACA" w14:textId="77777777" w:rsidR="003C4A03" w:rsidRPr="003C4A03" w:rsidRDefault="003C4A03" w:rsidP="003C4A03">
      <w:pPr>
        <w:pStyle w:val="Coding-Paragraphtight"/>
        <w:rPr>
          <w:rStyle w:val="CodingLanguage"/>
        </w:rPr>
      </w:pPr>
      <w:proofErr w:type="gramStart"/>
      <w:r w:rsidRPr="003C4A03">
        <w:rPr>
          <w:rStyle w:val="CodingLanguage"/>
        </w:rPr>
        <w:t>./</w:t>
      </w:r>
      <w:proofErr w:type="gramEnd"/>
      <w:r w:rsidRPr="003C4A03">
        <w:rPr>
          <w:rStyle w:val="CodingLanguage"/>
        </w:rPr>
        <w:t>configure --enable-optimizations</w:t>
      </w:r>
    </w:p>
    <w:p w14:paraId="4F996FFD" w14:textId="77777777" w:rsidR="003C4A03" w:rsidRPr="003C4A03" w:rsidRDefault="003C4A03" w:rsidP="003C4A03">
      <w:pPr>
        <w:pStyle w:val="Coding-Paragraphtight"/>
        <w:rPr>
          <w:rStyle w:val="CodingLanguage"/>
        </w:rPr>
      </w:pPr>
      <w:proofErr w:type="gramStart"/>
      <w:r w:rsidRPr="003C4A03">
        <w:rPr>
          <w:rStyle w:val="CodingLanguage"/>
        </w:rPr>
        <w:t>make</w:t>
      </w:r>
      <w:proofErr w:type="gramEnd"/>
      <w:r w:rsidRPr="003C4A03">
        <w:rPr>
          <w:rStyle w:val="CodingLanguage"/>
        </w:rPr>
        <w:t xml:space="preserve"> </w:t>
      </w:r>
      <w:proofErr w:type="spellStart"/>
      <w:r w:rsidRPr="003C4A03">
        <w:rPr>
          <w:rStyle w:val="CodingLanguage"/>
        </w:rPr>
        <w:t>altinstall</w:t>
      </w:r>
      <w:proofErr w:type="spellEnd"/>
    </w:p>
    <w:p w14:paraId="4C6A1720"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"Installing </w:t>
      </w:r>
      <w:proofErr w:type="spellStart"/>
      <w:r w:rsidRPr="003C4A03">
        <w:rPr>
          <w:rStyle w:val="CodingLanguage"/>
        </w:rPr>
        <w:t>virtualenv</w:t>
      </w:r>
      <w:proofErr w:type="spellEnd"/>
      <w:r w:rsidRPr="003C4A03">
        <w:rPr>
          <w:rStyle w:val="CodingLanguage"/>
        </w:rPr>
        <w:t xml:space="preserve"> from $TROVARES_POC_HOME/</w:t>
      </w:r>
      <w:proofErr w:type="spellStart"/>
      <w:r w:rsidRPr="003C4A03">
        <w:rPr>
          <w:rStyle w:val="CodingLanguage"/>
        </w:rPr>
        <w:t>virtualenv</w:t>
      </w:r>
      <w:proofErr w:type="spellEnd"/>
      <w:r w:rsidRPr="003C4A03">
        <w:rPr>
          <w:rStyle w:val="CodingLanguage"/>
        </w:rPr>
        <w:t>"</w:t>
      </w:r>
    </w:p>
    <w:p w14:paraId="1D05F4C7" w14:textId="77777777" w:rsidR="003C4A03" w:rsidRPr="003C4A03" w:rsidRDefault="003C4A03" w:rsidP="003C4A03">
      <w:pPr>
        <w:pStyle w:val="Coding-Paragraphtight"/>
        <w:rPr>
          <w:rStyle w:val="CodingLanguage"/>
        </w:rPr>
      </w:pPr>
      <w:r w:rsidRPr="003C4A03">
        <w:rPr>
          <w:rStyle w:val="CodingLanguage"/>
        </w:rPr>
        <w:t>python3.7 -m pip install $TROVARES_POC_HOME/</w:t>
      </w:r>
      <w:proofErr w:type="spellStart"/>
      <w:r w:rsidRPr="003C4A03">
        <w:rPr>
          <w:rStyle w:val="CodingLanguage"/>
        </w:rPr>
        <w:t>virtualenv</w:t>
      </w:r>
      <w:proofErr w:type="spellEnd"/>
      <w:r w:rsidRPr="003C4A03">
        <w:rPr>
          <w:rStyle w:val="CodingLanguage"/>
        </w:rPr>
        <w:t>/virtualenv-16.7.9-py2*</w:t>
      </w:r>
    </w:p>
    <w:p w14:paraId="088C3B15" w14:textId="77777777" w:rsidR="003C4A03" w:rsidRPr="003C4A03" w:rsidRDefault="003C4A03" w:rsidP="003C4A03">
      <w:pPr>
        <w:pStyle w:val="Coding-Paragraphtight"/>
        <w:rPr>
          <w:rStyle w:val="CodingLanguage"/>
        </w:rPr>
      </w:pPr>
      <w:proofErr w:type="gramStart"/>
      <w:r w:rsidRPr="003C4A03">
        <w:rPr>
          <w:rStyle w:val="CodingLanguage"/>
        </w:rPr>
        <w:t>cd</w:t>
      </w:r>
      <w:proofErr w:type="gramEnd"/>
      <w:r w:rsidRPr="003C4A03">
        <w:rPr>
          <w:rStyle w:val="CodingLanguage"/>
        </w:rPr>
        <w:t xml:space="preserve"> /root</w:t>
      </w:r>
    </w:p>
    <w:p w14:paraId="06C33E5E" w14:textId="77777777" w:rsidR="003C4A03" w:rsidRPr="003C4A03" w:rsidRDefault="003C4A03" w:rsidP="003C4A03">
      <w:pPr>
        <w:pStyle w:val="Coding-Paragraphtight"/>
        <w:rPr>
          <w:rStyle w:val="CodingLanguage"/>
        </w:rPr>
      </w:pPr>
      <w:proofErr w:type="spellStart"/>
      <w:proofErr w:type="gramStart"/>
      <w:r w:rsidRPr="003C4A03">
        <w:rPr>
          <w:rStyle w:val="CodingLanguage"/>
        </w:rPr>
        <w:t>virtualenv</w:t>
      </w:r>
      <w:proofErr w:type="spellEnd"/>
      <w:proofErr w:type="gramEnd"/>
      <w:r w:rsidRPr="003C4A03">
        <w:rPr>
          <w:rStyle w:val="CodingLanguage"/>
        </w:rPr>
        <w:t xml:space="preserve"> --extra-search-</w:t>
      </w:r>
      <w:proofErr w:type="spellStart"/>
      <w:r w:rsidRPr="003C4A03">
        <w:rPr>
          <w:rStyle w:val="CodingLanguage"/>
        </w:rPr>
        <w:t>dir</w:t>
      </w:r>
      <w:proofErr w:type="spellEnd"/>
      <w:r w:rsidRPr="003C4A03">
        <w:rPr>
          <w:rStyle w:val="CodingLanguage"/>
        </w:rPr>
        <w:t>=$TROVARES_POC_HOME/</w:t>
      </w:r>
      <w:proofErr w:type="spellStart"/>
      <w:r w:rsidRPr="003C4A03">
        <w:rPr>
          <w:rStyle w:val="CodingLanguage"/>
        </w:rPr>
        <w:t>virtualenv</w:t>
      </w:r>
      <w:proofErr w:type="spellEnd"/>
      <w:r w:rsidRPr="003C4A03">
        <w:rPr>
          <w:rStyle w:val="CodingLanguage"/>
        </w:rPr>
        <w:t xml:space="preserve"> --never-download -p python3.7 Python_3_7</w:t>
      </w:r>
    </w:p>
    <w:p w14:paraId="0B3C564C"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w:t>
      </w:r>
    </w:p>
    <w:p w14:paraId="24C7534A"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'Execute "source /root/Python_3_7/bin/activate" to activate virtual environment'</w:t>
      </w:r>
    </w:p>
    <w:p w14:paraId="0DD301C5" w14:textId="77777777" w:rsidR="003C4A03" w:rsidRPr="003C4A03" w:rsidRDefault="003C4A03" w:rsidP="003C4A03">
      <w:pPr>
        <w:pStyle w:val="Coding-Paragraphtight"/>
        <w:rPr>
          <w:rStyle w:val="CodingLanguage"/>
        </w:rPr>
      </w:pPr>
      <w:proofErr w:type="gramStart"/>
      <w:r w:rsidRPr="003C4A03">
        <w:rPr>
          <w:rStyle w:val="CodingLanguage"/>
        </w:rPr>
        <w:lastRenderedPageBreak/>
        <w:t>echo</w:t>
      </w:r>
      <w:proofErr w:type="gramEnd"/>
      <w:r w:rsidRPr="003C4A03">
        <w:rPr>
          <w:rStyle w:val="CodingLanguage"/>
        </w:rPr>
        <w:t xml:space="preserve"> 'Execute "deactivate" to come out of virtual environment'</w:t>
      </w:r>
    </w:p>
    <w:p w14:paraId="72F7ABC5"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w:t>
      </w:r>
    </w:p>
    <w:p w14:paraId="2285902A"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"source /root/Python_3_7/bin/activate" &gt;&gt; $HOME/.</w:t>
      </w:r>
      <w:proofErr w:type="spellStart"/>
      <w:r w:rsidRPr="003C4A03">
        <w:rPr>
          <w:rStyle w:val="CodingLanguage"/>
        </w:rPr>
        <w:t>bash_profile</w:t>
      </w:r>
      <w:proofErr w:type="spellEnd"/>
    </w:p>
    <w:p w14:paraId="78F86ECD" w14:textId="77777777" w:rsidR="003C4A03" w:rsidRPr="003C4A03" w:rsidRDefault="003C4A03" w:rsidP="003C4A03">
      <w:pPr>
        <w:pStyle w:val="Coding-Paragraphtight"/>
        <w:rPr>
          <w:rStyle w:val="CodingLanguage"/>
        </w:rPr>
      </w:pPr>
      <w:r w:rsidRPr="003C4A03">
        <w:rPr>
          <w:rStyle w:val="CodingLanguage"/>
        </w:rPr>
        <w:t>}</w:t>
      </w:r>
    </w:p>
    <w:p w14:paraId="6DBF9C9D" w14:textId="77777777" w:rsidR="003C4A03" w:rsidRPr="003C4A03" w:rsidRDefault="003C4A03" w:rsidP="003C4A03">
      <w:pPr>
        <w:pStyle w:val="Coding-Paragraphtight"/>
        <w:rPr>
          <w:rStyle w:val="CodingLanguage"/>
        </w:rPr>
      </w:pPr>
    </w:p>
    <w:p w14:paraId="6AE833D6" w14:textId="77777777" w:rsidR="003C4A03" w:rsidRPr="003C4A03" w:rsidRDefault="003C4A03" w:rsidP="003C4A03">
      <w:pPr>
        <w:pStyle w:val="Coding-Paragraphtight"/>
        <w:rPr>
          <w:rStyle w:val="CodingLanguage"/>
        </w:rPr>
      </w:pPr>
      <w:proofErr w:type="gramStart"/>
      <w:r w:rsidRPr="003C4A03">
        <w:rPr>
          <w:rStyle w:val="CodingLanguage"/>
        </w:rPr>
        <w:t>function</w:t>
      </w:r>
      <w:proofErr w:type="gramEnd"/>
      <w:r w:rsidRPr="003C4A03">
        <w:rPr>
          <w:rStyle w:val="CodingLanguage"/>
        </w:rPr>
        <w:t xml:space="preserve"> </w:t>
      </w:r>
      <w:proofErr w:type="spellStart"/>
      <w:r w:rsidRPr="003C4A03">
        <w:rPr>
          <w:rStyle w:val="CodingLanguage"/>
        </w:rPr>
        <w:t>installxGTRPMs</w:t>
      </w:r>
      <w:proofErr w:type="spellEnd"/>
      <w:r w:rsidRPr="003C4A03">
        <w:rPr>
          <w:rStyle w:val="CodingLanguage"/>
        </w:rPr>
        <w:t xml:space="preserve"> {</w:t>
      </w:r>
    </w:p>
    <w:p w14:paraId="69197BDF" w14:textId="77777777" w:rsidR="003C4A03" w:rsidRPr="003C4A03" w:rsidRDefault="003C4A03" w:rsidP="003C4A03">
      <w:pPr>
        <w:pStyle w:val="Coding-Paragraphtight"/>
        <w:rPr>
          <w:rStyle w:val="CodingLanguage"/>
        </w:rPr>
      </w:pPr>
    </w:p>
    <w:p w14:paraId="11B1FFD8" w14:textId="77777777" w:rsidR="003C4A03" w:rsidRPr="003C4A03" w:rsidRDefault="003C4A03" w:rsidP="003C4A03">
      <w:pPr>
        <w:pStyle w:val="Coding-Paragraphtight"/>
        <w:rPr>
          <w:rStyle w:val="CodingLanguage"/>
        </w:rPr>
      </w:pPr>
      <w:proofErr w:type="gramStart"/>
      <w:r w:rsidRPr="003C4A03">
        <w:rPr>
          <w:rStyle w:val="CodingLanguage"/>
        </w:rPr>
        <w:t>source</w:t>
      </w:r>
      <w:proofErr w:type="gramEnd"/>
      <w:r w:rsidRPr="003C4A03">
        <w:rPr>
          <w:rStyle w:val="CodingLanguage"/>
        </w:rPr>
        <w:t xml:space="preserve"> /root/Python_3_7/bin/activate</w:t>
      </w:r>
    </w:p>
    <w:p w14:paraId="74B0AF2C"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"Installing xGT python packages from $TROVARES_POC_HOME/xgt"</w:t>
      </w:r>
    </w:p>
    <w:p w14:paraId="393D238B" w14:textId="77777777" w:rsidR="003C4A03" w:rsidRPr="003C4A03" w:rsidRDefault="003C4A03" w:rsidP="003C4A03">
      <w:pPr>
        <w:pStyle w:val="Coding-Paragraphtight"/>
        <w:rPr>
          <w:rStyle w:val="CodingLanguage"/>
        </w:rPr>
      </w:pPr>
      <w:r w:rsidRPr="003C4A03">
        <w:rPr>
          <w:rStyle w:val="CodingLanguage"/>
        </w:rPr>
        <w:t>python3.7 -m pip install $TROVARES_POC_HOME/xgt/*</w:t>
      </w:r>
    </w:p>
    <w:p w14:paraId="79896F5F" w14:textId="77777777" w:rsidR="003C4A03" w:rsidRPr="003C4A03" w:rsidRDefault="003C4A03" w:rsidP="003C4A03">
      <w:pPr>
        <w:pStyle w:val="Coding-Paragraphtight"/>
        <w:rPr>
          <w:rStyle w:val="CodingLanguage"/>
        </w:rPr>
      </w:pPr>
      <w:r w:rsidRPr="003C4A03">
        <w:rPr>
          <w:rStyle w:val="CodingLanguage"/>
        </w:rPr>
        <w:t>}</w:t>
      </w:r>
    </w:p>
    <w:p w14:paraId="28829496" w14:textId="77777777" w:rsidR="003C4A03" w:rsidRPr="003C4A03" w:rsidRDefault="003C4A03" w:rsidP="003C4A03">
      <w:pPr>
        <w:pStyle w:val="Coding-Paragraphtight"/>
        <w:rPr>
          <w:rStyle w:val="CodingLanguage"/>
        </w:rPr>
      </w:pPr>
    </w:p>
    <w:p w14:paraId="348B08BF" w14:textId="77777777" w:rsidR="003C4A03" w:rsidRPr="003C4A03" w:rsidRDefault="003C4A03" w:rsidP="003C4A03">
      <w:pPr>
        <w:pStyle w:val="Coding-Paragraphtight"/>
        <w:rPr>
          <w:rStyle w:val="CodingLanguage"/>
        </w:rPr>
      </w:pPr>
      <w:proofErr w:type="gramStart"/>
      <w:r w:rsidRPr="003C4A03">
        <w:rPr>
          <w:rStyle w:val="CodingLanguage"/>
        </w:rPr>
        <w:t>function</w:t>
      </w:r>
      <w:proofErr w:type="gramEnd"/>
      <w:r w:rsidRPr="003C4A03">
        <w:rPr>
          <w:rStyle w:val="CodingLanguage"/>
        </w:rPr>
        <w:t xml:space="preserve"> </w:t>
      </w:r>
      <w:proofErr w:type="spellStart"/>
      <w:r w:rsidRPr="003C4A03">
        <w:rPr>
          <w:rStyle w:val="CodingLanguage"/>
        </w:rPr>
        <w:t>installJupyter</w:t>
      </w:r>
      <w:proofErr w:type="spellEnd"/>
      <w:r w:rsidRPr="003C4A03">
        <w:rPr>
          <w:rStyle w:val="CodingLanguage"/>
        </w:rPr>
        <w:t xml:space="preserve"> {</w:t>
      </w:r>
    </w:p>
    <w:p w14:paraId="54DB6173" w14:textId="77777777" w:rsidR="003C4A03" w:rsidRPr="003C4A03" w:rsidRDefault="003C4A03" w:rsidP="003C4A03">
      <w:pPr>
        <w:pStyle w:val="Coding-Paragraphtight"/>
        <w:rPr>
          <w:rStyle w:val="CodingLanguage"/>
        </w:rPr>
      </w:pPr>
    </w:p>
    <w:p w14:paraId="7F365F5A" w14:textId="77777777" w:rsidR="003C4A03" w:rsidRPr="003C4A03" w:rsidRDefault="003C4A03" w:rsidP="003C4A03">
      <w:pPr>
        <w:pStyle w:val="Coding-Paragraphtight"/>
        <w:rPr>
          <w:rStyle w:val="CodingLanguage"/>
        </w:rPr>
      </w:pPr>
      <w:proofErr w:type="gramStart"/>
      <w:r w:rsidRPr="003C4A03">
        <w:rPr>
          <w:rStyle w:val="CodingLanguage"/>
        </w:rPr>
        <w:t>source</w:t>
      </w:r>
      <w:proofErr w:type="gramEnd"/>
      <w:r w:rsidRPr="003C4A03">
        <w:rPr>
          <w:rStyle w:val="CodingLanguage"/>
        </w:rPr>
        <w:t xml:space="preserve"> /root/Python_3_7/bin/activate</w:t>
      </w:r>
    </w:p>
    <w:p w14:paraId="63F4F315"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"Installing Jupyter.."</w:t>
      </w:r>
    </w:p>
    <w:p w14:paraId="471E6257" w14:textId="77777777" w:rsidR="003C4A03" w:rsidRPr="003C4A03" w:rsidRDefault="003C4A03" w:rsidP="003C4A03">
      <w:pPr>
        <w:pStyle w:val="Coding-Paragraphtight"/>
        <w:rPr>
          <w:rStyle w:val="CodingLanguage"/>
        </w:rPr>
      </w:pPr>
      <w:r w:rsidRPr="003C4A03">
        <w:rPr>
          <w:rStyle w:val="CodingLanguage"/>
        </w:rPr>
        <w:t>python3.7 -m pip install $TROVARES_POC_HOME/jupyter/*</w:t>
      </w:r>
    </w:p>
    <w:p w14:paraId="73AF8B27" w14:textId="77777777" w:rsidR="003C4A03" w:rsidRPr="003C4A03" w:rsidRDefault="003C4A03" w:rsidP="003C4A03">
      <w:pPr>
        <w:pStyle w:val="Coding-Paragraphtight"/>
        <w:rPr>
          <w:rStyle w:val="CodingLanguage"/>
        </w:rPr>
      </w:pPr>
      <w:proofErr w:type="gramStart"/>
      <w:r w:rsidRPr="003C4A03">
        <w:rPr>
          <w:rStyle w:val="CodingLanguage"/>
        </w:rPr>
        <w:t>jupyter</w:t>
      </w:r>
      <w:proofErr w:type="gramEnd"/>
      <w:r w:rsidRPr="003C4A03">
        <w:rPr>
          <w:rStyle w:val="CodingLanguage"/>
        </w:rPr>
        <w:t xml:space="preserve"> notebook --generate-config</w:t>
      </w:r>
    </w:p>
    <w:p w14:paraId="307A586C" w14:textId="77777777" w:rsidR="003C4A03" w:rsidRPr="003C4A03" w:rsidRDefault="003C4A03" w:rsidP="003C4A03">
      <w:pPr>
        <w:pStyle w:val="Coding-Paragraphtight"/>
        <w:rPr>
          <w:rStyle w:val="CodingLanguage"/>
        </w:rPr>
      </w:pPr>
      <w:proofErr w:type="spellStart"/>
      <w:r w:rsidRPr="003C4A03">
        <w:rPr>
          <w:rStyle w:val="CodingLanguage"/>
        </w:rPr>
        <w:t>ipaddr</w:t>
      </w:r>
      <w:proofErr w:type="spellEnd"/>
      <w:r w:rsidRPr="003C4A03">
        <w:rPr>
          <w:rStyle w:val="CodingLanguage"/>
        </w:rPr>
        <w:t xml:space="preserve">=`ip a | grep global | </w:t>
      </w:r>
      <w:proofErr w:type="spellStart"/>
      <w:r w:rsidRPr="003C4A03">
        <w:rPr>
          <w:rStyle w:val="CodingLanguage"/>
        </w:rPr>
        <w:t>awk</w:t>
      </w:r>
      <w:proofErr w:type="spellEnd"/>
      <w:r w:rsidRPr="003C4A03">
        <w:rPr>
          <w:rStyle w:val="CodingLanguage"/>
        </w:rPr>
        <w:t xml:space="preserve"> '{print $2}' | cut -d"/" -f1`</w:t>
      </w:r>
    </w:p>
    <w:p w14:paraId="609EE772" w14:textId="77777777" w:rsidR="003C4A03" w:rsidRPr="003C4A03" w:rsidRDefault="003C4A03" w:rsidP="003C4A03">
      <w:pPr>
        <w:pStyle w:val="Coding-Paragraphtight"/>
        <w:rPr>
          <w:rStyle w:val="CodingLanguage"/>
        </w:rPr>
      </w:pPr>
      <w:r w:rsidRPr="003C4A03">
        <w:rPr>
          <w:rStyle w:val="CodingLanguage"/>
        </w:rPr>
        <w:t>#</w:t>
      </w:r>
      <w:proofErr w:type="spellStart"/>
      <w:r w:rsidRPr="003C4A03">
        <w:rPr>
          <w:rStyle w:val="CodingLanguage"/>
        </w:rPr>
        <w:t>sed</w:t>
      </w:r>
      <w:proofErr w:type="spellEnd"/>
      <w:r w:rsidRPr="003C4A03">
        <w:rPr>
          <w:rStyle w:val="CodingLanguage"/>
        </w:rPr>
        <w:t xml:space="preserve"> -i -e "s/^#</w:t>
      </w:r>
      <w:proofErr w:type="spellStart"/>
      <w:r w:rsidRPr="003C4A03">
        <w:rPr>
          <w:rStyle w:val="CodingLanguage"/>
        </w:rPr>
        <w:t>c.NotebookApp.ip</w:t>
      </w:r>
      <w:proofErr w:type="spellEnd"/>
      <w:r w:rsidRPr="003C4A03">
        <w:rPr>
          <w:rStyle w:val="CodingLanguage"/>
        </w:rPr>
        <w:t>.*/</w:t>
      </w:r>
      <w:proofErr w:type="spellStart"/>
      <w:r w:rsidRPr="003C4A03">
        <w:rPr>
          <w:rStyle w:val="CodingLanguage"/>
        </w:rPr>
        <w:t>c.NotebookApp.ip</w:t>
      </w:r>
      <w:proofErr w:type="spellEnd"/>
      <w:r w:rsidRPr="003C4A03">
        <w:rPr>
          <w:rStyle w:val="CodingLanguage"/>
        </w:rPr>
        <w:t>=$</w:t>
      </w:r>
      <w:proofErr w:type="spellStart"/>
      <w:r w:rsidRPr="003C4A03">
        <w:rPr>
          <w:rStyle w:val="CodingLanguage"/>
        </w:rPr>
        <w:t>ipaddr</w:t>
      </w:r>
      <w:proofErr w:type="spellEnd"/>
      <w:r w:rsidRPr="003C4A03">
        <w:rPr>
          <w:rStyle w:val="CodingLanguage"/>
        </w:rPr>
        <w:t>/g" /root/.jupyter/jupyter_notebook_config.py</w:t>
      </w:r>
    </w:p>
    <w:p w14:paraId="4B21F3CE" w14:textId="77777777" w:rsidR="003C4A03" w:rsidRPr="003C4A03" w:rsidRDefault="003C4A03" w:rsidP="003C4A03">
      <w:pPr>
        <w:pStyle w:val="Coding-Paragraphtight"/>
        <w:rPr>
          <w:rStyle w:val="CodingLanguage"/>
        </w:rPr>
      </w:pPr>
    </w:p>
    <w:p w14:paraId="7092F52F"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w:t>
      </w:r>
    </w:p>
    <w:p w14:paraId="50D4F3A0"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"You may start Jupyter notebook server using below commands:"</w:t>
      </w:r>
    </w:p>
    <w:p w14:paraId="14931C2A"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"source /root/Python_3_7/bin/activate"</w:t>
      </w:r>
    </w:p>
    <w:p w14:paraId="6AAC4555"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"jupyter notebook --ip $</w:t>
      </w:r>
      <w:proofErr w:type="spellStart"/>
      <w:r w:rsidRPr="003C4A03">
        <w:rPr>
          <w:rStyle w:val="CodingLanguage"/>
        </w:rPr>
        <w:t>ipaddr</w:t>
      </w:r>
      <w:proofErr w:type="spellEnd"/>
      <w:r w:rsidRPr="003C4A03">
        <w:rPr>
          <w:rStyle w:val="CodingLanguage"/>
        </w:rPr>
        <w:t xml:space="preserve"> --allow-root"</w:t>
      </w:r>
    </w:p>
    <w:p w14:paraId="6DECB20E"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w:t>
      </w:r>
    </w:p>
    <w:p w14:paraId="2C77BDAC" w14:textId="77777777" w:rsidR="003C4A03" w:rsidRPr="003C4A03" w:rsidRDefault="003C4A03" w:rsidP="003C4A03">
      <w:pPr>
        <w:pStyle w:val="Coding-Paragraphtight"/>
        <w:rPr>
          <w:rStyle w:val="CodingLanguage"/>
        </w:rPr>
      </w:pPr>
    </w:p>
    <w:p w14:paraId="08B42942" w14:textId="77777777" w:rsidR="003C4A03" w:rsidRPr="003C4A03" w:rsidRDefault="003C4A03" w:rsidP="003C4A03">
      <w:pPr>
        <w:pStyle w:val="Coding-Paragraphtight"/>
        <w:rPr>
          <w:rStyle w:val="CodingLanguage"/>
        </w:rPr>
      </w:pPr>
      <w:r w:rsidRPr="003C4A03">
        <w:rPr>
          <w:rStyle w:val="CodingLanguage"/>
        </w:rPr>
        <w:t>}</w:t>
      </w:r>
    </w:p>
    <w:p w14:paraId="029F7E2E" w14:textId="77777777" w:rsidR="003C4A03" w:rsidRPr="003C4A03" w:rsidRDefault="003C4A03" w:rsidP="003C4A03">
      <w:pPr>
        <w:pStyle w:val="Coding-Paragraphtight"/>
        <w:rPr>
          <w:rStyle w:val="CodingLanguage"/>
        </w:rPr>
      </w:pPr>
    </w:p>
    <w:p w14:paraId="3BB85CD7" w14:textId="77777777" w:rsidR="003C4A03" w:rsidRPr="003C4A03" w:rsidRDefault="003C4A03" w:rsidP="003C4A03">
      <w:pPr>
        <w:pStyle w:val="Coding-Paragraphtight"/>
        <w:rPr>
          <w:rStyle w:val="CodingLanguage"/>
        </w:rPr>
      </w:pPr>
      <w:proofErr w:type="gramStart"/>
      <w:r w:rsidRPr="003C4A03">
        <w:rPr>
          <w:rStyle w:val="CodingLanguage"/>
        </w:rPr>
        <w:t>function</w:t>
      </w:r>
      <w:proofErr w:type="gramEnd"/>
      <w:r w:rsidRPr="003C4A03">
        <w:rPr>
          <w:rStyle w:val="CodingLanguage"/>
        </w:rPr>
        <w:t xml:space="preserve"> </w:t>
      </w:r>
      <w:proofErr w:type="spellStart"/>
      <w:r w:rsidRPr="003C4A03">
        <w:rPr>
          <w:rStyle w:val="CodingLanguage"/>
        </w:rPr>
        <w:t>hpeSarReport</w:t>
      </w:r>
      <w:proofErr w:type="spellEnd"/>
      <w:r w:rsidRPr="003C4A03">
        <w:rPr>
          <w:rStyle w:val="CodingLanguage"/>
        </w:rPr>
        <w:t xml:space="preserve"> {</w:t>
      </w:r>
    </w:p>
    <w:p w14:paraId="2ACE6B71" w14:textId="77777777" w:rsidR="003C4A03" w:rsidRPr="003C4A03" w:rsidRDefault="003C4A03" w:rsidP="003C4A03">
      <w:pPr>
        <w:pStyle w:val="Coding-Paragraphtight"/>
        <w:rPr>
          <w:rStyle w:val="CodingLanguage"/>
        </w:rPr>
      </w:pPr>
    </w:p>
    <w:p w14:paraId="4BFC9588" w14:textId="77777777" w:rsidR="003C4A03" w:rsidRPr="003C4A03" w:rsidRDefault="003C4A03" w:rsidP="003C4A03">
      <w:pPr>
        <w:pStyle w:val="Coding-Paragraphtight"/>
        <w:rPr>
          <w:rStyle w:val="CodingLanguage"/>
        </w:rPr>
      </w:pPr>
      <w:proofErr w:type="spellStart"/>
      <w:proofErr w:type="gramStart"/>
      <w:r w:rsidRPr="003C4A03">
        <w:rPr>
          <w:rStyle w:val="CodingLanguage"/>
        </w:rPr>
        <w:t>mkdir</w:t>
      </w:r>
      <w:proofErr w:type="spellEnd"/>
      <w:proofErr w:type="gramEnd"/>
      <w:r w:rsidRPr="003C4A03">
        <w:rPr>
          <w:rStyle w:val="CodingLanguage"/>
        </w:rPr>
        <w:t xml:space="preserve"> $REPORT_DIR  &gt;/dev/null 2&gt;&amp;1</w:t>
      </w:r>
    </w:p>
    <w:p w14:paraId="34016730" w14:textId="77777777" w:rsidR="003C4A03" w:rsidRPr="003C4A03" w:rsidRDefault="003C4A03" w:rsidP="003C4A03">
      <w:pPr>
        <w:pStyle w:val="Coding-Paragraphtight"/>
        <w:rPr>
          <w:rStyle w:val="CodingLanguage"/>
        </w:rPr>
      </w:pPr>
      <w:proofErr w:type="gramStart"/>
      <w:r w:rsidRPr="003C4A03">
        <w:rPr>
          <w:rStyle w:val="CodingLanguage"/>
        </w:rPr>
        <w:t>if</w:t>
      </w:r>
      <w:proofErr w:type="gramEnd"/>
      <w:r w:rsidRPr="003C4A03">
        <w:rPr>
          <w:rStyle w:val="CodingLanguage"/>
        </w:rPr>
        <w:t xml:space="preserve"> [ $? -ne </w:t>
      </w:r>
      <w:proofErr w:type="gramStart"/>
      <w:r w:rsidRPr="003C4A03">
        <w:rPr>
          <w:rStyle w:val="CodingLanguage"/>
        </w:rPr>
        <w:t>0 ]</w:t>
      </w:r>
      <w:proofErr w:type="gramEnd"/>
      <w:r w:rsidRPr="003C4A03">
        <w:rPr>
          <w:rStyle w:val="CodingLanguage"/>
        </w:rPr>
        <w:t>; then</w:t>
      </w:r>
    </w:p>
    <w:p w14:paraId="34E05BAE"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"NOTE: $REPORT_DIR already exists. Proceeding with report collection."</w:t>
      </w:r>
    </w:p>
    <w:p w14:paraId="1E29E161" w14:textId="77777777" w:rsidR="003C4A03" w:rsidRPr="003C4A03" w:rsidRDefault="003C4A03" w:rsidP="003C4A03">
      <w:pPr>
        <w:pStyle w:val="Coding-Paragraphtight"/>
        <w:rPr>
          <w:rStyle w:val="CodingLanguage"/>
        </w:rPr>
      </w:pPr>
      <w:proofErr w:type="gramStart"/>
      <w:r w:rsidRPr="003C4A03">
        <w:rPr>
          <w:rStyle w:val="CodingLanguage"/>
        </w:rPr>
        <w:t>fi</w:t>
      </w:r>
      <w:proofErr w:type="gramEnd"/>
    </w:p>
    <w:p w14:paraId="47B7FE6F" w14:textId="77777777" w:rsidR="003C4A03" w:rsidRPr="003C4A03" w:rsidRDefault="003C4A03" w:rsidP="003C4A03">
      <w:pPr>
        <w:pStyle w:val="Coding-Paragraphtight"/>
        <w:rPr>
          <w:rStyle w:val="CodingLanguage"/>
        </w:rPr>
      </w:pPr>
    </w:p>
    <w:p w14:paraId="78A8CB00" w14:textId="77777777" w:rsidR="003C4A03" w:rsidRPr="003C4A03" w:rsidRDefault="003C4A03" w:rsidP="003C4A03">
      <w:pPr>
        <w:pStyle w:val="Coding-Paragraphtight"/>
        <w:rPr>
          <w:rStyle w:val="CodingLanguage"/>
        </w:rPr>
      </w:pPr>
      <w:proofErr w:type="spellStart"/>
      <w:proofErr w:type="gramStart"/>
      <w:r w:rsidRPr="003C4A03">
        <w:rPr>
          <w:rStyle w:val="CodingLanguage"/>
        </w:rPr>
        <w:t>dt</w:t>
      </w:r>
      <w:proofErr w:type="spellEnd"/>
      <w:proofErr w:type="gramEnd"/>
      <w:r w:rsidRPr="003C4A03">
        <w:rPr>
          <w:rStyle w:val="CodingLanguage"/>
        </w:rPr>
        <w:t xml:space="preserve">=`date | </w:t>
      </w:r>
      <w:proofErr w:type="spellStart"/>
      <w:r w:rsidRPr="003C4A03">
        <w:rPr>
          <w:rStyle w:val="CodingLanguage"/>
        </w:rPr>
        <w:t>sed</w:t>
      </w:r>
      <w:proofErr w:type="spellEnd"/>
      <w:r w:rsidRPr="003C4A03">
        <w:rPr>
          <w:rStyle w:val="CodingLanguage"/>
        </w:rPr>
        <w:t xml:space="preserve"> -e "s/ /_/g"`</w:t>
      </w:r>
    </w:p>
    <w:p w14:paraId="7E80C7AA" w14:textId="77777777" w:rsidR="003C4A03" w:rsidRPr="003C4A03" w:rsidRDefault="003C4A03" w:rsidP="003C4A03">
      <w:pPr>
        <w:pStyle w:val="Coding-Paragraphtight"/>
        <w:rPr>
          <w:rStyle w:val="CodingLanguage"/>
        </w:rPr>
      </w:pPr>
      <w:proofErr w:type="spellStart"/>
      <w:proofErr w:type="gramStart"/>
      <w:r w:rsidRPr="003C4A03">
        <w:rPr>
          <w:rStyle w:val="CodingLanguage"/>
        </w:rPr>
        <w:t>mkdir</w:t>
      </w:r>
      <w:proofErr w:type="spellEnd"/>
      <w:proofErr w:type="gramEnd"/>
      <w:r w:rsidRPr="003C4A03">
        <w:rPr>
          <w:rStyle w:val="CodingLanguage"/>
        </w:rPr>
        <w:t xml:space="preserve"> $REPORT_DIR/$</w:t>
      </w:r>
      <w:proofErr w:type="spellStart"/>
      <w:r w:rsidRPr="003C4A03">
        <w:rPr>
          <w:rStyle w:val="CodingLanguage"/>
        </w:rPr>
        <w:t>dt</w:t>
      </w:r>
      <w:proofErr w:type="spellEnd"/>
    </w:p>
    <w:p w14:paraId="2D78D0F3" w14:textId="77777777" w:rsidR="003C4A03" w:rsidRPr="003C4A03" w:rsidRDefault="003C4A03" w:rsidP="003C4A03">
      <w:pPr>
        <w:pStyle w:val="Coding-Paragraphtight"/>
        <w:rPr>
          <w:rStyle w:val="CodingLanguage"/>
        </w:rPr>
      </w:pPr>
      <w:proofErr w:type="gramStart"/>
      <w:r w:rsidRPr="003C4A03">
        <w:rPr>
          <w:rStyle w:val="CodingLanguage"/>
        </w:rPr>
        <w:t>if</w:t>
      </w:r>
      <w:proofErr w:type="gramEnd"/>
      <w:r w:rsidRPr="003C4A03">
        <w:rPr>
          <w:rStyle w:val="CodingLanguage"/>
        </w:rPr>
        <w:t xml:space="preserve"> [ $? -ne </w:t>
      </w:r>
      <w:proofErr w:type="gramStart"/>
      <w:r w:rsidRPr="003C4A03">
        <w:rPr>
          <w:rStyle w:val="CodingLanguage"/>
        </w:rPr>
        <w:t>0 ]</w:t>
      </w:r>
      <w:proofErr w:type="gramEnd"/>
      <w:r w:rsidRPr="003C4A03">
        <w:rPr>
          <w:rStyle w:val="CodingLanguage"/>
        </w:rPr>
        <w:t>; then</w:t>
      </w:r>
    </w:p>
    <w:p w14:paraId="0EF4CE6D"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echo</w:t>
      </w:r>
      <w:proofErr w:type="gramEnd"/>
      <w:r w:rsidRPr="003C4A03">
        <w:rPr>
          <w:rStyle w:val="CodingLanguage"/>
        </w:rPr>
        <w:t xml:space="preserve"> "</w:t>
      </w:r>
      <w:proofErr w:type="spellStart"/>
      <w:r w:rsidRPr="003C4A03">
        <w:rPr>
          <w:rStyle w:val="CodingLanguage"/>
        </w:rPr>
        <w:t>mkdir</w:t>
      </w:r>
      <w:proofErr w:type="spellEnd"/>
      <w:r w:rsidRPr="003C4A03">
        <w:rPr>
          <w:rStyle w:val="CodingLanguage"/>
        </w:rPr>
        <w:t xml:space="preserve"> $REPORT_DIR/$</w:t>
      </w:r>
      <w:proofErr w:type="spellStart"/>
      <w:r w:rsidRPr="003C4A03">
        <w:rPr>
          <w:rStyle w:val="CodingLanguage"/>
        </w:rPr>
        <w:t>dt</w:t>
      </w:r>
      <w:proofErr w:type="spellEnd"/>
      <w:r w:rsidRPr="003C4A03">
        <w:rPr>
          <w:rStyle w:val="CodingLanguage"/>
        </w:rPr>
        <w:t xml:space="preserve"> failed. Please check directory permission and run again."</w:t>
      </w:r>
    </w:p>
    <w:p w14:paraId="609FDE66" w14:textId="77777777" w:rsidR="003C4A03" w:rsidRPr="003C4A03" w:rsidRDefault="003C4A03" w:rsidP="003C4A03">
      <w:pPr>
        <w:pStyle w:val="Coding-Paragraphtight"/>
        <w:rPr>
          <w:rStyle w:val="CodingLanguage"/>
        </w:rPr>
      </w:pPr>
      <w:r w:rsidRPr="003C4A03">
        <w:rPr>
          <w:rStyle w:val="CodingLanguage"/>
        </w:rPr>
        <w:tab/>
      </w:r>
      <w:proofErr w:type="gramStart"/>
      <w:r w:rsidRPr="003C4A03">
        <w:rPr>
          <w:rStyle w:val="CodingLanguage"/>
        </w:rPr>
        <w:t>exit</w:t>
      </w:r>
      <w:proofErr w:type="gramEnd"/>
      <w:r w:rsidRPr="003C4A03">
        <w:rPr>
          <w:rStyle w:val="CodingLanguage"/>
        </w:rPr>
        <w:t xml:space="preserve"> 1</w:t>
      </w:r>
    </w:p>
    <w:p w14:paraId="7023CEBC" w14:textId="77777777" w:rsidR="003C4A03" w:rsidRPr="003C4A03" w:rsidRDefault="003C4A03" w:rsidP="003C4A03">
      <w:pPr>
        <w:pStyle w:val="Coding-Paragraphtight"/>
        <w:rPr>
          <w:rStyle w:val="CodingLanguage"/>
        </w:rPr>
      </w:pPr>
      <w:proofErr w:type="gramStart"/>
      <w:r w:rsidRPr="003C4A03">
        <w:rPr>
          <w:rStyle w:val="CodingLanguage"/>
        </w:rPr>
        <w:t>fi</w:t>
      </w:r>
      <w:proofErr w:type="gramEnd"/>
    </w:p>
    <w:p w14:paraId="28BF00C7" w14:textId="77777777" w:rsidR="003C4A03" w:rsidRPr="003C4A03" w:rsidRDefault="003C4A03" w:rsidP="003C4A03">
      <w:pPr>
        <w:pStyle w:val="Coding-Paragraphtight"/>
        <w:rPr>
          <w:rStyle w:val="CodingLanguage"/>
        </w:rPr>
      </w:pPr>
    </w:p>
    <w:p w14:paraId="428D9D26" w14:textId="77777777" w:rsidR="003C4A03" w:rsidRPr="003C4A03" w:rsidRDefault="003C4A03" w:rsidP="003C4A03">
      <w:pPr>
        <w:pStyle w:val="Coding-Paragraphtight"/>
        <w:rPr>
          <w:rStyle w:val="CodingLanguage"/>
        </w:rPr>
      </w:pPr>
      <w:proofErr w:type="spellStart"/>
      <w:r w:rsidRPr="003C4A03">
        <w:rPr>
          <w:rStyle w:val="CodingLanguage"/>
        </w:rPr>
        <w:t>sample_interval</w:t>
      </w:r>
      <w:proofErr w:type="spellEnd"/>
      <w:r w:rsidRPr="003C4A03">
        <w:rPr>
          <w:rStyle w:val="CodingLanguage"/>
        </w:rPr>
        <w:t xml:space="preserve">=1 </w:t>
      </w:r>
    </w:p>
    <w:p w14:paraId="4DD27FE3" w14:textId="77777777" w:rsidR="003C4A03" w:rsidRPr="003C4A03" w:rsidRDefault="003C4A03" w:rsidP="003C4A03">
      <w:pPr>
        <w:pStyle w:val="Coding-Paragraphtight"/>
        <w:rPr>
          <w:rStyle w:val="CodingLanguage"/>
        </w:rPr>
      </w:pPr>
      <w:proofErr w:type="spellStart"/>
      <w:r w:rsidRPr="003C4A03">
        <w:rPr>
          <w:rStyle w:val="CodingLanguage"/>
        </w:rPr>
        <w:t>number_of_samples</w:t>
      </w:r>
      <w:proofErr w:type="spellEnd"/>
      <w:r w:rsidRPr="003C4A03">
        <w:rPr>
          <w:rStyle w:val="CodingLanguage"/>
        </w:rPr>
        <w:t>=10</w:t>
      </w:r>
    </w:p>
    <w:p w14:paraId="1F811370" w14:textId="77777777" w:rsidR="003C4A03" w:rsidRPr="003C4A03" w:rsidRDefault="003C4A03" w:rsidP="003C4A03">
      <w:pPr>
        <w:pStyle w:val="Coding-Paragraphtight"/>
        <w:rPr>
          <w:rStyle w:val="CodingLanguage"/>
        </w:rPr>
      </w:pPr>
    </w:p>
    <w:p w14:paraId="35D37FB6" w14:textId="77777777" w:rsidR="003C4A03" w:rsidRPr="003C4A03" w:rsidRDefault="003C4A03" w:rsidP="003C4A03">
      <w:pPr>
        <w:pStyle w:val="Coding-Paragraphtight"/>
        <w:rPr>
          <w:rStyle w:val="CodingLanguage"/>
        </w:rPr>
      </w:pPr>
      <w:proofErr w:type="gramStart"/>
      <w:r w:rsidRPr="003C4A03">
        <w:rPr>
          <w:rStyle w:val="CodingLanguage"/>
        </w:rPr>
        <w:t>export</w:t>
      </w:r>
      <w:proofErr w:type="gramEnd"/>
      <w:r w:rsidRPr="003C4A03">
        <w:rPr>
          <w:rStyle w:val="CodingLanguage"/>
        </w:rPr>
        <w:t xml:space="preserve"> LC_TIME="POSIX"</w:t>
      </w:r>
    </w:p>
    <w:p w14:paraId="0DD742A9"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"Storing SAR reports under $REPORT_DIR/$</w:t>
      </w:r>
      <w:proofErr w:type="spellStart"/>
      <w:r w:rsidRPr="003C4A03">
        <w:rPr>
          <w:rStyle w:val="CodingLanguage"/>
        </w:rPr>
        <w:t>dt</w:t>
      </w:r>
      <w:proofErr w:type="spellEnd"/>
      <w:r w:rsidRPr="003C4A03">
        <w:rPr>
          <w:rStyle w:val="CodingLanguage"/>
        </w:rPr>
        <w:t>"</w:t>
      </w:r>
    </w:p>
    <w:p w14:paraId="16250332"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"Collecting $</w:t>
      </w:r>
      <w:proofErr w:type="spellStart"/>
      <w:r w:rsidRPr="003C4A03">
        <w:rPr>
          <w:rStyle w:val="CodingLanguage"/>
        </w:rPr>
        <w:t>number_of_samples</w:t>
      </w:r>
      <w:proofErr w:type="spellEnd"/>
      <w:r w:rsidRPr="003C4A03">
        <w:rPr>
          <w:rStyle w:val="CodingLanguage"/>
        </w:rPr>
        <w:t xml:space="preserve"> samples at every $</w:t>
      </w:r>
      <w:proofErr w:type="spellStart"/>
      <w:r w:rsidRPr="003C4A03">
        <w:rPr>
          <w:rStyle w:val="CodingLanguage"/>
        </w:rPr>
        <w:t>sample_interval</w:t>
      </w:r>
      <w:proofErr w:type="spellEnd"/>
      <w:r w:rsidRPr="003C4A03">
        <w:rPr>
          <w:rStyle w:val="CodingLanguage"/>
        </w:rPr>
        <w:t xml:space="preserve"> second(s) interval.."</w:t>
      </w:r>
    </w:p>
    <w:p w14:paraId="24F858AD" w14:textId="77777777" w:rsidR="003C4A03" w:rsidRPr="003C4A03" w:rsidRDefault="003C4A03" w:rsidP="003C4A03">
      <w:pPr>
        <w:pStyle w:val="Coding-Paragraphtight"/>
        <w:rPr>
          <w:rStyle w:val="CodingLanguage"/>
        </w:rPr>
      </w:pPr>
    </w:p>
    <w:p w14:paraId="666EB192" w14:textId="77777777" w:rsidR="003C4A03" w:rsidRPr="003C4A03" w:rsidRDefault="003C4A03" w:rsidP="003C4A03">
      <w:pPr>
        <w:pStyle w:val="Coding-Paragraphtight"/>
        <w:rPr>
          <w:rStyle w:val="CodingLanguage"/>
        </w:rPr>
      </w:pPr>
      <w:r w:rsidRPr="003C4A03">
        <w:rPr>
          <w:rStyle w:val="CodingLanguage"/>
        </w:rPr>
        <w:t># CPU</w:t>
      </w:r>
    </w:p>
    <w:p w14:paraId="3F9F2E3E" w14:textId="77777777" w:rsidR="003C4A03" w:rsidRPr="003C4A03" w:rsidRDefault="003C4A03" w:rsidP="003C4A03">
      <w:pPr>
        <w:pStyle w:val="Coding-Paragraphtight"/>
        <w:rPr>
          <w:rStyle w:val="CodingLanguage"/>
        </w:rPr>
      </w:pPr>
      <w:proofErr w:type="gramStart"/>
      <w:r w:rsidRPr="003C4A03">
        <w:rPr>
          <w:rStyle w:val="CodingLanguage"/>
        </w:rPr>
        <w:t>sar</w:t>
      </w:r>
      <w:proofErr w:type="gramEnd"/>
      <w:r w:rsidRPr="003C4A03">
        <w:rPr>
          <w:rStyle w:val="CodingLanguage"/>
        </w:rPr>
        <w:t xml:space="preserve"> -u $</w:t>
      </w:r>
      <w:proofErr w:type="spellStart"/>
      <w:r w:rsidRPr="003C4A03">
        <w:rPr>
          <w:rStyle w:val="CodingLanguage"/>
        </w:rPr>
        <w:t>sample_interval</w:t>
      </w:r>
      <w:proofErr w:type="spellEnd"/>
      <w:r w:rsidRPr="003C4A03">
        <w:rPr>
          <w:rStyle w:val="CodingLanguage"/>
        </w:rPr>
        <w:t xml:space="preserve"> $</w:t>
      </w:r>
      <w:proofErr w:type="spellStart"/>
      <w:r w:rsidRPr="003C4A03">
        <w:rPr>
          <w:rStyle w:val="CodingLanguage"/>
        </w:rPr>
        <w:t>number_of_samples</w:t>
      </w:r>
      <w:proofErr w:type="spellEnd"/>
      <w:r w:rsidRPr="003C4A03">
        <w:rPr>
          <w:rStyle w:val="CodingLanguage"/>
        </w:rPr>
        <w:t xml:space="preserve"> | grep -v -E "</w:t>
      </w:r>
      <w:proofErr w:type="spellStart"/>
      <w:r w:rsidRPr="003C4A03">
        <w:rPr>
          <w:rStyle w:val="CodingLanguage"/>
        </w:rPr>
        <w:t>CPU|Average</w:t>
      </w:r>
      <w:proofErr w:type="spellEnd"/>
      <w:r w:rsidRPr="003C4A03">
        <w:rPr>
          <w:rStyle w:val="CodingLanguage"/>
        </w:rPr>
        <w:t>|^$" &gt; $REPORT_DIR/$</w:t>
      </w:r>
      <w:proofErr w:type="spellStart"/>
      <w:r w:rsidRPr="003C4A03">
        <w:rPr>
          <w:rStyle w:val="CodingLanguage"/>
        </w:rPr>
        <w:t>dt</w:t>
      </w:r>
      <w:proofErr w:type="spellEnd"/>
      <w:r w:rsidRPr="003C4A03">
        <w:rPr>
          <w:rStyle w:val="CodingLanguage"/>
        </w:rPr>
        <w:t>/cpu.dat &amp;</w:t>
      </w:r>
    </w:p>
    <w:p w14:paraId="58BDD232" w14:textId="77777777" w:rsidR="003C4A03" w:rsidRPr="003C4A03" w:rsidRDefault="003C4A03" w:rsidP="003C4A03">
      <w:pPr>
        <w:pStyle w:val="Coding-Paragraphtight"/>
        <w:rPr>
          <w:rStyle w:val="CodingLanguage"/>
        </w:rPr>
      </w:pPr>
      <w:r w:rsidRPr="003C4A03">
        <w:rPr>
          <w:rStyle w:val="CodingLanguage"/>
        </w:rPr>
        <w:t># CPU DETAILED CSV FORMAT</w:t>
      </w:r>
    </w:p>
    <w:p w14:paraId="0535A18F" w14:textId="77777777" w:rsidR="003C4A03" w:rsidRPr="003C4A03" w:rsidRDefault="003C4A03" w:rsidP="003C4A03">
      <w:pPr>
        <w:pStyle w:val="Coding-Paragraphtight"/>
        <w:rPr>
          <w:rStyle w:val="CodingLanguage"/>
        </w:rPr>
      </w:pPr>
      <w:r w:rsidRPr="003C4A03">
        <w:rPr>
          <w:rStyle w:val="CodingLanguage"/>
        </w:rPr>
        <w:t>sar -P ALL $</w:t>
      </w:r>
      <w:proofErr w:type="spellStart"/>
      <w:r w:rsidRPr="003C4A03">
        <w:rPr>
          <w:rStyle w:val="CodingLanguage"/>
        </w:rPr>
        <w:t>sample_interval</w:t>
      </w:r>
      <w:proofErr w:type="spellEnd"/>
      <w:r w:rsidRPr="003C4A03">
        <w:rPr>
          <w:rStyle w:val="CodingLanguage"/>
        </w:rPr>
        <w:t xml:space="preserve"> $</w:t>
      </w:r>
      <w:proofErr w:type="spellStart"/>
      <w:r w:rsidRPr="003C4A03">
        <w:rPr>
          <w:rStyle w:val="CodingLanguage"/>
        </w:rPr>
        <w:t>number_of_samples</w:t>
      </w:r>
      <w:proofErr w:type="spellEnd"/>
      <w:r w:rsidRPr="003C4A03">
        <w:rPr>
          <w:rStyle w:val="CodingLanguage"/>
        </w:rPr>
        <w:t xml:space="preserve"> | grep -v -E "</w:t>
      </w:r>
      <w:proofErr w:type="spellStart"/>
      <w:r w:rsidRPr="003C4A03">
        <w:rPr>
          <w:rStyle w:val="CodingLanguage"/>
        </w:rPr>
        <w:t>Linux|Average</w:t>
      </w:r>
      <w:proofErr w:type="spellEnd"/>
      <w:r w:rsidRPr="003C4A03">
        <w:rPr>
          <w:rStyle w:val="CodingLanguage"/>
        </w:rPr>
        <w:t xml:space="preserve">"| </w:t>
      </w:r>
      <w:proofErr w:type="spellStart"/>
      <w:r w:rsidRPr="003C4A03">
        <w:rPr>
          <w:rStyle w:val="CodingLanguage"/>
        </w:rPr>
        <w:t>awk</w:t>
      </w:r>
      <w:proofErr w:type="spellEnd"/>
      <w:r w:rsidRPr="003C4A03">
        <w:rPr>
          <w:rStyle w:val="CodingLanguage"/>
        </w:rPr>
        <w:t xml:space="preserve"> '{if ($0 ~ /[0-9]/) { print $1","$2","$3","$4","$5","$6","$7","$8","$9; }  }' &gt;$REPORT_DIR/$</w:t>
      </w:r>
      <w:proofErr w:type="spellStart"/>
      <w:r w:rsidRPr="003C4A03">
        <w:rPr>
          <w:rStyle w:val="CodingLanguage"/>
        </w:rPr>
        <w:t>dt</w:t>
      </w:r>
      <w:proofErr w:type="spellEnd"/>
      <w:r w:rsidRPr="003C4A03">
        <w:rPr>
          <w:rStyle w:val="CodingLanguage"/>
        </w:rPr>
        <w:t>/CPU.csv &amp;</w:t>
      </w:r>
    </w:p>
    <w:p w14:paraId="758392CF" w14:textId="77777777" w:rsidR="003C4A03" w:rsidRPr="003C4A03" w:rsidRDefault="003C4A03" w:rsidP="003C4A03">
      <w:pPr>
        <w:pStyle w:val="Coding-Paragraphtight"/>
        <w:rPr>
          <w:rStyle w:val="CodingLanguage"/>
        </w:rPr>
      </w:pPr>
    </w:p>
    <w:p w14:paraId="53A40150" w14:textId="77777777" w:rsidR="003C4A03" w:rsidRPr="003C4A03" w:rsidRDefault="003C4A03" w:rsidP="003C4A03">
      <w:pPr>
        <w:pStyle w:val="Coding-Paragraphtight"/>
        <w:rPr>
          <w:rStyle w:val="CodingLanguage"/>
        </w:rPr>
      </w:pPr>
      <w:r w:rsidRPr="003C4A03">
        <w:rPr>
          <w:rStyle w:val="CodingLanguage"/>
        </w:rPr>
        <w:t xml:space="preserve"># RAM </w:t>
      </w:r>
    </w:p>
    <w:p w14:paraId="55D34C7A" w14:textId="77777777" w:rsidR="003C4A03" w:rsidRPr="003C4A03" w:rsidRDefault="003C4A03" w:rsidP="003C4A03">
      <w:pPr>
        <w:pStyle w:val="Coding-Paragraphtight"/>
        <w:rPr>
          <w:rStyle w:val="CodingLanguage"/>
        </w:rPr>
      </w:pPr>
      <w:proofErr w:type="gramStart"/>
      <w:r w:rsidRPr="003C4A03">
        <w:rPr>
          <w:rStyle w:val="CodingLanguage"/>
        </w:rPr>
        <w:t>sar</w:t>
      </w:r>
      <w:proofErr w:type="gramEnd"/>
      <w:r w:rsidRPr="003C4A03">
        <w:rPr>
          <w:rStyle w:val="CodingLanguage"/>
        </w:rPr>
        <w:t xml:space="preserve"> -r $</w:t>
      </w:r>
      <w:proofErr w:type="spellStart"/>
      <w:r w:rsidRPr="003C4A03">
        <w:rPr>
          <w:rStyle w:val="CodingLanguage"/>
        </w:rPr>
        <w:t>sample_interval</w:t>
      </w:r>
      <w:proofErr w:type="spellEnd"/>
      <w:r w:rsidRPr="003C4A03">
        <w:rPr>
          <w:rStyle w:val="CodingLanguage"/>
        </w:rPr>
        <w:t xml:space="preserve"> $</w:t>
      </w:r>
      <w:proofErr w:type="spellStart"/>
      <w:r w:rsidRPr="003C4A03">
        <w:rPr>
          <w:rStyle w:val="CodingLanguage"/>
        </w:rPr>
        <w:t>number_of_samples</w:t>
      </w:r>
      <w:proofErr w:type="spellEnd"/>
      <w:r w:rsidRPr="003C4A03">
        <w:rPr>
          <w:rStyle w:val="CodingLanguage"/>
        </w:rPr>
        <w:t xml:space="preserve"> | grep -v -E "[a-</w:t>
      </w:r>
      <w:proofErr w:type="spellStart"/>
      <w:r w:rsidRPr="003C4A03">
        <w:rPr>
          <w:rStyle w:val="CodingLanguage"/>
        </w:rPr>
        <w:t>zA</w:t>
      </w:r>
      <w:proofErr w:type="spellEnd"/>
      <w:r w:rsidRPr="003C4A03">
        <w:rPr>
          <w:rStyle w:val="CodingLanguage"/>
        </w:rPr>
        <w:t>-Z]|^$" &gt; $REPORT_DIR/$</w:t>
      </w:r>
      <w:proofErr w:type="spellStart"/>
      <w:r w:rsidRPr="003C4A03">
        <w:rPr>
          <w:rStyle w:val="CodingLanguage"/>
        </w:rPr>
        <w:t>dt</w:t>
      </w:r>
      <w:proofErr w:type="spellEnd"/>
      <w:r w:rsidRPr="003C4A03">
        <w:rPr>
          <w:rStyle w:val="CodingLanguage"/>
        </w:rPr>
        <w:t>/ram.dat &amp;</w:t>
      </w:r>
    </w:p>
    <w:p w14:paraId="2629CC2C" w14:textId="77777777" w:rsidR="003C4A03" w:rsidRPr="003C4A03" w:rsidRDefault="003C4A03" w:rsidP="003C4A03">
      <w:pPr>
        <w:pStyle w:val="Coding-Paragraphtight"/>
        <w:rPr>
          <w:rStyle w:val="CodingLanguage"/>
        </w:rPr>
      </w:pPr>
      <w:r w:rsidRPr="003C4A03">
        <w:rPr>
          <w:rStyle w:val="CodingLanguage"/>
        </w:rPr>
        <w:t>#RAM DETAILED CSV FORMAT</w:t>
      </w:r>
    </w:p>
    <w:p w14:paraId="2C8A8462" w14:textId="77777777" w:rsidR="003C4A03" w:rsidRPr="003C4A03" w:rsidRDefault="003C4A03" w:rsidP="003C4A03">
      <w:pPr>
        <w:pStyle w:val="Coding-Paragraphtight"/>
        <w:rPr>
          <w:rStyle w:val="CodingLanguage"/>
        </w:rPr>
      </w:pPr>
      <w:r w:rsidRPr="003C4A03">
        <w:rPr>
          <w:rStyle w:val="CodingLanguage"/>
        </w:rPr>
        <w:t>sar -r $</w:t>
      </w:r>
      <w:proofErr w:type="spellStart"/>
      <w:r w:rsidRPr="003C4A03">
        <w:rPr>
          <w:rStyle w:val="CodingLanguage"/>
        </w:rPr>
        <w:t>sample_interval</w:t>
      </w:r>
      <w:proofErr w:type="spellEnd"/>
      <w:r w:rsidRPr="003C4A03">
        <w:rPr>
          <w:rStyle w:val="CodingLanguage"/>
        </w:rPr>
        <w:t xml:space="preserve"> $</w:t>
      </w:r>
      <w:proofErr w:type="spellStart"/>
      <w:r w:rsidRPr="003C4A03">
        <w:rPr>
          <w:rStyle w:val="CodingLanguage"/>
        </w:rPr>
        <w:t>number_of_samples</w:t>
      </w:r>
      <w:proofErr w:type="spellEnd"/>
      <w:r w:rsidRPr="003C4A03">
        <w:rPr>
          <w:rStyle w:val="CodingLanguage"/>
        </w:rPr>
        <w:t xml:space="preserve"> | grep -v -E "</w:t>
      </w:r>
      <w:proofErr w:type="spellStart"/>
      <w:r w:rsidRPr="003C4A03">
        <w:rPr>
          <w:rStyle w:val="CodingLanguage"/>
        </w:rPr>
        <w:t>Linux|Average</w:t>
      </w:r>
      <w:proofErr w:type="spellEnd"/>
      <w:r w:rsidRPr="003C4A03">
        <w:rPr>
          <w:rStyle w:val="CodingLanguage"/>
        </w:rPr>
        <w:t xml:space="preserve">" | </w:t>
      </w:r>
      <w:proofErr w:type="spellStart"/>
      <w:r w:rsidRPr="003C4A03">
        <w:rPr>
          <w:rStyle w:val="CodingLanguage"/>
        </w:rPr>
        <w:t>awk</w:t>
      </w:r>
      <w:proofErr w:type="spellEnd"/>
      <w:r w:rsidRPr="003C4A03">
        <w:rPr>
          <w:rStyle w:val="CodingLanguage"/>
        </w:rPr>
        <w:t xml:space="preserve"> '{if ($0 ~ /[0-9]/) { print $1","$2","$3","$4","$5","$6","$7","$8","$9","$10","$11","$12; }}'  &gt;$REPORT_DIR/$</w:t>
      </w:r>
      <w:proofErr w:type="spellStart"/>
      <w:r w:rsidRPr="003C4A03">
        <w:rPr>
          <w:rStyle w:val="CodingLanguage"/>
        </w:rPr>
        <w:t>dt</w:t>
      </w:r>
      <w:proofErr w:type="spellEnd"/>
      <w:r w:rsidRPr="003C4A03">
        <w:rPr>
          <w:rStyle w:val="CodingLanguage"/>
        </w:rPr>
        <w:t>/RAM.csv &amp;</w:t>
      </w:r>
    </w:p>
    <w:p w14:paraId="5905799E" w14:textId="77777777" w:rsidR="003C4A03" w:rsidRPr="003C4A03" w:rsidRDefault="003C4A03" w:rsidP="003C4A03">
      <w:pPr>
        <w:pStyle w:val="Coding-Paragraphtight"/>
        <w:rPr>
          <w:rStyle w:val="CodingLanguage"/>
        </w:rPr>
      </w:pPr>
    </w:p>
    <w:p w14:paraId="42179052" w14:textId="77777777" w:rsidR="003C4A03" w:rsidRPr="003C4A03" w:rsidRDefault="003C4A03" w:rsidP="003C4A03">
      <w:pPr>
        <w:pStyle w:val="Coding-Paragraphtight"/>
        <w:rPr>
          <w:rStyle w:val="CodingLanguage"/>
        </w:rPr>
      </w:pPr>
      <w:r w:rsidRPr="003C4A03">
        <w:rPr>
          <w:rStyle w:val="CodingLanguage"/>
        </w:rPr>
        <w:t># Swap</w:t>
      </w:r>
    </w:p>
    <w:p w14:paraId="1D085F2D" w14:textId="77777777" w:rsidR="003C4A03" w:rsidRPr="003C4A03" w:rsidRDefault="003C4A03" w:rsidP="003C4A03">
      <w:pPr>
        <w:pStyle w:val="Coding-Paragraphtight"/>
        <w:rPr>
          <w:rStyle w:val="CodingLanguage"/>
        </w:rPr>
      </w:pPr>
      <w:proofErr w:type="gramStart"/>
      <w:r w:rsidRPr="003C4A03">
        <w:rPr>
          <w:rStyle w:val="CodingLanguage"/>
        </w:rPr>
        <w:t>sar</w:t>
      </w:r>
      <w:proofErr w:type="gramEnd"/>
      <w:r w:rsidRPr="003C4A03">
        <w:rPr>
          <w:rStyle w:val="CodingLanguage"/>
        </w:rPr>
        <w:t xml:space="preserve"> -S $</w:t>
      </w:r>
      <w:proofErr w:type="spellStart"/>
      <w:r w:rsidRPr="003C4A03">
        <w:rPr>
          <w:rStyle w:val="CodingLanguage"/>
        </w:rPr>
        <w:t>sample_interval</w:t>
      </w:r>
      <w:proofErr w:type="spellEnd"/>
      <w:r w:rsidRPr="003C4A03">
        <w:rPr>
          <w:rStyle w:val="CodingLanguage"/>
        </w:rPr>
        <w:t xml:space="preserve"> $</w:t>
      </w:r>
      <w:proofErr w:type="spellStart"/>
      <w:r w:rsidRPr="003C4A03">
        <w:rPr>
          <w:rStyle w:val="CodingLanguage"/>
        </w:rPr>
        <w:t>number_of_samples</w:t>
      </w:r>
      <w:proofErr w:type="spellEnd"/>
      <w:r w:rsidRPr="003C4A03">
        <w:rPr>
          <w:rStyle w:val="CodingLanguage"/>
        </w:rPr>
        <w:t xml:space="preserve"> | grep -v -E "[a-</w:t>
      </w:r>
      <w:proofErr w:type="spellStart"/>
      <w:r w:rsidRPr="003C4A03">
        <w:rPr>
          <w:rStyle w:val="CodingLanguage"/>
        </w:rPr>
        <w:t>zA</w:t>
      </w:r>
      <w:proofErr w:type="spellEnd"/>
      <w:r w:rsidRPr="003C4A03">
        <w:rPr>
          <w:rStyle w:val="CodingLanguage"/>
        </w:rPr>
        <w:t>-Z]|^$" &gt; $REPORT_DIR/$</w:t>
      </w:r>
      <w:proofErr w:type="spellStart"/>
      <w:r w:rsidRPr="003C4A03">
        <w:rPr>
          <w:rStyle w:val="CodingLanguage"/>
        </w:rPr>
        <w:t>dt</w:t>
      </w:r>
      <w:proofErr w:type="spellEnd"/>
      <w:r w:rsidRPr="003C4A03">
        <w:rPr>
          <w:rStyle w:val="CodingLanguage"/>
        </w:rPr>
        <w:t>/swap.dat &amp;</w:t>
      </w:r>
    </w:p>
    <w:p w14:paraId="6537FC77" w14:textId="77777777" w:rsidR="003C4A03" w:rsidRPr="003C4A03" w:rsidRDefault="003C4A03" w:rsidP="003C4A03">
      <w:pPr>
        <w:pStyle w:val="Coding-Paragraphtight"/>
        <w:rPr>
          <w:rStyle w:val="CodingLanguage"/>
        </w:rPr>
      </w:pPr>
      <w:r w:rsidRPr="003C4A03">
        <w:rPr>
          <w:rStyle w:val="CodingLanguage"/>
        </w:rPr>
        <w:t># Swap DETAILED CSV FORMAT</w:t>
      </w:r>
    </w:p>
    <w:p w14:paraId="2FDD4722" w14:textId="77777777" w:rsidR="003C4A03" w:rsidRPr="003C4A03" w:rsidRDefault="003C4A03" w:rsidP="003C4A03">
      <w:pPr>
        <w:pStyle w:val="Coding-Paragraphtight"/>
        <w:rPr>
          <w:rStyle w:val="CodingLanguage"/>
        </w:rPr>
      </w:pPr>
      <w:r w:rsidRPr="003C4A03">
        <w:rPr>
          <w:rStyle w:val="CodingLanguage"/>
        </w:rPr>
        <w:t>sar -S $</w:t>
      </w:r>
      <w:proofErr w:type="spellStart"/>
      <w:r w:rsidRPr="003C4A03">
        <w:rPr>
          <w:rStyle w:val="CodingLanguage"/>
        </w:rPr>
        <w:t>sample_interval</w:t>
      </w:r>
      <w:proofErr w:type="spellEnd"/>
      <w:r w:rsidRPr="003C4A03">
        <w:rPr>
          <w:rStyle w:val="CodingLanguage"/>
        </w:rPr>
        <w:t xml:space="preserve"> $</w:t>
      </w:r>
      <w:proofErr w:type="spellStart"/>
      <w:r w:rsidRPr="003C4A03">
        <w:rPr>
          <w:rStyle w:val="CodingLanguage"/>
        </w:rPr>
        <w:t>number_of_samples</w:t>
      </w:r>
      <w:proofErr w:type="spellEnd"/>
      <w:r w:rsidRPr="003C4A03">
        <w:rPr>
          <w:rStyle w:val="CodingLanguage"/>
        </w:rPr>
        <w:t xml:space="preserve"> | grep -v -E "</w:t>
      </w:r>
      <w:proofErr w:type="spellStart"/>
      <w:r w:rsidRPr="003C4A03">
        <w:rPr>
          <w:rStyle w:val="CodingLanguage"/>
        </w:rPr>
        <w:t>Linux|Average</w:t>
      </w:r>
      <w:proofErr w:type="spellEnd"/>
      <w:r w:rsidRPr="003C4A03">
        <w:rPr>
          <w:rStyle w:val="CodingLanguage"/>
        </w:rPr>
        <w:t xml:space="preserve">"| </w:t>
      </w:r>
      <w:proofErr w:type="spellStart"/>
      <w:r w:rsidRPr="003C4A03">
        <w:rPr>
          <w:rStyle w:val="CodingLanguage"/>
        </w:rPr>
        <w:t>awk</w:t>
      </w:r>
      <w:proofErr w:type="spellEnd"/>
      <w:r w:rsidRPr="003C4A03">
        <w:rPr>
          <w:rStyle w:val="CodingLanguage"/>
        </w:rPr>
        <w:t xml:space="preserve"> '{if ($0 ~ /[0-9]/) { print $1","$2","$3","$4","$5","$6","$7; }  }' &gt; $REPORT_DIR/$</w:t>
      </w:r>
      <w:proofErr w:type="spellStart"/>
      <w:r w:rsidRPr="003C4A03">
        <w:rPr>
          <w:rStyle w:val="CodingLanguage"/>
        </w:rPr>
        <w:t>dt</w:t>
      </w:r>
      <w:proofErr w:type="spellEnd"/>
      <w:r w:rsidRPr="003C4A03">
        <w:rPr>
          <w:rStyle w:val="CodingLanguage"/>
        </w:rPr>
        <w:t>/swap.csv &amp;</w:t>
      </w:r>
    </w:p>
    <w:p w14:paraId="56FEBE63" w14:textId="77777777" w:rsidR="003C4A03" w:rsidRPr="003C4A03" w:rsidRDefault="003C4A03" w:rsidP="003C4A03">
      <w:pPr>
        <w:pStyle w:val="Coding-Paragraphtight"/>
        <w:rPr>
          <w:rStyle w:val="CodingLanguage"/>
        </w:rPr>
      </w:pPr>
    </w:p>
    <w:p w14:paraId="05DAD068" w14:textId="77777777" w:rsidR="003C4A03" w:rsidRPr="003C4A03" w:rsidRDefault="003C4A03" w:rsidP="003C4A03">
      <w:pPr>
        <w:pStyle w:val="Coding-Paragraphtight"/>
        <w:rPr>
          <w:rStyle w:val="CodingLanguage"/>
        </w:rPr>
      </w:pPr>
      <w:r w:rsidRPr="003C4A03">
        <w:rPr>
          <w:rStyle w:val="CodingLanguage"/>
        </w:rPr>
        <w:t># Load average and tasks</w:t>
      </w:r>
    </w:p>
    <w:p w14:paraId="3679E399" w14:textId="77777777" w:rsidR="003C4A03" w:rsidRPr="003C4A03" w:rsidRDefault="003C4A03" w:rsidP="003C4A03">
      <w:pPr>
        <w:pStyle w:val="Coding-Paragraphtight"/>
        <w:rPr>
          <w:rStyle w:val="CodingLanguage"/>
        </w:rPr>
      </w:pPr>
      <w:proofErr w:type="gramStart"/>
      <w:r w:rsidRPr="003C4A03">
        <w:rPr>
          <w:rStyle w:val="CodingLanguage"/>
        </w:rPr>
        <w:t>sar</w:t>
      </w:r>
      <w:proofErr w:type="gramEnd"/>
      <w:r w:rsidRPr="003C4A03">
        <w:rPr>
          <w:rStyle w:val="CodingLanguage"/>
        </w:rPr>
        <w:t xml:space="preserve"> -q $</w:t>
      </w:r>
      <w:proofErr w:type="spellStart"/>
      <w:r w:rsidRPr="003C4A03">
        <w:rPr>
          <w:rStyle w:val="CodingLanguage"/>
        </w:rPr>
        <w:t>sample_interval</w:t>
      </w:r>
      <w:proofErr w:type="spellEnd"/>
      <w:r w:rsidRPr="003C4A03">
        <w:rPr>
          <w:rStyle w:val="CodingLanguage"/>
        </w:rPr>
        <w:t xml:space="preserve"> $</w:t>
      </w:r>
      <w:proofErr w:type="spellStart"/>
      <w:r w:rsidRPr="003C4A03">
        <w:rPr>
          <w:rStyle w:val="CodingLanguage"/>
        </w:rPr>
        <w:t>number_of_samples</w:t>
      </w:r>
      <w:proofErr w:type="spellEnd"/>
      <w:r w:rsidRPr="003C4A03">
        <w:rPr>
          <w:rStyle w:val="CodingLanguage"/>
        </w:rPr>
        <w:t xml:space="preserve"> | grep -v -E "[a-</w:t>
      </w:r>
      <w:proofErr w:type="spellStart"/>
      <w:r w:rsidRPr="003C4A03">
        <w:rPr>
          <w:rStyle w:val="CodingLanguage"/>
        </w:rPr>
        <w:t>zA</w:t>
      </w:r>
      <w:proofErr w:type="spellEnd"/>
      <w:r w:rsidRPr="003C4A03">
        <w:rPr>
          <w:rStyle w:val="CodingLanguage"/>
        </w:rPr>
        <w:t>-Z]|^$" &gt; $REPORT_DIR/$</w:t>
      </w:r>
      <w:proofErr w:type="spellStart"/>
      <w:r w:rsidRPr="003C4A03">
        <w:rPr>
          <w:rStyle w:val="CodingLanguage"/>
        </w:rPr>
        <w:t>dt</w:t>
      </w:r>
      <w:proofErr w:type="spellEnd"/>
      <w:r w:rsidRPr="003C4A03">
        <w:rPr>
          <w:rStyle w:val="CodingLanguage"/>
        </w:rPr>
        <w:t>/loadaverage.dat &amp;</w:t>
      </w:r>
    </w:p>
    <w:p w14:paraId="7D1D38CC" w14:textId="77777777" w:rsidR="003C4A03" w:rsidRPr="003C4A03" w:rsidRDefault="003C4A03" w:rsidP="003C4A03">
      <w:pPr>
        <w:pStyle w:val="Coding-Paragraphtight"/>
        <w:rPr>
          <w:rStyle w:val="CodingLanguage"/>
        </w:rPr>
      </w:pPr>
      <w:r w:rsidRPr="003C4A03">
        <w:rPr>
          <w:rStyle w:val="CodingLanguage"/>
        </w:rPr>
        <w:t># Load average and tasks DETAILED CSV FORMAT</w:t>
      </w:r>
    </w:p>
    <w:p w14:paraId="6518F09B" w14:textId="77777777" w:rsidR="003C4A03" w:rsidRPr="003C4A03" w:rsidRDefault="003C4A03" w:rsidP="003C4A03">
      <w:pPr>
        <w:pStyle w:val="Coding-Paragraphtight"/>
        <w:rPr>
          <w:rStyle w:val="CodingLanguage"/>
        </w:rPr>
      </w:pPr>
      <w:r w:rsidRPr="003C4A03">
        <w:rPr>
          <w:rStyle w:val="CodingLanguage"/>
        </w:rPr>
        <w:t>sar -q $</w:t>
      </w:r>
      <w:proofErr w:type="spellStart"/>
      <w:r w:rsidRPr="003C4A03">
        <w:rPr>
          <w:rStyle w:val="CodingLanguage"/>
        </w:rPr>
        <w:t>sample_interval</w:t>
      </w:r>
      <w:proofErr w:type="spellEnd"/>
      <w:r w:rsidRPr="003C4A03">
        <w:rPr>
          <w:rStyle w:val="CodingLanguage"/>
        </w:rPr>
        <w:t xml:space="preserve"> $</w:t>
      </w:r>
      <w:proofErr w:type="spellStart"/>
      <w:r w:rsidRPr="003C4A03">
        <w:rPr>
          <w:rStyle w:val="CodingLanguage"/>
        </w:rPr>
        <w:t>number_of_samples</w:t>
      </w:r>
      <w:proofErr w:type="spellEnd"/>
      <w:r w:rsidRPr="003C4A03">
        <w:rPr>
          <w:rStyle w:val="CodingLanguage"/>
        </w:rPr>
        <w:t xml:space="preserve"> | grep -v -E "</w:t>
      </w:r>
      <w:proofErr w:type="spellStart"/>
      <w:r w:rsidRPr="003C4A03">
        <w:rPr>
          <w:rStyle w:val="CodingLanguage"/>
        </w:rPr>
        <w:t>Linux|Average</w:t>
      </w:r>
      <w:proofErr w:type="spellEnd"/>
      <w:r w:rsidRPr="003C4A03">
        <w:rPr>
          <w:rStyle w:val="CodingLanguage"/>
        </w:rPr>
        <w:t xml:space="preserve">"| </w:t>
      </w:r>
      <w:proofErr w:type="spellStart"/>
      <w:r w:rsidRPr="003C4A03">
        <w:rPr>
          <w:rStyle w:val="CodingLanguage"/>
        </w:rPr>
        <w:t>awk</w:t>
      </w:r>
      <w:proofErr w:type="spellEnd"/>
      <w:r w:rsidRPr="003C4A03">
        <w:rPr>
          <w:rStyle w:val="CodingLanguage"/>
        </w:rPr>
        <w:t xml:space="preserve"> '{if ($0 ~ /[0-9]/) { print $1","$2","$3","$4","$5","$6","$7","$8; }  }' &gt; $REPORT_DIR/$</w:t>
      </w:r>
      <w:proofErr w:type="spellStart"/>
      <w:r w:rsidRPr="003C4A03">
        <w:rPr>
          <w:rStyle w:val="CodingLanguage"/>
        </w:rPr>
        <w:t>dt</w:t>
      </w:r>
      <w:proofErr w:type="spellEnd"/>
      <w:r w:rsidRPr="003C4A03">
        <w:rPr>
          <w:rStyle w:val="CodingLanguage"/>
        </w:rPr>
        <w:t>/loadaverage.csv &amp;</w:t>
      </w:r>
    </w:p>
    <w:p w14:paraId="08D345F3" w14:textId="77777777" w:rsidR="003C4A03" w:rsidRPr="003C4A03" w:rsidRDefault="003C4A03" w:rsidP="003C4A03">
      <w:pPr>
        <w:pStyle w:val="Coding-Paragraphtight"/>
        <w:rPr>
          <w:rStyle w:val="CodingLanguage"/>
        </w:rPr>
      </w:pPr>
    </w:p>
    <w:p w14:paraId="2C2F3460" w14:textId="77777777" w:rsidR="003C4A03" w:rsidRPr="003C4A03" w:rsidRDefault="003C4A03" w:rsidP="003C4A03">
      <w:pPr>
        <w:pStyle w:val="Coding-Paragraphtight"/>
        <w:rPr>
          <w:rStyle w:val="CodingLanguage"/>
        </w:rPr>
      </w:pPr>
      <w:r w:rsidRPr="003C4A03">
        <w:rPr>
          <w:rStyle w:val="CodingLanguage"/>
        </w:rPr>
        <w:t># IO transfer</w:t>
      </w:r>
    </w:p>
    <w:p w14:paraId="29F90A16" w14:textId="77777777" w:rsidR="003C4A03" w:rsidRPr="003C4A03" w:rsidRDefault="003C4A03" w:rsidP="003C4A03">
      <w:pPr>
        <w:pStyle w:val="Coding-Paragraphtight"/>
        <w:rPr>
          <w:rStyle w:val="CodingLanguage"/>
        </w:rPr>
      </w:pPr>
      <w:proofErr w:type="gramStart"/>
      <w:r w:rsidRPr="003C4A03">
        <w:rPr>
          <w:rStyle w:val="CodingLanguage"/>
        </w:rPr>
        <w:t>sar</w:t>
      </w:r>
      <w:proofErr w:type="gramEnd"/>
      <w:r w:rsidRPr="003C4A03">
        <w:rPr>
          <w:rStyle w:val="CodingLanguage"/>
        </w:rPr>
        <w:t xml:space="preserve"> -b $</w:t>
      </w:r>
      <w:proofErr w:type="spellStart"/>
      <w:r w:rsidRPr="003C4A03">
        <w:rPr>
          <w:rStyle w:val="CodingLanguage"/>
        </w:rPr>
        <w:t>sample_interval</w:t>
      </w:r>
      <w:proofErr w:type="spellEnd"/>
      <w:r w:rsidRPr="003C4A03">
        <w:rPr>
          <w:rStyle w:val="CodingLanguage"/>
        </w:rPr>
        <w:t xml:space="preserve"> $</w:t>
      </w:r>
      <w:proofErr w:type="spellStart"/>
      <w:r w:rsidRPr="003C4A03">
        <w:rPr>
          <w:rStyle w:val="CodingLanguage"/>
        </w:rPr>
        <w:t>number_of_samples</w:t>
      </w:r>
      <w:proofErr w:type="spellEnd"/>
      <w:r w:rsidRPr="003C4A03">
        <w:rPr>
          <w:rStyle w:val="CodingLanguage"/>
        </w:rPr>
        <w:t xml:space="preserve"> | grep -v -E "[a-</w:t>
      </w:r>
      <w:proofErr w:type="spellStart"/>
      <w:r w:rsidRPr="003C4A03">
        <w:rPr>
          <w:rStyle w:val="CodingLanguage"/>
        </w:rPr>
        <w:t>zA</w:t>
      </w:r>
      <w:proofErr w:type="spellEnd"/>
      <w:r w:rsidRPr="003C4A03">
        <w:rPr>
          <w:rStyle w:val="CodingLanguage"/>
        </w:rPr>
        <w:t>-Z]|^$" &gt; $REPORT_DIR/$</w:t>
      </w:r>
      <w:proofErr w:type="spellStart"/>
      <w:r w:rsidRPr="003C4A03">
        <w:rPr>
          <w:rStyle w:val="CodingLanguage"/>
        </w:rPr>
        <w:t>dt</w:t>
      </w:r>
      <w:proofErr w:type="spellEnd"/>
      <w:r w:rsidRPr="003C4A03">
        <w:rPr>
          <w:rStyle w:val="CodingLanguage"/>
        </w:rPr>
        <w:t>/iotransfer.dat &amp;</w:t>
      </w:r>
    </w:p>
    <w:p w14:paraId="5204C535" w14:textId="77777777" w:rsidR="003C4A03" w:rsidRPr="003C4A03" w:rsidRDefault="003C4A03" w:rsidP="003C4A03">
      <w:pPr>
        <w:pStyle w:val="Coding-Paragraphtight"/>
        <w:rPr>
          <w:rStyle w:val="CodingLanguage"/>
        </w:rPr>
      </w:pPr>
      <w:r w:rsidRPr="003C4A03">
        <w:rPr>
          <w:rStyle w:val="CodingLanguage"/>
        </w:rPr>
        <w:t># IO transfer DETAILED CSV FORMAT</w:t>
      </w:r>
    </w:p>
    <w:p w14:paraId="1C0E6C94" w14:textId="77777777" w:rsidR="003C4A03" w:rsidRPr="003C4A03" w:rsidRDefault="003C4A03" w:rsidP="003C4A03">
      <w:pPr>
        <w:pStyle w:val="Coding-Paragraphtight"/>
        <w:rPr>
          <w:rStyle w:val="CodingLanguage"/>
        </w:rPr>
      </w:pPr>
      <w:r w:rsidRPr="003C4A03">
        <w:rPr>
          <w:rStyle w:val="CodingLanguage"/>
        </w:rPr>
        <w:t>sar -b $</w:t>
      </w:r>
      <w:proofErr w:type="spellStart"/>
      <w:r w:rsidRPr="003C4A03">
        <w:rPr>
          <w:rStyle w:val="CodingLanguage"/>
        </w:rPr>
        <w:t>sample_interval</w:t>
      </w:r>
      <w:proofErr w:type="spellEnd"/>
      <w:r w:rsidRPr="003C4A03">
        <w:rPr>
          <w:rStyle w:val="CodingLanguage"/>
        </w:rPr>
        <w:t xml:space="preserve"> $</w:t>
      </w:r>
      <w:proofErr w:type="spellStart"/>
      <w:r w:rsidRPr="003C4A03">
        <w:rPr>
          <w:rStyle w:val="CodingLanguage"/>
        </w:rPr>
        <w:t>number_of_samples</w:t>
      </w:r>
      <w:proofErr w:type="spellEnd"/>
      <w:r w:rsidRPr="003C4A03">
        <w:rPr>
          <w:rStyle w:val="CodingLanguage"/>
        </w:rPr>
        <w:t xml:space="preserve"> | grep -v -E "</w:t>
      </w:r>
      <w:proofErr w:type="spellStart"/>
      <w:r w:rsidRPr="003C4A03">
        <w:rPr>
          <w:rStyle w:val="CodingLanguage"/>
        </w:rPr>
        <w:t>Linux|Average</w:t>
      </w:r>
      <w:proofErr w:type="spellEnd"/>
      <w:r w:rsidRPr="003C4A03">
        <w:rPr>
          <w:rStyle w:val="CodingLanguage"/>
        </w:rPr>
        <w:t xml:space="preserve">"| </w:t>
      </w:r>
      <w:proofErr w:type="spellStart"/>
      <w:r w:rsidRPr="003C4A03">
        <w:rPr>
          <w:rStyle w:val="CodingLanguage"/>
        </w:rPr>
        <w:t>awk</w:t>
      </w:r>
      <w:proofErr w:type="spellEnd"/>
      <w:r w:rsidRPr="003C4A03">
        <w:rPr>
          <w:rStyle w:val="CodingLanguage"/>
        </w:rPr>
        <w:t xml:space="preserve"> '{if ($0 ~ /[0-9]/) { print $1","$2","$3","$4","$5","$6","$7; }  }' &gt; $REPORT_DIR/$</w:t>
      </w:r>
      <w:proofErr w:type="spellStart"/>
      <w:r w:rsidRPr="003C4A03">
        <w:rPr>
          <w:rStyle w:val="CodingLanguage"/>
        </w:rPr>
        <w:t>dt</w:t>
      </w:r>
      <w:proofErr w:type="spellEnd"/>
      <w:r w:rsidRPr="003C4A03">
        <w:rPr>
          <w:rStyle w:val="CodingLanguage"/>
        </w:rPr>
        <w:t>/iotransfer.csv &amp;</w:t>
      </w:r>
    </w:p>
    <w:p w14:paraId="706839F0" w14:textId="77777777" w:rsidR="003C4A03" w:rsidRPr="003C4A03" w:rsidRDefault="003C4A03" w:rsidP="003C4A03">
      <w:pPr>
        <w:pStyle w:val="Coding-Paragraphtight"/>
        <w:rPr>
          <w:rStyle w:val="CodingLanguage"/>
        </w:rPr>
      </w:pPr>
    </w:p>
    <w:p w14:paraId="698393A9" w14:textId="77777777" w:rsidR="003C4A03" w:rsidRPr="003C4A03" w:rsidRDefault="003C4A03" w:rsidP="003C4A03">
      <w:pPr>
        <w:pStyle w:val="Coding-Paragraphtight"/>
        <w:rPr>
          <w:rStyle w:val="CodingLanguage"/>
        </w:rPr>
      </w:pPr>
      <w:r w:rsidRPr="003C4A03">
        <w:rPr>
          <w:rStyle w:val="CodingLanguage"/>
        </w:rPr>
        <w:t># Process/context switches</w:t>
      </w:r>
    </w:p>
    <w:p w14:paraId="77C4B4C0" w14:textId="77777777" w:rsidR="003C4A03" w:rsidRPr="003C4A03" w:rsidRDefault="003C4A03" w:rsidP="003C4A03">
      <w:pPr>
        <w:pStyle w:val="Coding-Paragraphtight"/>
        <w:rPr>
          <w:rStyle w:val="CodingLanguage"/>
        </w:rPr>
      </w:pPr>
      <w:proofErr w:type="gramStart"/>
      <w:r w:rsidRPr="003C4A03">
        <w:rPr>
          <w:rStyle w:val="CodingLanguage"/>
        </w:rPr>
        <w:t>sar</w:t>
      </w:r>
      <w:proofErr w:type="gramEnd"/>
      <w:r w:rsidRPr="003C4A03">
        <w:rPr>
          <w:rStyle w:val="CodingLanguage"/>
        </w:rPr>
        <w:t xml:space="preserve"> -w $</w:t>
      </w:r>
      <w:proofErr w:type="spellStart"/>
      <w:r w:rsidRPr="003C4A03">
        <w:rPr>
          <w:rStyle w:val="CodingLanguage"/>
        </w:rPr>
        <w:t>sample_interval</w:t>
      </w:r>
      <w:proofErr w:type="spellEnd"/>
      <w:r w:rsidRPr="003C4A03">
        <w:rPr>
          <w:rStyle w:val="CodingLanguage"/>
        </w:rPr>
        <w:t xml:space="preserve"> $</w:t>
      </w:r>
      <w:proofErr w:type="spellStart"/>
      <w:r w:rsidRPr="003C4A03">
        <w:rPr>
          <w:rStyle w:val="CodingLanguage"/>
        </w:rPr>
        <w:t>number_of_samples</w:t>
      </w:r>
      <w:proofErr w:type="spellEnd"/>
      <w:r w:rsidRPr="003C4A03">
        <w:rPr>
          <w:rStyle w:val="CodingLanguage"/>
        </w:rPr>
        <w:t xml:space="preserve"> | grep -v -E "[a-</w:t>
      </w:r>
      <w:proofErr w:type="spellStart"/>
      <w:r w:rsidRPr="003C4A03">
        <w:rPr>
          <w:rStyle w:val="CodingLanguage"/>
        </w:rPr>
        <w:t>zA</w:t>
      </w:r>
      <w:proofErr w:type="spellEnd"/>
      <w:r w:rsidRPr="003C4A03">
        <w:rPr>
          <w:rStyle w:val="CodingLanguage"/>
        </w:rPr>
        <w:t>-Z]|^$" &gt; $REPORT_DIR/$</w:t>
      </w:r>
      <w:proofErr w:type="spellStart"/>
      <w:r w:rsidRPr="003C4A03">
        <w:rPr>
          <w:rStyle w:val="CodingLanguage"/>
        </w:rPr>
        <w:t>dt</w:t>
      </w:r>
      <w:proofErr w:type="spellEnd"/>
      <w:r w:rsidRPr="003C4A03">
        <w:rPr>
          <w:rStyle w:val="CodingLanguage"/>
        </w:rPr>
        <w:t>/proc.dat &amp;</w:t>
      </w:r>
    </w:p>
    <w:p w14:paraId="50571B57" w14:textId="77777777" w:rsidR="003C4A03" w:rsidRPr="003C4A03" w:rsidRDefault="003C4A03" w:rsidP="003C4A03">
      <w:pPr>
        <w:pStyle w:val="Coding-Paragraphtight"/>
        <w:rPr>
          <w:rStyle w:val="CodingLanguage"/>
        </w:rPr>
      </w:pPr>
      <w:r w:rsidRPr="003C4A03">
        <w:rPr>
          <w:rStyle w:val="CodingLanguage"/>
        </w:rPr>
        <w:t># Process/context switches DETAILED CSV FORMAT</w:t>
      </w:r>
    </w:p>
    <w:p w14:paraId="38C0C088" w14:textId="77777777" w:rsidR="003C4A03" w:rsidRPr="003C4A03" w:rsidRDefault="003C4A03" w:rsidP="003C4A03">
      <w:pPr>
        <w:pStyle w:val="Coding-Paragraphtight"/>
        <w:rPr>
          <w:rStyle w:val="CodingLanguage"/>
        </w:rPr>
      </w:pPr>
      <w:proofErr w:type="gramStart"/>
      <w:r w:rsidRPr="003C4A03">
        <w:rPr>
          <w:rStyle w:val="CodingLanguage"/>
        </w:rPr>
        <w:t>sar</w:t>
      </w:r>
      <w:proofErr w:type="gramEnd"/>
      <w:r w:rsidRPr="003C4A03">
        <w:rPr>
          <w:rStyle w:val="CodingLanguage"/>
        </w:rPr>
        <w:t xml:space="preserve"> -w $</w:t>
      </w:r>
      <w:proofErr w:type="spellStart"/>
      <w:r w:rsidRPr="003C4A03">
        <w:rPr>
          <w:rStyle w:val="CodingLanguage"/>
        </w:rPr>
        <w:t>sample_interval</w:t>
      </w:r>
      <w:proofErr w:type="spellEnd"/>
      <w:r w:rsidRPr="003C4A03">
        <w:rPr>
          <w:rStyle w:val="CodingLanguage"/>
        </w:rPr>
        <w:t xml:space="preserve"> $</w:t>
      </w:r>
      <w:proofErr w:type="spellStart"/>
      <w:r w:rsidRPr="003C4A03">
        <w:rPr>
          <w:rStyle w:val="CodingLanguage"/>
        </w:rPr>
        <w:t>number_of_samples</w:t>
      </w:r>
      <w:proofErr w:type="spellEnd"/>
      <w:r w:rsidRPr="003C4A03">
        <w:rPr>
          <w:rStyle w:val="CodingLanguage"/>
        </w:rPr>
        <w:t xml:space="preserve"> | grep -v -E "</w:t>
      </w:r>
      <w:proofErr w:type="spellStart"/>
      <w:r w:rsidRPr="003C4A03">
        <w:rPr>
          <w:rStyle w:val="CodingLanguage"/>
        </w:rPr>
        <w:t>Linux|Average</w:t>
      </w:r>
      <w:proofErr w:type="spellEnd"/>
      <w:r w:rsidRPr="003C4A03">
        <w:rPr>
          <w:rStyle w:val="CodingLanguage"/>
        </w:rPr>
        <w:t xml:space="preserve">"| </w:t>
      </w:r>
      <w:proofErr w:type="spellStart"/>
      <w:r w:rsidRPr="003C4A03">
        <w:rPr>
          <w:rStyle w:val="CodingLanguage"/>
        </w:rPr>
        <w:t>awk</w:t>
      </w:r>
      <w:proofErr w:type="spellEnd"/>
      <w:r w:rsidRPr="003C4A03">
        <w:rPr>
          <w:rStyle w:val="CodingLanguage"/>
        </w:rPr>
        <w:t xml:space="preserve"> '{if ($0 ~ /[0-9]/) { print $1","$2","$3","$4; }  }' &gt; $REPORT_DIR/$</w:t>
      </w:r>
      <w:proofErr w:type="spellStart"/>
      <w:r w:rsidRPr="003C4A03">
        <w:rPr>
          <w:rStyle w:val="CodingLanguage"/>
        </w:rPr>
        <w:t>dt</w:t>
      </w:r>
      <w:proofErr w:type="spellEnd"/>
      <w:r w:rsidRPr="003C4A03">
        <w:rPr>
          <w:rStyle w:val="CodingLanguage"/>
        </w:rPr>
        <w:t>/proc.csv &amp;</w:t>
      </w:r>
    </w:p>
    <w:p w14:paraId="55A6F8C6" w14:textId="77777777" w:rsidR="003C4A03" w:rsidRPr="003C4A03" w:rsidRDefault="003C4A03" w:rsidP="003C4A03">
      <w:pPr>
        <w:pStyle w:val="Coding-Paragraphtight"/>
        <w:rPr>
          <w:rStyle w:val="CodingLanguage"/>
        </w:rPr>
      </w:pPr>
    </w:p>
    <w:p w14:paraId="01A295D5" w14:textId="77777777" w:rsidR="003C4A03" w:rsidRPr="003C4A03" w:rsidRDefault="003C4A03" w:rsidP="003C4A03">
      <w:pPr>
        <w:pStyle w:val="Coding-Paragraphtight"/>
        <w:rPr>
          <w:rStyle w:val="CodingLanguage"/>
        </w:rPr>
      </w:pPr>
      <w:r w:rsidRPr="003C4A03">
        <w:rPr>
          <w:rStyle w:val="CodingLanguage"/>
        </w:rPr>
        <w:t># Network Interface</w:t>
      </w:r>
    </w:p>
    <w:p w14:paraId="555AADF2" w14:textId="77777777" w:rsidR="003C4A03" w:rsidRPr="003C4A03" w:rsidRDefault="003C4A03" w:rsidP="003C4A03">
      <w:pPr>
        <w:pStyle w:val="Coding-Paragraphtight"/>
        <w:rPr>
          <w:rStyle w:val="CodingLanguage"/>
        </w:rPr>
      </w:pPr>
      <w:proofErr w:type="gramStart"/>
      <w:r w:rsidRPr="003C4A03">
        <w:rPr>
          <w:rStyle w:val="CodingLanguage"/>
        </w:rPr>
        <w:t>sar</w:t>
      </w:r>
      <w:proofErr w:type="gramEnd"/>
      <w:r w:rsidRPr="003C4A03">
        <w:rPr>
          <w:rStyle w:val="CodingLanguage"/>
        </w:rPr>
        <w:t xml:space="preserve"> -n DEV $</w:t>
      </w:r>
      <w:proofErr w:type="spellStart"/>
      <w:r w:rsidRPr="003C4A03">
        <w:rPr>
          <w:rStyle w:val="CodingLanguage"/>
        </w:rPr>
        <w:t>sample_interval</w:t>
      </w:r>
      <w:proofErr w:type="spellEnd"/>
      <w:r w:rsidRPr="003C4A03">
        <w:rPr>
          <w:rStyle w:val="CodingLanguage"/>
        </w:rPr>
        <w:t xml:space="preserve"> $</w:t>
      </w:r>
      <w:proofErr w:type="spellStart"/>
      <w:r w:rsidRPr="003C4A03">
        <w:rPr>
          <w:rStyle w:val="CodingLanguage"/>
        </w:rPr>
        <w:t>number_of_samples</w:t>
      </w:r>
      <w:proofErr w:type="spellEnd"/>
      <w:r w:rsidRPr="003C4A03">
        <w:rPr>
          <w:rStyle w:val="CodingLanguage"/>
        </w:rPr>
        <w:t xml:space="preserve"> | grep $NETWORK_INTERFACE | grep -v "Average" &gt; $REPORT_DIR/$</w:t>
      </w:r>
      <w:proofErr w:type="spellStart"/>
      <w:r w:rsidRPr="003C4A03">
        <w:rPr>
          <w:rStyle w:val="CodingLanguage"/>
        </w:rPr>
        <w:t>dt</w:t>
      </w:r>
      <w:proofErr w:type="spellEnd"/>
      <w:r w:rsidRPr="003C4A03">
        <w:rPr>
          <w:rStyle w:val="CodingLanguage"/>
        </w:rPr>
        <w:t>/netinterface.dat &amp;</w:t>
      </w:r>
    </w:p>
    <w:p w14:paraId="12D00525" w14:textId="77777777" w:rsidR="003C4A03" w:rsidRPr="003C4A03" w:rsidRDefault="003C4A03" w:rsidP="003C4A03">
      <w:pPr>
        <w:pStyle w:val="Coding-Paragraphtight"/>
        <w:rPr>
          <w:rStyle w:val="CodingLanguage"/>
        </w:rPr>
      </w:pPr>
      <w:r w:rsidRPr="003C4A03">
        <w:rPr>
          <w:rStyle w:val="CodingLanguage"/>
        </w:rPr>
        <w:t># Network Interface DETAILED CSV FORMAT</w:t>
      </w:r>
    </w:p>
    <w:p w14:paraId="51620E6B" w14:textId="77777777" w:rsidR="003C4A03" w:rsidRPr="003C4A03" w:rsidRDefault="003C4A03" w:rsidP="003C4A03">
      <w:pPr>
        <w:pStyle w:val="Coding-Paragraphtight"/>
        <w:rPr>
          <w:rStyle w:val="CodingLanguage"/>
        </w:rPr>
      </w:pPr>
      <w:proofErr w:type="gramStart"/>
      <w:r w:rsidRPr="003C4A03">
        <w:rPr>
          <w:rStyle w:val="CodingLanguage"/>
        </w:rPr>
        <w:t>sar</w:t>
      </w:r>
      <w:proofErr w:type="gramEnd"/>
      <w:r w:rsidRPr="003C4A03">
        <w:rPr>
          <w:rStyle w:val="CodingLanguage"/>
        </w:rPr>
        <w:t xml:space="preserve"> -n DEV $</w:t>
      </w:r>
      <w:proofErr w:type="spellStart"/>
      <w:r w:rsidRPr="003C4A03">
        <w:rPr>
          <w:rStyle w:val="CodingLanguage"/>
        </w:rPr>
        <w:t>sample_interval</w:t>
      </w:r>
      <w:proofErr w:type="spellEnd"/>
      <w:r w:rsidRPr="003C4A03">
        <w:rPr>
          <w:rStyle w:val="CodingLanguage"/>
        </w:rPr>
        <w:t xml:space="preserve"> $</w:t>
      </w:r>
      <w:proofErr w:type="spellStart"/>
      <w:r w:rsidRPr="003C4A03">
        <w:rPr>
          <w:rStyle w:val="CodingLanguage"/>
        </w:rPr>
        <w:t>number_of_samples</w:t>
      </w:r>
      <w:proofErr w:type="spellEnd"/>
      <w:r w:rsidRPr="003C4A03">
        <w:rPr>
          <w:rStyle w:val="CodingLanguage"/>
        </w:rPr>
        <w:t xml:space="preserve"> | grep $NETWORK_INTERFACE | grep -v -E "</w:t>
      </w:r>
      <w:proofErr w:type="spellStart"/>
      <w:r w:rsidRPr="003C4A03">
        <w:rPr>
          <w:rStyle w:val="CodingLanguage"/>
        </w:rPr>
        <w:t>Linux|Average</w:t>
      </w:r>
      <w:proofErr w:type="spellEnd"/>
      <w:r w:rsidRPr="003C4A03">
        <w:rPr>
          <w:rStyle w:val="CodingLanguage"/>
        </w:rPr>
        <w:t xml:space="preserve">"| </w:t>
      </w:r>
      <w:proofErr w:type="spellStart"/>
      <w:r w:rsidRPr="003C4A03">
        <w:rPr>
          <w:rStyle w:val="CodingLanguage"/>
        </w:rPr>
        <w:t>awk</w:t>
      </w:r>
      <w:proofErr w:type="spellEnd"/>
      <w:r w:rsidRPr="003C4A03">
        <w:rPr>
          <w:rStyle w:val="CodingLanguage"/>
        </w:rPr>
        <w:t xml:space="preserve"> '{if ($0 ~ /[0-9]/) \</w:t>
      </w:r>
    </w:p>
    <w:p w14:paraId="39CFFEA1" w14:textId="77777777" w:rsidR="003C4A03" w:rsidRPr="003C4A03" w:rsidRDefault="003C4A03" w:rsidP="003C4A03">
      <w:pPr>
        <w:pStyle w:val="Coding-Paragraphtight"/>
        <w:rPr>
          <w:rStyle w:val="CodingLanguage"/>
        </w:rPr>
      </w:pPr>
      <w:r w:rsidRPr="003C4A03">
        <w:rPr>
          <w:rStyle w:val="CodingLanguage"/>
        </w:rPr>
        <w:t>{ print $1","$2","$3","$4","$5","$6","$7","$8","$9","$10; }  }' &gt; $REPORT_DIR/$</w:t>
      </w:r>
      <w:proofErr w:type="spellStart"/>
      <w:r w:rsidRPr="003C4A03">
        <w:rPr>
          <w:rStyle w:val="CodingLanguage"/>
        </w:rPr>
        <w:t>dt</w:t>
      </w:r>
      <w:proofErr w:type="spellEnd"/>
      <w:r w:rsidRPr="003C4A03">
        <w:rPr>
          <w:rStyle w:val="CodingLanguage"/>
        </w:rPr>
        <w:t>/netinterface.csv &amp;</w:t>
      </w:r>
    </w:p>
    <w:p w14:paraId="7B684592" w14:textId="77777777" w:rsidR="003C4A03" w:rsidRPr="003C4A03" w:rsidRDefault="003C4A03" w:rsidP="003C4A03">
      <w:pPr>
        <w:pStyle w:val="Coding-Paragraphtight"/>
        <w:rPr>
          <w:rStyle w:val="CodingLanguage"/>
        </w:rPr>
      </w:pPr>
    </w:p>
    <w:p w14:paraId="6A41DF22" w14:textId="77777777" w:rsidR="003C4A03" w:rsidRPr="003C4A03" w:rsidRDefault="003C4A03" w:rsidP="003C4A03">
      <w:pPr>
        <w:pStyle w:val="Coding-Paragraphtight"/>
        <w:rPr>
          <w:rStyle w:val="CodingLanguage"/>
        </w:rPr>
      </w:pPr>
      <w:r w:rsidRPr="003C4A03">
        <w:rPr>
          <w:rStyle w:val="CodingLanguage"/>
        </w:rPr>
        <w:t># Sockets</w:t>
      </w:r>
    </w:p>
    <w:p w14:paraId="7C1A072C" w14:textId="77777777" w:rsidR="003C4A03" w:rsidRPr="003C4A03" w:rsidRDefault="003C4A03" w:rsidP="003C4A03">
      <w:pPr>
        <w:pStyle w:val="Coding-Paragraphtight"/>
        <w:rPr>
          <w:rStyle w:val="CodingLanguage"/>
        </w:rPr>
      </w:pPr>
      <w:proofErr w:type="gramStart"/>
      <w:r w:rsidRPr="003C4A03">
        <w:rPr>
          <w:rStyle w:val="CodingLanguage"/>
        </w:rPr>
        <w:t>sar</w:t>
      </w:r>
      <w:proofErr w:type="gramEnd"/>
      <w:r w:rsidRPr="003C4A03">
        <w:rPr>
          <w:rStyle w:val="CodingLanguage"/>
        </w:rPr>
        <w:t xml:space="preserve"> -n SOCK $</w:t>
      </w:r>
      <w:proofErr w:type="spellStart"/>
      <w:r w:rsidRPr="003C4A03">
        <w:rPr>
          <w:rStyle w:val="CodingLanguage"/>
        </w:rPr>
        <w:t>sample_interval</w:t>
      </w:r>
      <w:proofErr w:type="spellEnd"/>
      <w:r w:rsidRPr="003C4A03">
        <w:rPr>
          <w:rStyle w:val="CodingLanguage"/>
        </w:rPr>
        <w:t xml:space="preserve"> $</w:t>
      </w:r>
      <w:proofErr w:type="spellStart"/>
      <w:r w:rsidRPr="003C4A03">
        <w:rPr>
          <w:rStyle w:val="CodingLanguage"/>
        </w:rPr>
        <w:t>number_of_samples</w:t>
      </w:r>
      <w:proofErr w:type="spellEnd"/>
      <w:r w:rsidRPr="003C4A03">
        <w:rPr>
          <w:rStyle w:val="CodingLanguage"/>
        </w:rPr>
        <w:t xml:space="preserve"> | grep -v -E "[a-</w:t>
      </w:r>
      <w:proofErr w:type="spellStart"/>
      <w:r w:rsidRPr="003C4A03">
        <w:rPr>
          <w:rStyle w:val="CodingLanguage"/>
        </w:rPr>
        <w:t>zA</w:t>
      </w:r>
      <w:proofErr w:type="spellEnd"/>
      <w:r w:rsidRPr="003C4A03">
        <w:rPr>
          <w:rStyle w:val="CodingLanguage"/>
        </w:rPr>
        <w:t>-Z]|^$" &gt; $REPORT_DIR/$</w:t>
      </w:r>
      <w:proofErr w:type="spellStart"/>
      <w:r w:rsidRPr="003C4A03">
        <w:rPr>
          <w:rStyle w:val="CodingLanguage"/>
        </w:rPr>
        <w:t>dt</w:t>
      </w:r>
      <w:proofErr w:type="spellEnd"/>
      <w:r w:rsidRPr="003C4A03">
        <w:rPr>
          <w:rStyle w:val="CodingLanguage"/>
        </w:rPr>
        <w:t>/sockets.dat &amp;</w:t>
      </w:r>
    </w:p>
    <w:p w14:paraId="0D920B70" w14:textId="77777777" w:rsidR="003C4A03" w:rsidRPr="003C4A03" w:rsidRDefault="003C4A03" w:rsidP="003C4A03">
      <w:pPr>
        <w:pStyle w:val="Coding-Paragraphtight"/>
        <w:rPr>
          <w:rStyle w:val="CodingLanguage"/>
        </w:rPr>
      </w:pPr>
      <w:r w:rsidRPr="003C4A03">
        <w:rPr>
          <w:rStyle w:val="CodingLanguage"/>
        </w:rPr>
        <w:t># Sockets DETAILED CSV FORMAT</w:t>
      </w:r>
    </w:p>
    <w:p w14:paraId="36CD8342" w14:textId="77777777" w:rsidR="003C4A03" w:rsidRPr="003C4A03" w:rsidRDefault="003C4A03" w:rsidP="003C4A03">
      <w:pPr>
        <w:pStyle w:val="Coding-Paragraphtight"/>
        <w:rPr>
          <w:rStyle w:val="CodingLanguage"/>
        </w:rPr>
      </w:pPr>
      <w:r w:rsidRPr="003C4A03">
        <w:rPr>
          <w:rStyle w:val="CodingLanguage"/>
        </w:rPr>
        <w:t>sar -n SOCK $</w:t>
      </w:r>
      <w:proofErr w:type="spellStart"/>
      <w:r w:rsidRPr="003C4A03">
        <w:rPr>
          <w:rStyle w:val="CodingLanguage"/>
        </w:rPr>
        <w:t>sample_interval</w:t>
      </w:r>
      <w:proofErr w:type="spellEnd"/>
      <w:r w:rsidRPr="003C4A03">
        <w:rPr>
          <w:rStyle w:val="CodingLanguage"/>
        </w:rPr>
        <w:t xml:space="preserve"> $</w:t>
      </w:r>
      <w:proofErr w:type="spellStart"/>
      <w:r w:rsidRPr="003C4A03">
        <w:rPr>
          <w:rStyle w:val="CodingLanguage"/>
        </w:rPr>
        <w:t>number_of_samples</w:t>
      </w:r>
      <w:proofErr w:type="spellEnd"/>
      <w:r w:rsidRPr="003C4A03">
        <w:rPr>
          <w:rStyle w:val="CodingLanguage"/>
        </w:rPr>
        <w:t xml:space="preserve"> | grep -v -E "</w:t>
      </w:r>
      <w:proofErr w:type="spellStart"/>
      <w:r w:rsidRPr="003C4A03">
        <w:rPr>
          <w:rStyle w:val="CodingLanguage"/>
        </w:rPr>
        <w:t>Linux|Average</w:t>
      </w:r>
      <w:proofErr w:type="spellEnd"/>
      <w:r w:rsidRPr="003C4A03">
        <w:rPr>
          <w:rStyle w:val="CodingLanguage"/>
        </w:rPr>
        <w:t xml:space="preserve">"| </w:t>
      </w:r>
      <w:proofErr w:type="spellStart"/>
      <w:r w:rsidRPr="003C4A03">
        <w:rPr>
          <w:rStyle w:val="CodingLanguage"/>
        </w:rPr>
        <w:t>awk</w:t>
      </w:r>
      <w:proofErr w:type="spellEnd"/>
      <w:r w:rsidRPr="003C4A03">
        <w:rPr>
          <w:rStyle w:val="CodingLanguage"/>
        </w:rPr>
        <w:t xml:space="preserve"> '{if ($0 ~ /[0-9]/) { print $1","$2","$3","$4","$5","$6","$7","$8; }  }' &gt; $REPORT_DIR/$</w:t>
      </w:r>
      <w:proofErr w:type="spellStart"/>
      <w:r w:rsidRPr="003C4A03">
        <w:rPr>
          <w:rStyle w:val="CodingLanguage"/>
        </w:rPr>
        <w:t>dt</w:t>
      </w:r>
      <w:proofErr w:type="spellEnd"/>
      <w:r w:rsidRPr="003C4A03">
        <w:rPr>
          <w:rStyle w:val="CodingLanguage"/>
        </w:rPr>
        <w:t>/sockets.csv &amp;</w:t>
      </w:r>
    </w:p>
    <w:p w14:paraId="05313DF7" w14:textId="77777777" w:rsidR="003C4A03" w:rsidRPr="003C4A03" w:rsidRDefault="003C4A03" w:rsidP="003C4A03">
      <w:pPr>
        <w:pStyle w:val="Coding-Paragraphtight"/>
        <w:rPr>
          <w:rStyle w:val="CodingLanguage"/>
        </w:rPr>
      </w:pPr>
    </w:p>
    <w:p w14:paraId="4D22EF0B"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"Collecting reports in the background. Check the reports at $REPORT_DIR/$</w:t>
      </w:r>
      <w:proofErr w:type="spellStart"/>
      <w:proofErr w:type="gramStart"/>
      <w:r w:rsidRPr="003C4A03">
        <w:rPr>
          <w:rStyle w:val="CodingLanguage"/>
        </w:rPr>
        <w:t>dt</w:t>
      </w:r>
      <w:proofErr w:type="gramEnd"/>
      <w:r w:rsidRPr="003C4A03">
        <w:rPr>
          <w:rStyle w:val="CodingLanguage"/>
        </w:rPr>
        <w:t>.</w:t>
      </w:r>
      <w:proofErr w:type="spellEnd"/>
      <w:r w:rsidRPr="003C4A03">
        <w:rPr>
          <w:rStyle w:val="CodingLanguage"/>
        </w:rPr>
        <w:t>"</w:t>
      </w:r>
    </w:p>
    <w:p w14:paraId="50394952" w14:textId="77777777" w:rsidR="003C4A03" w:rsidRPr="003C4A03" w:rsidRDefault="003C4A03" w:rsidP="003C4A03">
      <w:pPr>
        <w:pStyle w:val="Coding-Paragraphtight"/>
        <w:rPr>
          <w:rStyle w:val="CodingLanguage"/>
        </w:rPr>
      </w:pPr>
      <w:proofErr w:type="gramStart"/>
      <w:r w:rsidRPr="003C4A03">
        <w:rPr>
          <w:rStyle w:val="CodingLanguage"/>
        </w:rPr>
        <w:t>echo</w:t>
      </w:r>
      <w:proofErr w:type="gramEnd"/>
      <w:r w:rsidRPr="003C4A03">
        <w:rPr>
          <w:rStyle w:val="CodingLanguage"/>
        </w:rPr>
        <w:t xml:space="preserve"> "Sleeping for $(($</w:t>
      </w:r>
      <w:proofErr w:type="spellStart"/>
      <w:r w:rsidRPr="003C4A03">
        <w:rPr>
          <w:rStyle w:val="CodingLanguage"/>
        </w:rPr>
        <w:t>sample_interval</w:t>
      </w:r>
      <w:proofErr w:type="spellEnd"/>
      <w:r w:rsidRPr="003C4A03">
        <w:rPr>
          <w:rStyle w:val="CodingLanguage"/>
        </w:rPr>
        <w:t xml:space="preserve"> * $</w:t>
      </w:r>
      <w:proofErr w:type="spellStart"/>
      <w:r w:rsidRPr="003C4A03">
        <w:rPr>
          <w:rStyle w:val="CodingLanguage"/>
        </w:rPr>
        <w:t>number_of_samples</w:t>
      </w:r>
      <w:proofErr w:type="spellEnd"/>
      <w:r w:rsidRPr="003C4A03">
        <w:rPr>
          <w:rStyle w:val="CodingLanguage"/>
        </w:rPr>
        <w:t>)) seconds"</w:t>
      </w:r>
    </w:p>
    <w:p w14:paraId="40BE9DD7" w14:textId="77777777" w:rsidR="003C4A03" w:rsidRPr="003C4A03" w:rsidRDefault="003C4A03" w:rsidP="003C4A03">
      <w:pPr>
        <w:pStyle w:val="Coding-Paragraphtight"/>
        <w:rPr>
          <w:rStyle w:val="CodingLanguage"/>
        </w:rPr>
      </w:pPr>
      <w:proofErr w:type="gramStart"/>
      <w:r w:rsidRPr="003C4A03">
        <w:rPr>
          <w:rStyle w:val="CodingLanguage"/>
        </w:rPr>
        <w:t>sleep</w:t>
      </w:r>
      <w:proofErr w:type="gramEnd"/>
      <w:r w:rsidRPr="003C4A03">
        <w:rPr>
          <w:rStyle w:val="CodingLanguage"/>
        </w:rPr>
        <w:t xml:space="preserve"> $(($</w:t>
      </w:r>
      <w:proofErr w:type="spellStart"/>
      <w:r w:rsidRPr="003C4A03">
        <w:rPr>
          <w:rStyle w:val="CodingLanguage"/>
        </w:rPr>
        <w:t>sample_interval</w:t>
      </w:r>
      <w:proofErr w:type="spellEnd"/>
      <w:r w:rsidRPr="003C4A03">
        <w:rPr>
          <w:rStyle w:val="CodingLanguage"/>
        </w:rPr>
        <w:t xml:space="preserve"> * $</w:t>
      </w:r>
      <w:proofErr w:type="spellStart"/>
      <w:r w:rsidRPr="003C4A03">
        <w:rPr>
          <w:rStyle w:val="CodingLanguage"/>
        </w:rPr>
        <w:t>number_of_samples</w:t>
      </w:r>
      <w:proofErr w:type="spellEnd"/>
      <w:r w:rsidRPr="003C4A03">
        <w:rPr>
          <w:rStyle w:val="CodingLanguage"/>
        </w:rPr>
        <w:t>))</w:t>
      </w:r>
    </w:p>
    <w:p w14:paraId="6BBA0CC8" w14:textId="77777777" w:rsidR="003C4A03" w:rsidRPr="003C4A03" w:rsidRDefault="003C4A03" w:rsidP="003C4A03">
      <w:pPr>
        <w:pStyle w:val="Coding-Paragraphtight"/>
        <w:rPr>
          <w:rStyle w:val="CodingLanguage"/>
        </w:rPr>
      </w:pPr>
      <w:r w:rsidRPr="003C4A03">
        <w:rPr>
          <w:rStyle w:val="CodingLanguage"/>
        </w:rPr>
        <w:t>}</w:t>
      </w:r>
    </w:p>
    <w:p w14:paraId="5B894007" w14:textId="77777777" w:rsidR="003C4A03" w:rsidRPr="003C4A03" w:rsidRDefault="003C4A03" w:rsidP="003C4A03">
      <w:pPr>
        <w:pStyle w:val="Coding-Paragraphtight"/>
        <w:rPr>
          <w:rStyle w:val="CodingLanguage"/>
        </w:rPr>
      </w:pPr>
    </w:p>
    <w:p w14:paraId="3B6A319F" w14:textId="77777777" w:rsidR="003C4A03" w:rsidRPr="003C4A03" w:rsidRDefault="003C4A03" w:rsidP="003C4A03">
      <w:pPr>
        <w:pStyle w:val="Coding-Paragraphtight"/>
        <w:rPr>
          <w:rStyle w:val="CodingLanguage"/>
        </w:rPr>
      </w:pPr>
      <w:proofErr w:type="gramStart"/>
      <w:r w:rsidRPr="003C4A03">
        <w:rPr>
          <w:rStyle w:val="CodingLanguage"/>
        </w:rPr>
        <w:t>while</w:t>
      </w:r>
      <w:proofErr w:type="gramEnd"/>
      <w:r w:rsidRPr="003C4A03">
        <w:rPr>
          <w:rStyle w:val="CodingLanguage"/>
        </w:rPr>
        <w:t xml:space="preserve"> </w:t>
      </w:r>
      <w:proofErr w:type="spellStart"/>
      <w:r w:rsidRPr="003C4A03">
        <w:rPr>
          <w:rStyle w:val="CodingLanguage"/>
        </w:rPr>
        <w:t>getopts</w:t>
      </w:r>
      <w:proofErr w:type="spellEnd"/>
      <w:r w:rsidRPr="003C4A03">
        <w:rPr>
          <w:rStyle w:val="CodingLanguage"/>
        </w:rPr>
        <w:t xml:space="preserve"> ":</w:t>
      </w:r>
      <w:proofErr w:type="spellStart"/>
      <w:r w:rsidRPr="003C4A03">
        <w:rPr>
          <w:rStyle w:val="CodingLanguage"/>
        </w:rPr>
        <w:t>fmdsnjpxzr</w:t>
      </w:r>
      <w:proofErr w:type="spellEnd"/>
      <w:r w:rsidRPr="003C4A03">
        <w:rPr>
          <w:rStyle w:val="CodingLanguage"/>
        </w:rPr>
        <w:t>" o; do</w:t>
      </w:r>
    </w:p>
    <w:p w14:paraId="73FE7BDF" w14:textId="77777777" w:rsidR="003C4A03" w:rsidRPr="003C4A03" w:rsidRDefault="003C4A03" w:rsidP="003C4A03">
      <w:pPr>
        <w:pStyle w:val="Coding-Paragraphtight"/>
        <w:rPr>
          <w:rStyle w:val="CodingLanguage"/>
        </w:rPr>
      </w:pPr>
      <w:r w:rsidRPr="003C4A03">
        <w:rPr>
          <w:rStyle w:val="CodingLanguage"/>
        </w:rPr>
        <w:t xml:space="preserve">    </w:t>
      </w:r>
      <w:proofErr w:type="gramStart"/>
      <w:r w:rsidRPr="003C4A03">
        <w:rPr>
          <w:rStyle w:val="CodingLanguage"/>
        </w:rPr>
        <w:t>case</w:t>
      </w:r>
      <w:proofErr w:type="gramEnd"/>
      <w:r w:rsidRPr="003C4A03">
        <w:rPr>
          <w:rStyle w:val="CodingLanguage"/>
        </w:rPr>
        <w:t xml:space="preserve"> "${o}" in</w:t>
      </w:r>
    </w:p>
    <w:p w14:paraId="04E3156C" w14:textId="77777777" w:rsidR="003C4A03" w:rsidRPr="003C4A03" w:rsidRDefault="003C4A03" w:rsidP="003C4A03">
      <w:pPr>
        <w:pStyle w:val="Coding-Paragraphtight"/>
        <w:rPr>
          <w:rStyle w:val="CodingLanguage"/>
        </w:rPr>
      </w:pPr>
      <w:r w:rsidRPr="003C4A03">
        <w:rPr>
          <w:rStyle w:val="CodingLanguage"/>
        </w:rPr>
        <w:t xml:space="preserve">        f)</w:t>
      </w:r>
      <w:r w:rsidRPr="003C4A03">
        <w:rPr>
          <w:rStyle w:val="CodingLanguage"/>
        </w:rPr>
        <w:tab/>
        <w:t>#f=${OPTARG}</w:t>
      </w:r>
    </w:p>
    <w:p w14:paraId="16B98A02"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r w:rsidRPr="003C4A03">
        <w:rPr>
          <w:rStyle w:val="CodingLanguage"/>
        </w:rPr>
        <w:tab/>
      </w:r>
      <w:proofErr w:type="spellStart"/>
      <w:proofErr w:type="gramStart"/>
      <w:r w:rsidRPr="003C4A03">
        <w:rPr>
          <w:rStyle w:val="CodingLanguage"/>
        </w:rPr>
        <w:t>setupFSWrepo</w:t>
      </w:r>
      <w:proofErr w:type="spellEnd"/>
      <w:proofErr w:type="gramEnd"/>
    </w:p>
    <w:p w14:paraId="66F023EC"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r w:rsidRPr="003C4A03">
        <w:rPr>
          <w:rStyle w:val="CodingLanguage"/>
        </w:rPr>
        <w:tab/>
      </w:r>
      <w:proofErr w:type="spellStart"/>
      <w:proofErr w:type="gramStart"/>
      <w:r w:rsidRPr="003C4A03">
        <w:rPr>
          <w:rStyle w:val="CodingLanguage"/>
        </w:rPr>
        <w:t>installFSW</w:t>
      </w:r>
      <w:proofErr w:type="spellEnd"/>
      <w:proofErr w:type="gramEnd"/>
    </w:p>
    <w:p w14:paraId="259F1397" w14:textId="77777777" w:rsidR="003C4A03" w:rsidRPr="003C4A03" w:rsidRDefault="003C4A03" w:rsidP="003C4A03">
      <w:pPr>
        <w:pStyle w:val="Coding-Paragraphtight"/>
        <w:rPr>
          <w:rStyle w:val="CodingLanguage"/>
        </w:rPr>
      </w:pPr>
      <w:r w:rsidRPr="003C4A03">
        <w:rPr>
          <w:rStyle w:val="CodingLanguage"/>
        </w:rPr>
        <w:t xml:space="preserve">            ;;</w:t>
      </w:r>
    </w:p>
    <w:p w14:paraId="62BF4F2F" w14:textId="77777777" w:rsidR="003C4A03" w:rsidRPr="003C4A03" w:rsidRDefault="003C4A03" w:rsidP="003C4A03">
      <w:pPr>
        <w:pStyle w:val="Coding-Paragraphtight"/>
        <w:rPr>
          <w:rStyle w:val="CodingLanguage"/>
        </w:rPr>
      </w:pPr>
      <w:r w:rsidRPr="003C4A03">
        <w:rPr>
          <w:rStyle w:val="CodingLanguage"/>
        </w:rPr>
        <w:t xml:space="preserve">        m)  #m=${OPTARG}</w:t>
      </w:r>
    </w:p>
    <w:p w14:paraId="604DBB47"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r w:rsidRPr="003C4A03">
        <w:rPr>
          <w:rStyle w:val="CodingLanguage"/>
        </w:rPr>
        <w:tab/>
      </w:r>
      <w:proofErr w:type="spellStart"/>
      <w:proofErr w:type="gramStart"/>
      <w:r w:rsidRPr="003C4A03">
        <w:rPr>
          <w:rStyle w:val="CodingLanguage"/>
        </w:rPr>
        <w:t>createFilesytemOnNvmeDisk</w:t>
      </w:r>
      <w:proofErr w:type="spellEnd"/>
      <w:proofErr w:type="gramEnd"/>
    </w:p>
    <w:p w14:paraId="211680A4"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r w:rsidRPr="003C4A03">
        <w:rPr>
          <w:rStyle w:val="CodingLanguage"/>
        </w:rPr>
        <w:tab/>
      </w:r>
      <w:proofErr w:type="spellStart"/>
      <w:proofErr w:type="gramStart"/>
      <w:r w:rsidRPr="003C4A03">
        <w:rPr>
          <w:rStyle w:val="CodingLanguage"/>
        </w:rPr>
        <w:t>createMountPoints</w:t>
      </w:r>
      <w:proofErr w:type="spellEnd"/>
      <w:proofErr w:type="gramEnd"/>
    </w:p>
    <w:p w14:paraId="7751D1FE"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r w:rsidRPr="003C4A03">
        <w:rPr>
          <w:rStyle w:val="CodingLanguage"/>
        </w:rPr>
        <w:tab/>
      </w:r>
      <w:proofErr w:type="spellStart"/>
      <w:proofErr w:type="gramStart"/>
      <w:r w:rsidRPr="003C4A03">
        <w:rPr>
          <w:rStyle w:val="CodingLanguage"/>
        </w:rPr>
        <w:t>mountNVMEdisks</w:t>
      </w:r>
      <w:proofErr w:type="spellEnd"/>
      <w:proofErr w:type="gramEnd"/>
    </w:p>
    <w:p w14:paraId="18F1E2E1" w14:textId="77777777" w:rsidR="003C4A03" w:rsidRPr="003C4A03" w:rsidRDefault="003C4A03" w:rsidP="003C4A03">
      <w:pPr>
        <w:pStyle w:val="Coding-Paragraphtight"/>
        <w:rPr>
          <w:rStyle w:val="CodingLanguage"/>
        </w:rPr>
      </w:pPr>
      <w:r w:rsidRPr="003C4A03">
        <w:rPr>
          <w:rStyle w:val="CodingLanguage"/>
        </w:rPr>
        <w:t xml:space="preserve">            ;;</w:t>
      </w:r>
    </w:p>
    <w:p w14:paraId="129990E8" w14:textId="77777777" w:rsidR="003C4A03" w:rsidRPr="003C4A03" w:rsidRDefault="003C4A03" w:rsidP="003C4A03">
      <w:pPr>
        <w:pStyle w:val="Coding-Paragraphtight"/>
        <w:rPr>
          <w:rStyle w:val="CodingLanguage"/>
        </w:rPr>
      </w:pPr>
      <w:r w:rsidRPr="003C4A03">
        <w:rPr>
          <w:rStyle w:val="CodingLanguage"/>
        </w:rPr>
        <w:t xml:space="preserve">        d)  #d=${OPTARG}</w:t>
      </w:r>
    </w:p>
    <w:p w14:paraId="2858CC7B"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r w:rsidRPr="003C4A03">
        <w:rPr>
          <w:rStyle w:val="CodingLanguage"/>
        </w:rPr>
        <w:tab/>
      </w:r>
      <w:proofErr w:type="spellStart"/>
      <w:proofErr w:type="gramStart"/>
      <w:r w:rsidRPr="003C4A03">
        <w:rPr>
          <w:rStyle w:val="CodingLanguage"/>
        </w:rPr>
        <w:t>setReadAhead</w:t>
      </w:r>
      <w:proofErr w:type="spellEnd"/>
      <w:proofErr w:type="gramEnd"/>
    </w:p>
    <w:p w14:paraId="71A94700"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r w:rsidRPr="003C4A03">
        <w:rPr>
          <w:rStyle w:val="CodingLanguage"/>
        </w:rPr>
        <w:tab/>
      </w:r>
      <w:proofErr w:type="spellStart"/>
      <w:proofErr w:type="gramStart"/>
      <w:r w:rsidRPr="003C4A03">
        <w:rPr>
          <w:rStyle w:val="CodingLanguage"/>
        </w:rPr>
        <w:t>setDiskParam</w:t>
      </w:r>
      <w:proofErr w:type="spellEnd"/>
      <w:proofErr w:type="gramEnd"/>
    </w:p>
    <w:p w14:paraId="0615AD4F" w14:textId="77777777" w:rsidR="003C4A03" w:rsidRPr="003C4A03" w:rsidRDefault="003C4A03" w:rsidP="003C4A03">
      <w:pPr>
        <w:pStyle w:val="Coding-Paragraphtight"/>
        <w:rPr>
          <w:rStyle w:val="CodingLanguage"/>
        </w:rPr>
      </w:pPr>
      <w:r w:rsidRPr="003C4A03">
        <w:rPr>
          <w:rStyle w:val="CodingLanguage"/>
        </w:rPr>
        <w:t xml:space="preserve">            ;;</w:t>
      </w:r>
      <w:r w:rsidRPr="003C4A03">
        <w:rPr>
          <w:rStyle w:val="CodingLanguage"/>
        </w:rPr>
        <w:tab/>
      </w:r>
    </w:p>
    <w:p w14:paraId="08A66F2B" w14:textId="77777777" w:rsidR="003C4A03" w:rsidRPr="003C4A03" w:rsidRDefault="003C4A03" w:rsidP="003C4A03">
      <w:pPr>
        <w:pStyle w:val="Coding-Paragraphtight"/>
        <w:rPr>
          <w:rStyle w:val="CodingLanguage"/>
        </w:rPr>
      </w:pPr>
      <w:r w:rsidRPr="003C4A03">
        <w:rPr>
          <w:rStyle w:val="CodingLanguage"/>
        </w:rPr>
        <w:t xml:space="preserve">        s)  #s=${OPTARG}</w:t>
      </w:r>
    </w:p>
    <w:p w14:paraId="74037253"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r w:rsidRPr="003C4A03">
        <w:rPr>
          <w:rStyle w:val="CodingLanguage"/>
        </w:rPr>
        <w:tab/>
      </w:r>
      <w:proofErr w:type="spellStart"/>
      <w:proofErr w:type="gramStart"/>
      <w:r w:rsidRPr="003C4A03">
        <w:rPr>
          <w:rStyle w:val="CodingLanguage"/>
        </w:rPr>
        <w:t>setSelinuxHugepageSystectl</w:t>
      </w:r>
      <w:proofErr w:type="spellEnd"/>
      <w:proofErr w:type="gramEnd"/>
    </w:p>
    <w:p w14:paraId="4345D2B6" w14:textId="77777777" w:rsidR="003C4A03" w:rsidRPr="003C4A03" w:rsidRDefault="003C4A03" w:rsidP="003C4A03">
      <w:pPr>
        <w:pStyle w:val="Coding-Paragraphtight"/>
        <w:rPr>
          <w:rStyle w:val="CodingLanguage"/>
        </w:rPr>
      </w:pPr>
      <w:r w:rsidRPr="003C4A03">
        <w:rPr>
          <w:rStyle w:val="CodingLanguage"/>
        </w:rPr>
        <w:lastRenderedPageBreak/>
        <w:tab/>
      </w:r>
      <w:r w:rsidRPr="003C4A03">
        <w:rPr>
          <w:rStyle w:val="CodingLanguage"/>
        </w:rPr>
        <w:tab/>
      </w:r>
      <w:r w:rsidRPr="003C4A03">
        <w:rPr>
          <w:rStyle w:val="CodingLanguage"/>
        </w:rPr>
        <w:tab/>
      </w:r>
      <w:proofErr w:type="spellStart"/>
      <w:proofErr w:type="gramStart"/>
      <w:r w:rsidRPr="003C4A03">
        <w:rPr>
          <w:rStyle w:val="CodingLanguage"/>
        </w:rPr>
        <w:t>setLimits</w:t>
      </w:r>
      <w:proofErr w:type="spellEnd"/>
      <w:proofErr w:type="gramEnd"/>
    </w:p>
    <w:p w14:paraId="68B173FF"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r w:rsidRPr="003C4A03">
        <w:rPr>
          <w:rStyle w:val="CodingLanguage"/>
        </w:rPr>
        <w:tab/>
      </w:r>
      <w:proofErr w:type="spellStart"/>
      <w:proofErr w:type="gramStart"/>
      <w:r w:rsidRPr="003C4A03">
        <w:rPr>
          <w:rStyle w:val="CodingLanguage"/>
        </w:rPr>
        <w:t>stopStartServices</w:t>
      </w:r>
      <w:proofErr w:type="spellEnd"/>
      <w:proofErr w:type="gramEnd"/>
    </w:p>
    <w:p w14:paraId="7ABBDC58" w14:textId="77777777" w:rsidR="003C4A03" w:rsidRPr="003C4A03" w:rsidRDefault="003C4A03" w:rsidP="003C4A03">
      <w:pPr>
        <w:pStyle w:val="Coding-Paragraphtight"/>
        <w:rPr>
          <w:rStyle w:val="CodingLanguage"/>
        </w:rPr>
      </w:pPr>
      <w:r w:rsidRPr="003C4A03">
        <w:rPr>
          <w:rStyle w:val="CodingLanguage"/>
        </w:rPr>
        <w:t xml:space="preserve">            ;;</w:t>
      </w:r>
      <w:r w:rsidRPr="003C4A03">
        <w:rPr>
          <w:rStyle w:val="CodingLanguage"/>
        </w:rPr>
        <w:tab/>
      </w:r>
    </w:p>
    <w:p w14:paraId="14010C97" w14:textId="77777777" w:rsidR="003C4A03" w:rsidRPr="003C4A03" w:rsidRDefault="003C4A03" w:rsidP="003C4A03">
      <w:pPr>
        <w:pStyle w:val="Coding-Paragraphtight"/>
        <w:rPr>
          <w:rStyle w:val="CodingLanguage"/>
        </w:rPr>
      </w:pPr>
      <w:r w:rsidRPr="003C4A03">
        <w:rPr>
          <w:rStyle w:val="CodingLanguage"/>
        </w:rPr>
        <w:t xml:space="preserve">        n)  #n=${OPTARG}</w:t>
      </w:r>
    </w:p>
    <w:p w14:paraId="074CB0A2"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r w:rsidRPr="003C4A03">
        <w:rPr>
          <w:rStyle w:val="CodingLanguage"/>
        </w:rPr>
        <w:tab/>
      </w:r>
      <w:proofErr w:type="spellStart"/>
      <w:proofErr w:type="gramStart"/>
      <w:r w:rsidRPr="003C4A03">
        <w:rPr>
          <w:rStyle w:val="CodingLanguage"/>
        </w:rPr>
        <w:t>ntpClient</w:t>
      </w:r>
      <w:proofErr w:type="spellEnd"/>
      <w:proofErr w:type="gramEnd"/>
      <w:r w:rsidRPr="003C4A03">
        <w:rPr>
          <w:rStyle w:val="CodingLanguage"/>
        </w:rPr>
        <w:t xml:space="preserve"> </w:t>
      </w:r>
    </w:p>
    <w:p w14:paraId="2420FE09" w14:textId="77777777" w:rsidR="003C4A03" w:rsidRPr="003C4A03" w:rsidRDefault="003C4A03" w:rsidP="003C4A03">
      <w:pPr>
        <w:pStyle w:val="Coding-Paragraphtight"/>
        <w:rPr>
          <w:rStyle w:val="CodingLanguage"/>
        </w:rPr>
      </w:pPr>
      <w:r w:rsidRPr="003C4A03">
        <w:rPr>
          <w:rStyle w:val="CodingLanguage"/>
        </w:rPr>
        <w:t xml:space="preserve">            ;;</w:t>
      </w:r>
    </w:p>
    <w:p w14:paraId="20BE682D" w14:textId="77777777" w:rsidR="003C4A03" w:rsidRPr="003C4A03" w:rsidRDefault="003C4A03" w:rsidP="003C4A03">
      <w:pPr>
        <w:pStyle w:val="Coding-Paragraphtight"/>
        <w:rPr>
          <w:rStyle w:val="CodingLanguage"/>
        </w:rPr>
      </w:pPr>
      <w:r w:rsidRPr="003C4A03">
        <w:rPr>
          <w:rStyle w:val="CodingLanguage"/>
        </w:rPr>
        <w:t xml:space="preserve">        j)  #j=${OPTARG}</w:t>
      </w:r>
    </w:p>
    <w:p w14:paraId="43AF5612"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r w:rsidRPr="003C4A03">
        <w:rPr>
          <w:rStyle w:val="CodingLanguage"/>
        </w:rPr>
        <w:tab/>
      </w:r>
      <w:proofErr w:type="spellStart"/>
      <w:proofErr w:type="gramStart"/>
      <w:r w:rsidRPr="003C4A03">
        <w:rPr>
          <w:rStyle w:val="CodingLanguage"/>
        </w:rPr>
        <w:t>installJava</w:t>
      </w:r>
      <w:proofErr w:type="spellEnd"/>
      <w:proofErr w:type="gramEnd"/>
    </w:p>
    <w:p w14:paraId="3885D492" w14:textId="77777777" w:rsidR="003C4A03" w:rsidRPr="003C4A03" w:rsidRDefault="003C4A03" w:rsidP="003C4A03">
      <w:pPr>
        <w:pStyle w:val="Coding-Paragraphtight"/>
        <w:rPr>
          <w:rStyle w:val="CodingLanguage"/>
        </w:rPr>
      </w:pPr>
      <w:r w:rsidRPr="003C4A03">
        <w:rPr>
          <w:rStyle w:val="CodingLanguage"/>
        </w:rPr>
        <w:t xml:space="preserve">            ;;</w:t>
      </w:r>
    </w:p>
    <w:p w14:paraId="0138AB53" w14:textId="77777777" w:rsidR="003C4A03" w:rsidRPr="003C4A03" w:rsidRDefault="003C4A03" w:rsidP="003C4A03">
      <w:pPr>
        <w:pStyle w:val="Coding-Paragraphtight"/>
        <w:rPr>
          <w:rStyle w:val="CodingLanguage"/>
        </w:rPr>
      </w:pPr>
      <w:r w:rsidRPr="003C4A03">
        <w:rPr>
          <w:rStyle w:val="CodingLanguage"/>
        </w:rPr>
        <w:t xml:space="preserve">        p)  #p=${OPTARG}</w:t>
      </w:r>
    </w:p>
    <w:p w14:paraId="76115129"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r w:rsidRPr="003C4A03">
        <w:rPr>
          <w:rStyle w:val="CodingLanguage"/>
        </w:rPr>
        <w:tab/>
      </w:r>
      <w:proofErr w:type="spellStart"/>
      <w:proofErr w:type="gramStart"/>
      <w:r w:rsidRPr="003C4A03">
        <w:rPr>
          <w:rStyle w:val="CodingLanguage"/>
        </w:rPr>
        <w:t>installPythonVirtualenv</w:t>
      </w:r>
      <w:proofErr w:type="spellEnd"/>
      <w:proofErr w:type="gramEnd"/>
    </w:p>
    <w:p w14:paraId="11639313" w14:textId="77777777" w:rsidR="003C4A03" w:rsidRPr="003C4A03" w:rsidRDefault="003C4A03" w:rsidP="003C4A03">
      <w:pPr>
        <w:pStyle w:val="Coding-Paragraphtight"/>
        <w:rPr>
          <w:rStyle w:val="CodingLanguage"/>
        </w:rPr>
      </w:pPr>
      <w:r w:rsidRPr="003C4A03">
        <w:rPr>
          <w:rStyle w:val="CodingLanguage"/>
        </w:rPr>
        <w:t xml:space="preserve">            ;;</w:t>
      </w:r>
    </w:p>
    <w:p w14:paraId="340E049D" w14:textId="77777777" w:rsidR="003C4A03" w:rsidRPr="003C4A03" w:rsidRDefault="003C4A03" w:rsidP="003C4A03">
      <w:pPr>
        <w:pStyle w:val="Coding-Paragraphtight"/>
        <w:rPr>
          <w:rStyle w:val="CodingLanguage"/>
        </w:rPr>
      </w:pPr>
      <w:r w:rsidRPr="003C4A03">
        <w:rPr>
          <w:rStyle w:val="CodingLanguage"/>
        </w:rPr>
        <w:t xml:space="preserve">        x)</w:t>
      </w:r>
    </w:p>
    <w:p w14:paraId="18D3C42B" w14:textId="77777777" w:rsidR="003C4A03" w:rsidRPr="003C4A03" w:rsidRDefault="003C4A03" w:rsidP="003C4A03">
      <w:pPr>
        <w:pStyle w:val="Coding-Paragraphtight"/>
        <w:rPr>
          <w:rStyle w:val="CodingLanguage"/>
        </w:rPr>
      </w:pPr>
      <w:r w:rsidRPr="003C4A03">
        <w:rPr>
          <w:rStyle w:val="CodingLanguage"/>
        </w:rPr>
        <w:t xml:space="preserve">            #x=${OPTARG}</w:t>
      </w:r>
    </w:p>
    <w:p w14:paraId="0F1963E4"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r w:rsidRPr="003C4A03">
        <w:rPr>
          <w:rStyle w:val="CodingLanguage"/>
        </w:rPr>
        <w:tab/>
      </w:r>
      <w:proofErr w:type="spellStart"/>
      <w:proofErr w:type="gramStart"/>
      <w:r w:rsidRPr="003C4A03">
        <w:rPr>
          <w:rStyle w:val="CodingLanguage"/>
        </w:rPr>
        <w:t>installxGTRPMs</w:t>
      </w:r>
      <w:proofErr w:type="spellEnd"/>
      <w:proofErr w:type="gramEnd"/>
    </w:p>
    <w:p w14:paraId="5C19D321" w14:textId="77777777" w:rsidR="003C4A03" w:rsidRPr="003C4A03" w:rsidRDefault="003C4A03" w:rsidP="003C4A03">
      <w:pPr>
        <w:pStyle w:val="Coding-Paragraphtight"/>
        <w:rPr>
          <w:rStyle w:val="CodingLanguage"/>
        </w:rPr>
      </w:pPr>
      <w:r w:rsidRPr="003C4A03">
        <w:rPr>
          <w:rStyle w:val="CodingLanguage"/>
        </w:rPr>
        <w:t xml:space="preserve">            ;;</w:t>
      </w:r>
    </w:p>
    <w:p w14:paraId="65C586C2" w14:textId="77777777" w:rsidR="003C4A03" w:rsidRPr="003C4A03" w:rsidRDefault="003C4A03" w:rsidP="003C4A03">
      <w:pPr>
        <w:pStyle w:val="Coding-Paragraphtight"/>
        <w:rPr>
          <w:rStyle w:val="CodingLanguage"/>
        </w:rPr>
      </w:pPr>
      <w:r w:rsidRPr="003C4A03">
        <w:rPr>
          <w:rStyle w:val="CodingLanguage"/>
        </w:rPr>
        <w:t xml:space="preserve">        z)  #z=${OPTARG}</w:t>
      </w:r>
    </w:p>
    <w:p w14:paraId="65CF9E49"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r w:rsidRPr="003C4A03">
        <w:rPr>
          <w:rStyle w:val="CodingLanguage"/>
        </w:rPr>
        <w:tab/>
      </w:r>
      <w:proofErr w:type="spellStart"/>
      <w:proofErr w:type="gramStart"/>
      <w:r w:rsidRPr="003C4A03">
        <w:rPr>
          <w:rStyle w:val="CodingLanguage"/>
        </w:rPr>
        <w:t>installJupyter</w:t>
      </w:r>
      <w:proofErr w:type="spellEnd"/>
      <w:proofErr w:type="gramEnd"/>
    </w:p>
    <w:p w14:paraId="68F8403E" w14:textId="77777777" w:rsidR="003C4A03" w:rsidRPr="003C4A03" w:rsidRDefault="003C4A03" w:rsidP="003C4A03">
      <w:pPr>
        <w:pStyle w:val="Coding-Paragraphtight"/>
        <w:rPr>
          <w:rStyle w:val="CodingLanguage"/>
        </w:rPr>
      </w:pPr>
      <w:r w:rsidRPr="003C4A03">
        <w:rPr>
          <w:rStyle w:val="CodingLanguage"/>
        </w:rPr>
        <w:t xml:space="preserve">            ;;</w:t>
      </w:r>
    </w:p>
    <w:p w14:paraId="16C56FAE" w14:textId="77777777" w:rsidR="003C4A03" w:rsidRPr="003C4A03" w:rsidRDefault="003C4A03" w:rsidP="003C4A03">
      <w:pPr>
        <w:pStyle w:val="Coding-Paragraphtight"/>
        <w:rPr>
          <w:rStyle w:val="CodingLanguage"/>
        </w:rPr>
      </w:pPr>
      <w:r w:rsidRPr="003C4A03">
        <w:rPr>
          <w:rStyle w:val="CodingLanguage"/>
        </w:rPr>
        <w:t xml:space="preserve">        r)  #r=${OPTARG}</w:t>
      </w:r>
    </w:p>
    <w:p w14:paraId="2F5A21EE" w14:textId="77777777" w:rsidR="003C4A03" w:rsidRPr="003C4A03" w:rsidRDefault="003C4A03" w:rsidP="003C4A03">
      <w:pPr>
        <w:pStyle w:val="Coding-Paragraphtight"/>
        <w:rPr>
          <w:rStyle w:val="CodingLanguage"/>
        </w:rPr>
      </w:pPr>
      <w:r w:rsidRPr="003C4A03">
        <w:rPr>
          <w:rStyle w:val="CodingLanguage"/>
        </w:rPr>
        <w:tab/>
      </w:r>
      <w:r w:rsidRPr="003C4A03">
        <w:rPr>
          <w:rStyle w:val="CodingLanguage"/>
        </w:rPr>
        <w:tab/>
      </w:r>
      <w:r w:rsidRPr="003C4A03">
        <w:rPr>
          <w:rStyle w:val="CodingLanguage"/>
        </w:rPr>
        <w:tab/>
      </w:r>
      <w:proofErr w:type="spellStart"/>
      <w:proofErr w:type="gramStart"/>
      <w:r w:rsidRPr="003C4A03">
        <w:rPr>
          <w:rStyle w:val="CodingLanguage"/>
        </w:rPr>
        <w:t>hpeSarReport</w:t>
      </w:r>
      <w:proofErr w:type="spellEnd"/>
      <w:proofErr w:type="gramEnd"/>
    </w:p>
    <w:p w14:paraId="2FD47863" w14:textId="77777777" w:rsidR="003C4A03" w:rsidRPr="003C4A03" w:rsidRDefault="003C4A03" w:rsidP="003C4A03">
      <w:pPr>
        <w:pStyle w:val="Coding-Paragraphtight"/>
        <w:rPr>
          <w:rStyle w:val="CodingLanguage"/>
        </w:rPr>
      </w:pPr>
      <w:r w:rsidRPr="003C4A03">
        <w:rPr>
          <w:rStyle w:val="CodingLanguage"/>
        </w:rPr>
        <w:t xml:space="preserve">            ;;</w:t>
      </w:r>
      <w:r w:rsidRPr="003C4A03">
        <w:rPr>
          <w:rStyle w:val="CodingLanguage"/>
        </w:rPr>
        <w:tab/>
      </w:r>
      <w:r w:rsidRPr="003C4A03">
        <w:rPr>
          <w:rStyle w:val="CodingLanguage"/>
        </w:rPr>
        <w:tab/>
      </w:r>
      <w:r w:rsidRPr="003C4A03">
        <w:rPr>
          <w:rStyle w:val="CodingLanguage"/>
        </w:rPr>
        <w:tab/>
      </w:r>
      <w:r w:rsidRPr="003C4A03">
        <w:rPr>
          <w:rStyle w:val="CodingLanguage"/>
        </w:rPr>
        <w:tab/>
      </w:r>
    </w:p>
    <w:p w14:paraId="051B280A" w14:textId="77777777" w:rsidR="003C4A03" w:rsidRPr="003C4A03" w:rsidRDefault="003C4A03" w:rsidP="003C4A03">
      <w:pPr>
        <w:pStyle w:val="Coding-Paragraphtight"/>
        <w:rPr>
          <w:rStyle w:val="CodingLanguage"/>
        </w:rPr>
      </w:pPr>
      <w:r w:rsidRPr="003C4A03">
        <w:rPr>
          <w:rStyle w:val="CodingLanguage"/>
        </w:rPr>
        <w:t xml:space="preserve">        *)</w:t>
      </w:r>
    </w:p>
    <w:p w14:paraId="7DDBB257" w14:textId="77777777" w:rsidR="003C4A03" w:rsidRPr="003C4A03" w:rsidRDefault="003C4A03" w:rsidP="003C4A03">
      <w:pPr>
        <w:pStyle w:val="Coding-Paragraphtight"/>
        <w:rPr>
          <w:rStyle w:val="CodingLanguage"/>
        </w:rPr>
      </w:pPr>
      <w:r w:rsidRPr="003C4A03">
        <w:rPr>
          <w:rStyle w:val="CodingLanguage"/>
        </w:rPr>
        <w:t xml:space="preserve">            </w:t>
      </w:r>
      <w:proofErr w:type="gramStart"/>
      <w:r w:rsidRPr="003C4A03">
        <w:rPr>
          <w:rStyle w:val="CodingLanguage"/>
        </w:rPr>
        <w:t>usage</w:t>
      </w:r>
      <w:proofErr w:type="gramEnd"/>
    </w:p>
    <w:p w14:paraId="7055A1F9" w14:textId="77777777" w:rsidR="003C4A03" w:rsidRPr="003C4A03" w:rsidRDefault="003C4A03" w:rsidP="003C4A03">
      <w:pPr>
        <w:pStyle w:val="Coding-Paragraphtight"/>
        <w:rPr>
          <w:rStyle w:val="CodingLanguage"/>
        </w:rPr>
      </w:pPr>
      <w:r w:rsidRPr="003C4A03">
        <w:rPr>
          <w:rStyle w:val="CodingLanguage"/>
        </w:rPr>
        <w:t xml:space="preserve">            ;;</w:t>
      </w:r>
    </w:p>
    <w:p w14:paraId="2033BCBA" w14:textId="77777777" w:rsidR="003C4A03" w:rsidRPr="003C4A03" w:rsidRDefault="003C4A03" w:rsidP="003C4A03">
      <w:pPr>
        <w:pStyle w:val="Coding-Paragraphtight"/>
        <w:rPr>
          <w:rStyle w:val="CodingLanguage"/>
        </w:rPr>
      </w:pPr>
      <w:r w:rsidRPr="003C4A03">
        <w:rPr>
          <w:rStyle w:val="CodingLanguage"/>
        </w:rPr>
        <w:t xml:space="preserve">    </w:t>
      </w:r>
      <w:proofErr w:type="spellStart"/>
      <w:proofErr w:type="gramStart"/>
      <w:r w:rsidRPr="003C4A03">
        <w:rPr>
          <w:rStyle w:val="CodingLanguage"/>
        </w:rPr>
        <w:t>esac</w:t>
      </w:r>
      <w:proofErr w:type="spellEnd"/>
      <w:proofErr w:type="gramEnd"/>
    </w:p>
    <w:p w14:paraId="7BDBFB5E" w14:textId="77777777" w:rsidR="003C4A03" w:rsidRPr="003C4A03" w:rsidRDefault="003C4A03" w:rsidP="003C4A03">
      <w:pPr>
        <w:pStyle w:val="Coding-Paragraphtight"/>
        <w:rPr>
          <w:rStyle w:val="CodingLanguage"/>
        </w:rPr>
      </w:pPr>
      <w:proofErr w:type="gramStart"/>
      <w:r w:rsidRPr="003C4A03">
        <w:rPr>
          <w:rStyle w:val="CodingLanguage"/>
        </w:rPr>
        <w:t>done</w:t>
      </w:r>
      <w:proofErr w:type="gramEnd"/>
    </w:p>
    <w:p w14:paraId="41473025" w14:textId="77777777" w:rsidR="003C4A03" w:rsidRPr="003C4A03" w:rsidRDefault="003C4A03" w:rsidP="003C4A03">
      <w:pPr>
        <w:pStyle w:val="Coding-Paragraphtight"/>
        <w:rPr>
          <w:rStyle w:val="CodingLanguage"/>
        </w:rPr>
      </w:pPr>
      <w:proofErr w:type="gramStart"/>
      <w:r w:rsidRPr="003C4A03">
        <w:rPr>
          <w:rStyle w:val="CodingLanguage"/>
        </w:rPr>
        <w:t>shift</w:t>
      </w:r>
      <w:proofErr w:type="gramEnd"/>
      <w:r w:rsidRPr="003C4A03">
        <w:rPr>
          <w:rStyle w:val="CodingLanguage"/>
        </w:rPr>
        <w:t xml:space="preserve"> $((OPTIND-1))</w:t>
      </w:r>
    </w:p>
    <w:p w14:paraId="70E7D559" w14:textId="675D1735" w:rsidR="003C4A03" w:rsidRDefault="003C4A03" w:rsidP="003C4A03">
      <w:pPr>
        <w:pStyle w:val="Coding-Paragraphtight"/>
      </w:pPr>
    </w:p>
    <w:p w14:paraId="08F0BBA9" w14:textId="77777777" w:rsidR="003C4A03" w:rsidRDefault="003C4A03" w:rsidP="003C4A03">
      <w:pPr>
        <w:pStyle w:val="BodyTextMetricLight10pt"/>
        <w:rPr>
          <w:rStyle w:val="Hyperlink"/>
        </w:rPr>
      </w:pPr>
    </w:p>
    <w:p w14:paraId="26C681A6" w14:textId="77777777" w:rsidR="003C4A03" w:rsidRDefault="003C4A03" w:rsidP="003C4A03">
      <w:pPr>
        <w:rPr>
          <w:rFonts w:eastAsia="Calibri"/>
        </w:rPr>
      </w:pPr>
    </w:p>
    <w:p w14:paraId="286877E6" w14:textId="77777777" w:rsidR="003C4A03" w:rsidRPr="003C4A03" w:rsidRDefault="003C4A03" w:rsidP="003C4A03">
      <w:pPr>
        <w:rPr>
          <w:rFonts w:eastAsia="Calibri"/>
        </w:rPr>
        <w:sectPr w:rsidR="003C4A03" w:rsidRPr="003C4A03" w:rsidSect="00274D8E">
          <w:headerReference w:type="even" r:id="rId29"/>
          <w:headerReference w:type="default" r:id="rId30"/>
          <w:footerReference w:type="even" r:id="rId31"/>
          <w:headerReference w:type="first" r:id="rId32"/>
          <w:footerReference w:type="first" r:id="rId33"/>
          <w:pgSz w:w="12240" w:h="15840" w:code="1"/>
          <w:pgMar w:top="1800" w:right="720" w:bottom="720" w:left="720" w:header="360" w:footer="864" w:gutter="0"/>
          <w:pgNumType w:start="3"/>
          <w:cols w:space="720"/>
          <w:formProt w:val="0"/>
          <w:noEndnote/>
          <w:titlePg/>
          <w:docGrid w:linePitch="245"/>
        </w:sectPr>
      </w:pPr>
    </w:p>
    <w:p w14:paraId="35634782" w14:textId="6EEFDEB2" w:rsidR="002D16A2" w:rsidRPr="00EC7E68" w:rsidRDefault="002D16A2" w:rsidP="006B1C57">
      <w:pPr>
        <w:pStyle w:val="BodyTextMetricLight10pt"/>
        <w:rPr>
          <w:rFonts w:eastAsia="Calibri"/>
        </w:rPr>
      </w:pPr>
    </w:p>
    <w:p w14:paraId="47B55961" w14:textId="77777777" w:rsidR="000F5C13" w:rsidRDefault="000F5C13" w:rsidP="00246202">
      <w:pPr>
        <w:pStyle w:val="Heading2"/>
      </w:pPr>
    </w:p>
    <w:bookmarkEnd w:id="59"/>
    <w:bookmarkEnd w:id="60"/>
    <w:p w14:paraId="39CB83A0" w14:textId="77777777" w:rsidR="00E76AD8" w:rsidRPr="003C61C5" w:rsidRDefault="00E76AD8" w:rsidP="00E76AD8"/>
    <w:p w14:paraId="4F85760E" w14:textId="77777777" w:rsidR="00E76AD8" w:rsidRDefault="00E76AD8" w:rsidP="00E76AD8">
      <w:pPr>
        <w:rPr>
          <w:rFonts w:ascii="MetricHPE" w:hAnsi="MetricHPE"/>
          <w:b/>
          <w:color w:val="000000"/>
          <w:sz w:val="28"/>
          <w:szCs w:val="34"/>
        </w:rPr>
      </w:pPr>
    </w:p>
    <w:p w14:paraId="4E0EC443" w14:textId="77777777" w:rsidR="00E76AD8" w:rsidRDefault="00E76AD8" w:rsidP="00E76AD8"/>
    <w:p w14:paraId="278C1BA1" w14:textId="77777777" w:rsidR="00E76AD8" w:rsidRPr="00825A22" w:rsidRDefault="00E76AD8" w:rsidP="00E76AD8"/>
    <w:p w14:paraId="450CA86F" w14:textId="77777777" w:rsidR="00E76AD8" w:rsidRDefault="00E76AD8" w:rsidP="00E76AD8">
      <w:pPr>
        <w:rPr>
          <w:rFonts w:ascii="MetricHPE" w:hAnsi="MetricHPE"/>
          <w:b/>
          <w:color w:val="000000"/>
          <w:sz w:val="28"/>
          <w:szCs w:val="34"/>
        </w:rPr>
      </w:pPr>
    </w:p>
    <w:bookmarkEnd w:id="0"/>
    <w:bookmarkEnd w:id="1"/>
    <w:bookmarkEnd w:id="6"/>
    <w:bookmarkEnd w:id="7"/>
    <w:bookmarkEnd w:id="8"/>
    <w:bookmarkEnd w:id="9"/>
    <w:p w14:paraId="11A685F7" w14:textId="7C7805F2" w:rsidR="004F5F94" w:rsidRDefault="004F5F94" w:rsidP="00E76AD8"/>
    <w:p w14:paraId="084399B6" w14:textId="77777777" w:rsidR="004F5F94" w:rsidRPr="004F5F94" w:rsidRDefault="004F5F94" w:rsidP="004F5F94"/>
    <w:p w14:paraId="744827A5" w14:textId="77777777" w:rsidR="004F5F94" w:rsidRPr="004F5F94" w:rsidRDefault="004F5F94" w:rsidP="004F5F94"/>
    <w:p w14:paraId="3BAC5000" w14:textId="77777777" w:rsidR="004F5F94" w:rsidRPr="004F5F94" w:rsidRDefault="004F5F94" w:rsidP="004F5F94"/>
    <w:p w14:paraId="1688A461" w14:textId="77777777" w:rsidR="004F5F94" w:rsidRPr="004F5F94" w:rsidRDefault="004F5F94" w:rsidP="004F5F94"/>
    <w:p w14:paraId="6CE772EF" w14:textId="77777777" w:rsidR="004F5F94" w:rsidRPr="004F5F94" w:rsidRDefault="004F5F94" w:rsidP="004F5F94"/>
    <w:p w14:paraId="297BAFAC" w14:textId="77777777" w:rsidR="004F5F94" w:rsidRPr="004F5F94" w:rsidRDefault="004F5F94" w:rsidP="004F5F94"/>
    <w:p w14:paraId="275BE6E3" w14:textId="77777777" w:rsidR="004F5F94" w:rsidRPr="004F5F94" w:rsidRDefault="004F5F94" w:rsidP="004F5F94"/>
    <w:p w14:paraId="4673C743" w14:textId="77777777" w:rsidR="004F5F94" w:rsidRPr="004F5F94" w:rsidRDefault="004F5F94" w:rsidP="004F5F94"/>
    <w:p w14:paraId="1D875872" w14:textId="77777777" w:rsidR="004F5F94" w:rsidRPr="004F5F94" w:rsidRDefault="004F5F94" w:rsidP="004F5F94"/>
    <w:p w14:paraId="23712210" w14:textId="77777777" w:rsidR="004F5F94" w:rsidRPr="004F5F94" w:rsidRDefault="004F5F94" w:rsidP="004F5F94"/>
    <w:p w14:paraId="68B88734" w14:textId="77777777" w:rsidR="004F5F94" w:rsidRPr="004F5F94" w:rsidRDefault="004F5F94" w:rsidP="004F5F94"/>
    <w:p w14:paraId="32450B4F" w14:textId="77777777" w:rsidR="004F5F94" w:rsidRPr="004F5F94" w:rsidRDefault="004F5F94" w:rsidP="004F5F94"/>
    <w:p w14:paraId="43829352" w14:textId="77777777" w:rsidR="004F5F94" w:rsidRPr="004F5F94" w:rsidRDefault="004F5F94" w:rsidP="004F5F94"/>
    <w:p w14:paraId="45EC387C" w14:textId="77777777" w:rsidR="004F5F94" w:rsidRPr="004F5F94" w:rsidRDefault="004F5F94" w:rsidP="004F5F94"/>
    <w:p w14:paraId="33BDC423" w14:textId="77777777" w:rsidR="004F5F94" w:rsidRPr="004F5F94" w:rsidRDefault="004F5F94" w:rsidP="004F5F94"/>
    <w:p w14:paraId="15E67609" w14:textId="77777777" w:rsidR="004F5F94" w:rsidRPr="004F5F94" w:rsidRDefault="004F5F94" w:rsidP="004F5F94"/>
    <w:p w14:paraId="69BFC928" w14:textId="77777777" w:rsidR="004F5F94" w:rsidRPr="004F5F94" w:rsidRDefault="004F5F94" w:rsidP="004F5F94"/>
    <w:p w14:paraId="540B8B07" w14:textId="77777777" w:rsidR="004F5F94" w:rsidRPr="004F5F94" w:rsidRDefault="004F5F94" w:rsidP="004F5F94"/>
    <w:p w14:paraId="365A3984" w14:textId="77777777" w:rsidR="004F5F94" w:rsidRPr="004F5F94" w:rsidRDefault="004F5F94" w:rsidP="004F5F94"/>
    <w:p w14:paraId="23890D1A" w14:textId="59E1612F" w:rsidR="00E76AD8" w:rsidRPr="004F5F94" w:rsidRDefault="00E76AD8" w:rsidP="004F5F94">
      <w:pPr>
        <w:jc w:val="right"/>
      </w:pPr>
    </w:p>
    <w:sectPr w:rsidR="00E76AD8" w:rsidRPr="004F5F94" w:rsidSect="00274D8E">
      <w:footerReference w:type="first" r:id="rId34"/>
      <w:pgSz w:w="12240" w:h="15840" w:code="1"/>
      <w:pgMar w:top="1800" w:right="720" w:bottom="720" w:left="720" w:header="360" w:footer="864" w:gutter="0"/>
      <w:pgNumType w:start="3"/>
      <w:cols w:space="720"/>
      <w:formProt w:val="0"/>
      <w:noEndnote/>
      <w:titlePg/>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8A69F8" w14:textId="77777777" w:rsidR="008E592A" w:rsidRDefault="008E592A">
      <w:r>
        <w:separator/>
      </w:r>
    </w:p>
    <w:p w14:paraId="441035D2" w14:textId="77777777" w:rsidR="008E592A" w:rsidRDefault="008E592A"/>
    <w:p w14:paraId="3CED9441" w14:textId="77777777" w:rsidR="008E592A" w:rsidRDefault="008E592A"/>
    <w:p w14:paraId="015D48B9" w14:textId="77777777" w:rsidR="008E592A" w:rsidRDefault="008E592A"/>
    <w:p w14:paraId="72BBA324" w14:textId="77777777" w:rsidR="008E592A" w:rsidRDefault="008E592A"/>
    <w:p w14:paraId="236E964A" w14:textId="77777777" w:rsidR="008E592A" w:rsidRDefault="008E592A"/>
  </w:endnote>
  <w:endnote w:type="continuationSeparator" w:id="0">
    <w:p w14:paraId="5E82DE1B" w14:textId="77777777" w:rsidR="008E592A" w:rsidRDefault="008E592A">
      <w:r>
        <w:continuationSeparator/>
      </w:r>
    </w:p>
    <w:p w14:paraId="5D8F95D6" w14:textId="77777777" w:rsidR="008E592A" w:rsidRDefault="008E592A"/>
    <w:p w14:paraId="68741F63" w14:textId="77777777" w:rsidR="008E592A" w:rsidRDefault="008E592A"/>
    <w:p w14:paraId="49E50157" w14:textId="77777777" w:rsidR="008E592A" w:rsidRDefault="008E592A"/>
    <w:p w14:paraId="7171416A" w14:textId="77777777" w:rsidR="008E592A" w:rsidRDefault="008E592A"/>
    <w:p w14:paraId="20E78568" w14:textId="77777777" w:rsidR="008E592A" w:rsidRDefault="008E592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etricHPE Light">
    <w:panose1 w:val="020B0303030202060203"/>
    <w:charset w:val="00"/>
    <w:family w:val="swiss"/>
    <w:notTrueType/>
    <w:pitch w:val="variable"/>
    <w:sig w:usb0="00000007" w:usb1="00000000" w:usb2="00000000" w:usb3="00000000" w:csb0="000000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P Simplified Light">
    <w:altName w:val="Arial"/>
    <w:charset w:val="00"/>
    <w:family w:val="swiss"/>
    <w:pitch w:val="variable"/>
    <w:sig w:usb0="A00002FF" w:usb1="5000205B" w:usb2="00000000" w:usb3="00000000" w:csb0="0000019F" w:csb1="00000000"/>
  </w:font>
  <w:font w:name="HP Simplified">
    <w:altName w:val="Arial"/>
    <w:charset w:val="00"/>
    <w:family w:val="swiss"/>
    <w:pitch w:val="variable"/>
    <w:sig w:usb0="A00000AF" w:usb1="5000205B" w:usb2="00000000" w:usb3="00000000" w:csb0="00000093" w:csb1="00000000"/>
  </w:font>
  <w:font w:name="MetricHPE">
    <w:panose1 w:val="020B0503030202060203"/>
    <w:charset w:val="00"/>
    <w:family w:val="swiss"/>
    <w:notTrueType/>
    <w:pitch w:val="variable"/>
    <w:sig w:usb0="00000007" w:usb1="00000000" w:usb2="00000000" w:usb3="00000000" w:csb0="00000093" w:csb1="00000000"/>
  </w:font>
  <w:font w:name="MetricHPE Medium">
    <w:panose1 w:val="00000000000000000000"/>
    <w:charset w:val="00"/>
    <w:family w:val="swiss"/>
    <w:notTrueType/>
    <w:pitch w:val="variable"/>
    <w:sig w:usb0="00000007" w:usb1="00000000" w:usb2="00000000" w:usb3="00000000" w:csb0="00000093" w:csb1="00000000"/>
  </w:font>
  <w:font w:name="Metric Regular">
    <w:altName w:val="MetricHPE"/>
    <w:panose1 w:val="00000000000000000000"/>
    <w:charset w:val="00"/>
    <w:family w:val="swiss"/>
    <w:notTrueType/>
    <w:pitch w:val="variable"/>
    <w:sig w:usb0="00000007" w:usb1="00000000" w:usb2="00000000" w:usb3="00000000" w:csb0="00000093"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Metric Semibold">
    <w:altName w:val="Arial"/>
    <w:panose1 w:val="00000000000000000000"/>
    <w:charset w:val="00"/>
    <w:family w:val="swiss"/>
    <w:notTrueType/>
    <w:pitch w:val="variable"/>
    <w:sig w:usb0="00000007" w:usb1="00000000" w:usb2="00000000" w:usb3="00000000" w:csb0="00000093" w:csb1="00000000"/>
  </w:font>
  <w:font w:name="HPE Simple">
    <w:panose1 w:val="00000000000000000000"/>
    <w:charset w:val="00"/>
    <w:family w:val="modern"/>
    <w:notTrueType/>
    <w:pitch w:val="fixed"/>
    <w:sig w:usb0="A00000FF" w:usb1="5000204A" w:usb2="00000000" w:usb3="00000000" w:csb0="00000093" w:csb1="00000000"/>
  </w:font>
  <w:font w:name="Microsoft YaHei">
    <w:panose1 w:val="020B0503020204020204"/>
    <w:charset w:val="86"/>
    <w:family w:val="swiss"/>
    <w:pitch w:val="variable"/>
    <w:sig w:usb0="80000287" w:usb1="28CF3C50" w:usb2="00000016" w:usb3="00000000" w:csb0="0004001F" w:csb1="00000000"/>
  </w:font>
  <w:font w:name="Metric Light">
    <w:altName w:val="MetricHPE Light"/>
    <w:panose1 w:val="00000000000000000000"/>
    <w:charset w:val="00"/>
    <w:family w:val="swiss"/>
    <w:notTrueType/>
    <w:pitch w:val="variable"/>
    <w:sig w:usb0="00000007" w:usb1="00000000" w:usb2="00000000" w:usb3="00000000" w:csb0="00000093" w:csb1="00000000"/>
  </w:font>
  <w:font w:name="MetricHPE Semibold">
    <w:panose1 w:val="00000000000000000000"/>
    <w:charset w:val="00"/>
    <w:family w:val="swiss"/>
    <w:notTrueType/>
    <w:pitch w:val="variable"/>
    <w:sig w:usb0="00000007" w:usb1="00000000" w:usb2="00000000" w:usb3="00000000" w:csb0="00000093" w:csb1="00000000"/>
  </w:font>
  <w:font w:name="HPE Simple Light">
    <w:panose1 w:val="02010409020101020102"/>
    <w:charset w:val="00"/>
    <w:family w:val="modern"/>
    <w:notTrueType/>
    <w:pitch w:val="fixed"/>
    <w:sig w:usb0="A00000FF" w:usb1="5000204A" w:usb2="00000000" w:usb3="00000000" w:csb0="00000093" w:csb1="00000000"/>
  </w:font>
  <w:font w:name="Segoe UI">
    <w:panose1 w:val="020B0502040204020203"/>
    <w:charset w:val="00"/>
    <w:family w:val="swiss"/>
    <w:pitch w:val="variable"/>
    <w:sig w:usb0="E4002EFF" w:usb1="C000E47F" w:usb2="00000009" w:usb3="00000000" w:csb0="000001FF" w:csb1="00000000"/>
  </w:font>
  <w:font w:name="MS PGothic">
    <w:panose1 w:val="020B0600070205080204"/>
    <w:charset w:val="80"/>
    <w:family w:val="swiss"/>
    <w:pitch w:val="variable"/>
    <w:sig w:usb0="E00002FF" w:usb1="6AC7FDFB" w:usb2="08000012" w:usb3="00000000" w:csb0="0002009F" w:csb1="00000000"/>
  </w:font>
  <w:font w:name="MetricHPE-Light">
    <w:panose1 w:val="00000000000000000000"/>
    <w:charset w:val="00"/>
    <w:family w:val="swiss"/>
    <w:notTrueType/>
    <w:pitch w:val="default"/>
    <w:sig w:usb0="00000003" w:usb1="00000000" w:usb2="00000000" w:usb3="00000000" w:csb0="00000001" w:csb1="00000000"/>
  </w:font>
  <w:font w:name="Futura Bk">
    <w:altName w:val="Arial"/>
    <w:charset w:val="00"/>
    <w:family w:val="swiss"/>
    <w:pitch w:val="variable"/>
    <w:sig w:usb0="00000001" w:usb1="5000204A"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embedRegular r:id="rId1" w:fontKey="{FE6DB74C-191A-44F4-9179-8EA9CB69B8C1}"/>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32148E" w14:textId="77777777" w:rsidR="003272AD" w:rsidRDefault="003272AD"/>
  <w:p w14:paraId="5C4B7169" w14:textId="77777777" w:rsidR="003272AD" w:rsidRDefault="003272AD"/>
  <w:tbl>
    <w:tblPr>
      <w:tblStyle w:val="TableGrid"/>
      <w:tblW w:w="10800" w:type="dxa"/>
      <w:tblCellMar>
        <w:left w:w="115" w:type="dxa"/>
        <w:right w:w="115" w:type="dxa"/>
      </w:tblCellMar>
      <w:tblLook w:val="0600" w:firstRow="0" w:lastRow="0" w:firstColumn="0" w:lastColumn="0" w:noHBand="1" w:noVBand="1"/>
    </w:tblPr>
    <w:tblGrid>
      <w:gridCol w:w="3715"/>
      <w:gridCol w:w="2156"/>
      <w:gridCol w:w="3071"/>
      <w:gridCol w:w="1858"/>
    </w:tblGrid>
    <w:tr w:rsidR="003272AD" w:rsidRPr="005871C0" w14:paraId="46FE25A1" w14:textId="77777777" w:rsidTr="00D979C8">
      <w:trPr>
        <w:trHeight w:val="543"/>
      </w:trPr>
      <w:tc>
        <w:tcPr>
          <w:tcW w:w="3715" w:type="dxa"/>
          <w:tcBorders>
            <w:top w:val="nil"/>
            <w:left w:val="nil"/>
            <w:bottom w:val="single" w:sz="2" w:space="0" w:color="auto"/>
            <w:right w:val="nil"/>
          </w:tcBorders>
          <w:tcMar>
            <w:left w:w="0" w:type="dxa"/>
            <w:bottom w:w="144" w:type="dxa"/>
          </w:tcMar>
          <w:vAlign w:val="bottom"/>
        </w:tcPr>
        <w:p w14:paraId="554AC394" w14:textId="77777777" w:rsidR="003272AD" w:rsidRPr="005871C0" w:rsidRDefault="003272AD" w:rsidP="00CF70D2">
          <w:pPr>
            <w:pStyle w:val="BackPageSignupforupdates9pt"/>
          </w:pPr>
          <w:r w:rsidRPr="005871C0">
            <w:t>Sign up for updates</w:t>
          </w:r>
        </w:p>
        <w:p w14:paraId="303DD6F7" w14:textId="77777777" w:rsidR="003272AD" w:rsidRPr="00861264" w:rsidRDefault="008E592A" w:rsidP="00390EC4">
          <w:pPr>
            <w:spacing w:after="40"/>
            <w:rPr>
              <w:rStyle w:val="Hyperlink"/>
              <w:b/>
            </w:rPr>
          </w:pPr>
          <w:hyperlink r:id="rId1" w:history="1">
            <w:r w:rsidR="003272AD" w:rsidRPr="00861264">
              <w:rPr>
                <w:rStyle w:val="Hyperlink"/>
              </w:rPr>
              <w:t>hp.com/go/</w:t>
            </w:r>
            <w:proofErr w:type="spellStart"/>
            <w:r w:rsidR="003272AD" w:rsidRPr="00861264">
              <w:rPr>
                <w:rStyle w:val="Hyperlink"/>
              </w:rPr>
              <w:t>getupdated</w:t>
            </w:r>
            <w:proofErr w:type="spellEnd"/>
          </w:hyperlink>
        </w:p>
      </w:tc>
      <w:tc>
        <w:tcPr>
          <w:tcW w:w="2156" w:type="dxa"/>
          <w:tcBorders>
            <w:top w:val="nil"/>
            <w:left w:val="nil"/>
            <w:bottom w:val="single" w:sz="2" w:space="0" w:color="auto"/>
            <w:right w:val="nil"/>
          </w:tcBorders>
          <w:tcMar>
            <w:left w:w="0" w:type="dxa"/>
            <w:bottom w:w="144" w:type="dxa"/>
          </w:tcMar>
          <w:vAlign w:val="bottom"/>
        </w:tcPr>
        <w:p w14:paraId="4F6C7F2C" w14:textId="77777777" w:rsidR="003272AD" w:rsidRPr="005871C0" w:rsidRDefault="003272AD" w:rsidP="00390EC4">
          <w:pPr>
            <w:pStyle w:val="BackPageSharewithcolleagues7pt"/>
            <w:spacing w:line="240" w:lineRule="auto"/>
          </w:pPr>
          <w:r w:rsidRPr="005871C0">
            <w:rPr>
              <w:noProof/>
              <w:lang w:val="en-GB" w:eastAsia="en-GB"/>
            </w:rPr>
            <w:drawing>
              <wp:inline distT="0" distB="0" distL="0" distR="0" wp14:anchorId="0FF07FF0" wp14:editId="1868DADA">
                <wp:extent cx="120792" cy="128016"/>
                <wp:effectExtent l="19050" t="0" r="0" b="0"/>
                <wp:docPr id="1380" name="Picture 31" descr="facebook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_vector.jpg"/>
                        <pic:cNvPicPr/>
                      </pic:nvPicPr>
                      <pic:blipFill>
                        <a:blip r:embed="rId2"/>
                        <a:stretch>
                          <a:fillRect/>
                        </a:stretch>
                      </pic:blipFill>
                      <pic:spPr>
                        <a:xfrm>
                          <a:off x="0" y="0"/>
                          <a:ext cx="120792" cy="128016"/>
                        </a:xfrm>
                        <a:prstGeom prst="rect">
                          <a:avLst/>
                        </a:prstGeom>
                      </pic:spPr>
                    </pic:pic>
                  </a:graphicData>
                </a:graphic>
              </wp:inline>
            </w:drawing>
          </w:r>
          <w:r w:rsidRPr="005871C0">
            <w:t xml:space="preserve">  </w:t>
          </w:r>
          <w:r w:rsidRPr="005871C0">
            <w:rPr>
              <w:noProof/>
              <w:lang w:val="en-GB" w:eastAsia="en-GB"/>
            </w:rPr>
            <w:drawing>
              <wp:inline distT="0" distB="0" distL="0" distR="0" wp14:anchorId="09A0ADAC" wp14:editId="7433561B">
                <wp:extent cx="128016" cy="129152"/>
                <wp:effectExtent l="19050" t="0" r="5334" b="0"/>
                <wp:docPr id="1381" name="Picture 32" descr="twitter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_vector.jpg"/>
                        <pic:cNvPicPr/>
                      </pic:nvPicPr>
                      <pic:blipFill>
                        <a:blip r:embed="rId3"/>
                        <a:stretch>
                          <a:fillRect/>
                        </a:stretch>
                      </pic:blipFill>
                      <pic:spPr>
                        <a:xfrm>
                          <a:off x="0" y="0"/>
                          <a:ext cx="128016" cy="129152"/>
                        </a:xfrm>
                        <a:prstGeom prst="rect">
                          <a:avLst/>
                        </a:prstGeom>
                      </pic:spPr>
                    </pic:pic>
                  </a:graphicData>
                </a:graphic>
              </wp:inline>
            </w:drawing>
          </w:r>
          <w:r w:rsidRPr="005871C0">
            <w:t xml:space="preserve">  </w:t>
          </w:r>
          <w:r w:rsidRPr="005871C0">
            <w:rPr>
              <w:noProof/>
              <w:lang w:val="en-GB" w:eastAsia="en-GB"/>
            </w:rPr>
            <w:drawing>
              <wp:inline distT="0" distB="0" distL="0" distR="0" wp14:anchorId="707B339B" wp14:editId="4177AD6E">
                <wp:extent cx="128016" cy="126551"/>
                <wp:effectExtent l="19050" t="0" r="5334" b="0"/>
                <wp:docPr id="1382" name="Picture 33" descr="linked_in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ed_in_vector.jpg"/>
                        <pic:cNvPicPr/>
                      </pic:nvPicPr>
                      <pic:blipFill>
                        <a:blip r:embed="rId4"/>
                        <a:stretch>
                          <a:fillRect/>
                        </a:stretch>
                      </pic:blipFill>
                      <pic:spPr>
                        <a:xfrm>
                          <a:off x="0" y="0"/>
                          <a:ext cx="128016" cy="126551"/>
                        </a:xfrm>
                        <a:prstGeom prst="rect">
                          <a:avLst/>
                        </a:prstGeom>
                      </pic:spPr>
                    </pic:pic>
                  </a:graphicData>
                </a:graphic>
              </wp:inline>
            </w:drawing>
          </w:r>
          <w:r w:rsidRPr="005871C0">
            <w:t xml:space="preserve">  </w:t>
          </w:r>
          <w:r w:rsidRPr="005871C0">
            <w:rPr>
              <w:noProof/>
              <w:lang w:val="en-GB" w:eastAsia="en-GB"/>
            </w:rPr>
            <w:drawing>
              <wp:inline distT="0" distB="0" distL="0" distR="0" wp14:anchorId="274532FF" wp14:editId="24C238E7">
                <wp:extent cx="222019" cy="145156"/>
                <wp:effectExtent l="19050" t="0" r="6581" b="0"/>
                <wp:docPr id="1383" name="Picture 40" descr="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jpg"/>
                        <pic:cNvPicPr/>
                      </pic:nvPicPr>
                      <pic:blipFill>
                        <a:blip r:embed="rId5"/>
                        <a:srcRect l="15347" t="27935" r="15571" b="26721"/>
                        <a:stretch>
                          <a:fillRect/>
                        </a:stretch>
                      </pic:blipFill>
                      <pic:spPr>
                        <a:xfrm>
                          <a:off x="0" y="0"/>
                          <a:ext cx="220585" cy="144219"/>
                        </a:xfrm>
                        <a:prstGeom prst="rect">
                          <a:avLst/>
                        </a:prstGeom>
                      </pic:spPr>
                    </pic:pic>
                  </a:graphicData>
                </a:graphic>
              </wp:inline>
            </w:drawing>
          </w:r>
        </w:p>
        <w:p w14:paraId="105792BB" w14:textId="77777777" w:rsidR="003272AD" w:rsidRPr="005871C0" w:rsidRDefault="003272AD" w:rsidP="00390EC4">
          <w:pPr>
            <w:pStyle w:val="BackPageSharewithcolleagues7pt"/>
          </w:pPr>
          <w:r w:rsidRPr="005871C0">
            <w:t>Share with colleagues</w:t>
          </w:r>
        </w:p>
      </w:tc>
      <w:tc>
        <w:tcPr>
          <w:tcW w:w="3071" w:type="dxa"/>
          <w:tcBorders>
            <w:top w:val="nil"/>
            <w:left w:val="nil"/>
            <w:bottom w:val="single" w:sz="2" w:space="0" w:color="auto"/>
            <w:right w:val="nil"/>
          </w:tcBorders>
          <w:tcMar>
            <w:left w:w="0" w:type="dxa"/>
            <w:bottom w:w="144" w:type="dxa"/>
          </w:tcMar>
          <w:vAlign w:val="bottom"/>
        </w:tcPr>
        <w:p w14:paraId="0AA4B7F3" w14:textId="77777777" w:rsidR="003272AD" w:rsidRPr="005871C0" w:rsidRDefault="003272AD" w:rsidP="00390EC4">
          <w:pPr>
            <w:pStyle w:val="BackPageSharewithcolleagues7pt"/>
            <w:spacing w:line="240" w:lineRule="auto"/>
          </w:pPr>
          <w:r w:rsidRPr="005871C0">
            <w:rPr>
              <w:noProof/>
              <w:lang w:val="en-GB" w:eastAsia="en-GB"/>
            </w:rPr>
            <w:drawing>
              <wp:inline distT="0" distB="0" distL="0" distR="0" wp14:anchorId="4A0DCEB5" wp14:editId="0EBFD8F6">
                <wp:extent cx="128016" cy="125918"/>
                <wp:effectExtent l="19050" t="0" r="5334" b="0"/>
                <wp:docPr id="1384" name="Picture 41" descr="HP_rate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_rate_icon.jpg"/>
                        <pic:cNvPicPr/>
                      </pic:nvPicPr>
                      <pic:blipFill>
                        <a:blip r:embed="rId6"/>
                        <a:stretch>
                          <a:fillRect/>
                        </a:stretch>
                      </pic:blipFill>
                      <pic:spPr>
                        <a:xfrm>
                          <a:off x="0" y="0"/>
                          <a:ext cx="128016" cy="125918"/>
                        </a:xfrm>
                        <a:prstGeom prst="rect">
                          <a:avLst/>
                        </a:prstGeom>
                      </pic:spPr>
                    </pic:pic>
                  </a:graphicData>
                </a:graphic>
              </wp:inline>
            </w:drawing>
          </w:r>
        </w:p>
        <w:p w14:paraId="6C31989A" w14:textId="77777777" w:rsidR="003272AD" w:rsidRPr="005871C0" w:rsidRDefault="003272AD" w:rsidP="00390EC4">
          <w:pPr>
            <w:pStyle w:val="BackPageRatethisdocument10pt"/>
          </w:pPr>
          <w:r w:rsidRPr="005871C0">
            <w:t>Rate this document</w:t>
          </w:r>
        </w:p>
      </w:tc>
      <w:tc>
        <w:tcPr>
          <w:tcW w:w="1858" w:type="dxa"/>
          <w:tcBorders>
            <w:top w:val="nil"/>
            <w:left w:val="nil"/>
            <w:bottom w:val="single" w:sz="2" w:space="0" w:color="auto"/>
            <w:right w:val="nil"/>
          </w:tcBorders>
          <w:tcMar>
            <w:left w:w="0" w:type="dxa"/>
            <w:bottom w:w="144" w:type="dxa"/>
          </w:tcMar>
        </w:tcPr>
        <w:p w14:paraId="45B8360B" w14:textId="77777777" w:rsidR="003272AD" w:rsidRPr="005871C0" w:rsidRDefault="003272AD" w:rsidP="00390EC4">
          <w:pPr>
            <w:spacing w:after="40"/>
          </w:pPr>
        </w:p>
      </w:tc>
    </w:tr>
    <w:tr w:rsidR="003272AD" w:rsidRPr="00651375" w14:paraId="3B85EA64" w14:textId="77777777" w:rsidTr="00D979C8">
      <w:tc>
        <w:tcPr>
          <w:tcW w:w="8942" w:type="dxa"/>
          <w:gridSpan w:val="3"/>
          <w:tcBorders>
            <w:top w:val="single" w:sz="2" w:space="0" w:color="auto"/>
            <w:left w:val="nil"/>
            <w:bottom w:val="nil"/>
            <w:right w:val="nil"/>
          </w:tcBorders>
          <w:tcMar>
            <w:top w:w="216" w:type="dxa"/>
            <w:left w:w="0" w:type="dxa"/>
          </w:tcMar>
        </w:tcPr>
        <w:p w14:paraId="1EF65EF7" w14:textId="1A6C45CB" w:rsidR="003272AD" w:rsidRDefault="003272AD" w:rsidP="00390EC4">
          <w:pPr>
            <w:pStyle w:val="BackPageLegal7pt"/>
          </w:pPr>
          <w:r w:rsidRPr="00C33414">
            <w:rPr>
              <w:noProof/>
              <w:lang w:val="en-GB" w:eastAsia="en-GB"/>
            </w:rPr>
            <w:drawing>
              <wp:anchor distT="0" distB="0" distL="114300" distR="114300" simplePos="0" relativeHeight="251665408" behindDoc="0" locked="0" layoutInCell="1" allowOverlap="1" wp14:anchorId="70F31BB9" wp14:editId="397B778D">
                <wp:simplePos x="0" y="0"/>
                <wp:positionH relativeFrom="page">
                  <wp:posOffset>5642981</wp:posOffset>
                </wp:positionH>
                <wp:positionV relativeFrom="page">
                  <wp:posOffset>187325</wp:posOffset>
                </wp:positionV>
                <wp:extent cx="1234440" cy="512064"/>
                <wp:effectExtent l="0" t="0" r="3810" b="2540"/>
                <wp:wrapNone/>
                <wp:docPr id="1385" name="Picture 1385" descr="C:\Users\alsek\Desktop\HPE Assets\HPE Guidelines and Assets_050415\HPE Guidelines and Assets_050415\HPE logo asset overview and logo assets\hpe_logos_for_print\primary_logo\hpe_pri_grn_pos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sek\Desktop\HPE Assets\HPE Guidelines and Assets_050415\HPE Guidelines and Assets_050415\HPE logo asset overview and logo assets\hpe_logos_for_print\primary_logo\hpe_pri_grn_pos_cmyk.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4440" cy="5120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1375">
            <w:t>© Copyright 201</w:t>
          </w:r>
          <w:r>
            <w:t>5</w:t>
          </w:r>
          <w:r w:rsidRPr="00651375">
            <w:t xml:space="preserve"> Hewlett-Packard Development Company, L.P. The information contained herein is subject to change without notice. The only warranties for </w:t>
          </w:r>
          <w:r>
            <w:t xml:space="preserve">HPE </w:t>
          </w:r>
          <w:r w:rsidRPr="00651375">
            <w:t xml:space="preserve">products and services are set forth in the express warranty statements accompanying such products and services. Nothing herein should be construed as constituting an additional warranty. </w:t>
          </w:r>
          <w:r>
            <w:t xml:space="preserve">HPE </w:t>
          </w:r>
          <w:r w:rsidRPr="00651375">
            <w:t xml:space="preserve">shall not be liable for technical or editorial errors or omissions contained herein. </w:t>
          </w:r>
        </w:p>
        <w:p w14:paraId="6CA5FC86" w14:textId="77777777" w:rsidR="003272AD" w:rsidRDefault="003272AD" w:rsidP="00390EC4">
          <w:pPr>
            <w:pStyle w:val="BackPageLegal7pt"/>
          </w:pPr>
          <w:r w:rsidRPr="00651375">
            <w:t>Trademark acknowledgments, if needed.</w:t>
          </w:r>
        </w:p>
        <w:p w14:paraId="36D595DE" w14:textId="77777777" w:rsidR="003272AD" w:rsidRPr="00651375" w:rsidRDefault="003272AD" w:rsidP="00390EC4">
          <w:pPr>
            <w:pStyle w:val="BackPageLegal7pt"/>
            <w:spacing w:after="0"/>
          </w:pPr>
          <w:r w:rsidRPr="00497FB4">
            <w:rPr>
              <w:noProof/>
              <w:lang w:val="en-GB" w:eastAsia="en-GB"/>
            </w:rPr>
            <w:drawing>
              <wp:anchor distT="0" distB="0" distL="114300" distR="114300" simplePos="0" relativeHeight="251663360" behindDoc="0" locked="0" layoutInCell="1" allowOverlap="1" wp14:anchorId="50A63310" wp14:editId="1301DAA9">
                <wp:simplePos x="0" y="0"/>
                <wp:positionH relativeFrom="page">
                  <wp:posOffset>6750050</wp:posOffset>
                </wp:positionH>
                <wp:positionV relativeFrom="page">
                  <wp:posOffset>9025255</wp:posOffset>
                </wp:positionV>
                <wp:extent cx="579120" cy="579120"/>
                <wp:effectExtent l="0" t="0" r="0" b="0"/>
                <wp:wrapNone/>
                <wp:docPr id="138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8">
                          <a:extLst>
                            <a:ext uri="{28A0092B-C50C-407E-A947-70E740481C1C}">
                              <a14:useLocalDpi xmlns:a14="http://schemas.microsoft.com/office/drawing/2010/main" val="0"/>
                            </a:ext>
                          </a:extLst>
                        </a:blip>
                        <a:stretch>
                          <a:fillRect/>
                        </a:stretch>
                      </pic:blipFill>
                      <pic:spPr>
                        <a:xfrm>
                          <a:off x="0" y="0"/>
                          <a:ext cx="579120" cy="579120"/>
                        </a:xfrm>
                        <a:prstGeom prst="rect">
                          <a:avLst/>
                        </a:prstGeom>
                        <a:extLst>
                          <a:ext uri="{FAA26D3D-D897-4be2-8F04-BA451C77F1D7}">
                            <ma14:placeholderFlag xmlns:arto="http://schemas.microsoft.com/office/word/2006/arto" xmlns:ve="http://schemas.openxmlformats.org/markup-compatibility/2006"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Pr="00497FB4">
            <w:t>4AA</w:t>
          </w:r>
          <w:r>
            <w:t>4</w:t>
          </w:r>
          <w:r w:rsidRPr="00497FB4">
            <w:t>-xxxxENW, Month 20XX</w:t>
          </w:r>
        </w:p>
      </w:tc>
      <w:tc>
        <w:tcPr>
          <w:tcW w:w="1858" w:type="dxa"/>
          <w:tcBorders>
            <w:top w:val="single" w:sz="2" w:space="0" w:color="auto"/>
            <w:left w:val="nil"/>
            <w:bottom w:val="nil"/>
            <w:right w:val="nil"/>
          </w:tcBorders>
          <w:tcMar>
            <w:left w:w="0" w:type="dxa"/>
            <w:right w:w="0" w:type="dxa"/>
          </w:tcMar>
          <w:vAlign w:val="bottom"/>
        </w:tcPr>
        <w:p w14:paraId="3AE342C9" w14:textId="77777777" w:rsidR="003272AD" w:rsidRPr="00651375" w:rsidRDefault="003272AD" w:rsidP="00390EC4">
          <w:pPr>
            <w:jc w:val="right"/>
          </w:pPr>
        </w:p>
      </w:tc>
    </w:tr>
  </w:tbl>
  <w:p w14:paraId="1B7DE236" w14:textId="77777777" w:rsidR="003272AD" w:rsidRDefault="003272AD"/>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27E40A" w14:textId="77777777" w:rsidR="003272AD" w:rsidRDefault="003272AD" w:rsidP="00D53CB4">
    <w:pPr>
      <w:ind w:left="-180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0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600" w:firstRow="0" w:lastRow="0" w:firstColumn="0" w:lastColumn="0" w:noHBand="1" w:noVBand="1"/>
    </w:tblPr>
    <w:tblGrid>
      <w:gridCol w:w="2545"/>
      <w:gridCol w:w="962"/>
      <w:gridCol w:w="7293"/>
    </w:tblGrid>
    <w:tr w:rsidR="003272AD" w:rsidRPr="00917C6B" w14:paraId="07C5C51E" w14:textId="77777777" w:rsidTr="002D16A2">
      <w:trPr>
        <w:trHeight w:val="320"/>
      </w:trPr>
      <w:tc>
        <w:tcPr>
          <w:tcW w:w="2545" w:type="dxa"/>
          <w:vMerge w:val="restart"/>
          <w:tcMar>
            <w:left w:w="0" w:type="dxa"/>
          </w:tcMar>
          <w:vAlign w:val="center"/>
        </w:tcPr>
        <w:tbl>
          <w:tblPr>
            <w:tblpPr w:leftFromText="180" w:rightFromText="180" w:vertAnchor="page" w:horzAnchor="page" w:tblpX="41" w:tblpY="151"/>
            <w:tblW w:w="2430" w:type="dxa"/>
            <w:tblBorders>
              <w:insideH w:val="single" w:sz="2" w:space="0" w:color="auto"/>
            </w:tblBorders>
            <w:tblLook w:val="0000" w:firstRow="0" w:lastRow="0" w:firstColumn="0" w:lastColumn="0" w:noHBand="0" w:noVBand="0"/>
          </w:tblPr>
          <w:tblGrid>
            <w:gridCol w:w="270"/>
            <w:gridCol w:w="2160"/>
          </w:tblGrid>
          <w:tr w:rsidR="003272AD" w:rsidRPr="00917C6B" w14:paraId="342E4BD9" w14:textId="77777777" w:rsidTr="002D16A2">
            <w:trPr>
              <w:trHeight w:val="342"/>
            </w:trPr>
            <w:tc>
              <w:tcPr>
                <w:tcW w:w="2430" w:type="dxa"/>
                <w:gridSpan w:val="2"/>
                <w:tcMar>
                  <w:top w:w="288" w:type="dxa"/>
                  <w:left w:w="0" w:type="dxa"/>
                  <w:right w:w="115" w:type="dxa"/>
                </w:tcMar>
                <w:vAlign w:val="center"/>
              </w:tcPr>
              <w:p w14:paraId="5FAE137B" w14:textId="77777777" w:rsidR="003272AD" w:rsidRPr="00917C6B" w:rsidRDefault="003272AD" w:rsidP="002D16A2">
                <w:pPr>
                  <w:pStyle w:val="BackPageSharewithcolleagues7pt"/>
                  <w:spacing w:line="240" w:lineRule="auto"/>
                  <w:rPr>
                    <w:sz w:val="20"/>
                  </w:rPr>
                </w:pPr>
                <w:r w:rsidRPr="00917C6B">
                  <w:rPr>
                    <w:noProof/>
                    <w:lang w:val="en-GB" w:eastAsia="en-GB"/>
                  </w:rPr>
                  <w:drawing>
                    <wp:inline distT="0" distB="0" distL="0" distR="0" wp14:anchorId="4E261335" wp14:editId="25BBB684">
                      <wp:extent cx="73152" cy="128016"/>
                      <wp:effectExtent l="0" t="0" r="317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cebook_vector.jpg"/>
                              <pic:cNvPicPr/>
                            </pic:nvPicPr>
                            <pic:blipFill>
                              <a:blip r:embed="rId1">
                                <a:extLst>
                                  <a:ext uri="{28A0092B-C50C-407E-A947-70E740481C1C}">
                                    <a14:useLocalDpi xmlns:a14="http://schemas.microsoft.com/office/drawing/2010/main" val="0"/>
                                  </a:ext>
                                </a:extLst>
                              </a:blip>
                              <a:stretch>
                                <a:fillRect/>
                              </a:stretch>
                            </pic:blipFill>
                            <pic:spPr>
                              <a:xfrm>
                                <a:off x="0" y="0"/>
                                <a:ext cx="73152" cy="128016"/>
                              </a:xfrm>
                              <a:prstGeom prst="rect">
                                <a:avLst/>
                              </a:prstGeom>
                            </pic:spPr>
                          </pic:pic>
                        </a:graphicData>
                      </a:graphic>
                    </wp:inline>
                  </w:drawing>
                </w:r>
                <w:r w:rsidRPr="00917C6B">
                  <w:t xml:space="preserve">        </w:t>
                </w:r>
                <w:r w:rsidRPr="00917C6B">
                  <w:rPr>
                    <w:noProof/>
                    <w:lang w:val="en-GB" w:eastAsia="en-GB"/>
                  </w:rPr>
                  <w:drawing>
                    <wp:inline distT="0" distB="0" distL="0" distR="0" wp14:anchorId="2D55ACC3" wp14:editId="4AD18144">
                      <wp:extent cx="155448" cy="128016"/>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itter_vector.jpg"/>
                              <pic:cNvPicPr/>
                            </pic:nvPicPr>
                            <pic:blipFill>
                              <a:blip r:embed="rId2">
                                <a:extLst>
                                  <a:ext uri="{28A0092B-C50C-407E-A947-70E740481C1C}">
                                    <a14:useLocalDpi xmlns:a14="http://schemas.microsoft.com/office/drawing/2010/main" val="0"/>
                                  </a:ext>
                                </a:extLst>
                              </a:blip>
                              <a:stretch>
                                <a:fillRect/>
                              </a:stretch>
                            </pic:blipFill>
                            <pic:spPr>
                              <a:xfrm>
                                <a:off x="0" y="0"/>
                                <a:ext cx="155448" cy="128016"/>
                              </a:xfrm>
                              <a:prstGeom prst="rect">
                                <a:avLst/>
                              </a:prstGeom>
                            </pic:spPr>
                          </pic:pic>
                        </a:graphicData>
                      </a:graphic>
                    </wp:inline>
                  </w:drawing>
                </w:r>
                <w:r w:rsidRPr="00917C6B">
                  <w:t xml:space="preserve">        </w:t>
                </w:r>
                <w:r w:rsidRPr="00917C6B">
                  <w:rPr>
                    <w:noProof/>
                    <w:lang w:val="en-GB" w:eastAsia="en-GB"/>
                  </w:rPr>
                  <w:drawing>
                    <wp:inline distT="0" distB="0" distL="0" distR="0" wp14:anchorId="6258F208" wp14:editId="0949FF11">
                      <wp:extent cx="134318" cy="124724"/>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ked_in_vector.jpg"/>
                              <pic:cNvPicPr/>
                            </pic:nvPicPr>
                            <pic:blipFill>
                              <a:blip r:embed="rId3">
                                <a:extLst>
                                  <a:ext uri="{28A0092B-C50C-407E-A947-70E740481C1C}">
                                    <a14:useLocalDpi xmlns:a14="http://schemas.microsoft.com/office/drawing/2010/main" val="0"/>
                                  </a:ext>
                                </a:extLst>
                              </a:blip>
                              <a:stretch>
                                <a:fillRect/>
                              </a:stretch>
                            </pic:blipFill>
                            <pic:spPr>
                              <a:xfrm>
                                <a:off x="0" y="0"/>
                                <a:ext cx="135054" cy="125407"/>
                              </a:xfrm>
                              <a:prstGeom prst="rect">
                                <a:avLst/>
                              </a:prstGeom>
                            </pic:spPr>
                          </pic:pic>
                        </a:graphicData>
                      </a:graphic>
                    </wp:inline>
                  </w:drawing>
                </w:r>
                <w:r w:rsidRPr="00917C6B">
                  <w:t xml:space="preserve">         </w:t>
                </w:r>
                <w:r w:rsidRPr="00917C6B">
                  <w:rPr>
                    <w:noProof/>
                    <w:lang w:val="en-GB" w:eastAsia="en-GB"/>
                  </w:rPr>
                  <w:drawing>
                    <wp:inline distT="0" distB="0" distL="0" distR="0" wp14:anchorId="76CAE0B3" wp14:editId="601B35B3">
                      <wp:extent cx="165689" cy="126239"/>
                      <wp:effectExtent l="0" t="0" r="635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Mail_vector.jpg"/>
                              <pic:cNvPicPr/>
                            </pic:nvPicPr>
                            <pic:blipFill>
                              <a:blip r:embed="rId4">
                                <a:extLst>
                                  <a:ext uri="{28A0092B-C50C-407E-A947-70E740481C1C}">
                                    <a14:useLocalDpi xmlns:a14="http://schemas.microsoft.com/office/drawing/2010/main" val="0"/>
                                  </a:ext>
                                </a:extLst>
                              </a:blip>
                              <a:stretch>
                                <a:fillRect/>
                              </a:stretch>
                            </pic:blipFill>
                            <pic:spPr>
                              <a:xfrm>
                                <a:off x="0" y="0"/>
                                <a:ext cx="171945" cy="131005"/>
                              </a:xfrm>
                              <a:prstGeom prst="rect">
                                <a:avLst/>
                              </a:prstGeom>
                            </pic:spPr>
                          </pic:pic>
                        </a:graphicData>
                      </a:graphic>
                    </wp:inline>
                  </w:drawing>
                </w:r>
              </w:p>
            </w:tc>
          </w:tr>
          <w:tr w:rsidR="003272AD" w:rsidRPr="00917C6B" w14:paraId="4E2025C1" w14:textId="77777777" w:rsidTr="002D16A2">
            <w:trPr>
              <w:trHeight w:val="355"/>
            </w:trPr>
            <w:tc>
              <w:tcPr>
                <w:tcW w:w="2430" w:type="dxa"/>
                <w:gridSpan w:val="2"/>
                <w:tcMar>
                  <w:left w:w="0" w:type="dxa"/>
                  <w:right w:w="115" w:type="dxa"/>
                </w:tcMar>
              </w:tcPr>
              <w:p w14:paraId="6F208877" w14:textId="77777777" w:rsidR="003272AD" w:rsidRPr="00917C6B" w:rsidRDefault="008E592A" w:rsidP="002D16A2">
                <w:pPr>
                  <w:pStyle w:val="BackPageSignupforupdates9pt"/>
                </w:pPr>
                <w:hyperlink r:id="rId5" w:history="1">
                  <w:r w:rsidR="003272AD" w:rsidRPr="00917C6B">
                    <w:t>Sign up for updates</w:t>
                  </w:r>
                </w:hyperlink>
              </w:p>
            </w:tc>
          </w:tr>
          <w:tr w:rsidR="003272AD" w:rsidRPr="00917C6B" w14:paraId="3F5D9096" w14:textId="77777777" w:rsidTr="002D16A2">
            <w:trPr>
              <w:trHeight w:val="445"/>
            </w:trPr>
            <w:tc>
              <w:tcPr>
                <w:tcW w:w="270" w:type="dxa"/>
                <w:tcMar>
                  <w:left w:w="0" w:type="dxa"/>
                  <w:right w:w="0" w:type="dxa"/>
                </w:tcMar>
                <w:vAlign w:val="center"/>
              </w:tcPr>
              <w:p w14:paraId="425545F0" w14:textId="77777777" w:rsidR="003272AD" w:rsidRPr="00917C6B" w:rsidRDefault="003272AD" w:rsidP="002D16A2">
                <w:pPr>
                  <w:pStyle w:val="BackPageSharewithcolleagues7pt"/>
                  <w:spacing w:line="240" w:lineRule="auto"/>
                  <w:rPr>
                    <w:sz w:val="20"/>
                  </w:rPr>
                </w:pPr>
              </w:p>
            </w:tc>
            <w:tc>
              <w:tcPr>
                <w:tcW w:w="2160" w:type="dxa"/>
                <w:tcMar>
                  <w:left w:w="0" w:type="dxa"/>
                  <w:right w:w="0" w:type="dxa"/>
                </w:tcMar>
                <w:vAlign w:val="center"/>
              </w:tcPr>
              <w:p w14:paraId="5C68E672" w14:textId="77777777" w:rsidR="003272AD" w:rsidRPr="00917C6B" w:rsidRDefault="003272AD" w:rsidP="002D16A2">
                <w:pPr>
                  <w:pStyle w:val="BackPageRatethisdocument10pt"/>
                  <w:ind w:left="0"/>
                </w:pPr>
              </w:p>
            </w:tc>
          </w:tr>
        </w:tbl>
        <w:p w14:paraId="038096EC" w14:textId="77777777" w:rsidR="003272AD" w:rsidRPr="00917C6B" w:rsidRDefault="003272AD" w:rsidP="002D16A2">
          <w:pPr>
            <w:pStyle w:val="BackPageSharewithcolleagues7pt"/>
            <w:spacing w:line="240" w:lineRule="auto"/>
            <w:rPr>
              <w:sz w:val="20"/>
            </w:rPr>
          </w:pPr>
          <w:r w:rsidRPr="00C33414">
            <w:rPr>
              <w:noProof/>
              <w:lang w:val="en-GB" w:eastAsia="en-GB"/>
            </w:rPr>
            <w:drawing>
              <wp:anchor distT="0" distB="0" distL="114300" distR="114300" simplePos="0" relativeHeight="251676672" behindDoc="0" locked="0" layoutInCell="1" allowOverlap="1" wp14:anchorId="0EE80BD7" wp14:editId="771AFB96">
                <wp:simplePos x="0" y="0"/>
                <wp:positionH relativeFrom="page">
                  <wp:posOffset>3810</wp:posOffset>
                </wp:positionH>
                <wp:positionV relativeFrom="page">
                  <wp:posOffset>1106170</wp:posOffset>
                </wp:positionV>
                <wp:extent cx="1115568" cy="466344"/>
                <wp:effectExtent l="0" t="0" r="8890" b="0"/>
                <wp:wrapNone/>
                <wp:docPr id="227" name="Picture 227" descr="C:\Users\alsek\Desktop\HPE Assets\HPE Guidelines and Assets_050415\HPE Guidelines and Assets_050415\HPE logo asset overview and logo assets\hpe_logos_for_print\primary_logo\hpe_pri_grn_pos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sek\Desktop\HPE Assets\HPE Guidelines and Assets_050415\HPE Guidelines and Assets_050415\HPE logo asset overview and logo assets\hpe_logos_for_print\primary_logo\hpe_pri_grn_pos_cmyk.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15568" cy="46634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962" w:type="dxa"/>
        </w:tcPr>
        <w:p w14:paraId="772A99B2" w14:textId="77777777" w:rsidR="003272AD" w:rsidRPr="00917C6B" w:rsidRDefault="003272AD" w:rsidP="002D16A2">
          <w:pPr>
            <w:pStyle w:val="BackPageSharewithcolleagues7pt"/>
            <w:spacing w:line="240" w:lineRule="auto"/>
            <w:rPr>
              <w:sz w:val="20"/>
            </w:rPr>
          </w:pPr>
        </w:p>
      </w:tc>
      <w:tc>
        <w:tcPr>
          <w:tcW w:w="7293" w:type="dxa"/>
          <w:vMerge w:val="restart"/>
          <w:tcMar>
            <w:left w:w="0" w:type="dxa"/>
            <w:bottom w:w="0" w:type="dxa"/>
          </w:tcMar>
          <w:vAlign w:val="bottom"/>
        </w:tcPr>
        <w:p w14:paraId="38574A2F" w14:textId="77777777" w:rsidR="003272AD" w:rsidRPr="00917C6B" w:rsidRDefault="003272AD" w:rsidP="002D16A2">
          <w:pPr>
            <w:pStyle w:val="BackPageRatethisdocument10pt"/>
          </w:pPr>
        </w:p>
      </w:tc>
    </w:tr>
    <w:tr w:rsidR="003272AD" w:rsidRPr="00917C6B" w14:paraId="2EFFA8E2" w14:textId="77777777" w:rsidTr="002D16A2">
      <w:trPr>
        <w:trHeight w:val="320"/>
      </w:trPr>
      <w:tc>
        <w:tcPr>
          <w:tcW w:w="2545" w:type="dxa"/>
          <w:vMerge/>
          <w:tcMar>
            <w:top w:w="115" w:type="dxa"/>
            <w:left w:w="0" w:type="dxa"/>
            <w:right w:w="0" w:type="dxa"/>
          </w:tcMar>
          <w:vAlign w:val="center"/>
        </w:tcPr>
        <w:p w14:paraId="4927D3C9" w14:textId="77777777" w:rsidR="003272AD" w:rsidRPr="00917C6B" w:rsidRDefault="003272AD" w:rsidP="002D16A2">
          <w:pPr>
            <w:pStyle w:val="BackPageSignupforupdates9pt"/>
            <w:rPr>
              <w:rFonts w:ascii="Metric Light" w:hAnsi="Metric Light"/>
            </w:rPr>
          </w:pPr>
        </w:p>
      </w:tc>
      <w:tc>
        <w:tcPr>
          <w:tcW w:w="962" w:type="dxa"/>
          <w:tcMar>
            <w:top w:w="115" w:type="dxa"/>
            <w:right w:w="0" w:type="dxa"/>
          </w:tcMar>
        </w:tcPr>
        <w:p w14:paraId="17F48F3A" w14:textId="77777777" w:rsidR="003272AD" w:rsidRPr="00917C6B" w:rsidRDefault="003272AD" w:rsidP="002D16A2"/>
      </w:tc>
      <w:tc>
        <w:tcPr>
          <w:tcW w:w="7293" w:type="dxa"/>
          <w:vMerge/>
          <w:tcMar>
            <w:top w:w="115" w:type="dxa"/>
            <w:left w:w="0" w:type="dxa"/>
            <w:bottom w:w="144" w:type="dxa"/>
            <w:right w:w="0" w:type="dxa"/>
          </w:tcMar>
          <w:vAlign w:val="bottom"/>
        </w:tcPr>
        <w:p w14:paraId="1C27694E" w14:textId="77777777" w:rsidR="003272AD" w:rsidRPr="00917C6B" w:rsidRDefault="003272AD" w:rsidP="002D16A2">
          <w:pPr>
            <w:pStyle w:val="BackPageSharewithcolleagues7pt"/>
            <w:spacing w:line="240" w:lineRule="auto"/>
            <w:rPr>
              <w:noProof/>
            </w:rPr>
          </w:pPr>
        </w:p>
      </w:tc>
    </w:tr>
    <w:tr w:rsidR="003272AD" w:rsidRPr="00917C6B" w14:paraId="65E6C270" w14:textId="77777777" w:rsidTr="002D16A2">
      <w:trPr>
        <w:trHeight w:val="53"/>
      </w:trPr>
      <w:tc>
        <w:tcPr>
          <w:tcW w:w="2545" w:type="dxa"/>
          <w:vMerge/>
          <w:tcMar>
            <w:top w:w="115" w:type="dxa"/>
            <w:left w:w="0" w:type="dxa"/>
          </w:tcMar>
          <w:vAlign w:val="center"/>
        </w:tcPr>
        <w:p w14:paraId="20FEADE3" w14:textId="77777777" w:rsidR="003272AD" w:rsidRPr="00917C6B" w:rsidRDefault="003272AD" w:rsidP="002D16A2">
          <w:pPr>
            <w:pStyle w:val="BackPageRatethisdocument10pt"/>
          </w:pPr>
        </w:p>
      </w:tc>
      <w:tc>
        <w:tcPr>
          <w:tcW w:w="962" w:type="dxa"/>
        </w:tcPr>
        <w:p w14:paraId="65619163" w14:textId="77777777" w:rsidR="003272AD" w:rsidRPr="00917C6B" w:rsidRDefault="003272AD" w:rsidP="002D16A2">
          <w:pPr>
            <w:pStyle w:val="BackPageRatethisdocument10pt"/>
          </w:pPr>
        </w:p>
      </w:tc>
      <w:tc>
        <w:tcPr>
          <w:tcW w:w="7293" w:type="dxa"/>
          <w:vMerge/>
          <w:tcBorders>
            <w:bottom w:val="single" w:sz="18" w:space="0" w:color="auto"/>
          </w:tcBorders>
          <w:tcMar>
            <w:left w:w="0" w:type="dxa"/>
            <w:bottom w:w="144" w:type="dxa"/>
          </w:tcMar>
          <w:vAlign w:val="bottom"/>
        </w:tcPr>
        <w:p w14:paraId="6B137E72" w14:textId="77777777" w:rsidR="003272AD" w:rsidRPr="00917C6B" w:rsidRDefault="003272AD" w:rsidP="002D16A2">
          <w:pPr>
            <w:pStyle w:val="BackPageSharewithcolleagues7pt"/>
            <w:spacing w:line="240" w:lineRule="auto"/>
            <w:rPr>
              <w:noProof/>
            </w:rPr>
          </w:pPr>
        </w:p>
      </w:tc>
    </w:tr>
    <w:tr w:rsidR="003272AD" w:rsidRPr="00917C6B" w14:paraId="21391B04" w14:textId="77777777" w:rsidTr="002D16A2">
      <w:tc>
        <w:tcPr>
          <w:tcW w:w="2545" w:type="dxa"/>
          <w:vMerge/>
          <w:tcMar>
            <w:left w:w="0" w:type="dxa"/>
          </w:tcMar>
        </w:tcPr>
        <w:p w14:paraId="60BE3999" w14:textId="77777777" w:rsidR="003272AD" w:rsidRPr="00917C6B" w:rsidRDefault="003272AD" w:rsidP="002D16A2">
          <w:pPr>
            <w:pStyle w:val="BackPageLegal7pt"/>
          </w:pPr>
        </w:p>
      </w:tc>
      <w:tc>
        <w:tcPr>
          <w:tcW w:w="962" w:type="dxa"/>
        </w:tcPr>
        <w:p w14:paraId="7CB48688" w14:textId="77777777" w:rsidR="003272AD" w:rsidRPr="00917C6B" w:rsidRDefault="003272AD" w:rsidP="002D16A2">
          <w:pPr>
            <w:pStyle w:val="BackPageLegal7pt"/>
          </w:pPr>
        </w:p>
      </w:tc>
      <w:tc>
        <w:tcPr>
          <w:tcW w:w="7293" w:type="dxa"/>
          <w:tcBorders>
            <w:top w:val="single" w:sz="18" w:space="0" w:color="auto"/>
          </w:tcBorders>
          <w:tcMar>
            <w:top w:w="72" w:type="dxa"/>
            <w:left w:w="0" w:type="dxa"/>
          </w:tcMar>
        </w:tcPr>
        <w:p w14:paraId="349A1B73" w14:textId="4E715BA3" w:rsidR="003272AD" w:rsidRPr="002B7F3C" w:rsidRDefault="003272AD" w:rsidP="002D16A2">
          <w:pPr>
            <w:pStyle w:val="BackPageLegal7pt"/>
            <w:rPr>
              <w:szCs w:val="14"/>
            </w:rPr>
          </w:pPr>
          <w:r>
            <w:rPr>
              <w:szCs w:val="14"/>
            </w:rPr>
            <w:t>© Copyright 2018</w:t>
          </w:r>
          <w:r w:rsidRPr="002B7F3C">
            <w:rPr>
              <w:szCs w:val="14"/>
            </w:rPr>
            <w:t xml:space="preserve"> Hewlett Packard Enterprise Development LP. The information contained herein is subject to change without notice. The only warranties for Hewlett Packard Enterprise products and services are set forth in the express warranty statements accompanying such products and services. Nothing herein should be construed as constituting an additional warranty. Hewlett Packard Enterprise shall not be liable for technical or editorial errors or omissions contained herein.</w:t>
          </w:r>
        </w:p>
        <w:p w14:paraId="171BD0FD" w14:textId="77777777" w:rsidR="003272AD" w:rsidRPr="002B7F3C" w:rsidRDefault="003272AD" w:rsidP="002D16A2">
          <w:pPr>
            <w:pStyle w:val="BackPageLegal7pt"/>
            <w:rPr>
              <w:szCs w:val="14"/>
            </w:rPr>
          </w:pPr>
          <w:r w:rsidRPr="002B7F3C">
            <w:rPr>
              <w:szCs w:val="14"/>
            </w:rPr>
            <w:t>Cisco and Nexus are trademarks of Cisco Networks Inc. in the U.S. and other countries.</w:t>
          </w:r>
        </w:p>
        <w:p w14:paraId="212D34F5" w14:textId="77777777" w:rsidR="003272AD" w:rsidRPr="002B7F3C" w:rsidRDefault="003272AD" w:rsidP="002D16A2">
          <w:pPr>
            <w:pStyle w:val="BackPageLegal7pt"/>
            <w:rPr>
              <w:szCs w:val="14"/>
            </w:rPr>
          </w:pPr>
          <w:r w:rsidRPr="002B7F3C">
            <w:rPr>
              <w:szCs w:val="14"/>
            </w:rPr>
            <w:t>Microsoft, Windows, and Windows Server are either registered trademarks or trademarks of Microsoft Corporation in the United States and/or other countries. Intel and Xeon are trademarks of Intel Corporation in the U.S. and other countries. Red Hat is a registered trademark of Red Hat, Inc. in the United States and other countries. Linux is the registered trademark of Linus Torvalds in the U.S. and other countries. VMware is a registered trademark or trademark of VMware, Inc. in the United States and/or other jurisdictions. Cloud Foundry is a trademark and/or registered trademark of Pivotal Software, Inc. in the United States and/or other countries.</w:t>
          </w:r>
        </w:p>
        <w:p w14:paraId="5E555393" w14:textId="77777777" w:rsidR="003272AD" w:rsidRPr="002B7F3C" w:rsidRDefault="003272AD" w:rsidP="002D16A2">
          <w:pPr>
            <w:pStyle w:val="BackPageLegal7pt"/>
            <w:rPr>
              <w:szCs w:val="14"/>
            </w:rPr>
          </w:pPr>
          <w:r w:rsidRPr="0069413B">
            <w:rPr>
              <w:rFonts w:cs="Arial"/>
              <w:color w:val="auto"/>
              <w:szCs w:val="14"/>
              <w:shd w:val="clear" w:color="auto" w:fill="FFFFFF"/>
            </w:rPr>
            <w:t xml:space="preserve">Arista Networks and EOS are trademarks of Arista Networks </w:t>
          </w:r>
          <w:proofErr w:type="spellStart"/>
          <w:r w:rsidRPr="0069413B">
            <w:rPr>
              <w:rFonts w:cs="Arial"/>
              <w:color w:val="auto"/>
              <w:szCs w:val="14"/>
              <w:shd w:val="clear" w:color="auto" w:fill="FFFFFF"/>
            </w:rPr>
            <w:t>Inc</w:t>
          </w:r>
          <w:proofErr w:type="spellEnd"/>
          <w:r w:rsidRPr="0069413B">
            <w:rPr>
              <w:rFonts w:cs="Arial"/>
              <w:color w:val="auto"/>
              <w:szCs w:val="14"/>
              <w:shd w:val="clear" w:color="auto" w:fill="FFFFFF"/>
            </w:rPr>
            <w:t xml:space="preserve"> in the U.S. and other countries. </w:t>
          </w:r>
          <w:r w:rsidRPr="0069413B">
            <w:rPr>
              <w:color w:val="auto"/>
              <w:szCs w:val="14"/>
            </w:rPr>
            <w:t xml:space="preserve">The </w:t>
          </w:r>
          <w:r w:rsidRPr="002B7F3C">
            <w:rPr>
              <w:szCs w:val="14"/>
            </w:rPr>
            <w:t>OpenStack Word Mark and OpenStack Logo are either registered trademarks/service marks or trademarks/service marks of the OpenStack Foundation, in the United States and other countries and are used with the OpenStack Foundation’s permission. We are not affiliated with, endorsed, or sponsored by the OpenStack Foundation, or the OpenStack community.</w:t>
          </w:r>
        </w:p>
        <w:p w14:paraId="0A740D91" w14:textId="77777777" w:rsidR="003272AD" w:rsidRPr="00917C6B" w:rsidRDefault="003272AD" w:rsidP="00B9794B">
          <w:pPr>
            <w:pStyle w:val="BackPageLegal7pt"/>
            <w:spacing w:after="300"/>
          </w:pPr>
          <w:r w:rsidRPr="00497FB4">
            <w:rPr>
              <w:noProof/>
              <w:lang w:val="en-GB" w:eastAsia="en-GB"/>
            </w:rPr>
            <w:drawing>
              <wp:anchor distT="0" distB="0" distL="114300" distR="114300" simplePos="0" relativeHeight="251677696" behindDoc="0" locked="0" layoutInCell="1" allowOverlap="1" wp14:anchorId="6132AA71" wp14:editId="6FC1A21D">
                <wp:simplePos x="0" y="0"/>
                <wp:positionH relativeFrom="page">
                  <wp:posOffset>6750050</wp:posOffset>
                </wp:positionH>
                <wp:positionV relativeFrom="page">
                  <wp:posOffset>9025255</wp:posOffset>
                </wp:positionV>
                <wp:extent cx="579120" cy="579120"/>
                <wp:effectExtent l="0" t="0" r="0" b="0"/>
                <wp:wrapNone/>
                <wp:docPr id="2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7">
                          <a:extLst>
                            <a:ext uri="{28A0092B-C50C-407E-A947-70E740481C1C}">
                              <a14:useLocalDpi xmlns:a14="http://schemas.microsoft.com/office/drawing/2010/main" val="0"/>
                            </a:ext>
                          </a:extLst>
                        </a:blip>
                        <a:stretch>
                          <a:fillRect/>
                        </a:stretch>
                      </pic:blipFill>
                      <pic:spPr>
                        <a:xfrm>
                          <a:off x="0" y="0"/>
                          <a:ext cx="579120" cy="579120"/>
                        </a:xfrm>
                        <a:prstGeom prst="rect">
                          <a:avLst/>
                        </a:prstGeom>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r>
            <w:t xml:space="preserve"> </w:t>
          </w:r>
          <w:r w:rsidRPr="00B9794B">
            <w:rPr>
              <w:noProof/>
              <w:lang w:val="en-GB" w:eastAsia="en-GB"/>
            </w:rPr>
            <w:t>P04266-001</w:t>
          </w:r>
          <w:r w:rsidRPr="00497FB4">
            <w:t xml:space="preserve">, </w:t>
          </w:r>
          <w:r>
            <w:t>January 2018 Rev. 1</w:t>
          </w:r>
        </w:p>
      </w:tc>
    </w:tr>
  </w:tbl>
  <w:p w14:paraId="26CE29CB" w14:textId="77777777" w:rsidR="003272AD" w:rsidRDefault="003272AD" w:rsidP="00D53CB4">
    <w:pPr>
      <w:ind w:left="-180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45ABE7" w14:textId="77777777" w:rsidR="008E592A" w:rsidRDefault="008E592A"/>
    <w:p w14:paraId="6BE09615" w14:textId="77777777" w:rsidR="008E592A" w:rsidRDefault="008E592A"/>
  </w:footnote>
  <w:footnote w:type="continuationSeparator" w:id="0">
    <w:p w14:paraId="3CBC6C41" w14:textId="77777777" w:rsidR="008E592A" w:rsidRDefault="008E592A">
      <w:r>
        <w:continuationSeparator/>
      </w:r>
    </w:p>
    <w:p w14:paraId="2391CB70" w14:textId="77777777" w:rsidR="008E592A" w:rsidRDefault="008E592A"/>
    <w:p w14:paraId="2B3648A7" w14:textId="77777777" w:rsidR="008E592A" w:rsidRDefault="008E592A"/>
    <w:p w14:paraId="5C8DF4A6" w14:textId="77777777" w:rsidR="008E592A" w:rsidRDefault="008E592A"/>
    <w:p w14:paraId="4CEF772B" w14:textId="77777777" w:rsidR="008E592A" w:rsidRDefault="008E592A"/>
    <w:p w14:paraId="19BB97EC" w14:textId="77777777" w:rsidR="008E592A" w:rsidRDefault="008E592A"/>
  </w:footnote>
  <w:footnote w:type="continuationNotice" w:id="1">
    <w:p w14:paraId="7A769E0B" w14:textId="77777777" w:rsidR="008E592A" w:rsidRDefault="008E592A"/>
    <w:p w14:paraId="339A0B27" w14:textId="77777777" w:rsidR="008E592A" w:rsidRDefault="008E592A"/>
    <w:p w14:paraId="37AA9416" w14:textId="77777777" w:rsidR="008E592A" w:rsidRDefault="008E592A"/>
    <w:p w14:paraId="25FFDD52" w14:textId="77777777" w:rsidR="008E592A" w:rsidRDefault="008E592A"/>
    <w:p w14:paraId="63DA57A5" w14:textId="77777777" w:rsidR="008E592A" w:rsidRDefault="008E592A"/>
    <w:p w14:paraId="4A61525F" w14:textId="77777777" w:rsidR="008E592A" w:rsidRDefault="008E592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27C2A" w14:textId="77777777" w:rsidR="003272AD" w:rsidRDefault="003272AD" w:rsidP="008E412C">
    <w:pPr>
      <w:pStyle w:val="MISCTitleDescriptorinheader11ptLight"/>
    </w:pPr>
    <w:r w:rsidRPr="00793BF0">
      <w:t>Technical white paper</w:t>
    </w:r>
    <w:r w:rsidRPr="00F40566">
      <w:t xml:space="preserve"> Product, solution, or service</w:t>
    </w:r>
  </w:p>
  <w:p w14:paraId="15E22B08" w14:textId="77777777" w:rsidR="003272AD" w:rsidRDefault="003272AD"/>
  <w:p w14:paraId="2099883B" w14:textId="77777777" w:rsidR="003272AD" w:rsidRDefault="003272AD"/>
  <w:p w14:paraId="3D0C0D5C" w14:textId="77777777" w:rsidR="003272AD" w:rsidRDefault="003272AD"/>
  <w:p w14:paraId="126958AB" w14:textId="77777777" w:rsidR="003272AD" w:rsidRDefault="003272AD"/>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7499BB" w14:textId="761D3C3B" w:rsidR="003272AD" w:rsidRPr="00520C09" w:rsidRDefault="003272AD" w:rsidP="00EF7C6B">
    <w:pPr>
      <w:pStyle w:val="CoverSubtitle"/>
      <w:tabs>
        <w:tab w:val="right" w:pos="10710"/>
      </w:tabs>
      <w:spacing w:after="0" w:line="240" w:lineRule="auto"/>
      <w:ind w:left="0" w:right="54"/>
      <w:rPr>
        <w:rFonts w:ascii="HPE Simple" w:hAnsi="HPE Simple"/>
        <w:sz w:val="18"/>
      </w:rPr>
    </w:pPr>
    <w:r>
      <w:rPr>
        <w:rStyle w:val="CoverDocumentType10ptChar"/>
      </w:rPr>
      <w:t>Cybersecurity Graph Analytics Cookbook</w:t>
    </w:r>
    <w:r>
      <w:rPr>
        <w:rStyle w:val="CoverDocumentType10ptChar"/>
      </w:rPr>
      <w:tab/>
    </w:r>
    <w:r w:rsidRPr="00520C09">
      <w:rPr>
        <w:rFonts w:ascii="HPE Simple" w:hAnsi="HPE Simple"/>
        <w:sz w:val="18"/>
      </w:rPr>
      <w:t xml:space="preserve">Page </w:t>
    </w:r>
    <w:r w:rsidRPr="00520C09">
      <w:rPr>
        <w:rFonts w:ascii="HPE Simple" w:hAnsi="HPE Simple"/>
        <w:sz w:val="18"/>
      </w:rPr>
      <w:fldChar w:fldCharType="begin"/>
    </w:r>
    <w:r w:rsidRPr="00520C09">
      <w:rPr>
        <w:rFonts w:ascii="HPE Simple" w:hAnsi="HPE Simple"/>
        <w:sz w:val="18"/>
      </w:rPr>
      <w:instrText xml:space="preserve"> PAGE   \* MERGEFORMAT </w:instrText>
    </w:r>
    <w:r w:rsidRPr="00520C09">
      <w:rPr>
        <w:rFonts w:ascii="HPE Simple" w:hAnsi="HPE Simple"/>
        <w:sz w:val="18"/>
      </w:rPr>
      <w:fldChar w:fldCharType="separate"/>
    </w:r>
    <w:r w:rsidR="00634069">
      <w:rPr>
        <w:rFonts w:ascii="HPE Simple" w:hAnsi="HPE Simple"/>
        <w:noProof/>
        <w:sz w:val="18"/>
      </w:rPr>
      <w:t>23</w:t>
    </w:r>
    <w:r w:rsidRPr="00520C09">
      <w:rPr>
        <w:rFonts w:ascii="HPE Simple" w:hAnsi="HPE Simple"/>
        <w:sz w:val="18"/>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7A280B" w14:textId="786C3C47" w:rsidR="003272AD" w:rsidRPr="00520C09" w:rsidRDefault="003272AD" w:rsidP="00B9794B">
    <w:pPr>
      <w:pStyle w:val="CoverSubtitle"/>
      <w:tabs>
        <w:tab w:val="right" w:pos="10710"/>
      </w:tabs>
      <w:spacing w:after="0" w:line="240" w:lineRule="auto"/>
      <w:ind w:left="0" w:right="54"/>
      <w:rPr>
        <w:rFonts w:ascii="HPE Simple" w:hAnsi="HPE Simple"/>
        <w:sz w:val="18"/>
      </w:rPr>
    </w:pPr>
    <w:r w:rsidRPr="006B5759">
      <w:rPr>
        <w:noProof/>
        <w:lang w:val="en-GB" w:eastAsia="en-GB"/>
      </w:rPr>
      <w:drawing>
        <wp:anchor distT="0" distB="0" distL="114300" distR="114300" simplePos="0" relativeHeight="251679744" behindDoc="1" locked="0" layoutInCell="1" allowOverlap="1" wp14:anchorId="084810DD" wp14:editId="6A2E5F0C">
          <wp:simplePos x="0" y="0"/>
          <wp:positionH relativeFrom="margin">
            <wp:align>left</wp:align>
          </wp:positionH>
          <wp:positionV relativeFrom="paragraph">
            <wp:posOffset>0</wp:posOffset>
          </wp:positionV>
          <wp:extent cx="6991350" cy="9258300"/>
          <wp:effectExtent l="0" t="0" r="0" b="0"/>
          <wp:wrapNone/>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radanb\Desktop\Untitled-3.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991350" cy="925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1B77">
      <w:rPr>
        <w:rStyle w:val="CoverDocumentType10ptChar"/>
      </w:rPr>
      <w:t xml:space="preserve"> </w:t>
    </w:r>
    <w:r>
      <w:rPr>
        <w:rStyle w:val="CoverDocumentType10ptChar"/>
      </w:rPr>
      <w:t>Cybersecurity Graph Analytics Cookbook</w:t>
    </w:r>
    <w:r>
      <w:rPr>
        <w:rStyle w:val="CoverDocumentType10ptChar"/>
      </w:rPr>
      <w:tab/>
    </w:r>
  </w:p>
  <w:p w14:paraId="32DBA900" w14:textId="10AF0658" w:rsidR="003272AD" w:rsidRDefault="003272A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F3943B8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56610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8FC2D3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9A40CD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7004C0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EF8545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9869F7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2787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9C08EC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33CDC34"/>
    <w:styleLink w:val="TableNumbered1"/>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E5596"/>
    <w:multiLevelType w:val="multilevel"/>
    <w:tmpl w:val="6590CF86"/>
    <w:lvl w:ilvl="0">
      <w:start w:val="1"/>
      <w:numFmt w:val="decimal"/>
      <w:lvlText w:val="%1."/>
      <w:lvlJc w:val="left"/>
      <w:pPr>
        <w:tabs>
          <w:tab w:val="num" w:pos="259"/>
        </w:tabs>
        <w:ind w:left="259" w:hanging="259"/>
      </w:pPr>
      <w:rPr>
        <w:rFonts w:ascii="MetricHPE Light" w:hAnsi="MetricHPE Light" w:hint="default"/>
        <w:b w:val="0"/>
        <w:sz w:val="18"/>
      </w:rPr>
    </w:lvl>
    <w:lvl w:ilvl="1">
      <w:start w:val="1"/>
      <w:numFmt w:val="lowerLetter"/>
      <w:pStyle w:val="NumberedList-Level2"/>
      <w:lvlText w:val="%2."/>
      <w:lvlJc w:val="left"/>
      <w:pPr>
        <w:tabs>
          <w:tab w:val="num" w:pos="270"/>
        </w:tabs>
        <w:ind w:left="630" w:hanging="360"/>
      </w:pPr>
      <w:rPr>
        <w:rFonts w:ascii="MetricHPE Light" w:hAnsi="MetricHPE Light" w:hint="default"/>
        <w:b w:val="0"/>
        <w:sz w:val="18"/>
        <w:szCs w:val="18"/>
      </w:rPr>
    </w:lvl>
    <w:lvl w:ilvl="2">
      <w:start w:val="1"/>
      <w:numFmt w:val="lowerLetter"/>
      <w:lvlText w:val="%3."/>
      <w:lvlJc w:val="left"/>
      <w:pPr>
        <w:tabs>
          <w:tab w:val="num" w:pos="2893"/>
        </w:tabs>
        <w:ind w:left="2893" w:hanging="360"/>
      </w:pPr>
      <w:rPr>
        <w:rFonts w:hint="default"/>
      </w:rPr>
    </w:lvl>
    <w:lvl w:ilvl="3">
      <w:start w:val="1"/>
      <w:numFmt w:val="decimal"/>
      <w:lvlText w:val="%4."/>
      <w:lvlJc w:val="left"/>
      <w:pPr>
        <w:tabs>
          <w:tab w:val="num" w:pos="4693"/>
        </w:tabs>
        <w:ind w:left="4693" w:hanging="360"/>
      </w:pPr>
      <w:rPr>
        <w:rFonts w:hint="default"/>
      </w:rPr>
    </w:lvl>
    <w:lvl w:ilvl="4">
      <w:start w:val="1"/>
      <w:numFmt w:val="lowerLetter"/>
      <w:lvlText w:val="%5."/>
      <w:lvlJc w:val="left"/>
      <w:pPr>
        <w:tabs>
          <w:tab w:val="num" w:pos="5413"/>
        </w:tabs>
        <w:ind w:left="5413" w:hanging="360"/>
      </w:pPr>
      <w:rPr>
        <w:rFonts w:hint="default"/>
      </w:rPr>
    </w:lvl>
    <w:lvl w:ilvl="5">
      <w:start w:val="1"/>
      <w:numFmt w:val="lowerRoman"/>
      <w:lvlText w:val="%6."/>
      <w:lvlJc w:val="right"/>
      <w:pPr>
        <w:tabs>
          <w:tab w:val="num" w:pos="6133"/>
        </w:tabs>
        <w:ind w:left="6133" w:hanging="180"/>
      </w:pPr>
      <w:rPr>
        <w:rFonts w:hint="default"/>
      </w:rPr>
    </w:lvl>
    <w:lvl w:ilvl="6">
      <w:start w:val="1"/>
      <w:numFmt w:val="decimal"/>
      <w:lvlText w:val="%7."/>
      <w:lvlJc w:val="left"/>
      <w:pPr>
        <w:tabs>
          <w:tab w:val="num" w:pos="6853"/>
        </w:tabs>
        <w:ind w:left="6853" w:hanging="360"/>
      </w:pPr>
      <w:rPr>
        <w:rFonts w:hint="default"/>
      </w:rPr>
    </w:lvl>
    <w:lvl w:ilvl="7">
      <w:start w:val="1"/>
      <w:numFmt w:val="lowerLetter"/>
      <w:lvlText w:val="%8."/>
      <w:lvlJc w:val="left"/>
      <w:pPr>
        <w:tabs>
          <w:tab w:val="num" w:pos="7573"/>
        </w:tabs>
        <w:ind w:left="7573" w:hanging="360"/>
      </w:pPr>
      <w:rPr>
        <w:rFonts w:hint="default"/>
      </w:rPr>
    </w:lvl>
    <w:lvl w:ilvl="8">
      <w:start w:val="1"/>
      <w:numFmt w:val="lowerRoman"/>
      <w:lvlText w:val="%9."/>
      <w:lvlJc w:val="right"/>
      <w:pPr>
        <w:tabs>
          <w:tab w:val="num" w:pos="8293"/>
        </w:tabs>
        <w:ind w:left="8293" w:hanging="180"/>
      </w:pPr>
      <w:rPr>
        <w:rFonts w:hint="default"/>
      </w:rPr>
    </w:lvl>
  </w:abstractNum>
  <w:abstractNum w:abstractNumId="11" w15:restartNumberingAfterBreak="0">
    <w:nsid w:val="05152026"/>
    <w:multiLevelType w:val="hybridMultilevel"/>
    <w:tmpl w:val="DD361CB0"/>
    <w:lvl w:ilvl="0" w:tplc="1426489C">
      <w:start w:val="300"/>
      <w:numFmt w:val="bullet"/>
      <w:lvlText w:val="-"/>
      <w:lvlJc w:val="left"/>
      <w:pPr>
        <w:ind w:left="720" w:hanging="360"/>
      </w:pPr>
      <w:rPr>
        <w:rFonts w:ascii="MetricHPE Light" w:eastAsia="Times New Roman" w:hAnsi="MetricHPE Light"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6ED5825"/>
    <w:multiLevelType w:val="hybridMultilevel"/>
    <w:tmpl w:val="2D301972"/>
    <w:lvl w:ilvl="0" w:tplc="DB76DB2E">
      <w:start w:val="1"/>
      <w:numFmt w:val="decimal"/>
      <w:pStyle w:val="numberedlist"/>
      <w:lvlText w:val="%1."/>
      <w:lvlJc w:val="left"/>
      <w:pPr>
        <w:ind w:left="360" w:hanging="360"/>
      </w:pPr>
      <w:rPr>
        <w:rFonts w:hint="default"/>
        <w:b w:val="0"/>
        <w:bCs w:val="0"/>
      </w:rPr>
    </w:lvl>
    <w:lvl w:ilvl="1" w:tplc="04090019">
      <w:start w:val="1"/>
      <w:numFmt w:val="lowerLetter"/>
      <w:lvlText w:val="%2."/>
      <w:lvlJc w:val="left"/>
      <w:pPr>
        <w:ind w:left="1080" w:hanging="360"/>
      </w:pPr>
    </w:lvl>
    <w:lvl w:ilvl="2" w:tplc="0409001B">
      <w:start w:val="1"/>
      <w:numFmt w:val="lowerRoman"/>
      <w:lvlText w:val="%3."/>
      <w:lvlJc w:val="right"/>
      <w:pPr>
        <w:ind w:left="1710" w:hanging="180"/>
      </w:pPr>
    </w:lvl>
    <w:lvl w:ilvl="3" w:tplc="0409000F">
      <w:start w:val="1"/>
      <w:numFmt w:val="decimal"/>
      <w:lvlText w:val="%4."/>
      <w:lvlJc w:val="left"/>
      <w:pPr>
        <w:ind w:left="2430" w:hanging="360"/>
      </w:pPr>
    </w:lvl>
    <w:lvl w:ilvl="4" w:tplc="04090019">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3" w15:restartNumberingAfterBreak="0">
    <w:nsid w:val="078105B1"/>
    <w:multiLevelType w:val="hybridMultilevel"/>
    <w:tmpl w:val="2DB4D0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0A2022D7"/>
    <w:multiLevelType w:val="hybridMultilevel"/>
    <w:tmpl w:val="D06C3994"/>
    <w:lvl w:ilvl="0" w:tplc="DA7A04C2">
      <w:start w:val="1"/>
      <w:numFmt w:val="bullet"/>
      <w:pStyle w:val="BulletLevel2"/>
      <w:lvlText w:val="–"/>
      <w:lvlJc w:val="left"/>
      <w:pPr>
        <w:tabs>
          <w:tab w:val="num" w:pos="374"/>
        </w:tabs>
        <w:ind w:left="374" w:hanging="187"/>
      </w:pPr>
      <w:rPr>
        <w:rFonts w:ascii="MetricHPE Light" w:hAnsi="MetricHPE Light" w:hint="default"/>
        <w:color w:val="auto"/>
        <w:sz w:val="20"/>
      </w:rPr>
    </w:lvl>
    <w:lvl w:ilvl="1" w:tplc="04090003">
      <w:start w:val="1"/>
      <w:numFmt w:val="bullet"/>
      <w:lvlText w:val="o"/>
      <w:lvlJc w:val="left"/>
      <w:pPr>
        <w:ind w:left="2188" w:hanging="360"/>
      </w:pPr>
      <w:rPr>
        <w:rFonts w:ascii="Courier New" w:hAnsi="Courier New" w:cs="Courier New" w:hint="default"/>
      </w:rPr>
    </w:lvl>
    <w:lvl w:ilvl="2" w:tplc="04090005" w:tentative="1">
      <w:start w:val="1"/>
      <w:numFmt w:val="bullet"/>
      <w:lvlText w:val=""/>
      <w:lvlJc w:val="left"/>
      <w:pPr>
        <w:ind w:left="2908" w:hanging="360"/>
      </w:pPr>
      <w:rPr>
        <w:rFonts w:ascii="Wingdings" w:hAnsi="Wingdings" w:hint="default"/>
      </w:rPr>
    </w:lvl>
    <w:lvl w:ilvl="3" w:tplc="04090001" w:tentative="1">
      <w:start w:val="1"/>
      <w:numFmt w:val="bullet"/>
      <w:lvlText w:val=""/>
      <w:lvlJc w:val="left"/>
      <w:pPr>
        <w:ind w:left="3628" w:hanging="360"/>
      </w:pPr>
      <w:rPr>
        <w:rFonts w:ascii="Symbol" w:hAnsi="Symbol" w:hint="default"/>
      </w:rPr>
    </w:lvl>
    <w:lvl w:ilvl="4" w:tplc="04090003" w:tentative="1">
      <w:start w:val="1"/>
      <w:numFmt w:val="bullet"/>
      <w:lvlText w:val="o"/>
      <w:lvlJc w:val="left"/>
      <w:pPr>
        <w:ind w:left="4348" w:hanging="360"/>
      </w:pPr>
      <w:rPr>
        <w:rFonts w:ascii="Courier New" w:hAnsi="Courier New" w:cs="Courier New" w:hint="default"/>
      </w:rPr>
    </w:lvl>
    <w:lvl w:ilvl="5" w:tplc="04090005" w:tentative="1">
      <w:start w:val="1"/>
      <w:numFmt w:val="bullet"/>
      <w:lvlText w:val=""/>
      <w:lvlJc w:val="left"/>
      <w:pPr>
        <w:ind w:left="5068" w:hanging="360"/>
      </w:pPr>
      <w:rPr>
        <w:rFonts w:ascii="Wingdings" w:hAnsi="Wingdings" w:hint="default"/>
      </w:rPr>
    </w:lvl>
    <w:lvl w:ilvl="6" w:tplc="04090001" w:tentative="1">
      <w:start w:val="1"/>
      <w:numFmt w:val="bullet"/>
      <w:lvlText w:val=""/>
      <w:lvlJc w:val="left"/>
      <w:pPr>
        <w:ind w:left="5788" w:hanging="360"/>
      </w:pPr>
      <w:rPr>
        <w:rFonts w:ascii="Symbol" w:hAnsi="Symbol" w:hint="default"/>
      </w:rPr>
    </w:lvl>
    <w:lvl w:ilvl="7" w:tplc="04090003" w:tentative="1">
      <w:start w:val="1"/>
      <w:numFmt w:val="bullet"/>
      <w:lvlText w:val="o"/>
      <w:lvlJc w:val="left"/>
      <w:pPr>
        <w:ind w:left="6508" w:hanging="360"/>
      </w:pPr>
      <w:rPr>
        <w:rFonts w:ascii="Courier New" w:hAnsi="Courier New" w:cs="Courier New" w:hint="default"/>
      </w:rPr>
    </w:lvl>
    <w:lvl w:ilvl="8" w:tplc="04090005" w:tentative="1">
      <w:start w:val="1"/>
      <w:numFmt w:val="bullet"/>
      <w:lvlText w:val=""/>
      <w:lvlJc w:val="left"/>
      <w:pPr>
        <w:ind w:left="7228" w:hanging="360"/>
      </w:pPr>
      <w:rPr>
        <w:rFonts w:ascii="Wingdings" w:hAnsi="Wingdings" w:hint="default"/>
      </w:rPr>
    </w:lvl>
  </w:abstractNum>
  <w:abstractNum w:abstractNumId="15" w15:restartNumberingAfterBreak="0">
    <w:nsid w:val="0E8A7DFB"/>
    <w:multiLevelType w:val="hybridMultilevel"/>
    <w:tmpl w:val="9EB29FDA"/>
    <w:lvl w:ilvl="0" w:tplc="F80A5D08">
      <w:numFmt w:val="bullet"/>
      <w:pStyle w:val="TableBullet8pt"/>
      <w:lvlText w:val="•"/>
      <w:lvlJc w:val="left"/>
      <w:pPr>
        <w:ind w:left="360" w:hanging="360"/>
      </w:pPr>
      <w:rPr>
        <w:rFonts w:ascii="MetricHPE Light" w:hAnsi="MetricHPE Light" w:cs="Times New Roman" w:hint="default"/>
        <w:b w:val="0"/>
        <w:i w:val="0"/>
        <w:color w:val="auto"/>
        <w:spacing w:val="0"/>
        <w:w w:val="100"/>
        <w:kern w:val="20"/>
        <w:position w:val="0"/>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FAB3E7F"/>
    <w:multiLevelType w:val="hybridMultilevel"/>
    <w:tmpl w:val="C0588746"/>
    <w:lvl w:ilvl="0" w:tplc="0809000F">
      <w:start w:val="1"/>
      <w:numFmt w:val="decimal"/>
      <w:lvlText w:val="%1."/>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10CB73E2"/>
    <w:multiLevelType w:val="hybridMultilevel"/>
    <w:tmpl w:val="735885F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13FE2944"/>
    <w:multiLevelType w:val="hybridMultilevel"/>
    <w:tmpl w:val="735885F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14942844"/>
    <w:multiLevelType w:val="hybridMultilevel"/>
    <w:tmpl w:val="2DB4D0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56D3E1D"/>
    <w:multiLevelType w:val="hybridMultilevel"/>
    <w:tmpl w:val="6BA88F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59867C7"/>
    <w:multiLevelType w:val="hybridMultilevel"/>
    <w:tmpl w:val="0E7019C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2B9C4D67"/>
    <w:multiLevelType w:val="hybridMultilevel"/>
    <w:tmpl w:val="0C2C4BC0"/>
    <w:lvl w:ilvl="0" w:tplc="0C3E02C2">
      <w:start w:val="1"/>
      <w:numFmt w:val="decimal"/>
      <w:pStyle w:val="NumberedList-Level4"/>
      <w:lvlText w:val="%1."/>
      <w:lvlJc w:val="left"/>
      <w:pPr>
        <w:ind w:left="1166" w:hanging="360"/>
      </w:pPr>
      <w:rPr>
        <w:rFonts w:ascii="MetricHPE Light" w:hAnsi="MetricHPE Light" w:hint="default"/>
        <w:b w:val="0"/>
        <w:i w:val="0"/>
        <w:sz w:val="18"/>
      </w:rPr>
    </w:lvl>
    <w:lvl w:ilvl="1" w:tplc="3246F4B8">
      <w:start w:val="1"/>
      <w:numFmt w:val="lowerLetter"/>
      <w:lvlText w:val="%2."/>
      <w:lvlJc w:val="left"/>
      <w:pPr>
        <w:ind w:left="1886" w:hanging="360"/>
      </w:pPr>
    </w:lvl>
    <w:lvl w:ilvl="2" w:tplc="0809001B" w:tentative="1">
      <w:start w:val="1"/>
      <w:numFmt w:val="lowerRoman"/>
      <w:lvlText w:val="%3."/>
      <w:lvlJc w:val="right"/>
      <w:pPr>
        <w:ind w:left="2606" w:hanging="180"/>
      </w:pPr>
    </w:lvl>
    <w:lvl w:ilvl="3" w:tplc="0809000F" w:tentative="1">
      <w:start w:val="1"/>
      <w:numFmt w:val="decimal"/>
      <w:lvlText w:val="%4."/>
      <w:lvlJc w:val="left"/>
      <w:pPr>
        <w:ind w:left="3326" w:hanging="360"/>
      </w:pPr>
    </w:lvl>
    <w:lvl w:ilvl="4" w:tplc="08090019" w:tentative="1">
      <w:start w:val="1"/>
      <w:numFmt w:val="lowerLetter"/>
      <w:lvlText w:val="%5."/>
      <w:lvlJc w:val="left"/>
      <w:pPr>
        <w:ind w:left="4046" w:hanging="360"/>
      </w:pPr>
    </w:lvl>
    <w:lvl w:ilvl="5" w:tplc="0809001B" w:tentative="1">
      <w:start w:val="1"/>
      <w:numFmt w:val="lowerRoman"/>
      <w:lvlText w:val="%6."/>
      <w:lvlJc w:val="right"/>
      <w:pPr>
        <w:ind w:left="4766" w:hanging="180"/>
      </w:pPr>
    </w:lvl>
    <w:lvl w:ilvl="6" w:tplc="0809000F" w:tentative="1">
      <w:start w:val="1"/>
      <w:numFmt w:val="decimal"/>
      <w:lvlText w:val="%7."/>
      <w:lvlJc w:val="left"/>
      <w:pPr>
        <w:ind w:left="5486" w:hanging="360"/>
      </w:pPr>
    </w:lvl>
    <w:lvl w:ilvl="7" w:tplc="08090019" w:tentative="1">
      <w:start w:val="1"/>
      <w:numFmt w:val="lowerLetter"/>
      <w:lvlText w:val="%8."/>
      <w:lvlJc w:val="left"/>
      <w:pPr>
        <w:ind w:left="6206" w:hanging="360"/>
      </w:pPr>
    </w:lvl>
    <w:lvl w:ilvl="8" w:tplc="0809001B" w:tentative="1">
      <w:start w:val="1"/>
      <w:numFmt w:val="lowerRoman"/>
      <w:lvlText w:val="%9."/>
      <w:lvlJc w:val="right"/>
      <w:pPr>
        <w:ind w:left="6926" w:hanging="180"/>
      </w:pPr>
    </w:lvl>
  </w:abstractNum>
  <w:abstractNum w:abstractNumId="23" w15:restartNumberingAfterBreak="0">
    <w:nsid w:val="37516959"/>
    <w:multiLevelType w:val="multilevel"/>
    <w:tmpl w:val="6FAA6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B71F60"/>
    <w:multiLevelType w:val="multilevel"/>
    <w:tmpl w:val="286AD15E"/>
    <w:lvl w:ilvl="0">
      <w:start w:val="1"/>
      <w:numFmt w:val="bullet"/>
      <w:pStyle w:val="BulletLevel1"/>
      <w:lvlText w:val="•"/>
      <w:lvlJc w:val="left"/>
      <w:pPr>
        <w:ind w:left="360" w:hanging="360"/>
      </w:pPr>
      <w:rPr>
        <w:rFonts w:ascii="MetricHPE Light" w:hAnsi="MetricHPE Light" w:hint="default"/>
        <w:b w:val="0"/>
        <w:i w:val="0"/>
        <w:color w:val="auto"/>
        <w:spacing w:val="0"/>
        <w:w w:val="100"/>
        <w:kern w:val="20"/>
        <w:position w:val="0"/>
        <w:sz w:val="20"/>
      </w:rPr>
    </w:lvl>
    <w:lvl w:ilvl="1">
      <w:start w:val="1"/>
      <w:numFmt w:val="bullet"/>
      <w:lvlText w:val="–"/>
      <w:lvlJc w:val="left"/>
      <w:pPr>
        <w:tabs>
          <w:tab w:val="num" w:pos="374"/>
        </w:tabs>
        <w:ind w:left="374" w:hanging="187"/>
      </w:pPr>
      <w:rPr>
        <w:rFonts w:ascii="HP Simplified Light" w:hAnsi="HP Simplified Light" w:hint="default"/>
      </w:rPr>
    </w:lvl>
    <w:lvl w:ilvl="2">
      <w:start w:val="1"/>
      <w:numFmt w:val="bullet"/>
      <w:lvlText w:val="•"/>
      <w:lvlJc w:val="left"/>
      <w:pPr>
        <w:tabs>
          <w:tab w:val="num" w:pos="562"/>
        </w:tabs>
        <w:ind w:left="562" w:hanging="188"/>
      </w:pPr>
      <w:rPr>
        <w:rFonts w:ascii="HP Simplified" w:hAnsi="HP Simplified" w:hint="default"/>
        <w:color w:val="auto"/>
        <w:sz w:val="16"/>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2451137"/>
    <w:multiLevelType w:val="hybridMultilevel"/>
    <w:tmpl w:val="6BA88F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27E16B2"/>
    <w:multiLevelType w:val="hybridMultilevel"/>
    <w:tmpl w:val="9AE248E6"/>
    <w:lvl w:ilvl="0" w:tplc="0809000F">
      <w:start w:val="1"/>
      <w:numFmt w:val="decimal"/>
      <w:lvlText w:val="%1."/>
      <w:lvlJc w:val="left"/>
      <w:pPr>
        <w:ind w:left="619" w:hanging="360"/>
      </w:pPr>
    </w:lvl>
    <w:lvl w:ilvl="1" w:tplc="08090019" w:tentative="1">
      <w:start w:val="1"/>
      <w:numFmt w:val="lowerLetter"/>
      <w:lvlText w:val="%2."/>
      <w:lvlJc w:val="left"/>
      <w:pPr>
        <w:ind w:left="1339" w:hanging="360"/>
      </w:pPr>
    </w:lvl>
    <w:lvl w:ilvl="2" w:tplc="0809001B" w:tentative="1">
      <w:start w:val="1"/>
      <w:numFmt w:val="lowerRoman"/>
      <w:lvlText w:val="%3."/>
      <w:lvlJc w:val="right"/>
      <w:pPr>
        <w:ind w:left="2059" w:hanging="180"/>
      </w:pPr>
    </w:lvl>
    <w:lvl w:ilvl="3" w:tplc="0809000F" w:tentative="1">
      <w:start w:val="1"/>
      <w:numFmt w:val="decimal"/>
      <w:lvlText w:val="%4."/>
      <w:lvlJc w:val="left"/>
      <w:pPr>
        <w:ind w:left="2779" w:hanging="360"/>
      </w:pPr>
    </w:lvl>
    <w:lvl w:ilvl="4" w:tplc="08090019" w:tentative="1">
      <w:start w:val="1"/>
      <w:numFmt w:val="lowerLetter"/>
      <w:lvlText w:val="%5."/>
      <w:lvlJc w:val="left"/>
      <w:pPr>
        <w:ind w:left="3499" w:hanging="360"/>
      </w:pPr>
    </w:lvl>
    <w:lvl w:ilvl="5" w:tplc="0809001B" w:tentative="1">
      <w:start w:val="1"/>
      <w:numFmt w:val="lowerRoman"/>
      <w:lvlText w:val="%6."/>
      <w:lvlJc w:val="right"/>
      <w:pPr>
        <w:ind w:left="4219" w:hanging="180"/>
      </w:pPr>
    </w:lvl>
    <w:lvl w:ilvl="6" w:tplc="0809000F" w:tentative="1">
      <w:start w:val="1"/>
      <w:numFmt w:val="decimal"/>
      <w:lvlText w:val="%7."/>
      <w:lvlJc w:val="left"/>
      <w:pPr>
        <w:ind w:left="4939" w:hanging="360"/>
      </w:pPr>
    </w:lvl>
    <w:lvl w:ilvl="7" w:tplc="08090019" w:tentative="1">
      <w:start w:val="1"/>
      <w:numFmt w:val="lowerLetter"/>
      <w:lvlText w:val="%8."/>
      <w:lvlJc w:val="left"/>
      <w:pPr>
        <w:ind w:left="5659" w:hanging="360"/>
      </w:pPr>
    </w:lvl>
    <w:lvl w:ilvl="8" w:tplc="0809001B" w:tentative="1">
      <w:start w:val="1"/>
      <w:numFmt w:val="lowerRoman"/>
      <w:lvlText w:val="%9."/>
      <w:lvlJc w:val="right"/>
      <w:pPr>
        <w:ind w:left="6379" w:hanging="180"/>
      </w:pPr>
    </w:lvl>
  </w:abstractNum>
  <w:abstractNum w:abstractNumId="27" w15:restartNumberingAfterBreak="0">
    <w:nsid w:val="43EA3A34"/>
    <w:multiLevelType w:val="hybridMultilevel"/>
    <w:tmpl w:val="51FA7696"/>
    <w:lvl w:ilvl="0" w:tplc="C2C0D85A">
      <w:start w:val="1"/>
      <w:numFmt w:val="upperRoman"/>
      <w:pStyle w:val="NumberedList-Level3"/>
      <w:lvlText w:val="%1."/>
      <w:lvlJc w:val="right"/>
      <w:pPr>
        <w:tabs>
          <w:tab w:val="num" w:pos="806"/>
        </w:tabs>
        <w:ind w:left="806" w:hanging="187"/>
      </w:pPr>
      <w:rPr>
        <w:rFonts w:ascii="MetricHPE Light" w:hAnsi="MetricHPE Light" w:hint="default"/>
        <w:b w:val="0"/>
        <w:sz w:val="18"/>
        <w:szCs w:val="18"/>
      </w:rPr>
    </w:lvl>
    <w:lvl w:ilvl="1" w:tplc="04090019">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28" w15:restartNumberingAfterBreak="0">
    <w:nsid w:val="47252629"/>
    <w:multiLevelType w:val="hybridMultilevel"/>
    <w:tmpl w:val="165651D2"/>
    <w:lvl w:ilvl="0" w:tplc="366E8DCA">
      <w:numFmt w:val="bullet"/>
      <w:lvlText w:val="–"/>
      <w:lvlJc w:val="left"/>
      <w:pPr>
        <w:ind w:left="547" w:hanging="360"/>
      </w:pPr>
      <w:rPr>
        <w:rFonts w:ascii="HP Simplified Light" w:hAnsi="HP Simplified Light" w:hint="default"/>
        <w:b w:val="0"/>
        <w:i w:val="0"/>
        <w:color w:val="auto"/>
        <w:sz w:val="18"/>
      </w:rPr>
    </w:lvl>
    <w:lvl w:ilvl="1" w:tplc="04090003" w:tentative="1">
      <w:start w:val="1"/>
      <w:numFmt w:val="bullet"/>
      <w:lvlText w:val="o"/>
      <w:lvlJc w:val="left"/>
      <w:pPr>
        <w:tabs>
          <w:tab w:val="num" w:pos="3780"/>
        </w:tabs>
        <w:ind w:left="3780" w:hanging="360"/>
      </w:pPr>
      <w:rPr>
        <w:rFonts w:ascii="Courier New" w:hAnsi="Courier New" w:hint="default"/>
      </w:rPr>
    </w:lvl>
    <w:lvl w:ilvl="2" w:tplc="04090005" w:tentative="1">
      <w:start w:val="1"/>
      <w:numFmt w:val="bullet"/>
      <w:lvlText w:val=""/>
      <w:lvlJc w:val="left"/>
      <w:pPr>
        <w:tabs>
          <w:tab w:val="num" w:pos="4500"/>
        </w:tabs>
        <w:ind w:left="4500" w:hanging="360"/>
      </w:pPr>
      <w:rPr>
        <w:rFonts w:ascii="Wingdings" w:hAnsi="Wingdings" w:hint="default"/>
      </w:rPr>
    </w:lvl>
    <w:lvl w:ilvl="3" w:tplc="A43400CE">
      <w:start w:val="1"/>
      <w:numFmt w:val="bullet"/>
      <w:lvlText w:val=""/>
      <w:lvlJc w:val="left"/>
      <w:pPr>
        <w:tabs>
          <w:tab w:val="num" w:pos="5220"/>
        </w:tabs>
        <w:ind w:left="5220" w:hanging="360"/>
      </w:pPr>
      <w:rPr>
        <w:rFonts w:ascii="Symbol" w:hAnsi="Symbol" w:hint="default"/>
      </w:rPr>
    </w:lvl>
    <w:lvl w:ilvl="4" w:tplc="04090003" w:tentative="1">
      <w:start w:val="1"/>
      <w:numFmt w:val="bullet"/>
      <w:lvlText w:val="o"/>
      <w:lvlJc w:val="left"/>
      <w:pPr>
        <w:tabs>
          <w:tab w:val="num" w:pos="5940"/>
        </w:tabs>
        <w:ind w:left="5940" w:hanging="360"/>
      </w:pPr>
      <w:rPr>
        <w:rFonts w:ascii="Courier New" w:hAnsi="Courier New" w:hint="default"/>
      </w:rPr>
    </w:lvl>
    <w:lvl w:ilvl="5" w:tplc="04090005" w:tentative="1">
      <w:start w:val="1"/>
      <w:numFmt w:val="bullet"/>
      <w:lvlText w:val=""/>
      <w:lvlJc w:val="left"/>
      <w:pPr>
        <w:tabs>
          <w:tab w:val="num" w:pos="6660"/>
        </w:tabs>
        <w:ind w:left="6660" w:hanging="360"/>
      </w:pPr>
      <w:rPr>
        <w:rFonts w:ascii="Wingdings" w:hAnsi="Wingdings" w:hint="default"/>
      </w:rPr>
    </w:lvl>
    <w:lvl w:ilvl="6" w:tplc="04090001" w:tentative="1">
      <w:start w:val="1"/>
      <w:numFmt w:val="bullet"/>
      <w:lvlText w:val=""/>
      <w:lvlJc w:val="left"/>
      <w:pPr>
        <w:tabs>
          <w:tab w:val="num" w:pos="7380"/>
        </w:tabs>
        <w:ind w:left="7380" w:hanging="360"/>
      </w:pPr>
      <w:rPr>
        <w:rFonts w:ascii="Symbol" w:hAnsi="Symbol" w:hint="default"/>
      </w:rPr>
    </w:lvl>
    <w:lvl w:ilvl="7" w:tplc="04090003" w:tentative="1">
      <w:start w:val="1"/>
      <w:numFmt w:val="bullet"/>
      <w:lvlText w:val="o"/>
      <w:lvlJc w:val="left"/>
      <w:pPr>
        <w:tabs>
          <w:tab w:val="num" w:pos="8100"/>
        </w:tabs>
        <w:ind w:left="8100" w:hanging="360"/>
      </w:pPr>
      <w:rPr>
        <w:rFonts w:ascii="Courier New" w:hAnsi="Courier New" w:hint="default"/>
      </w:rPr>
    </w:lvl>
    <w:lvl w:ilvl="8" w:tplc="04090005" w:tentative="1">
      <w:start w:val="1"/>
      <w:numFmt w:val="bullet"/>
      <w:lvlText w:val=""/>
      <w:lvlJc w:val="left"/>
      <w:pPr>
        <w:tabs>
          <w:tab w:val="num" w:pos="8820"/>
        </w:tabs>
        <w:ind w:left="8820" w:hanging="360"/>
      </w:pPr>
      <w:rPr>
        <w:rFonts w:ascii="Wingdings" w:hAnsi="Wingdings" w:hint="default"/>
      </w:rPr>
    </w:lvl>
  </w:abstractNum>
  <w:abstractNum w:abstractNumId="29" w15:restartNumberingAfterBreak="0">
    <w:nsid w:val="4AEB696C"/>
    <w:multiLevelType w:val="hybridMultilevel"/>
    <w:tmpl w:val="FED62412"/>
    <w:lvl w:ilvl="0" w:tplc="4BFC9B94">
      <w:start w:val="1"/>
      <w:numFmt w:val="lowerLetter"/>
      <w:lvlText w:val="%1."/>
      <w:lvlJc w:val="left"/>
      <w:pPr>
        <w:tabs>
          <w:tab w:val="num" w:pos="547"/>
        </w:tabs>
        <w:ind w:left="547" w:hanging="288"/>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FE672AD"/>
    <w:multiLevelType w:val="multilevel"/>
    <w:tmpl w:val="A920C5C0"/>
    <w:lvl w:ilvl="0">
      <w:start w:val="1"/>
      <w:numFmt w:val="decimal"/>
      <w:lvlText w:val="%1."/>
      <w:lvlJc w:val="left"/>
      <w:pPr>
        <w:ind w:left="360" w:hanging="360"/>
      </w:pPr>
      <w:rPr>
        <w:rFonts w:ascii="MetricHPE Light" w:hAnsi="MetricHPE Light" w:hint="default"/>
        <w:b w:val="0"/>
        <w:i w:val="0"/>
        <w:sz w:val="18"/>
        <w:szCs w:val="18"/>
      </w:rPr>
    </w:lvl>
    <w:lvl w:ilvl="1">
      <w:start w:val="1"/>
      <w:numFmt w:val="lowerLetter"/>
      <w:lvlText w:val="%2."/>
      <w:lvlJc w:val="left"/>
      <w:pPr>
        <w:tabs>
          <w:tab w:val="num" w:pos="2173"/>
        </w:tabs>
        <w:ind w:left="2533" w:hanging="360"/>
      </w:pPr>
      <w:rPr>
        <w:rFonts w:hint="default"/>
      </w:rPr>
    </w:lvl>
    <w:lvl w:ilvl="2">
      <w:start w:val="1"/>
      <w:numFmt w:val="lowerLetter"/>
      <w:lvlText w:val="%3."/>
      <w:lvlJc w:val="left"/>
      <w:pPr>
        <w:tabs>
          <w:tab w:val="num" w:pos="2893"/>
        </w:tabs>
        <w:ind w:left="2893" w:hanging="360"/>
      </w:pPr>
      <w:rPr>
        <w:rFonts w:hint="default"/>
      </w:rPr>
    </w:lvl>
    <w:lvl w:ilvl="3">
      <w:start w:val="1"/>
      <w:numFmt w:val="decimal"/>
      <w:lvlText w:val="%4."/>
      <w:lvlJc w:val="left"/>
      <w:pPr>
        <w:tabs>
          <w:tab w:val="num" w:pos="4693"/>
        </w:tabs>
        <w:ind w:left="4693" w:hanging="360"/>
      </w:pPr>
      <w:rPr>
        <w:rFonts w:hint="default"/>
      </w:rPr>
    </w:lvl>
    <w:lvl w:ilvl="4">
      <w:start w:val="1"/>
      <w:numFmt w:val="lowerLetter"/>
      <w:lvlText w:val="%5."/>
      <w:lvlJc w:val="left"/>
      <w:pPr>
        <w:tabs>
          <w:tab w:val="num" w:pos="5413"/>
        </w:tabs>
        <w:ind w:left="5413" w:hanging="360"/>
      </w:pPr>
      <w:rPr>
        <w:rFonts w:hint="default"/>
      </w:rPr>
    </w:lvl>
    <w:lvl w:ilvl="5">
      <w:start w:val="1"/>
      <w:numFmt w:val="lowerRoman"/>
      <w:lvlText w:val="%6."/>
      <w:lvlJc w:val="right"/>
      <w:pPr>
        <w:tabs>
          <w:tab w:val="num" w:pos="6133"/>
        </w:tabs>
        <w:ind w:left="6133" w:hanging="180"/>
      </w:pPr>
      <w:rPr>
        <w:rFonts w:hint="default"/>
      </w:rPr>
    </w:lvl>
    <w:lvl w:ilvl="6">
      <w:start w:val="1"/>
      <w:numFmt w:val="decimal"/>
      <w:lvlText w:val="%7."/>
      <w:lvlJc w:val="left"/>
      <w:pPr>
        <w:tabs>
          <w:tab w:val="num" w:pos="6853"/>
        </w:tabs>
        <w:ind w:left="6853" w:hanging="360"/>
      </w:pPr>
      <w:rPr>
        <w:rFonts w:hint="default"/>
      </w:rPr>
    </w:lvl>
    <w:lvl w:ilvl="7">
      <w:start w:val="1"/>
      <w:numFmt w:val="lowerLetter"/>
      <w:lvlText w:val="%8."/>
      <w:lvlJc w:val="left"/>
      <w:pPr>
        <w:tabs>
          <w:tab w:val="num" w:pos="7573"/>
        </w:tabs>
        <w:ind w:left="7573" w:hanging="360"/>
      </w:pPr>
      <w:rPr>
        <w:rFonts w:hint="default"/>
      </w:rPr>
    </w:lvl>
    <w:lvl w:ilvl="8">
      <w:start w:val="1"/>
      <w:numFmt w:val="lowerRoman"/>
      <w:lvlText w:val="%9."/>
      <w:lvlJc w:val="right"/>
      <w:pPr>
        <w:tabs>
          <w:tab w:val="num" w:pos="8293"/>
        </w:tabs>
        <w:ind w:left="8293" w:hanging="180"/>
      </w:pPr>
      <w:rPr>
        <w:rFonts w:hint="default"/>
      </w:rPr>
    </w:lvl>
  </w:abstractNum>
  <w:abstractNum w:abstractNumId="31" w15:restartNumberingAfterBreak="0">
    <w:nsid w:val="50016CA1"/>
    <w:multiLevelType w:val="hybridMultilevel"/>
    <w:tmpl w:val="8196B822"/>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2" w15:restartNumberingAfterBreak="0">
    <w:nsid w:val="53A10FB5"/>
    <w:multiLevelType w:val="multilevel"/>
    <w:tmpl w:val="8C5E7992"/>
    <w:lvl w:ilvl="0">
      <w:start w:val="1"/>
      <w:numFmt w:val="decimal"/>
      <w:lvlText w:val="%1."/>
      <w:lvlJc w:val="left"/>
      <w:pPr>
        <w:tabs>
          <w:tab w:val="num" w:pos="259"/>
        </w:tabs>
        <w:ind w:left="259" w:hanging="259"/>
      </w:pPr>
      <w:rPr>
        <w:rFonts w:hint="default"/>
        <w:sz w:val="18"/>
      </w:rPr>
    </w:lvl>
    <w:lvl w:ilvl="1">
      <w:start w:val="1"/>
      <w:numFmt w:val="upperLetter"/>
      <w:lvlText w:val="%2."/>
      <w:lvlJc w:val="left"/>
      <w:pPr>
        <w:tabs>
          <w:tab w:val="num" w:pos="2173"/>
        </w:tabs>
        <w:ind w:left="2533" w:hanging="360"/>
      </w:pPr>
      <w:rPr>
        <w:rFonts w:hint="default"/>
      </w:rPr>
    </w:lvl>
    <w:lvl w:ilvl="2">
      <w:start w:val="1"/>
      <w:numFmt w:val="lowerRoman"/>
      <w:lvlText w:val="%3."/>
      <w:lvlJc w:val="left"/>
      <w:pPr>
        <w:tabs>
          <w:tab w:val="num" w:pos="2893"/>
        </w:tabs>
        <w:ind w:left="2893" w:hanging="360"/>
      </w:pPr>
      <w:rPr>
        <w:rFonts w:hint="default"/>
      </w:rPr>
    </w:lvl>
    <w:lvl w:ilvl="3">
      <w:start w:val="1"/>
      <w:numFmt w:val="decimal"/>
      <w:lvlText w:val="%4."/>
      <w:lvlJc w:val="left"/>
      <w:pPr>
        <w:tabs>
          <w:tab w:val="num" w:pos="4693"/>
        </w:tabs>
        <w:ind w:left="4693" w:hanging="360"/>
      </w:pPr>
      <w:rPr>
        <w:rFonts w:hint="default"/>
      </w:rPr>
    </w:lvl>
    <w:lvl w:ilvl="4">
      <w:start w:val="1"/>
      <w:numFmt w:val="lowerLetter"/>
      <w:lvlText w:val="%5."/>
      <w:lvlJc w:val="left"/>
      <w:pPr>
        <w:tabs>
          <w:tab w:val="num" w:pos="5413"/>
        </w:tabs>
        <w:ind w:left="5413" w:hanging="360"/>
      </w:pPr>
      <w:rPr>
        <w:rFonts w:hint="default"/>
      </w:rPr>
    </w:lvl>
    <w:lvl w:ilvl="5">
      <w:start w:val="1"/>
      <w:numFmt w:val="lowerRoman"/>
      <w:lvlText w:val="%6."/>
      <w:lvlJc w:val="right"/>
      <w:pPr>
        <w:tabs>
          <w:tab w:val="num" w:pos="6133"/>
        </w:tabs>
        <w:ind w:left="6133" w:hanging="180"/>
      </w:pPr>
      <w:rPr>
        <w:rFonts w:hint="default"/>
      </w:rPr>
    </w:lvl>
    <w:lvl w:ilvl="6">
      <w:start w:val="1"/>
      <w:numFmt w:val="decimal"/>
      <w:lvlText w:val="%7."/>
      <w:lvlJc w:val="left"/>
      <w:pPr>
        <w:tabs>
          <w:tab w:val="num" w:pos="6853"/>
        </w:tabs>
        <w:ind w:left="6853" w:hanging="360"/>
      </w:pPr>
      <w:rPr>
        <w:rFonts w:hint="default"/>
      </w:rPr>
    </w:lvl>
    <w:lvl w:ilvl="7">
      <w:start w:val="1"/>
      <w:numFmt w:val="lowerLetter"/>
      <w:lvlText w:val="%8."/>
      <w:lvlJc w:val="left"/>
      <w:pPr>
        <w:tabs>
          <w:tab w:val="num" w:pos="7573"/>
        </w:tabs>
        <w:ind w:left="7573" w:hanging="360"/>
      </w:pPr>
      <w:rPr>
        <w:rFonts w:hint="default"/>
      </w:rPr>
    </w:lvl>
    <w:lvl w:ilvl="8">
      <w:start w:val="1"/>
      <w:numFmt w:val="lowerRoman"/>
      <w:lvlText w:val="%9."/>
      <w:lvlJc w:val="right"/>
      <w:pPr>
        <w:tabs>
          <w:tab w:val="num" w:pos="8293"/>
        </w:tabs>
        <w:ind w:left="8293" w:hanging="180"/>
      </w:pPr>
      <w:rPr>
        <w:rFonts w:hint="default"/>
      </w:rPr>
    </w:lvl>
  </w:abstractNum>
  <w:abstractNum w:abstractNumId="33" w15:restartNumberingAfterBreak="0">
    <w:nsid w:val="5F6F7FB9"/>
    <w:multiLevelType w:val="hybridMultilevel"/>
    <w:tmpl w:val="50CC3330"/>
    <w:lvl w:ilvl="0" w:tplc="1426489C">
      <w:start w:val="300"/>
      <w:numFmt w:val="bullet"/>
      <w:lvlText w:val="-"/>
      <w:lvlJc w:val="left"/>
      <w:pPr>
        <w:ind w:left="720" w:hanging="360"/>
      </w:pPr>
      <w:rPr>
        <w:rFonts w:ascii="MetricHPE Light" w:eastAsia="Times New Roman" w:hAnsi="MetricHPE Light"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7A04507"/>
    <w:multiLevelType w:val="multilevel"/>
    <w:tmpl w:val="04090023"/>
    <w:lvl w:ilvl="0">
      <w:start w:val="1"/>
      <w:numFmt w:val="upperRoman"/>
      <w:pStyle w:val="HPBulletLast10pt"/>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5" w15:restartNumberingAfterBreak="0">
    <w:nsid w:val="6A8A7281"/>
    <w:multiLevelType w:val="hybridMultilevel"/>
    <w:tmpl w:val="031CC106"/>
    <w:lvl w:ilvl="0" w:tplc="579A3852">
      <w:numFmt w:val="bullet"/>
      <w:pStyle w:val="TableEndash8pt"/>
      <w:lvlText w:val="–"/>
      <w:lvlJc w:val="left"/>
      <w:pPr>
        <w:ind w:left="562" w:hanging="360"/>
      </w:pPr>
      <w:rPr>
        <w:rFonts w:ascii="MetricHPE Light" w:hAnsi="MetricHPE Light" w:hint="default"/>
        <w:b w:val="0"/>
        <w:i w:val="0"/>
        <w:color w:val="auto"/>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C29278B"/>
    <w:multiLevelType w:val="hybridMultilevel"/>
    <w:tmpl w:val="A79487D8"/>
    <w:lvl w:ilvl="0" w:tplc="08FC17A8">
      <w:start w:val="1"/>
      <w:numFmt w:val="lowerLetter"/>
      <w:pStyle w:val="NumberedList-Level5"/>
      <w:lvlText w:val="%1."/>
      <w:lvlJc w:val="left"/>
      <w:pPr>
        <w:ind w:left="2606" w:hanging="360"/>
      </w:pPr>
      <w:rPr>
        <w:rFonts w:ascii="MetricHPE Light" w:hAnsi="MetricHPE Light" w:hint="default"/>
        <w:b w:val="0"/>
        <w:i w:val="0"/>
        <w:sz w:val="18"/>
      </w:rPr>
    </w:lvl>
    <w:lvl w:ilvl="1" w:tplc="08090019" w:tentative="1">
      <w:start w:val="1"/>
      <w:numFmt w:val="lowerLetter"/>
      <w:lvlText w:val="%2."/>
      <w:lvlJc w:val="left"/>
      <w:pPr>
        <w:ind w:left="3326" w:hanging="360"/>
      </w:pPr>
    </w:lvl>
    <w:lvl w:ilvl="2" w:tplc="0809001B" w:tentative="1">
      <w:start w:val="1"/>
      <w:numFmt w:val="lowerRoman"/>
      <w:lvlText w:val="%3."/>
      <w:lvlJc w:val="right"/>
      <w:pPr>
        <w:ind w:left="4046" w:hanging="180"/>
      </w:pPr>
    </w:lvl>
    <w:lvl w:ilvl="3" w:tplc="0809000F" w:tentative="1">
      <w:start w:val="1"/>
      <w:numFmt w:val="decimal"/>
      <w:lvlText w:val="%4."/>
      <w:lvlJc w:val="left"/>
      <w:pPr>
        <w:ind w:left="4766" w:hanging="360"/>
      </w:pPr>
    </w:lvl>
    <w:lvl w:ilvl="4" w:tplc="08090019" w:tentative="1">
      <w:start w:val="1"/>
      <w:numFmt w:val="lowerLetter"/>
      <w:lvlText w:val="%5."/>
      <w:lvlJc w:val="left"/>
      <w:pPr>
        <w:ind w:left="5486" w:hanging="360"/>
      </w:pPr>
    </w:lvl>
    <w:lvl w:ilvl="5" w:tplc="0809001B" w:tentative="1">
      <w:start w:val="1"/>
      <w:numFmt w:val="lowerRoman"/>
      <w:lvlText w:val="%6."/>
      <w:lvlJc w:val="right"/>
      <w:pPr>
        <w:ind w:left="6206" w:hanging="180"/>
      </w:pPr>
    </w:lvl>
    <w:lvl w:ilvl="6" w:tplc="0809000F" w:tentative="1">
      <w:start w:val="1"/>
      <w:numFmt w:val="decimal"/>
      <w:lvlText w:val="%7."/>
      <w:lvlJc w:val="left"/>
      <w:pPr>
        <w:ind w:left="6926" w:hanging="360"/>
      </w:pPr>
    </w:lvl>
    <w:lvl w:ilvl="7" w:tplc="08090019" w:tentative="1">
      <w:start w:val="1"/>
      <w:numFmt w:val="lowerLetter"/>
      <w:lvlText w:val="%8."/>
      <w:lvlJc w:val="left"/>
      <w:pPr>
        <w:ind w:left="7646" w:hanging="360"/>
      </w:pPr>
    </w:lvl>
    <w:lvl w:ilvl="8" w:tplc="0809001B" w:tentative="1">
      <w:start w:val="1"/>
      <w:numFmt w:val="lowerRoman"/>
      <w:lvlText w:val="%9."/>
      <w:lvlJc w:val="right"/>
      <w:pPr>
        <w:ind w:left="8366" w:hanging="180"/>
      </w:pPr>
    </w:lvl>
  </w:abstractNum>
  <w:abstractNum w:abstractNumId="37" w15:restartNumberingAfterBreak="0">
    <w:nsid w:val="79A33405"/>
    <w:multiLevelType w:val="hybridMultilevel"/>
    <w:tmpl w:val="E19CC408"/>
    <w:lvl w:ilvl="0" w:tplc="9760BF1A">
      <w:start w:val="1"/>
      <w:numFmt w:val="bullet"/>
      <w:pStyle w:val="BulletLevel3"/>
      <w:lvlText w:val=""/>
      <w:lvlJc w:val="left"/>
      <w:pPr>
        <w:ind w:left="1298" w:hanging="360"/>
      </w:pPr>
      <w:rPr>
        <w:rFonts w:ascii="Wingdings" w:hAnsi="Wingdings" w:hint="default"/>
        <w:sz w:val="20"/>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num w:numId="1">
    <w:abstractNumId w:val="24"/>
  </w:num>
  <w:num w:numId="2">
    <w:abstractNumId w:val="14"/>
  </w:num>
  <w:num w:numId="3">
    <w:abstractNumId w:val="37"/>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5"/>
  </w:num>
  <w:num w:numId="15">
    <w:abstractNumId w:val="35"/>
  </w:num>
  <w:num w:numId="16">
    <w:abstractNumId w:val="10"/>
  </w:num>
  <w:num w:numId="17">
    <w:abstractNumId w:val="27"/>
  </w:num>
  <w:num w:numId="18">
    <w:abstractNumId w:val="30"/>
  </w:num>
  <w:num w:numId="19">
    <w:abstractNumId w:val="22"/>
  </w:num>
  <w:num w:numId="20">
    <w:abstractNumId w:val="36"/>
  </w:num>
  <w:num w:numId="21">
    <w:abstractNumId w:val="34"/>
  </w:num>
  <w:num w:numId="22">
    <w:abstractNumId w:val="12"/>
  </w:num>
  <w:num w:numId="23">
    <w:abstractNumId w:val="16"/>
  </w:num>
  <w:num w:numId="24">
    <w:abstractNumId w:val="32"/>
  </w:num>
  <w:num w:numId="2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1"/>
  </w:num>
  <w:num w:numId="27">
    <w:abstractNumId w:val="11"/>
  </w:num>
  <w:num w:numId="28">
    <w:abstractNumId w:val="23"/>
  </w:num>
  <w:num w:numId="29">
    <w:abstractNumId w:val="33"/>
  </w:num>
  <w:num w:numId="30">
    <w:abstractNumId w:val="28"/>
  </w:num>
  <w:num w:numId="31">
    <w:abstractNumId w:val="29"/>
  </w:num>
  <w:num w:numId="32">
    <w:abstractNumId w:val="10"/>
  </w:num>
  <w:num w:numId="33">
    <w:abstractNumId w:val="17"/>
  </w:num>
  <w:num w:numId="34">
    <w:abstractNumId w:val="21"/>
  </w:num>
  <w:num w:numId="35">
    <w:abstractNumId w:val="26"/>
  </w:num>
  <w:num w:numId="36">
    <w:abstractNumId w:val="25"/>
  </w:num>
  <w:num w:numId="37">
    <w:abstractNumId w:val="20"/>
  </w:num>
  <w:num w:numId="38">
    <w:abstractNumId w:val="13"/>
  </w:num>
  <w:num w:numId="39">
    <w:abstractNumId w:val="19"/>
  </w:num>
  <w:num w:numId="40">
    <w:abstractNumId w:val="10"/>
  </w:num>
  <w:num w:numId="41">
    <w:abstractNumId w:val="1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displayBackgroundShape/>
  <w:embedTrueTypeFonts/>
  <w:saveSubsetFonts/>
  <w:proofState w:spelling="clean" w:grammar="clean"/>
  <w:attachedTemplate r:id="rId1"/>
  <w:stylePaneFormatFilter w:val="3828" w:allStyles="0" w:customStyles="0" w:latentStyles="0" w:stylesInUse="1" w:headingStyles="1" w:numberingStyles="0" w:tableStyles="0" w:directFormattingOnRuns="0" w:directFormattingOnParagraphs="0" w:directFormattingOnNumbering="0" w:directFormattingOnTables="1" w:clearFormatting="1" w:top3HeadingStyles="1" w:visibleStyles="0" w:alternateStyleNames="0"/>
  <w:stylePaneSortMethod w:val="0000"/>
  <w:defaultTabStop w:val="720"/>
  <w:drawingGridHorizontalSpacing w:val="90"/>
  <w:drawingGridVerticalSpacing w:val="1829"/>
  <w:displayHorizontalDrawingGridEvery w:val="2"/>
  <w:noPunctuationKerning/>
  <w:characterSpacingControl w:val="doNotCompress"/>
  <w:hdrShapeDefaults>
    <o:shapedefaults v:ext="edit" spidmax="2049" style="mso-position-horizontal-relative:page;mso-position-vertical-relative:page" fill="f" fillcolor="white">
      <v:fill color="white" on="f"/>
      <o:colormru v:ext="edit" colors="#c22a52,#bb0013,#ff6306,#ffb200,#74b800,#74b81b,#093678,#f05332"/>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6689"/>
    <w:rsid w:val="00000801"/>
    <w:rsid w:val="000009A0"/>
    <w:rsid w:val="00000AA1"/>
    <w:rsid w:val="00000CD5"/>
    <w:rsid w:val="00001924"/>
    <w:rsid w:val="000019A8"/>
    <w:rsid w:val="00002B7B"/>
    <w:rsid w:val="00002E36"/>
    <w:rsid w:val="00003C83"/>
    <w:rsid w:val="00003CED"/>
    <w:rsid w:val="00006885"/>
    <w:rsid w:val="00006C7C"/>
    <w:rsid w:val="00007175"/>
    <w:rsid w:val="000101A8"/>
    <w:rsid w:val="0001026E"/>
    <w:rsid w:val="00010320"/>
    <w:rsid w:val="00010CB3"/>
    <w:rsid w:val="00012748"/>
    <w:rsid w:val="00012F28"/>
    <w:rsid w:val="0001368B"/>
    <w:rsid w:val="0001390C"/>
    <w:rsid w:val="00014208"/>
    <w:rsid w:val="00015219"/>
    <w:rsid w:val="00015EF5"/>
    <w:rsid w:val="000167C3"/>
    <w:rsid w:val="0001689B"/>
    <w:rsid w:val="00016FEB"/>
    <w:rsid w:val="00017097"/>
    <w:rsid w:val="00017D27"/>
    <w:rsid w:val="00017E34"/>
    <w:rsid w:val="000204E4"/>
    <w:rsid w:val="00021114"/>
    <w:rsid w:val="00021399"/>
    <w:rsid w:val="0002155D"/>
    <w:rsid w:val="00021623"/>
    <w:rsid w:val="00021665"/>
    <w:rsid w:val="000220ED"/>
    <w:rsid w:val="000227E9"/>
    <w:rsid w:val="00022B19"/>
    <w:rsid w:val="0002325F"/>
    <w:rsid w:val="00023F6F"/>
    <w:rsid w:val="000246CF"/>
    <w:rsid w:val="00024A2A"/>
    <w:rsid w:val="00024E55"/>
    <w:rsid w:val="00024F72"/>
    <w:rsid w:val="00025A25"/>
    <w:rsid w:val="000265F3"/>
    <w:rsid w:val="00026767"/>
    <w:rsid w:val="00026B02"/>
    <w:rsid w:val="000273A2"/>
    <w:rsid w:val="000273E8"/>
    <w:rsid w:val="00027C79"/>
    <w:rsid w:val="00027F04"/>
    <w:rsid w:val="000301D9"/>
    <w:rsid w:val="00030F77"/>
    <w:rsid w:val="000312F9"/>
    <w:rsid w:val="00032120"/>
    <w:rsid w:val="00033AB3"/>
    <w:rsid w:val="00033E37"/>
    <w:rsid w:val="00033F4A"/>
    <w:rsid w:val="000342C4"/>
    <w:rsid w:val="00034630"/>
    <w:rsid w:val="00035210"/>
    <w:rsid w:val="00035ECF"/>
    <w:rsid w:val="00036BFD"/>
    <w:rsid w:val="00036F5D"/>
    <w:rsid w:val="00037E14"/>
    <w:rsid w:val="00037FC8"/>
    <w:rsid w:val="00040CA5"/>
    <w:rsid w:val="00040D81"/>
    <w:rsid w:val="00041069"/>
    <w:rsid w:val="00041A1C"/>
    <w:rsid w:val="00041B38"/>
    <w:rsid w:val="00041DA4"/>
    <w:rsid w:val="000421A1"/>
    <w:rsid w:val="00042EC5"/>
    <w:rsid w:val="0004331B"/>
    <w:rsid w:val="000437D2"/>
    <w:rsid w:val="00043C1B"/>
    <w:rsid w:val="0004466F"/>
    <w:rsid w:val="000449EB"/>
    <w:rsid w:val="00044FA4"/>
    <w:rsid w:val="00045200"/>
    <w:rsid w:val="00045381"/>
    <w:rsid w:val="00045494"/>
    <w:rsid w:val="00046502"/>
    <w:rsid w:val="000467EE"/>
    <w:rsid w:val="00046BE7"/>
    <w:rsid w:val="00046C83"/>
    <w:rsid w:val="000475EF"/>
    <w:rsid w:val="00047652"/>
    <w:rsid w:val="00047841"/>
    <w:rsid w:val="00047858"/>
    <w:rsid w:val="00047C01"/>
    <w:rsid w:val="00047D3E"/>
    <w:rsid w:val="0005022F"/>
    <w:rsid w:val="000504C8"/>
    <w:rsid w:val="0005123E"/>
    <w:rsid w:val="00051DD2"/>
    <w:rsid w:val="000525FF"/>
    <w:rsid w:val="000527B2"/>
    <w:rsid w:val="00052ED1"/>
    <w:rsid w:val="00053765"/>
    <w:rsid w:val="00053B10"/>
    <w:rsid w:val="00054FFF"/>
    <w:rsid w:val="00055B9E"/>
    <w:rsid w:val="000561A7"/>
    <w:rsid w:val="00056946"/>
    <w:rsid w:val="00056D05"/>
    <w:rsid w:val="000570F2"/>
    <w:rsid w:val="000573B6"/>
    <w:rsid w:val="00057A1C"/>
    <w:rsid w:val="00057DF8"/>
    <w:rsid w:val="0006032E"/>
    <w:rsid w:val="00060C1D"/>
    <w:rsid w:val="000614A3"/>
    <w:rsid w:val="00061502"/>
    <w:rsid w:val="0006191D"/>
    <w:rsid w:val="00061C4E"/>
    <w:rsid w:val="00061DA3"/>
    <w:rsid w:val="00061E70"/>
    <w:rsid w:val="00061F51"/>
    <w:rsid w:val="00061F82"/>
    <w:rsid w:val="0006217B"/>
    <w:rsid w:val="00062DDD"/>
    <w:rsid w:val="000630D4"/>
    <w:rsid w:val="0006313B"/>
    <w:rsid w:val="0006361C"/>
    <w:rsid w:val="000642C8"/>
    <w:rsid w:val="000651A6"/>
    <w:rsid w:val="000652E5"/>
    <w:rsid w:val="00065A88"/>
    <w:rsid w:val="00066A45"/>
    <w:rsid w:val="00066FEA"/>
    <w:rsid w:val="00067000"/>
    <w:rsid w:val="000677A7"/>
    <w:rsid w:val="00067BE7"/>
    <w:rsid w:val="00067F66"/>
    <w:rsid w:val="00070AB9"/>
    <w:rsid w:val="00070D91"/>
    <w:rsid w:val="00071C65"/>
    <w:rsid w:val="00071D02"/>
    <w:rsid w:val="00071FC9"/>
    <w:rsid w:val="00072163"/>
    <w:rsid w:val="0007226F"/>
    <w:rsid w:val="00072908"/>
    <w:rsid w:val="000734E2"/>
    <w:rsid w:val="00073923"/>
    <w:rsid w:val="0007521A"/>
    <w:rsid w:val="0007531D"/>
    <w:rsid w:val="000757C4"/>
    <w:rsid w:val="00075847"/>
    <w:rsid w:val="00075D89"/>
    <w:rsid w:val="00076663"/>
    <w:rsid w:val="00077B5B"/>
    <w:rsid w:val="00077EB8"/>
    <w:rsid w:val="00080100"/>
    <w:rsid w:val="000804C6"/>
    <w:rsid w:val="00081580"/>
    <w:rsid w:val="0008233D"/>
    <w:rsid w:val="000823B8"/>
    <w:rsid w:val="00082A6E"/>
    <w:rsid w:val="000831BA"/>
    <w:rsid w:val="00083762"/>
    <w:rsid w:val="00083C14"/>
    <w:rsid w:val="00084647"/>
    <w:rsid w:val="000850F4"/>
    <w:rsid w:val="0008580D"/>
    <w:rsid w:val="000866E0"/>
    <w:rsid w:val="00086FE4"/>
    <w:rsid w:val="00087748"/>
    <w:rsid w:val="00090822"/>
    <w:rsid w:val="00091085"/>
    <w:rsid w:val="000910EA"/>
    <w:rsid w:val="00091D63"/>
    <w:rsid w:val="0009292D"/>
    <w:rsid w:val="000934B5"/>
    <w:rsid w:val="0009375A"/>
    <w:rsid w:val="00093A94"/>
    <w:rsid w:val="00094769"/>
    <w:rsid w:val="000951AF"/>
    <w:rsid w:val="000952BD"/>
    <w:rsid w:val="00095D88"/>
    <w:rsid w:val="0009606D"/>
    <w:rsid w:val="000960B4"/>
    <w:rsid w:val="00096C47"/>
    <w:rsid w:val="00096F6F"/>
    <w:rsid w:val="00096FC1"/>
    <w:rsid w:val="0009766F"/>
    <w:rsid w:val="000977CE"/>
    <w:rsid w:val="00097D9D"/>
    <w:rsid w:val="00097F69"/>
    <w:rsid w:val="000A034E"/>
    <w:rsid w:val="000A0A3E"/>
    <w:rsid w:val="000A0DB1"/>
    <w:rsid w:val="000A1405"/>
    <w:rsid w:val="000A2632"/>
    <w:rsid w:val="000A2681"/>
    <w:rsid w:val="000A2EE9"/>
    <w:rsid w:val="000A2F3F"/>
    <w:rsid w:val="000A3A12"/>
    <w:rsid w:val="000A3B00"/>
    <w:rsid w:val="000A3C81"/>
    <w:rsid w:val="000A3D55"/>
    <w:rsid w:val="000A4928"/>
    <w:rsid w:val="000A4DB6"/>
    <w:rsid w:val="000A51CA"/>
    <w:rsid w:val="000A51F0"/>
    <w:rsid w:val="000A5567"/>
    <w:rsid w:val="000A5848"/>
    <w:rsid w:val="000A62E2"/>
    <w:rsid w:val="000A64A3"/>
    <w:rsid w:val="000A6EC2"/>
    <w:rsid w:val="000A70A9"/>
    <w:rsid w:val="000A732A"/>
    <w:rsid w:val="000A735D"/>
    <w:rsid w:val="000A7789"/>
    <w:rsid w:val="000A77A1"/>
    <w:rsid w:val="000A7C10"/>
    <w:rsid w:val="000B00D0"/>
    <w:rsid w:val="000B05C5"/>
    <w:rsid w:val="000B0B1B"/>
    <w:rsid w:val="000B1949"/>
    <w:rsid w:val="000B19F2"/>
    <w:rsid w:val="000B1C42"/>
    <w:rsid w:val="000B21C5"/>
    <w:rsid w:val="000B24F7"/>
    <w:rsid w:val="000B3675"/>
    <w:rsid w:val="000B36C8"/>
    <w:rsid w:val="000B377A"/>
    <w:rsid w:val="000B3EB0"/>
    <w:rsid w:val="000B3ED4"/>
    <w:rsid w:val="000B3EFB"/>
    <w:rsid w:val="000B455E"/>
    <w:rsid w:val="000B5CC1"/>
    <w:rsid w:val="000B5D38"/>
    <w:rsid w:val="000B5E6B"/>
    <w:rsid w:val="000B62BD"/>
    <w:rsid w:val="000B6BF2"/>
    <w:rsid w:val="000B79F6"/>
    <w:rsid w:val="000B7BE5"/>
    <w:rsid w:val="000B7E8C"/>
    <w:rsid w:val="000B7FD6"/>
    <w:rsid w:val="000C002E"/>
    <w:rsid w:val="000C00BF"/>
    <w:rsid w:val="000C04E0"/>
    <w:rsid w:val="000C04E5"/>
    <w:rsid w:val="000C1054"/>
    <w:rsid w:val="000C15E2"/>
    <w:rsid w:val="000C1E4F"/>
    <w:rsid w:val="000C22C4"/>
    <w:rsid w:val="000C24D2"/>
    <w:rsid w:val="000C33A1"/>
    <w:rsid w:val="000C3C35"/>
    <w:rsid w:val="000C443E"/>
    <w:rsid w:val="000C456D"/>
    <w:rsid w:val="000C4612"/>
    <w:rsid w:val="000C48ED"/>
    <w:rsid w:val="000C4C22"/>
    <w:rsid w:val="000C4C80"/>
    <w:rsid w:val="000C54B9"/>
    <w:rsid w:val="000C5A4A"/>
    <w:rsid w:val="000C5B77"/>
    <w:rsid w:val="000C66B3"/>
    <w:rsid w:val="000C698D"/>
    <w:rsid w:val="000C778A"/>
    <w:rsid w:val="000D0DC4"/>
    <w:rsid w:val="000D2162"/>
    <w:rsid w:val="000D289F"/>
    <w:rsid w:val="000D296A"/>
    <w:rsid w:val="000D2F59"/>
    <w:rsid w:val="000D3424"/>
    <w:rsid w:val="000D3458"/>
    <w:rsid w:val="000D3802"/>
    <w:rsid w:val="000D4200"/>
    <w:rsid w:val="000D461A"/>
    <w:rsid w:val="000D4944"/>
    <w:rsid w:val="000D5CAE"/>
    <w:rsid w:val="000D5EB2"/>
    <w:rsid w:val="000D6140"/>
    <w:rsid w:val="000D6144"/>
    <w:rsid w:val="000D6650"/>
    <w:rsid w:val="000D6DCF"/>
    <w:rsid w:val="000D74B7"/>
    <w:rsid w:val="000D7888"/>
    <w:rsid w:val="000E0CFA"/>
    <w:rsid w:val="000E0EE7"/>
    <w:rsid w:val="000E1B0A"/>
    <w:rsid w:val="000E225C"/>
    <w:rsid w:val="000E2BAC"/>
    <w:rsid w:val="000E3BFA"/>
    <w:rsid w:val="000E3DF2"/>
    <w:rsid w:val="000E442E"/>
    <w:rsid w:val="000E45F7"/>
    <w:rsid w:val="000E4DA5"/>
    <w:rsid w:val="000E4EA9"/>
    <w:rsid w:val="000E5186"/>
    <w:rsid w:val="000E51A3"/>
    <w:rsid w:val="000E5251"/>
    <w:rsid w:val="000E5331"/>
    <w:rsid w:val="000E5D68"/>
    <w:rsid w:val="000E6A61"/>
    <w:rsid w:val="000E6C96"/>
    <w:rsid w:val="000F03DD"/>
    <w:rsid w:val="000F091C"/>
    <w:rsid w:val="000F0B5D"/>
    <w:rsid w:val="000F0DD0"/>
    <w:rsid w:val="000F1379"/>
    <w:rsid w:val="000F178A"/>
    <w:rsid w:val="000F1A36"/>
    <w:rsid w:val="000F1D34"/>
    <w:rsid w:val="000F1DB9"/>
    <w:rsid w:val="000F2C7C"/>
    <w:rsid w:val="000F400F"/>
    <w:rsid w:val="000F4828"/>
    <w:rsid w:val="000F483F"/>
    <w:rsid w:val="000F5446"/>
    <w:rsid w:val="000F5C13"/>
    <w:rsid w:val="000F5D99"/>
    <w:rsid w:val="000F5FF7"/>
    <w:rsid w:val="000F67DA"/>
    <w:rsid w:val="000F6F83"/>
    <w:rsid w:val="000F7174"/>
    <w:rsid w:val="000F71EF"/>
    <w:rsid w:val="000F7FBF"/>
    <w:rsid w:val="001006EA"/>
    <w:rsid w:val="00100803"/>
    <w:rsid w:val="0010122C"/>
    <w:rsid w:val="00101560"/>
    <w:rsid w:val="00101A25"/>
    <w:rsid w:val="00101B99"/>
    <w:rsid w:val="00103517"/>
    <w:rsid w:val="00103E16"/>
    <w:rsid w:val="00104C26"/>
    <w:rsid w:val="00104E3D"/>
    <w:rsid w:val="00105591"/>
    <w:rsid w:val="0010655D"/>
    <w:rsid w:val="001066F2"/>
    <w:rsid w:val="00106891"/>
    <w:rsid w:val="0010778E"/>
    <w:rsid w:val="00110102"/>
    <w:rsid w:val="0011043F"/>
    <w:rsid w:val="00110968"/>
    <w:rsid w:val="00110E5B"/>
    <w:rsid w:val="0011206F"/>
    <w:rsid w:val="00112162"/>
    <w:rsid w:val="001125D1"/>
    <w:rsid w:val="00112732"/>
    <w:rsid w:val="00112A9D"/>
    <w:rsid w:val="00112EDA"/>
    <w:rsid w:val="001132C9"/>
    <w:rsid w:val="00113A57"/>
    <w:rsid w:val="00113AE5"/>
    <w:rsid w:val="00113DE9"/>
    <w:rsid w:val="001140BE"/>
    <w:rsid w:val="00114996"/>
    <w:rsid w:val="00114AA7"/>
    <w:rsid w:val="00114B9B"/>
    <w:rsid w:val="00114CB2"/>
    <w:rsid w:val="00115040"/>
    <w:rsid w:val="00115398"/>
    <w:rsid w:val="001153C7"/>
    <w:rsid w:val="00115F50"/>
    <w:rsid w:val="001169EB"/>
    <w:rsid w:val="00117107"/>
    <w:rsid w:val="0011737B"/>
    <w:rsid w:val="0011738F"/>
    <w:rsid w:val="001173F9"/>
    <w:rsid w:val="0011796D"/>
    <w:rsid w:val="001204FF"/>
    <w:rsid w:val="00120734"/>
    <w:rsid w:val="00120763"/>
    <w:rsid w:val="0012171C"/>
    <w:rsid w:val="00121C7B"/>
    <w:rsid w:val="00122006"/>
    <w:rsid w:val="00122120"/>
    <w:rsid w:val="0012247A"/>
    <w:rsid w:val="00122935"/>
    <w:rsid w:val="00122B6C"/>
    <w:rsid w:val="001231D1"/>
    <w:rsid w:val="00123A1C"/>
    <w:rsid w:val="00123D93"/>
    <w:rsid w:val="00124291"/>
    <w:rsid w:val="0012432A"/>
    <w:rsid w:val="00124EBB"/>
    <w:rsid w:val="001254B8"/>
    <w:rsid w:val="00125829"/>
    <w:rsid w:val="0012679A"/>
    <w:rsid w:val="00126B9E"/>
    <w:rsid w:val="00126DF8"/>
    <w:rsid w:val="00126E76"/>
    <w:rsid w:val="00126E8E"/>
    <w:rsid w:val="00127542"/>
    <w:rsid w:val="00127862"/>
    <w:rsid w:val="00130786"/>
    <w:rsid w:val="00130840"/>
    <w:rsid w:val="00130A8A"/>
    <w:rsid w:val="00131DFE"/>
    <w:rsid w:val="0013208E"/>
    <w:rsid w:val="00132EC4"/>
    <w:rsid w:val="0013367A"/>
    <w:rsid w:val="00133C99"/>
    <w:rsid w:val="00134426"/>
    <w:rsid w:val="001354EE"/>
    <w:rsid w:val="00135517"/>
    <w:rsid w:val="00135D58"/>
    <w:rsid w:val="00136505"/>
    <w:rsid w:val="00136EC8"/>
    <w:rsid w:val="00137437"/>
    <w:rsid w:val="00137772"/>
    <w:rsid w:val="00140843"/>
    <w:rsid w:val="001408DA"/>
    <w:rsid w:val="00141E87"/>
    <w:rsid w:val="001425DA"/>
    <w:rsid w:val="0014361C"/>
    <w:rsid w:val="001439DF"/>
    <w:rsid w:val="00144630"/>
    <w:rsid w:val="0014488A"/>
    <w:rsid w:val="00144C64"/>
    <w:rsid w:val="00145373"/>
    <w:rsid w:val="00145487"/>
    <w:rsid w:val="00147049"/>
    <w:rsid w:val="001472D2"/>
    <w:rsid w:val="00147A87"/>
    <w:rsid w:val="001506D3"/>
    <w:rsid w:val="00151F9C"/>
    <w:rsid w:val="001523C2"/>
    <w:rsid w:val="0015242C"/>
    <w:rsid w:val="00153141"/>
    <w:rsid w:val="001534E1"/>
    <w:rsid w:val="00153579"/>
    <w:rsid w:val="001537F9"/>
    <w:rsid w:val="00153CC1"/>
    <w:rsid w:val="00154417"/>
    <w:rsid w:val="0015492F"/>
    <w:rsid w:val="001552AA"/>
    <w:rsid w:val="00155830"/>
    <w:rsid w:val="001559F9"/>
    <w:rsid w:val="00155CEB"/>
    <w:rsid w:val="00155D0B"/>
    <w:rsid w:val="00155FA8"/>
    <w:rsid w:val="00156179"/>
    <w:rsid w:val="0015646B"/>
    <w:rsid w:val="00156626"/>
    <w:rsid w:val="0015664E"/>
    <w:rsid w:val="0015668D"/>
    <w:rsid w:val="00156B87"/>
    <w:rsid w:val="0015733B"/>
    <w:rsid w:val="00160139"/>
    <w:rsid w:val="00160326"/>
    <w:rsid w:val="00161464"/>
    <w:rsid w:val="001614D5"/>
    <w:rsid w:val="00162120"/>
    <w:rsid w:val="00162FA7"/>
    <w:rsid w:val="00163C6D"/>
    <w:rsid w:val="00164541"/>
    <w:rsid w:val="00165510"/>
    <w:rsid w:val="00165934"/>
    <w:rsid w:val="00165E53"/>
    <w:rsid w:val="0016657A"/>
    <w:rsid w:val="00167CB7"/>
    <w:rsid w:val="00167EC2"/>
    <w:rsid w:val="00170CE8"/>
    <w:rsid w:val="00170F69"/>
    <w:rsid w:val="00170F8E"/>
    <w:rsid w:val="0017103F"/>
    <w:rsid w:val="0017139E"/>
    <w:rsid w:val="00171E35"/>
    <w:rsid w:val="001722B1"/>
    <w:rsid w:val="001737E7"/>
    <w:rsid w:val="00174BD9"/>
    <w:rsid w:val="00174D0A"/>
    <w:rsid w:val="00175351"/>
    <w:rsid w:val="00175FE1"/>
    <w:rsid w:val="00176EB1"/>
    <w:rsid w:val="001774BC"/>
    <w:rsid w:val="001778A5"/>
    <w:rsid w:val="00180387"/>
    <w:rsid w:val="001803AB"/>
    <w:rsid w:val="00180574"/>
    <w:rsid w:val="001808BA"/>
    <w:rsid w:val="00180B3C"/>
    <w:rsid w:val="00180CC2"/>
    <w:rsid w:val="0018107B"/>
    <w:rsid w:val="00181297"/>
    <w:rsid w:val="00182402"/>
    <w:rsid w:val="0018256B"/>
    <w:rsid w:val="00182907"/>
    <w:rsid w:val="00182E70"/>
    <w:rsid w:val="0018307A"/>
    <w:rsid w:val="00185A3D"/>
    <w:rsid w:val="00185B1C"/>
    <w:rsid w:val="00185E6F"/>
    <w:rsid w:val="00186BCA"/>
    <w:rsid w:val="00187A84"/>
    <w:rsid w:val="00187EFF"/>
    <w:rsid w:val="001902EB"/>
    <w:rsid w:val="0019088A"/>
    <w:rsid w:val="00190BCC"/>
    <w:rsid w:val="00190DD0"/>
    <w:rsid w:val="00191416"/>
    <w:rsid w:val="00191639"/>
    <w:rsid w:val="00191BEE"/>
    <w:rsid w:val="00192E55"/>
    <w:rsid w:val="00193432"/>
    <w:rsid w:val="00194042"/>
    <w:rsid w:val="0019410E"/>
    <w:rsid w:val="00195A25"/>
    <w:rsid w:val="00195A69"/>
    <w:rsid w:val="00195B01"/>
    <w:rsid w:val="001965C4"/>
    <w:rsid w:val="00196813"/>
    <w:rsid w:val="00196DB1"/>
    <w:rsid w:val="0019722B"/>
    <w:rsid w:val="001974F1"/>
    <w:rsid w:val="00197637"/>
    <w:rsid w:val="0019766C"/>
    <w:rsid w:val="00197DD8"/>
    <w:rsid w:val="001A059B"/>
    <w:rsid w:val="001A119B"/>
    <w:rsid w:val="001A12B9"/>
    <w:rsid w:val="001A12C3"/>
    <w:rsid w:val="001A1F89"/>
    <w:rsid w:val="001A2404"/>
    <w:rsid w:val="001A2E40"/>
    <w:rsid w:val="001A2F09"/>
    <w:rsid w:val="001A339E"/>
    <w:rsid w:val="001A3DFB"/>
    <w:rsid w:val="001A41AA"/>
    <w:rsid w:val="001A5299"/>
    <w:rsid w:val="001A531A"/>
    <w:rsid w:val="001A595C"/>
    <w:rsid w:val="001A665D"/>
    <w:rsid w:val="001A679B"/>
    <w:rsid w:val="001A6A1F"/>
    <w:rsid w:val="001A6BF4"/>
    <w:rsid w:val="001A7686"/>
    <w:rsid w:val="001A7852"/>
    <w:rsid w:val="001A79AA"/>
    <w:rsid w:val="001A79D8"/>
    <w:rsid w:val="001A7E42"/>
    <w:rsid w:val="001A7E65"/>
    <w:rsid w:val="001B06C4"/>
    <w:rsid w:val="001B0757"/>
    <w:rsid w:val="001B0C51"/>
    <w:rsid w:val="001B0F78"/>
    <w:rsid w:val="001B1076"/>
    <w:rsid w:val="001B2153"/>
    <w:rsid w:val="001B237A"/>
    <w:rsid w:val="001B2609"/>
    <w:rsid w:val="001B3082"/>
    <w:rsid w:val="001B3C47"/>
    <w:rsid w:val="001B3E28"/>
    <w:rsid w:val="001B4A1E"/>
    <w:rsid w:val="001B4B29"/>
    <w:rsid w:val="001B552A"/>
    <w:rsid w:val="001B5E92"/>
    <w:rsid w:val="001B5FAF"/>
    <w:rsid w:val="001B6116"/>
    <w:rsid w:val="001B6213"/>
    <w:rsid w:val="001B63F0"/>
    <w:rsid w:val="001B726F"/>
    <w:rsid w:val="001B729F"/>
    <w:rsid w:val="001B7407"/>
    <w:rsid w:val="001B7EAE"/>
    <w:rsid w:val="001C01BB"/>
    <w:rsid w:val="001C0224"/>
    <w:rsid w:val="001C03C5"/>
    <w:rsid w:val="001C0D05"/>
    <w:rsid w:val="001C0FCE"/>
    <w:rsid w:val="001C103C"/>
    <w:rsid w:val="001C11F4"/>
    <w:rsid w:val="001C1943"/>
    <w:rsid w:val="001C1C82"/>
    <w:rsid w:val="001C26A6"/>
    <w:rsid w:val="001C333D"/>
    <w:rsid w:val="001C419E"/>
    <w:rsid w:val="001C438A"/>
    <w:rsid w:val="001C4B3A"/>
    <w:rsid w:val="001C4BE8"/>
    <w:rsid w:val="001C6B79"/>
    <w:rsid w:val="001C783D"/>
    <w:rsid w:val="001C7AA6"/>
    <w:rsid w:val="001D0079"/>
    <w:rsid w:val="001D03C4"/>
    <w:rsid w:val="001D1B62"/>
    <w:rsid w:val="001D1EDA"/>
    <w:rsid w:val="001D25A4"/>
    <w:rsid w:val="001D25C0"/>
    <w:rsid w:val="001D279C"/>
    <w:rsid w:val="001D2CCC"/>
    <w:rsid w:val="001D338A"/>
    <w:rsid w:val="001D3C6C"/>
    <w:rsid w:val="001D46E4"/>
    <w:rsid w:val="001D531A"/>
    <w:rsid w:val="001D544B"/>
    <w:rsid w:val="001D5A37"/>
    <w:rsid w:val="001D5B84"/>
    <w:rsid w:val="001D6206"/>
    <w:rsid w:val="001D6453"/>
    <w:rsid w:val="001D6675"/>
    <w:rsid w:val="001D74D0"/>
    <w:rsid w:val="001D7EAF"/>
    <w:rsid w:val="001E002D"/>
    <w:rsid w:val="001E04BF"/>
    <w:rsid w:val="001E0724"/>
    <w:rsid w:val="001E072A"/>
    <w:rsid w:val="001E0902"/>
    <w:rsid w:val="001E1FE2"/>
    <w:rsid w:val="001E24DC"/>
    <w:rsid w:val="001E2C1F"/>
    <w:rsid w:val="001E3707"/>
    <w:rsid w:val="001E3799"/>
    <w:rsid w:val="001E3C4A"/>
    <w:rsid w:val="001E4709"/>
    <w:rsid w:val="001E49E1"/>
    <w:rsid w:val="001E5066"/>
    <w:rsid w:val="001E51FC"/>
    <w:rsid w:val="001E6108"/>
    <w:rsid w:val="001E6203"/>
    <w:rsid w:val="001E70B9"/>
    <w:rsid w:val="001E792B"/>
    <w:rsid w:val="001F0ACD"/>
    <w:rsid w:val="001F129C"/>
    <w:rsid w:val="001F1839"/>
    <w:rsid w:val="001F1E24"/>
    <w:rsid w:val="001F1ED8"/>
    <w:rsid w:val="001F23E5"/>
    <w:rsid w:val="001F328C"/>
    <w:rsid w:val="001F3628"/>
    <w:rsid w:val="001F3C57"/>
    <w:rsid w:val="001F42E2"/>
    <w:rsid w:val="001F4A28"/>
    <w:rsid w:val="001F66AA"/>
    <w:rsid w:val="001F6F07"/>
    <w:rsid w:val="001F6FA4"/>
    <w:rsid w:val="001F70B7"/>
    <w:rsid w:val="001F7381"/>
    <w:rsid w:val="0020123C"/>
    <w:rsid w:val="00201522"/>
    <w:rsid w:val="002015DA"/>
    <w:rsid w:val="00201D66"/>
    <w:rsid w:val="00203897"/>
    <w:rsid w:val="00203CB7"/>
    <w:rsid w:val="002042E2"/>
    <w:rsid w:val="00204668"/>
    <w:rsid w:val="002048E1"/>
    <w:rsid w:val="00204DF4"/>
    <w:rsid w:val="00205318"/>
    <w:rsid w:val="00207398"/>
    <w:rsid w:val="00207D4B"/>
    <w:rsid w:val="002102CE"/>
    <w:rsid w:val="00211031"/>
    <w:rsid w:val="002113A1"/>
    <w:rsid w:val="002113F4"/>
    <w:rsid w:val="002116CF"/>
    <w:rsid w:val="00211721"/>
    <w:rsid w:val="00211FEB"/>
    <w:rsid w:val="0021251D"/>
    <w:rsid w:val="00212534"/>
    <w:rsid w:val="00213640"/>
    <w:rsid w:val="00214166"/>
    <w:rsid w:val="00214650"/>
    <w:rsid w:val="002148E4"/>
    <w:rsid w:val="00215732"/>
    <w:rsid w:val="00215F5A"/>
    <w:rsid w:val="00216182"/>
    <w:rsid w:val="002162CC"/>
    <w:rsid w:val="0021666E"/>
    <w:rsid w:val="0021692A"/>
    <w:rsid w:val="002169C4"/>
    <w:rsid w:val="00216CB2"/>
    <w:rsid w:val="00216DA1"/>
    <w:rsid w:val="00216EC0"/>
    <w:rsid w:val="002170FD"/>
    <w:rsid w:val="00217B9E"/>
    <w:rsid w:val="002203B1"/>
    <w:rsid w:val="002204B3"/>
    <w:rsid w:val="00221B23"/>
    <w:rsid w:val="00221EA1"/>
    <w:rsid w:val="00222173"/>
    <w:rsid w:val="002233EC"/>
    <w:rsid w:val="00224225"/>
    <w:rsid w:val="002244D1"/>
    <w:rsid w:val="0022463A"/>
    <w:rsid w:val="00224761"/>
    <w:rsid w:val="00225119"/>
    <w:rsid w:val="00225157"/>
    <w:rsid w:val="002259C3"/>
    <w:rsid w:val="00225EB1"/>
    <w:rsid w:val="002260E2"/>
    <w:rsid w:val="002272D8"/>
    <w:rsid w:val="002274FF"/>
    <w:rsid w:val="002279BD"/>
    <w:rsid w:val="002279C4"/>
    <w:rsid w:val="00227D61"/>
    <w:rsid w:val="002302B1"/>
    <w:rsid w:val="002308C2"/>
    <w:rsid w:val="002311DF"/>
    <w:rsid w:val="0023125A"/>
    <w:rsid w:val="0023217C"/>
    <w:rsid w:val="002324D5"/>
    <w:rsid w:val="002328A8"/>
    <w:rsid w:val="00232B1C"/>
    <w:rsid w:val="002337CE"/>
    <w:rsid w:val="00233EF3"/>
    <w:rsid w:val="00234153"/>
    <w:rsid w:val="0023476F"/>
    <w:rsid w:val="002355F0"/>
    <w:rsid w:val="00235D75"/>
    <w:rsid w:val="00235F29"/>
    <w:rsid w:val="002372BF"/>
    <w:rsid w:val="0023774F"/>
    <w:rsid w:val="00240141"/>
    <w:rsid w:val="00240456"/>
    <w:rsid w:val="00240BAB"/>
    <w:rsid w:val="00240E2B"/>
    <w:rsid w:val="002410B1"/>
    <w:rsid w:val="00241930"/>
    <w:rsid w:val="00241CF8"/>
    <w:rsid w:val="00242563"/>
    <w:rsid w:val="00242632"/>
    <w:rsid w:val="00242B50"/>
    <w:rsid w:val="00244565"/>
    <w:rsid w:val="0024465A"/>
    <w:rsid w:val="0024480C"/>
    <w:rsid w:val="00244900"/>
    <w:rsid w:val="00245062"/>
    <w:rsid w:val="002458EF"/>
    <w:rsid w:val="00245964"/>
    <w:rsid w:val="00245B65"/>
    <w:rsid w:val="00246049"/>
    <w:rsid w:val="00246202"/>
    <w:rsid w:val="00246533"/>
    <w:rsid w:val="00246ADF"/>
    <w:rsid w:val="002470EA"/>
    <w:rsid w:val="0024772B"/>
    <w:rsid w:val="002478DC"/>
    <w:rsid w:val="00247DAF"/>
    <w:rsid w:val="00247DD1"/>
    <w:rsid w:val="00247F93"/>
    <w:rsid w:val="00250137"/>
    <w:rsid w:val="00250369"/>
    <w:rsid w:val="0025082C"/>
    <w:rsid w:val="002508BA"/>
    <w:rsid w:val="00251881"/>
    <w:rsid w:val="002522A4"/>
    <w:rsid w:val="002529D7"/>
    <w:rsid w:val="002533B8"/>
    <w:rsid w:val="002536A6"/>
    <w:rsid w:val="00253A15"/>
    <w:rsid w:val="0025464B"/>
    <w:rsid w:val="002548CE"/>
    <w:rsid w:val="00254CC6"/>
    <w:rsid w:val="00255899"/>
    <w:rsid w:val="0025649F"/>
    <w:rsid w:val="002564BD"/>
    <w:rsid w:val="00256677"/>
    <w:rsid w:val="002566A3"/>
    <w:rsid w:val="00256E3B"/>
    <w:rsid w:val="002578DB"/>
    <w:rsid w:val="0025796C"/>
    <w:rsid w:val="00257C61"/>
    <w:rsid w:val="00260375"/>
    <w:rsid w:val="002611EC"/>
    <w:rsid w:val="002615EB"/>
    <w:rsid w:val="0026226E"/>
    <w:rsid w:val="00262896"/>
    <w:rsid w:val="00262DB4"/>
    <w:rsid w:val="00262F77"/>
    <w:rsid w:val="00263991"/>
    <w:rsid w:val="0026537E"/>
    <w:rsid w:val="00265710"/>
    <w:rsid w:val="002662A8"/>
    <w:rsid w:val="00266623"/>
    <w:rsid w:val="002669E2"/>
    <w:rsid w:val="00267169"/>
    <w:rsid w:val="00270966"/>
    <w:rsid w:val="00271126"/>
    <w:rsid w:val="00271B8D"/>
    <w:rsid w:val="00271D7A"/>
    <w:rsid w:val="00271F29"/>
    <w:rsid w:val="0027248B"/>
    <w:rsid w:val="00272C57"/>
    <w:rsid w:val="00272E3D"/>
    <w:rsid w:val="00272F6F"/>
    <w:rsid w:val="00273000"/>
    <w:rsid w:val="0027335D"/>
    <w:rsid w:val="00273860"/>
    <w:rsid w:val="00273862"/>
    <w:rsid w:val="00273EB4"/>
    <w:rsid w:val="002748C6"/>
    <w:rsid w:val="00274C7B"/>
    <w:rsid w:val="00274D8E"/>
    <w:rsid w:val="00275150"/>
    <w:rsid w:val="00275511"/>
    <w:rsid w:val="002768BC"/>
    <w:rsid w:val="0027691C"/>
    <w:rsid w:val="00277637"/>
    <w:rsid w:val="00277B12"/>
    <w:rsid w:val="00280081"/>
    <w:rsid w:val="00280A53"/>
    <w:rsid w:val="00280BD0"/>
    <w:rsid w:val="00281747"/>
    <w:rsid w:val="00281CF6"/>
    <w:rsid w:val="00282394"/>
    <w:rsid w:val="00282546"/>
    <w:rsid w:val="00282D9E"/>
    <w:rsid w:val="00283533"/>
    <w:rsid w:val="002836D2"/>
    <w:rsid w:val="00283B6D"/>
    <w:rsid w:val="00283D5C"/>
    <w:rsid w:val="00283DBE"/>
    <w:rsid w:val="00284311"/>
    <w:rsid w:val="00285302"/>
    <w:rsid w:val="00285861"/>
    <w:rsid w:val="00285971"/>
    <w:rsid w:val="00285E02"/>
    <w:rsid w:val="00285EB9"/>
    <w:rsid w:val="00286181"/>
    <w:rsid w:val="00286237"/>
    <w:rsid w:val="00287F95"/>
    <w:rsid w:val="00290EF8"/>
    <w:rsid w:val="00290F84"/>
    <w:rsid w:val="00291FEA"/>
    <w:rsid w:val="00292090"/>
    <w:rsid w:val="002923AD"/>
    <w:rsid w:val="00292AA7"/>
    <w:rsid w:val="00292C5C"/>
    <w:rsid w:val="00293DB5"/>
    <w:rsid w:val="00296202"/>
    <w:rsid w:val="002971AB"/>
    <w:rsid w:val="00297695"/>
    <w:rsid w:val="002977DF"/>
    <w:rsid w:val="002979F0"/>
    <w:rsid w:val="00297B32"/>
    <w:rsid w:val="00297BFD"/>
    <w:rsid w:val="002A12B8"/>
    <w:rsid w:val="002A1495"/>
    <w:rsid w:val="002A15F3"/>
    <w:rsid w:val="002A1C61"/>
    <w:rsid w:val="002A29C1"/>
    <w:rsid w:val="002A2C43"/>
    <w:rsid w:val="002A3676"/>
    <w:rsid w:val="002A3D64"/>
    <w:rsid w:val="002A4376"/>
    <w:rsid w:val="002A4F2F"/>
    <w:rsid w:val="002A55D3"/>
    <w:rsid w:val="002A56DA"/>
    <w:rsid w:val="002A573A"/>
    <w:rsid w:val="002A643D"/>
    <w:rsid w:val="002A713B"/>
    <w:rsid w:val="002B045E"/>
    <w:rsid w:val="002B119B"/>
    <w:rsid w:val="002B1587"/>
    <w:rsid w:val="002B2205"/>
    <w:rsid w:val="002B290E"/>
    <w:rsid w:val="002B2D89"/>
    <w:rsid w:val="002B30C8"/>
    <w:rsid w:val="002B3328"/>
    <w:rsid w:val="002B33CC"/>
    <w:rsid w:val="002B3558"/>
    <w:rsid w:val="002B493D"/>
    <w:rsid w:val="002B4AE7"/>
    <w:rsid w:val="002B54BA"/>
    <w:rsid w:val="002B57E7"/>
    <w:rsid w:val="002B58E8"/>
    <w:rsid w:val="002B620B"/>
    <w:rsid w:val="002B6CBE"/>
    <w:rsid w:val="002B7183"/>
    <w:rsid w:val="002B7676"/>
    <w:rsid w:val="002B7B5F"/>
    <w:rsid w:val="002B7D54"/>
    <w:rsid w:val="002C04A3"/>
    <w:rsid w:val="002C0951"/>
    <w:rsid w:val="002C0B62"/>
    <w:rsid w:val="002C0C71"/>
    <w:rsid w:val="002C1D00"/>
    <w:rsid w:val="002C20E9"/>
    <w:rsid w:val="002C297B"/>
    <w:rsid w:val="002C29E8"/>
    <w:rsid w:val="002C2C3D"/>
    <w:rsid w:val="002C30D1"/>
    <w:rsid w:val="002C3343"/>
    <w:rsid w:val="002C3BD1"/>
    <w:rsid w:val="002C43F1"/>
    <w:rsid w:val="002C45C2"/>
    <w:rsid w:val="002C4D3B"/>
    <w:rsid w:val="002C55BA"/>
    <w:rsid w:val="002C5D47"/>
    <w:rsid w:val="002C6ABD"/>
    <w:rsid w:val="002C6C92"/>
    <w:rsid w:val="002C6EAC"/>
    <w:rsid w:val="002C7604"/>
    <w:rsid w:val="002C7709"/>
    <w:rsid w:val="002C788B"/>
    <w:rsid w:val="002C7E51"/>
    <w:rsid w:val="002C7E8C"/>
    <w:rsid w:val="002D0DE5"/>
    <w:rsid w:val="002D16A2"/>
    <w:rsid w:val="002D25B3"/>
    <w:rsid w:val="002D2E20"/>
    <w:rsid w:val="002D34BD"/>
    <w:rsid w:val="002D359C"/>
    <w:rsid w:val="002D35AA"/>
    <w:rsid w:val="002D3C73"/>
    <w:rsid w:val="002D404D"/>
    <w:rsid w:val="002D4672"/>
    <w:rsid w:val="002D4BFE"/>
    <w:rsid w:val="002D58F3"/>
    <w:rsid w:val="002D5A55"/>
    <w:rsid w:val="002D5FAC"/>
    <w:rsid w:val="002D5FF5"/>
    <w:rsid w:val="002D79CA"/>
    <w:rsid w:val="002D7CD6"/>
    <w:rsid w:val="002E0986"/>
    <w:rsid w:val="002E0BA6"/>
    <w:rsid w:val="002E179B"/>
    <w:rsid w:val="002E18A9"/>
    <w:rsid w:val="002E2543"/>
    <w:rsid w:val="002E2593"/>
    <w:rsid w:val="002E28B5"/>
    <w:rsid w:val="002E2A27"/>
    <w:rsid w:val="002E2B65"/>
    <w:rsid w:val="002E3B12"/>
    <w:rsid w:val="002E4519"/>
    <w:rsid w:val="002E48C5"/>
    <w:rsid w:val="002E530B"/>
    <w:rsid w:val="002E5C9E"/>
    <w:rsid w:val="002E653F"/>
    <w:rsid w:val="002E6A4A"/>
    <w:rsid w:val="002E6BE0"/>
    <w:rsid w:val="002E7374"/>
    <w:rsid w:val="002E762B"/>
    <w:rsid w:val="002E7A10"/>
    <w:rsid w:val="002F01F3"/>
    <w:rsid w:val="002F03D2"/>
    <w:rsid w:val="002F097D"/>
    <w:rsid w:val="002F0FD9"/>
    <w:rsid w:val="002F1038"/>
    <w:rsid w:val="002F180C"/>
    <w:rsid w:val="002F2369"/>
    <w:rsid w:val="002F3384"/>
    <w:rsid w:val="002F42C4"/>
    <w:rsid w:val="002F4A6A"/>
    <w:rsid w:val="002F4E22"/>
    <w:rsid w:val="002F5393"/>
    <w:rsid w:val="002F616B"/>
    <w:rsid w:val="002F66B6"/>
    <w:rsid w:val="002F6EEB"/>
    <w:rsid w:val="002F7298"/>
    <w:rsid w:val="002F7D05"/>
    <w:rsid w:val="002F7D6E"/>
    <w:rsid w:val="00300EB6"/>
    <w:rsid w:val="00300EDA"/>
    <w:rsid w:val="00300F94"/>
    <w:rsid w:val="00301761"/>
    <w:rsid w:val="00301BB0"/>
    <w:rsid w:val="00303672"/>
    <w:rsid w:val="003038FA"/>
    <w:rsid w:val="003039E7"/>
    <w:rsid w:val="00303F43"/>
    <w:rsid w:val="0030408B"/>
    <w:rsid w:val="00304769"/>
    <w:rsid w:val="00304980"/>
    <w:rsid w:val="0030647C"/>
    <w:rsid w:val="00306542"/>
    <w:rsid w:val="00306602"/>
    <w:rsid w:val="003069D0"/>
    <w:rsid w:val="00306F4D"/>
    <w:rsid w:val="00307269"/>
    <w:rsid w:val="00307463"/>
    <w:rsid w:val="003075FA"/>
    <w:rsid w:val="003079EB"/>
    <w:rsid w:val="00307E98"/>
    <w:rsid w:val="0031026B"/>
    <w:rsid w:val="00310F14"/>
    <w:rsid w:val="00313613"/>
    <w:rsid w:val="00313A17"/>
    <w:rsid w:val="00313D3B"/>
    <w:rsid w:val="003140FB"/>
    <w:rsid w:val="003143A7"/>
    <w:rsid w:val="003143BF"/>
    <w:rsid w:val="0031540E"/>
    <w:rsid w:val="00315881"/>
    <w:rsid w:val="0031593B"/>
    <w:rsid w:val="003159EC"/>
    <w:rsid w:val="00315EC8"/>
    <w:rsid w:val="00316AE2"/>
    <w:rsid w:val="00316F57"/>
    <w:rsid w:val="00316FAA"/>
    <w:rsid w:val="00317EF1"/>
    <w:rsid w:val="0032049C"/>
    <w:rsid w:val="0032050C"/>
    <w:rsid w:val="0032077E"/>
    <w:rsid w:val="00320C5B"/>
    <w:rsid w:val="00321F02"/>
    <w:rsid w:val="00321F12"/>
    <w:rsid w:val="003221E9"/>
    <w:rsid w:val="0032240D"/>
    <w:rsid w:val="0032279C"/>
    <w:rsid w:val="00324AEA"/>
    <w:rsid w:val="00326770"/>
    <w:rsid w:val="003272AD"/>
    <w:rsid w:val="003272F8"/>
    <w:rsid w:val="00327879"/>
    <w:rsid w:val="003301E2"/>
    <w:rsid w:val="003313E5"/>
    <w:rsid w:val="0033155C"/>
    <w:rsid w:val="0033174A"/>
    <w:rsid w:val="003317ED"/>
    <w:rsid w:val="00331F10"/>
    <w:rsid w:val="00332331"/>
    <w:rsid w:val="003324E4"/>
    <w:rsid w:val="003325D8"/>
    <w:rsid w:val="0033266B"/>
    <w:rsid w:val="00332A7F"/>
    <w:rsid w:val="00333780"/>
    <w:rsid w:val="00333FBA"/>
    <w:rsid w:val="003348B4"/>
    <w:rsid w:val="00335202"/>
    <w:rsid w:val="003358E8"/>
    <w:rsid w:val="00335DBD"/>
    <w:rsid w:val="00336530"/>
    <w:rsid w:val="00337D3D"/>
    <w:rsid w:val="00341537"/>
    <w:rsid w:val="00341AD1"/>
    <w:rsid w:val="00341E99"/>
    <w:rsid w:val="00342808"/>
    <w:rsid w:val="00342D01"/>
    <w:rsid w:val="00342D21"/>
    <w:rsid w:val="00343436"/>
    <w:rsid w:val="0034345B"/>
    <w:rsid w:val="00343FDC"/>
    <w:rsid w:val="003444C5"/>
    <w:rsid w:val="003446B6"/>
    <w:rsid w:val="00344708"/>
    <w:rsid w:val="003448D7"/>
    <w:rsid w:val="00345420"/>
    <w:rsid w:val="00345470"/>
    <w:rsid w:val="00345CA7"/>
    <w:rsid w:val="00345F67"/>
    <w:rsid w:val="00346146"/>
    <w:rsid w:val="00347171"/>
    <w:rsid w:val="00347838"/>
    <w:rsid w:val="003478D1"/>
    <w:rsid w:val="00347984"/>
    <w:rsid w:val="00350CBF"/>
    <w:rsid w:val="003510B2"/>
    <w:rsid w:val="003513C9"/>
    <w:rsid w:val="00351448"/>
    <w:rsid w:val="003519C7"/>
    <w:rsid w:val="00352A54"/>
    <w:rsid w:val="0035359F"/>
    <w:rsid w:val="0035362A"/>
    <w:rsid w:val="0035390B"/>
    <w:rsid w:val="0035425D"/>
    <w:rsid w:val="00354BDA"/>
    <w:rsid w:val="00354E45"/>
    <w:rsid w:val="00354FDE"/>
    <w:rsid w:val="00355028"/>
    <w:rsid w:val="003552A7"/>
    <w:rsid w:val="00355625"/>
    <w:rsid w:val="003571C9"/>
    <w:rsid w:val="003602F4"/>
    <w:rsid w:val="003605C6"/>
    <w:rsid w:val="003606FC"/>
    <w:rsid w:val="00361852"/>
    <w:rsid w:val="00361C27"/>
    <w:rsid w:val="0036233B"/>
    <w:rsid w:val="00363D9C"/>
    <w:rsid w:val="0036403E"/>
    <w:rsid w:val="0036491C"/>
    <w:rsid w:val="003649F6"/>
    <w:rsid w:val="00365237"/>
    <w:rsid w:val="00365E41"/>
    <w:rsid w:val="00365F60"/>
    <w:rsid w:val="0036603C"/>
    <w:rsid w:val="0036618D"/>
    <w:rsid w:val="00366705"/>
    <w:rsid w:val="00366735"/>
    <w:rsid w:val="00367018"/>
    <w:rsid w:val="00367310"/>
    <w:rsid w:val="003674F3"/>
    <w:rsid w:val="00367665"/>
    <w:rsid w:val="00372713"/>
    <w:rsid w:val="00372777"/>
    <w:rsid w:val="00372B3E"/>
    <w:rsid w:val="00372C15"/>
    <w:rsid w:val="0037305E"/>
    <w:rsid w:val="00373597"/>
    <w:rsid w:val="003737D6"/>
    <w:rsid w:val="003739A4"/>
    <w:rsid w:val="0037400B"/>
    <w:rsid w:val="00374A80"/>
    <w:rsid w:val="00374B63"/>
    <w:rsid w:val="00374D81"/>
    <w:rsid w:val="00374E47"/>
    <w:rsid w:val="003750AF"/>
    <w:rsid w:val="00375A75"/>
    <w:rsid w:val="00377975"/>
    <w:rsid w:val="003779BE"/>
    <w:rsid w:val="00377DAD"/>
    <w:rsid w:val="0038037E"/>
    <w:rsid w:val="003808F3"/>
    <w:rsid w:val="00380BF6"/>
    <w:rsid w:val="00380CB2"/>
    <w:rsid w:val="00381A5B"/>
    <w:rsid w:val="00381A6D"/>
    <w:rsid w:val="00382B88"/>
    <w:rsid w:val="00382BF4"/>
    <w:rsid w:val="00382E1A"/>
    <w:rsid w:val="00383335"/>
    <w:rsid w:val="003835C3"/>
    <w:rsid w:val="0038376D"/>
    <w:rsid w:val="003837F8"/>
    <w:rsid w:val="00383B1E"/>
    <w:rsid w:val="00383C31"/>
    <w:rsid w:val="00383C75"/>
    <w:rsid w:val="00384113"/>
    <w:rsid w:val="00384225"/>
    <w:rsid w:val="003844BE"/>
    <w:rsid w:val="0038489E"/>
    <w:rsid w:val="00384A48"/>
    <w:rsid w:val="00384B1C"/>
    <w:rsid w:val="00385BE4"/>
    <w:rsid w:val="00385DC4"/>
    <w:rsid w:val="00385E8E"/>
    <w:rsid w:val="00386305"/>
    <w:rsid w:val="00386690"/>
    <w:rsid w:val="003866D2"/>
    <w:rsid w:val="0038713B"/>
    <w:rsid w:val="003877DE"/>
    <w:rsid w:val="003879DA"/>
    <w:rsid w:val="00387B7A"/>
    <w:rsid w:val="00387CDE"/>
    <w:rsid w:val="003901F6"/>
    <w:rsid w:val="00390D61"/>
    <w:rsid w:val="00390EC4"/>
    <w:rsid w:val="0039127E"/>
    <w:rsid w:val="00391DCD"/>
    <w:rsid w:val="003921E0"/>
    <w:rsid w:val="0039286A"/>
    <w:rsid w:val="00392925"/>
    <w:rsid w:val="00392ED5"/>
    <w:rsid w:val="00393A28"/>
    <w:rsid w:val="00393E2F"/>
    <w:rsid w:val="00394507"/>
    <w:rsid w:val="0039475C"/>
    <w:rsid w:val="00394876"/>
    <w:rsid w:val="00395203"/>
    <w:rsid w:val="003957F0"/>
    <w:rsid w:val="00395864"/>
    <w:rsid w:val="003961BA"/>
    <w:rsid w:val="003967C2"/>
    <w:rsid w:val="00396FE0"/>
    <w:rsid w:val="00397E58"/>
    <w:rsid w:val="003A05AA"/>
    <w:rsid w:val="003A06EF"/>
    <w:rsid w:val="003A0934"/>
    <w:rsid w:val="003A0CEE"/>
    <w:rsid w:val="003A135A"/>
    <w:rsid w:val="003A13AC"/>
    <w:rsid w:val="003A1567"/>
    <w:rsid w:val="003A1616"/>
    <w:rsid w:val="003A2A3E"/>
    <w:rsid w:val="003A2D37"/>
    <w:rsid w:val="003A2FE7"/>
    <w:rsid w:val="003A3401"/>
    <w:rsid w:val="003A396E"/>
    <w:rsid w:val="003A4107"/>
    <w:rsid w:val="003A4688"/>
    <w:rsid w:val="003A47A6"/>
    <w:rsid w:val="003A480C"/>
    <w:rsid w:val="003A4937"/>
    <w:rsid w:val="003A5063"/>
    <w:rsid w:val="003A5455"/>
    <w:rsid w:val="003A5A49"/>
    <w:rsid w:val="003A5EB8"/>
    <w:rsid w:val="003A605F"/>
    <w:rsid w:val="003A6B75"/>
    <w:rsid w:val="003A707F"/>
    <w:rsid w:val="003B00A2"/>
    <w:rsid w:val="003B0938"/>
    <w:rsid w:val="003B188D"/>
    <w:rsid w:val="003B1914"/>
    <w:rsid w:val="003B1A8A"/>
    <w:rsid w:val="003B2446"/>
    <w:rsid w:val="003B2B24"/>
    <w:rsid w:val="003B2B5F"/>
    <w:rsid w:val="003B2E99"/>
    <w:rsid w:val="003B35F2"/>
    <w:rsid w:val="003B407E"/>
    <w:rsid w:val="003B4A61"/>
    <w:rsid w:val="003B514A"/>
    <w:rsid w:val="003B5B48"/>
    <w:rsid w:val="003B6108"/>
    <w:rsid w:val="003B647C"/>
    <w:rsid w:val="003B668C"/>
    <w:rsid w:val="003B7536"/>
    <w:rsid w:val="003C13C6"/>
    <w:rsid w:val="003C15C8"/>
    <w:rsid w:val="003C16B9"/>
    <w:rsid w:val="003C1AE2"/>
    <w:rsid w:val="003C1E39"/>
    <w:rsid w:val="003C26CF"/>
    <w:rsid w:val="003C2AF7"/>
    <w:rsid w:val="003C3653"/>
    <w:rsid w:val="003C49EC"/>
    <w:rsid w:val="003C4A03"/>
    <w:rsid w:val="003C4A37"/>
    <w:rsid w:val="003C4A59"/>
    <w:rsid w:val="003C4D6A"/>
    <w:rsid w:val="003C5509"/>
    <w:rsid w:val="003C5D86"/>
    <w:rsid w:val="003C65BE"/>
    <w:rsid w:val="003C7A0C"/>
    <w:rsid w:val="003D0344"/>
    <w:rsid w:val="003D0700"/>
    <w:rsid w:val="003D0DC0"/>
    <w:rsid w:val="003D111A"/>
    <w:rsid w:val="003D11EF"/>
    <w:rsid w:val="003D2904"/>
    <w:rsid w:val="003D2C32"/>
    <w:rsid w:val="003D31A2"/>
    <w:rsid w:val="003D3520"/>
    <w:rsid w:val="003D3536"/>
    <w:rsid w:val="003D35FD"/>
    <w:rsid w:val="003D38D5"/>
    <w:rsid w:val="003D3981"/>
    <w:rsid w:val="003D4391"/>
    <w:rsid w:val="003D51B5"/>
    <w:rsid w:val="003D55E3"/>
    <w:rsid w:val="003D58BC"/>
    <w:rsid w:val="003D6EAA"/>
    <w:rsid w:val="003D72D9"/>
    <w:rsid w:val="003D7BB0"/>
    <w:rsid w:val="003D7C1B"/>
    <w:rsid w:val="003E13FE"/>
    <w:rsid w:val="003E1DA6"/>
    <w:rsid w:val="003E1ECF"/>
    <w:rsid w:val="003E26C0"/>
    <w:rsid w:val="003E2725"/>
    <w:rsid w:val="003E3533"/>
    <w:rsid w:val="003E449D"/>
    <w:rsid w:val="003E4908"/>
    <w:rsid w:val="003E4C03"/>
    <w:rsid w:val="003E6041"/>
    <w:rsid w:val="003E6176"/>
    <w:rsid w:val="003E6912"/>
    <w:rsid w:val="003E6913"/>
    <w:rsid w:val="003E6938"/>
    <w:rsid w:val="003F0C4B"/>
    <w:rsid w:val="003F0C9C"/>
    <w:rsid w:val="003F11A6"/>
    <w:rsid w:val="003F1627"/>
    <w:rsid w:val="003F2877"/>
    <w:rsid w:val="003F2BCF"/>
    <w:rsid w:val="003F30FC"/>
    <w:rsid w:val="003F3C3A"/>
    <w:rsid w:val="003F46D5"/>
    <w:rsid w:val="003F4D74"/>
    <w:rsid w:val="003F4E5B"/>
    <w:rsid w:val="003F5320"/>
    <w:rsid w:val="003F57D1"/>
    <w:rsid w:val="003F5C3D"/>
    <w:rsid w:val="003F5DE8"/>
    <w:rsid w:val="003F65C3"/>
    <w:rsid w:val="003F660E"/>
    <w:rsid w:val="003F696C"/>
    <w:rsid w:val="003F6A51"/>
    <w:rsid w:val="003F6D87"/>
    <w:rsid w:val="003F758B"/>
    <w:rsid w:val="0040017E"/>
    <w:rsid w:val="0040096E"/>
    <w:rsid w:val="00400BDF"/>
    <w:rsid w:val="0040139C"/>
    <w:rsid w:val="004018D0"/>
    <w:rsid w:val="004018E7"/>
    <w:rsid w:val="00401C1F"/>
    <w:rsid w:val="00401E83"/>
    <w:rsid w:val="00402322"/>
    <w:rsid w:val="0040234F"/>
    <w:rsid w:val="00402426"/>
    <w:rsid w:val="0040258E"/>
    <w:rsid w:val="00402689"/>
    <w:rsid w:val="004026E0"/>
    <w:rsid w:val="004027EB"/>
    <w:rsid w:val="004028FA"/>
    <w:rsid w:val="004032ED"/>
    <w:rsid w:val="004036ED"/>
    <w:rsid w:val="00403E8F"/>
    <w:rsid w:val="00404AE8"/>
    <w:rsid w:val="004057B2"/>
    <w:rsid w:val="004057CF"/>
    <w:rsid w:val="00405ADA"/>
    <w:rsid w:val="00406534"/>
    <w:rsid w:val="004100B2"/>
    <w:rsid w:val="00410175"/>
    <w:rsid w:val="004107EE"/>
    <w:rsid w:val="0041124A"/>
    <w:rsid w:val="00411D27"/>
    <w:rsid w:val="00412689"/>
    <w:rsid w:val="0041289F"/>
    <w:rsid w:val="004130FE"/>
    <w:rsid w:val="00413117"/>
    <w:rsid w:val="00413730"/>
    <w:rsid w:val="00413A8F"/>
    <w:rsid w:val="00414653"/>
    <w:rsid w:val="004148DE"/>
    <w:rsid w:val="00414AC2"/>
    <w:rsid w:val="004158FE"/>
    <w:rsid w:val="00415933"/>
    <w:rsid w:val="00415F17"/>
    <w:rsid w:val="004162DE"/>
    <w:rsid w:val="0041630A"/>
    <w:rsid w:val="00416D85"/>
    <w:rsid w:val="00417059"/>
    <w:rsid w:val="00417CFE"/>
    <w:rsid w:val="0042066A"/>
    <w:rsid w:val="00420B36"/>
    <w:rsid w:val="00420BB2"/>
    <w:rsid w:val="004212C8"/>
    <w:rsid w:val="004214A8"/>
    <w:rsid w:val="00421FDE"/>
    <w:rsid w:val="0042257F"/>
    <w:rsid w:val="00422745"/>
    <w:rsid w:val="00423317"/>
    <w:rsid w:val="00423B44"/>
    <w:rsid w:val="00423E5B"/>
    <w:rsid w:val="00423EE6"/>
    <w:rsid w:val="004241C4"/>
    <w:rsid w:val="00424359"/>
    <w:rsid w:val="00424AB2"/>
    <w:rsid w:val="00424D62"/>
    <w:rsid w:val="00424DE4"/>
    <w:rsid w:val="00424F3D"/>
    <w:rsid w:val="004250DA"/>
    <w:rsid w:val="004251CF"/>
    <w:rsid w:val="004265CC"/>
    <w:rsid w:val="00426BA9"/>
    <w:rsid w:val="00426E4C"/>
    <w:rsid w:val="00426FC4"/>
    <w:rsid w:val="004279C4"/>
    <w:rsid w:val="00427E49"/>
    <w:rsid w:val="00430153"/>
    <w:rsid w:val="0043048C"/>
    <w:rsid w:val="00430BAD"/>
    <w:rsid w:val="004311D5"/>
    <w:rsid w:val="004324C1"/>
    <w:rsid w:val="004330CB"/>
    <w:rsid w:val="00433B3C"/>
    <w:rsid w:val="004346D7"/>
    <w:rsid w:val="004348C4"/>
    <w:rsid w:val="00434B11"/>
    <w:rsid w:val="00435796"/>
    <w:rsid w:val="00435EB4"/>
    <w:rsid w:val="00436552"/>
    <w:rsid w:val="0043668C"/>
    <w:rsid w:val="00437145"/>
    <w:rsid w:val="004371F8"/>
    <w:rsid w:val="00437676"/>
    <w:rsid w:val="0043767A"/>
    <w:rsid w:val="00440242"/>
    <w:rsid w:val="00440AD4"/>
    <w:rsid w:val="00441B18"/>
    <w:rsid w:val="00441C8E"/>
    <w:rsid w:val="00441CE0"/>
    <w:rsid w:val="004426C7"/>
    <w:rsid w:val="00442774"/>
    <w:rsid w:val="00442D73"/>
    <w:rsid w:val="0044376A"/>
    <w:rsid w:val="0044402D"/>
    <w:rsid w:val="0044448F"/>
    <w:rsid w:val="00445045"/>
    <w:rsid w:val="0044517E"/>
    <w:rsid w:val="00445CAC"/>
    <w:rsid w:val="004463F8"/>
    <w:rsid w:val="00446A9C"/>
    <w:rsid w:val="004473E6"/>
    <w:rsid w:val="00450959"/>
    <w:rsid w:val="00450A7C"/>
    <w:rsid w:val="00450D05"/>
    <w:rsid w:val="00450DD7"/>
    <w:rsid w:val="0045265D"/>
    <w:rsid w:val="0045280F"/>
    <w:rsid w:val="00452D3D"/>
    <w:rsid w:val="00452DCE"/>
    <w:rsid w:val="00452F9A"/>
    <w:rsid w:val="004530EF"/>
    <w:rsid w:val="004535EF"/>
    <w:rsid w:val="004541D2"/>
    <w:rsid w:val="0045436E"/>
    <w:rsid w:val="0045446B"/>
    <w:rsid w:val="00454617"/>
    <w:rsid w:val="004546E1"/>
    <w:rsid w:val="00454943"/>
    <w:rsid w:val="00455561"/>
    <w:rsid w:val="00455897"/>
    <w:rsid w:val="00456D0B"/>
    <w:rsid w:val="00456E21"/>
    <w:rsid w:val="0045708B"/>
    <w:rsid w:val="00457E69"/>
    <w:rsid w:val="00460E65"/>
    <w:rsid w:val="0046175E"/>
    <w:rsid w:val="00461947"/>
    <w:rsid w:val="00462035"/>
    <w:rsid w:val="0046267D"/>
    <w:rsid w:val="00463283"/>
    <w:rsid w:val="0046352B"/>
    <w:rsid w:val="0046357E"/>
    <w:rsid w:val="00463820"/>
    <w:rsid w:val="00463F8C"/>
    <w:rsid w:val="004646C7"/>
    <w:rsid w:val="004646F9"/>
    <w:rsid w:val="004648EF"/>
    <w:rsid w:val="004649E3"/>
    <w:rsid w:val="00464B8F"/>
    <w:rsid w:val="00464F0A"/>
    <w:rsid w:val="00465428"/>
    <w:rsid w:val="00465591"/>
    <w:rsid w:val="00465A9A"/>
    <w:rsid w:val="0046618F"/>
    <w:rsid w:val="00466341"/>
    <w:rsid w:val="00466C91"/>
    <w:rsid w:val="004676D2"/>
    <w:rsid w:val="004677BC"/>
    <w:rsid w:val="00470380"/>
    <w:rsid w:val="00471629"/>
    <w:rsid w:val="00471C57"/>
    <w:rsid w:val="00471EDD"/>
    <w:rsid w:val="00472490"/>
    <w:rsid w:val="0047273C"/>
    <w:rsid w:val="00472884"/>
    <w:rsid w:val="00473058"/>
    <w:rsid w:val="00473FA0"/>
    <w:rsid w:val="0047450B"/>
    <w:rsid w:val="00475883"/>
    <w:rsid w:val="00476A80"/>
    <w:rsid w:val="004770BF"/>
    <w:rsid w:val="00477F20"/>
    <w:rsid w:val="004804D2"/>
    <w:rsid w:val="00480D06"/>
    <w:rsid w:val="0048141D"/>
    <w:rsid w:val="00482E73"/>
    <w:rsid w:val="00483536"/>
    <w:rsid w:val="004836C2"/>
    <w:rsid w:val="00484093"/>
    <w:rsid w:val="0048444B"/>
    <w:rsid w:val="00484ECC"/>
    <w:rsid w:val="004853E9"/>
    <w:rsid w:val="00485A43"/>
    <w:rsid w:val="00485EA5"/>
    <w:rsid w:val="00486452"/>
    <w:rsid w:val="00486716"/>
    <w:rsid w:val="0048690C"/>
    <w:rsid w:val="00486B48"/>
    <w:rsid w:val="0048762A"/>
    <w:rsid w:val="00487D64"/>
    <w:rsid w:val="0049037B"/>
    <w:rsid w:val="004905AE"/>
    <w:rsid w:val="004905DC"/>
    <w:rsid w:val="004908D6"/>
    <w:rsid w:val="004909C1"/>
    <w:rsid w:val="00490E26"/>
    <w:rsid w:val="0049356F"/>
    <w:rsid w:val="00493B3F"/>
    <w:rsid w:val="00493DD1"/>
    <w:rsid w:val="00493E00"/>
    <w:rsid w:val="004942BB"/>
    <w:rsid w:val="00494881"/>
    <w:rsid w:val="00495710"/>
    <w:rsid w:val="004959F6"/>
    <w:rsid w:val="0049634B"/>
    <w:rsid w:val="00497191"/>
    <w:rsid w:val="004972BB"/>
    <w:rsid w:val="00497314"/>
    <w:rsid w:val="00497B5F"/>
    <w:rsid w:val="00497BFA"/>
    <w:rsid w:val="00497FB4"/>
    <w:rsid w:val="004A0673"/>
    <w:rsid w:val="004A09B3"/>
    <w:rsid w:val="004A149F"/>
    <w:rsid w:val="004A186E"/>
    <w:rsid w:val="004A2530"/>
    <w:rsid w:val="004A294A"/>
    <w:rsid w:val="004A2A56"/>
    <w:rsid w:val="004A2A78"/>
    <w:rsid w:val="004A3F74"/>
    <w:rsid w:val="004A4062"/>
    <w:rsid w:val="004A416E"/>
    <w:rsid w:val="004A42A1"/>
    <w:rsid w:val="004A4C30"/>
    <w:rsid w:val="004A51B2"/>
    <w:rsid w:val="004A56F4"/>
    <w:rsid w:val="004A6222"/>
    <w:rsid w:val="004A6613"/>
    <w:rsid w:val="004A6E51"/>
    <w:rsid w:val="004A71E7"/>
    <w:rsid w:val="004A7277"/>
    <w:rsid w:val="004B04BD"/>
    <w:rsid w:val="004B0BB1"/>
    <w:rsid w:val="004B0EFD"/>
    <w:rsid w:val="004B109F"/>
    <w:rsid w:val="004B177B"/>
    <w:rsid w:val="004B280F"/>
    <w:rsid w:val="004B2AF0"/>
    <w:rsid w:val="004B2C4E"/>
    <w:rsid w:val="004B340F"/>
    <w:rsid w:val="004B356A"/>
    <w:rsid w:val="004B358B"/>
    <w:rsid w:val="004B3BEB"/>
    <w:rsid w:val="004B5C6B"/>
    <w:rsid w:val="004B5F76"/>
    <w:rsid w:val="004B61DB"/>
    <w:rsid w:val="004B6366"/>
    <w:rsid w:val="004B6508"/>
    <w:rsid w:val="004B6C9E"/>
    <w:rsid w:val="004B6EA5"/>
    <w:rsid w:val="004B7058"/>
    <w:rsid w:val="004B7569"/>
    <w:rsid w:val="004B780E"/>
    <w:rsid w:val="004C012E"/>
    <w:rsid w:val="004C02FC"/>
    <w:rsid w:val="004C0314"/>
    <w:rsid w:val="004C0D36"/>
    <w:rsid w:val="004C141E"/>
    <w:rsid w:val="004C14BF"/>
    <w:rsid w:val="004C3347"/>
    <w:rsid w:val="004C3E5F"/>
    <w:rsid w:val="004C3E9E"/>
    <w:rsid w:val="004C4001"/>
    <w:rsid w:val="004C4063"/>
    <w:rsid w:val="004C4126"/>
    <w:rsid w:val="004C4514"/>
    <w:rsid w:val="004C4631"/>
    <w:rsid w:val="004C4CB7"/>
    <w:rsid w:val="004C55F9"/>
    <w:rsid w:val="004C5B90"/>
    <w:rsid w:val="004C611B"/>
    <w:rsid w:val="004C644B"/>
    <w:rsid w:val="004C6D6A"/>
    <w:rsid w:val="004C6E5B"/>
    <w:rsid w:val="004C6E7E"/>
    <w:rsid w:val="004C7120"/>
    <w:rsid w:val="004C767E"/>
    <w:rsid w:val="004C7683"/>
    <w:rsid w:val="004C7760"/>
    <w:rsid w:val="004C7F3A"/>
    <w:rsid w:val="004D1420"/>
    <w:rsid w:val="004D1654"/>
    <w:rsid w:val="004D1BB7"/>
    <w:rsid w:val="004D23DA"/>
    <w:rsid w:val="004D2955"/>
    <w:rsid w:val="004D29C2"/>
    <w:rsid w:val="004D3D76"/>
    <w:rsid w:val="004D4669"/>
    <w:rsid w:val="004D4868"/>
    <w:rsid w:val="004D52D4"/>
    <w:rsid w:val="004D559B"/>
    <w:rsid w:val="004D57B0"/>
    <w:rsid w:val="004D58DF"/>
    <w:rsid w:val="004D5FD6"/>
    <w:rsid w:val="004D6153"/>
    <w:rsid w:val="004D667B"/>
    <w:rsid w:val="004D71DB"/>
    <w:rsid w:val="004D7253"/>
    <w:rsid w:val="004D73F0"/>
    <w:rsid w:val="004D7447"/>
    <w:rsid w:val="004D752A"/>
    <w:rsid w:val="004D76E5"/>
    <w:rsid w:val="004D7D43"/>
    <w:rsid w:val="004E06AB"/>
    <w:rsid w:val="004E1163"/>
    <w:rsid w:val="004E1325"/>
    <w:rsid w:val="004E15FA"/>
    <w:rsid w:val="004E1C5A"/>
    <w:rsid w:val="004E3CFC"/>
    <w:rsid w:val="004E443D"/>
    <w:rsid w:val="004E44FB"/>
    <w:rsid w:val="004E4CD9"/>
    <w:rsid w:val="004E637C"/>
    <w:rsid w:val="004E6424"/>
    <w:rsid w:val="004E64A8"/>
    <w:rsid w:val="004E670E"/>
    <w:rsid w:val="004E71A3"/>
    <w:rsid w:val="004F0083"/>
    <w:rsid w:val="004F0B3A"/>
    <w:rsid w:val="004F0C2D"/>
    <w:rsid w:val="004F0F54"/>
    <w:rsid w:val="004F1366"/>
    <w:rsid w:val="004F221F"/>
    <w:rsid w:val="004F24A5"/>
    <w:rsid w:val="004F2939"/>
    <w:rsid w:val="004F2994"/>
    <w:rsid w:val="004F2E20"/>
    <w:rsid w:val="004F3450"/>
    <w:rsid w:val="004F4241"/>
    <w:rsid w:val="004F4725"/>
    <w:rsid w:val="004F4979"/>
    <w:rsid w:val="004F4EBF"/>
    <w:rsid w:val="004F52AD"/>
    <w:rsid w:val="004F5930"/>
    <w:rsid w:val="004F5C2F"/>
    <w:rsid w:val="004F5D82"/>
    <w:rsid w:val="004F5F94"/>
    <w:rsid w:val="004F62E2"/>
    <w:rsid w:val="004F6AA9"/>
    <w:rsid w:val="004F74AE"/>
    <w:rsid w:val="00500FA0"/>
    <w:rsid w:val="00501F50"/>
    <w:rsid w:val="005024F7"/>
    <w:rsid w:val="005025A6"/>
    <w:rsid w:val="00502927"/>
    <w:rsid w:val="00502A86"/>
    <w:rsid w:val="0050391D"/>
    <w:rsid w:val="00503C6D"/>
    <w:rsid w:val="00503CA2"/>
    <w:rsid w:val="00504356"/>
    <w:rsid w:val="00504DEB"/>
    <w:rsid w:val="00505739"/>
    <w:rsid w:val="00505E35"/>
    <w:rsid w:val="00505F67"/>
    <w:rsid w:val="005060D4"/>
    <w:rsid w:val="005064AD"/>
    <w:rsid w:val="005066CB"/>
    <w:rsid w:val="00506FB1"/>
    <w:rsid w:val="00506FBE"/>
    <w:rsid w:val="00507357"/>
    <w:rsid w:val="00510E2D"/>
    <w:rsid w:val="00510F20"/>
    <w:rsid w:val="00510FBA"/>
    <w:rsid w:val="0051136E"/>
    <w:rsid w:val="005123AD"/>
    <w:rsid w:val="00512728"/>
    <w:rsid w:val="00512D59"/>
    <w:rsid w:val="005136BE"/>
    <w:rsid w:val="005139C3"/>
    <w:rsid w:val="005154D8"/>
    <w:rsid w:val="00515857"/>
    <w:rsid w:val="00515BC2"/>
    <w:rsid w:val="005162C3"/>
    <w:rsid w:val="00517BDB"/>
    <w:rsid w:val="00520376"/>
    <w:rsid w:val="0052094B"/>
    <w:rsid w:val="00520C09"/>
    <w:rsid w:val="00520E37"/>
    <w:rsid w:val="00521BD5"/>
    <w:rsid w:val="00521C6D"/>
    <w:rsid w:val="00521DFF"/>
    <w:rsid w:val="00523601"/>
    <w:rsid w:val="0052390C"/>
    <w:rsid w:val="00523E10"/>
    <w:rsid w:val="0052402F"/>
    <w:rsid w:val="00524169"/>
    <w:rsid w:val="00524380"/>
    <w:rsid w:val="005248BF"/>
    <w:rsid w:val="00524C6B"/>
    <w:rsid w:val="005252E5"/>
    <w:rsid w:val="00525868"/>
    <w:rsid w:val="00525C12"/>
    <w:rsid w:val="00526626"/>
    <w:rsid w:val="00526884"/>
    <w:rsid w:val="00527019"/>
    <w:rsid w:val="0052731A"/>
    <w:rsid w:val="005273E5"/>
    <w:rsid w:val="00527F8D"/>
    <w:rsid w:val="0053060C"/>
    <w:rsid w:val="00530A35"/>
    <w:rsid w:val="00531355"/>
    <w:rsid w:val="0053153F"/>
    <w:rsid w:val="005317E0"/>
    <w:rsid w:val="00532020"/>
    <w:rsid w:val="00532935"/>
    <w:rsid w:val="00533416"/>
    <w:rsid w:val="00533A46"/>
    <w:rsid w:val="00533BB8"/>
    <w:rsid w:val="00534B41"/>
    <w:rsid w:val="005358AB"/>
    <w:rsid w:val="005358FB"/>
    <w:rsid w:val="00535BDA"/>
    <w:rsid w:val="00536060"/>
    <w:rsid w:val="00536517"/>
    <w:rsid w:val="00536A5C"/>
    <w:rsid w:val="00536C03"/>
    <w:rsid w:val="00537522"/>
    <w:rsid w:val="005375D8"/>
    <w:rsid w:val="00537684"/>
    <w:rsid w:val="00537B47"/>
    <w:rsid w:val="00537F09"/>
    <w:rsid w:val="00540D83"/>
    <w:rsid w:val="005418EE"/>
    <w:rsid w:val="00542198"/>
    <w:rsid w:val="0054278E"/>
    <w:rsid w:val="00542FD5"/>
    <w:rsid w:val="00543774"/>
    <w:rsid w:val="00544387"/>
    <w:rsid w:val="005443EE"/>
    <w:rsid w:val="00544637"/>
    <w:rsid w:val="00544658"/>
    <w:rsid w:val="005446F4"/>
    <w:rsid w:val="00544958"/>
    <w:rsid w:val="00545EA2"/>
    <w:rsid w:val="0054653E"/>
    <w:rsid w:val="00546740"/>
    <w:rsid w:val="005467DE"/>
    <w:rsid w:val="00547712"/>
    <w:rsid w:val="0054799B"/>
    <w:rsid w:val="005508EB"/>
    <w:rsid w:val="00550BBD"/>
    <w:rsid w:val="00550E24"/>
    <w:rsid w:val="00550F42"/>
    <w:rsid w:val="0055112C"/>
    <w:rsid w:val="00551189"/>
    <w:rsid w:val="005515AC"/>
    <w:rsid w:val="0055187E"/>
    <w:rsid w:val="0055236C"/>
    <w:rsid w:val="005527A2"/>
    <w:rsid w:val="005529F4"/>
    <w:rsid w:val="00552A43"/>
    <w:rsid w:val="00553994"/>
    <w:rsid w:val="00553AA7"/>
    <w:rsid w:val="00553E9E"/>
    <w:rsid w:val="00554817"/>
    <w:rsid w:val="00554C5A"/>
    <w:rsid w:val="00554E16"/>
    <w:rsid w:val="0055523D"/>
    <w:rsid w:val="005564F7"/>
    <w:rsid w:val="00556B62"/>
    <w:rsid w:val="00557254"/>
    <w:rsid w:val="0055725F"/>
    <w:rsid w:val="005602DA"/>
    <w:rsid w:val="00560AB5"/>
    <w:rsid w:val="0056182A"/>
    <w:rsid w:val="00561960"/>
    <w:rsid w:val="00561ECE"/>
    <w:rsid w:val="005625C7"/>
    <w:rsid w:val="00562E9D"/>
    <w:rsid w:val="005638AF"/>
    <w:rsid w:val="005645A5"/>
    <w:rsid w:val="005649A6"/>
    <w:rsid w:val="0056540F"/>
    <w:rsid w:val="005655C5"/>
    <w:rsid w:val="00565CB2"/>
    <w:rsid w:val="00565F4A"/>
    <w:rsid w:val="00566208"/>
    <w:rsid w:val="00566703"/>
    <w:rsid w:val="00566DA6"/>
    <w:rsid w:val="005677DE"/>
    <w:rsid w:val="005679EA"/>
    <w:rsid w:val="00567DF5"/>
    <w:rsid w:val="00570086"/>
    <w:rsid w:val="005704A7"/>
    <w:rsid w:val="00570B8A"/>
    <w:rsid w:val="00571037"/>
    <w:rsid w:val="00571049"/>
    <w:rsid w:val="005714C8"/>
    <w:rsid w:val="00571AE5"/>
    <w:rsid w:val="005721EF"/>
    <w:rsid w:val="0057269A"/>
    <w:rsid w:val="00572717"/>
    <w:rsid w:val="005727A4"/>
    <w:rsid w:val="00572C92"/>
    <w:rsid w:val="00572D84"/>
    <w:rsid w:val="005747F0"/>
    <w:rsid w:val="00574C1C"/>
    <w:rsid w:val="005752FB"/>
    <w:rsid w:val="00575A64"/>
    <w:rsid w:val="005768AE"/>
    <w:rsid w:val="00576EDD"/>
    <w:rsid w:val="00577B29"/>
    <w:rsid w:val="00577D4B"/>
    <w:rsid w:val="00580207"/>
    <w:rsid w:val="00580966"/>
    <w:rsid w:val="00581534"/>
    <w:rsid w:val="00581837"/>
    <w:rsid w:val="00581AD8"/>
    <w:rsid w:val="00581E43"/>
    <w:rsid w:val="00582BE8"/>
    <w:rsid w:val="00582F68"/>
    <w:rsid w:val="00583759"/>
    <w:rsid w:val="0058381A"/>
    <w:rsid w:val="00583CB3"/>
    <w:rsid w:val="00583FEB"/>
    <w:rsid w:val="005850A9"/>
    <w:rsid w:val="00585498"/>
    <w:rsid w:val="005857BB"/>
    <w:rsid w:val="00585CFE"/>
    <w:rsid w:val="005867CA"/>
    <w:rsid w:val="005867E8"/>
    <w:rsid w:val="005871C0"/>
    <w:rsid w:val="005871F6"/>
    <w:rsid w:val="0059020A"/>
    <w:rsid w:val="00590729"/>
    <w:rsid w:val="005913DE"/>
    <w:rsid w:val="005922F6"/>
    <w:rsid w:val="005933E2"/>
    <w:rsid w:val="005935D2"/>
    <w:rsid w:val="005937C8"/>
    <w:rsid w:val="00593F19"/>
    <w:rsid w:val="005941BC"/>
    <w:rsid w:val="005946BF"/>
    <w:rsid w:val="005949CE"/>
    <w:rsid w:val="00595FCC"/>
    <w:rsid w:val="0059655D"/>
    <w:rsid w:val="0059664F"/>
    <w:rsid w:val="00596669"/>
    <w:rsid w:val="00596720"/>
    <w:rsid w:val="00596ED0"/>
    <w:rsid w:val="00597092"/>
    <w:rsid w:val="005A0022"/>
    <w:rsid w:val="005A00E4"/>
    <w:rsid w:val="005A0F28"/>
    <w:rsid w:val="005A128C"/>
    <w:rsid w:val="005A13CB"/>
    <w:rsid w:val="005A13CE"/>
    <w:rsid w:val="005A1609"/>
    <w:rsid w:val="005A1A60"/>
    <w:rsid w:val="005A1FB4"/>
    <w:rsid w:val="005A2635"/>
    <w:rsid w:val="005A2C6D"/>
    <w:rsid w:val="005A3C3A"/>
    <w:rsid w:val="005A440C"/>
    <w:rsid w:val="005A4482"/>
    <w:rsid w:val="005A4B18"/>
    <w:rsid w:val="005A4DDB"/>
    <w:rsid w:val="005A4FBF"/>
    <w:rsid w:val="005A5430"/>
    <w:rsid w:val="005A57F8"/>
    <w:rsid w:val="005A5DFA"/>
    <w:rsid w:val="005A6D31"/>
    <w:rsid w:val="005A736A"/>
    <w:rsid w:val="005A7794"/>
    <w:rsid w:val="005A7B02"/>
    <w:rsid w:val="005A7B77"/>
    <w:rsid w:val="005A7CC0"/>
    <w:rsid w:val="005B050B"/>
    <w:rsid w:val="005B10B9"/>
    <w:rsid w:val="005B2050"/>
    <w:rsid w:val="005B208C"/>
    <w:rsid w:val="005B44F5"/>
    <w:rsid w:val="005B4FAF"/>
    <w:rsid w:val="005B5A08"/>
    <w:rsid w:val="005B76FA"/>
    <w:rsid w:val="005C012F"/>
    <w:rsid w:val="005C02E3"/>
    <w:rsid w:val="005C04E9"/>
    <w:rsid w:val="005C05A3"/>
    <w:rsid w:val="005C09BD"/>
    <w:rsid w:val="005C0C74"/>
    <w:rsid w:val="005C0EA3"/>
    <w:rsid w:val="005C1033"/>
    <w:rsid w:val="005C1E77"/>
    <w:rsid w:val="005C1EE6"/>
    <w:rsid w:val="005C1F1F"/>
    <w:rsid w:val="005C31B6"/>
    <w:rsid w:val="005C346E"/>
    <w:rsid w:val="005C3BB6"/>
    <w:rsid w:val="005C53BA"/>
    <w:rsid w:val="005C59E5"/>
    <w:rsid w:val="005C6254"/>
    <w:rsid w:val="005C6401"/>
    <w:rsid w:val="005C6482"/>
    <w:rsid w:val="005C6811"/>
    <w:rsid w:val="005C6984"/>
    <w:rsid w:val="005C70E0"/>
    <w:rsid w:val="005C7865"/>
    <w:rsid w:val="005D084B"/>
    <w:rsid w:val="005D0D22"/>
    <w:rsid w:val="005D128F"/>
    <w:rsid w:val="005D1D2F"/>
    <w:rsid w:val="005D44B5"/>
    <w:rsid w:val="005D57A4"/>
    <w:rsid w:val="005D589B"/>
    <w:rsid w:val="005D6494"/>
    <w:rsid w:val="005D726E"/>
    <w:rsid w:val="005D72B1"/>
    <w:rsid w:val="005D7406"/>
    <w:rsid w:val="005D7935"/>
    <w:rsid w:val="005D7C37"/>
    <w:rsid w:val="005E05CF"/>
    <w:rsid w:val="005E0C08"/>
    <w:rsid w:val="005E14A4"/>
    <w:rsid w:val="005E1D43"/>
    <w:rsid w:val="005E28C9"/>
    <w:rsid w:val="005E3D60"/>
    <w:rsid w:val="005E4A94"/>
    <w:rsid w:val="005E4B58"/>
    <w:rsid w:val="005E4E70"/>
    <w:rsid w:val="005E55F2"/>
    <w:rsid w:val="005E6993"/>
    <w:rsid w:val="005E71D8"/>
    <w:rsid w:val="005E7D96"/>
    <w:rsid w:val="005F0760"/>
    <w:rsid w:val="005F0907"/>
    <w:rsid w:val="005F0AE8"/>
    <w:rsid w:val="005F0FB5"/>
    <w:rsid w:val="005F17B1"/>
    <w:rsid w:val="005F285C"/>
    <w:rsid w:val="005F28EE"/>
    <w:rsid w:val="005F2921"/>
    <w:rsid w:val="005F2950"/>
    <w:rsid w:val="005F3939"/>
    <w:rsid w:val="005F4306"/>
    <w:rsid w:val="005F43A6"/>
    <w:rsid w:val="005F4570"/>
    <w:rsid w:val="005F4650"/>
    <w:rsid w:val="005F504E"/>
    <w:rsid w:val="005F5707"/>
    <w:rsid w:val="005F58C5"/>
    <w:rsid w:val="005F5995"/>
    <w:rsid w:val="005F5A5C"/>
    <w:rsid w:val="005F5DDD"/>
    <w:rsid w:val="005F6122"/>
    <w:rsid w:val="005F6351"/>
    <w:rsid w:val="005F648F"/>
    <w:rsid w:val="005F68D7"/>
    <w:rsid w:val="005F6B42"/>
    <w:rsid w:val="005F6CA6"/>
    <w:rsid w:val="005F7145"/>
    <w:rsid w:val="005F7A19"/>
    <w:rsid w:val="0060044E"/>
    <w:rsid w:val="00601678"/>
    <w:rsid w:val="00601E58"/>
    <w:rsid w:val="00605FFC"/>
    <w:rsid w:val="006064E3"/>
    <w:rsid w:val="0060663A"/>
    <w:rsid w:val="00606684"/>
    <w:rsid w:val="00606906"/>
    <w:rsid w:val="006074B6"/>
    <w:rsid w:val="006075D1"/>
    <w:rsid w:val="00607A36"/>
    <w:rsid w:val="00607F79"/>
    <w:rsid w:val="00610505"/>
    <w:rsid w:val="00610560"/>
    <w:rsid w:val="006118C5"/>
    <w:rsid w:val="00611CF8"/>
    <w:rsid w:val="00612590"/>
    <w:rsid w:val="006128FF"/>
    <w:rsid w:val="00612BA1"/>
    <w:rsid w:val="00612C33"/>
    <w:rsid w:val="00612D27"/>
    <w:rsid w:val="00613029"/>
    <w:rsid w:val="00614362"/>
    <w:rsid w:val="00614B1B"/>
    <w:rsid w:val="00614D0A"/>
    <w:rsid w:val="00615068"/>
    <w:rsid w:val="006150DE"/>
    <w:rsid w:val="00616636"/>
    <w:rsid w:val="006174E3"/>
    <w:rsid w:val="00617669"/>
    <w:rsid w:val="00617F9D"/>
    <w:rsid w:val="00620155"/>
    <w:rsid w:val="0062016C"/>
    <w:rsid w:val="00620FE1"/>
    <w:rsid w:val="00621B12"/>
    <w:rsid w:val="006221D0"/>
    <w:rsid w:val="00622EA4"/>
    <w:rsid w:val="00623014"/>
    <w:rsid w:val="0062323A"/>
    <w:rsid w:val="00623AD8"/>
    <w:rsid w:val="00624119"/>
    <w:rsid w:val="00624558"/>
    <w:rsid w:val="00625199"/>
    <w:rsid w:val="0062568D"/>
    <w:rsid w:val="00625763"/>
    <w:rsid w:val="00625BF2"/>
    <w:rsid w:val="006264A9"/>
    <w:rsid w:val="006266E6"/>
    <w:rsid w:val="006274A7"/>
    <w:rsid w:val="006277F8"/>
    <w:rsid w:val="00627F15"/>
    <w:rsid w:val="00630EDE"/>
    <w:rsid w:val="00630F3D"/>
    <w:rsid w:val="00631781"/>
    <w:rsid w:val="00632672"/>
    <w:rsid w:val="0063336D"/>
    <w:rsid w:val="006335A9"/>
    <w:rsid w:val="006337F7"/>
    <w:rsid w:val="00633987"/>
    <w:rsid w:val="00634069"/>
    <w:rsid w:val="0063412A"/>
    <w:rsid w:val="006342BF"/>
    <w:rsid w:val="006342D2"/>
    <w:rsid w:val="0063433E"/>
    <w:rsid w:val="00634690"/>
    <w:rsid w:val="00634C7B"/>
    <w:rsid w:val="00634D2A"/>
    <w:rsid w:val="00635725"/>
    <w:rsid w:val="00635928"/>
    <w:rsid w:val="006370D0"/>
    <w:rsid w:val="006375AE"/>
    <w:rsid w:val="00637C11"/>
    <w:rsid w:val="00640081"/>
    <w:rsid w:val="006400DE"/>
    <w:rsid w:val="00640195"/>
    <w:rsid w:val="00640F22"/>
    <w:rsid w:val="006410A2"/>
    <w:rsid w:val="0064140B"/>
    <w:rsid w:val="0064155F"/>
    <w:rsid w:val="00641A7D"/>
    <w:rsid w:val="00641C8B"/>
    <w:rsid w:val="00641E84"/>
    <w:rsid w:val="00642EFF"/>
    <w:rsid w:val="00643D8A"/>
    <w:rsid w:val="00644328"/>
    <w:rsid w:val="0064480A"/>
    <w:rsid w:val="00644BA9"/>
    <w:rsid w:val="00644D6A"/>
    <w:rsid w:val="00644F3F"/>
    <w:rsid w:val="00645781"/>
    <w:rsid w:val="00645C1C"/>
    <w:rsid w:val="00645F18"/>
    <w:rsid w:val="00646213"/>
    <w:rsid w:val="00646A7A"/>
    <w:rsid w:val="00646E35"/>
    <w:rsid w:val="00646E4F"/>
    <w:rsid w:val="00647317"/>
    <w:rsid w:val="00647F31"/>
    <w:rsid w:val="00647F54"/>
    <w:rsid w:val="00650051"/>
    <w:rsid w:val="00650F18"/>
    <w:rsid w:val="00651220"/>
    <w:rsid w:val="00651375"/>
    <w:rsid w:val="00651D10"/>
    <w:rsid w:val="00651F95"/>
    <w:rsid w:val="00652166"/>
    <w:rsid w:val="0065256D"/>
    <w:rsid w:val="006529F4"/>
    <w:rsid w:val="00652DAB"/>
    <w:rsid w:val="00653F4C"/>
    <w:rsid w:val="00653F63"/>
    <w:rsid w:val="0065446C"/>
    <w:rsid w:val="0065488A"/>
    <w:rsid w:val="00654F0C"/>
    <w:rsid w:val="00655034"/>
    <w:rsid w:val="006552B2"/>
    <w:rsid w:val="00655538"/>
    <w:rsid w:val="00655685"/>
    <w:rsid w:val="00655F83"/>
    <w:rsid w:val="00656E14"/>
    <w:rsid w:val="00656F2E"/>
    <w:rsid w:val="00657938"/>
    <w:rsid w:val="00657D32"/>
    <w:rsid w:val="00657DE3"/>
    <w:rsid w:val="00657F3A"/>
    <w:rsid w:val="00660591"/>
    <w:rsid w:val="00661340"/>
    <w:rsid w:val="006621A5"/>
    <w:rsid w:val="00662CB1"/>
    <w:rsid w:val="00663532"/>
    <w:rsid w:val="00663908"/>
    <w:rsid w:val="00663FC4"/>
    <w:rsid w:val="00664A7F"/>
    <w:rsid w:val="00664DB5"/>
    <w:rsid w:val="00664FEA"/>
    <w:rsid w:val="00665491"/>
    <w:rsid w:val="00665573"/>
    <w:rsid w:val="0066727E"/>
    <w:rsid w:val="00667295"/>
    <w:rsid w:val="00667DCA"/>
    <w:rsid w:val="00667EBD"/>
    <w:rsid w:val="00667F51"/>
    <w:rsid w:val="006705EF"/>
    <w:rsid w:val="00670A13"/>
    <w:rsid w:val="00670EC3"/>
    <w:rsid w:val="006710C7"/>
    <w:rsid w:val="00672133"/>
    <w:rsid w:val="00672B02"/>
    <w:rsid w:val="00673769"/>
    <w:rsid w:val="00673929"/>
    <w:rsid w:val="00673F7C"/>
    <w:rsid w:val="0067440F"/>
    <w:rsid w:val="006747F3"/>
    <w:rsid w:val="00674885"/>
    <w:rsid w:val="00675AC8"/>
    <w:rsid w:val="00675C1F"/>
    <w:rsid w:val="00676260"/>
    <w:rsid w:val="00677075"/>
    <w:rsid w:val="00677332"/>
    <w:rsid w:val="0067751F"/>
    <w:rsid w:val="006801B0"/>
    <w:rsid w:val="00680487"/>
    <w:rsid w:val="006811E3"/>
    <w:rsid w:val="00681814"/>
    <w:rsid w:val="00681B8A"/>
    <w:rsid w:val="006829DE"/>
    <w:rsid w:val="00682F0E"/>
    <w:rsid w:val="00683217"/>
    <w:rsid w:val="00683335"/>
    <w:rsid w:val="00683D3F"/>
    <w:rsid w:val="00683E29"/>
    <w:rsid w:val="00683EE9"/>
    <w:rsid w:val="006841A6"/>
    <w:rsid w:val="00684444"/>
    <w:rsid w:val="00684B99"/>
    <w:rsid w:val="00684ECF"/>
    <w:rsid w:val="00685129"/>
    <w:rsid w:val="00685B2C"/>
    <w:rsid w:val="00686D37"/>
    <w:rsid w:val="00686D77"/>
    <w:rsid w:val="00686E2F"/>
    <w:rsid w:val="0068788C"/>
    <w:rsid w:val="0069034A"/>
    <w:rsid w:val="00690382"/>
    <w:rsid w:val="00691144"/>
    <w:rsid w:val="00691EB1"/>
    <w:rsid w:val="00692EC8"/>
    <w:rsid w:val="00692FD5"/>
    <w:rsid w:val="00692FDC"/>
    <w:rsid w:val="006935D8"/>
    <w:rsid w:val="00693C23"/>
    <w:rsid w:val="006942D3"/>
    <w:rsid w:val="006942F6"/>
    <w:rsid w:val="00694903"/>
    <w:rsid w:val="00695A79"/>
    <w:rsid w:val="00695DCF"/>
    <w:rsid w:val="006962B8"/>
    <w:rsid w:val="006964CF"/>
    <w:rsid w:val="006966C5"/>
    <w:rsid w:val="00696936"/>
    <w:rsid w:val="00696D83"/>
    <w:rsid w:val="00696F72"/>
    <w:rsid w:val="006970AD"/>
    <w:rsid w:val="00697230"/>
    <w:rsid w:val="00697C0D"/>
    <w:rsid w:val="00697E38"/>
    <w:rsid w:val="006A0131"/>
    <w:rsid w:val="006A0DA0"/>
    <w:rsid w:val="006A1E1D"/>
    <w:rsid w:val="006A243E"/>
    <w:rsid w:val="006A2AA4"/>
    <w:rsid w:val="006A2D88"/>
    <w:rsid w:val="006A2EDB"/>
    <w:rsid w:val="006A3485"/>
    <w:rsid w:val="006A3980"/>
    <w:rsid w:val="006A39C3"/>
    <w:rsid w:val="006A3AD6"/>
    <w:rsid w:val="006A4844"/>
    <w:rsid w:val="006A4BFD"/>
    <w:rsid w:val="006A4EE2"/>
    <w:rsid w:val="006A506C"/>
    <w:rsid w:val="006A5135"/>
    <w:rsid w:val="006A5E3B"/>
    <w:rsid w:val="006A5E52"/>
    <w:rsid w:val="006A5F79"/>
    <w:rsid w:val="006A60DD"/>
    <w:rsid w:val="006A6E45"/>
    <w:rsid w:val="006A7121"/>
    <w:rsid w:val="006A7208"/>
    <w:rsid w:val="006B0680"/>
    <w:rsid w:val="006B1204"/>
    <w:rsid w:val="006B134A"/>
    <w:rsid w:val="006B15D3"/>
    <w:rsid w:val="006B160E"/>
    <w:rsid w:val="006B1C57"/>
    <w:rsid w:val="006B3138"/>
    <w:rsid w:val="006B3E25"/>
    <w:rsid w:val="006B568D"/>
    <w:rsid w:val="006B5759"/>
    <w:rsid w:val="006B57A5"/>
    <w:rsid w:val="006B5E3F"/>
    <w:rsid w:val="006B5F72"/>
    <w:rsid w:val="006B64F7"/>
    <w:rsid w:val="006B7D49"/>
    <w:rsid w:val="006B7DCF"/>
    <w:rsid w:val="006B7E1F"/>
    <w:rsid w:val="006C0013"/>
    <w:rsid w:val="006C0925"/>
    <w:rsid w:val="006C256A"/>
    <w:rsid w:val="006C262B"/>
    <w:rsid w:val="006C2881"/>
    <w:rsid w:val="006C2B95"/>
    <w:rsid w:val="006C2FCA"/>
    <w:rsid w:val="006C354E"/>
    <w:rsid w:val="006C3B02"/>
    <w:rsid w:val="006C3F89"/>
    <w:rsid w:val="006C4309"/>
    <w:rsid w:val="006C4750"/>
    <w:rsid w:val="006C4A8E"/>
    <w:rsid w:val="006C58C6"/>
    <w:rsid w:val="006C5AB1"/>
    <w:rsid w:val="006C5FAF"/>
    <w:rsid w:val="006C63B2"/>
    <w:rsid w:val="006C6A04"/>
    <w:rsid w:val="006C7579"/>
    <w:rsid w:val="006C7E3B"/>
    <w:rsid w:val="006D0C97"/>
    <w:rsid w:val="006D19F7"/>
    <w:rsid w:val="006D1A37"/>
    <w:rsid w:val="006D341C"/>
    <w:rsid w:val="006D3F41"/>
    <w:rsid w:val="006D4671"/>
    <w:rsid w:val="006D46A1"/>
    <w:rsid w:val="006D5471"/>
    <w:rsid w:val="006D5506"/>
    <w:rsid w:val="006D63BE"/>
    <w:rsid w:val="006D6471"/>
    <w:rsid w:val="006D69B7"/>
    <w:rsid w:val="006D6EA8"/>
    <w:rsid w:val="006D7141"/>
    <w:rsid w:val="006D7C5A"/>
    <w:rsid w:val="006E0AA9"/>
    <w:rsid w:val="006E0D87"/>
    <w:rsid w:val="006E1015"/>
    <w:rsid w:val="006E1ED4"/>
    <w:rsid w:val="006E36BA"/>
    <w:rsid w:val="006E393E"/>
    <w:rsid w:val="006E3F8E"/>
    <w:rsid w:val="006E4938"/>
    <w:rsid w:val="006E4A66"/>
    <w:rsid w:val="006E5878"/>
    <w:rsid w:val="006E5930"/>
    <w:rsid w:val="006E59AF"/>
    <w:rsid w:val="006E5C48"/>
    <w:rsid w:val="006E634A"/>
    <w:rsid w:val="006E637E"/>
    <w:rsid w:val="006E6F7B"/>
    <w:rsid w:val="006E788A"/>
    <w:rsid w:val="006E7C33"/>
    <w:rsid w:val="006F01D8"/>
    <w:rsid w:val="006F0BC3"/>
    <w:rsid w:val="006F0E9D"/>
    <w:rsid w:val="006F1121"/>
    <w:rsid w:val="006F150D"/>
    <w:rsid w:val="006F19E5"/>
    <w:rsid w:val="006F1CAB"/>
    <w:rsid w:val="006F201E"/>
    <w:rsid w:val="006F23C2"/>
    <w:rsid w:val="006F29D9"/>
    <w:rsid w:val="006F2C12"/>
    <w:rsid w:val="006F31C0"/>
    <w:rsid w:val="006F33BB"/>
    <w:rsid w:val="006F3AAD"/>
    <w:rsid w:val="006F3D76"/>
    <w:rsid w:val="006F3E7B"/>
    <w:rsid w:val="006F4038"/>
    <w:rsid w:val="006F4A93"/>
    <w:rsid w:val="006F52D5"/>
    <w:rsid w:val="006F60AA"/>
    <w:rsid w:val="006F6424"/>
    <w:rsid w:val="006F657E"/>
    <w:rsid w:val="006F67BB"/>
    <w:rsid w:val="006F705D"/>
    <w:rsid w:val="006F7230"/>
    <w:rsid w:val="006F7929"/>
    <w:rsid w:val="006F7D31"/>
    <w:rsid w:val="007005BD"/>
    <w:rsid w:val="00700C5C"/>
    <w:rsid w:val="00702776"/>
    <w:rsid w:val="00702968"/>
    <w:rsid w:val="00702D46"/>
    <w:rsid w:val="007034D8"/>
    <w:rsid w:val="0070364D"/>
    <w:rsid w:val="00703C1D"/>
    <w:rsid w:val="00703DA4"/>
    <w:rsid w:val="007042DB"/>
    <w:rsid w:val="007044F8"/>
    <w:rsid w:val="007045BF"/>
    <w:rsid w:val="00704629"/>
    <w:rsid w:val="007049F1"/>
    <w:rsid w:val="00704C6C"/>
    <w:rsid w:val="00706477"/>
    <w:rsid w:val="0070737E"/>
    <w:rsid w:val="00707621"/>
    <w:rsid w:val="00707F87"/>
    <w:rsid w:val="007100C4"/>
    <w:rsid w:val="00710334"/>
    <w:rsid w:val="00710400"/>
    <w:rsid w:val="00710556"/>
    <w:rsid w:val="00710CD6"/>
    <w:rsid w:val="007114AC"/>
    <w:rsid w:val="007118BC"/>
    <w:rsid w:val="00711F30"/>
    <w:rsid w:val="0071223F"/>
    <w:rsid w:val="00712A7A"/>
    <w:rsid w:val="00712BF4"/>
    <w:rsid w:val="00712EAC"/>
    <w:rsid w:val="0071309A"/>
    <w:rsid w:val="0071536F"/>
    <w:rsid w:val="00715473"/>
    <w:rsid w:val="007156A1"/>
    <w:rsid w:val="00715740"/>
    <w:rsid w:val="00716169"/>
    <w:rsid w:val="007167BF"/>
    <w:rsid w:val="0071680E"/>
    <w:rsid w:val="007171F1"/>
    <w:rsid w:val="00717F38"/>
    <w:rsid w:val="00717FD7"/>
    <w:rsid w:val="00720309"/>
    <w:rsid w:val="0072049F"/>
    <w:rsid w:val="007208E4"/>
    <w:rsid w:val="007217EC"/>
    <w:rsid w:val="007219F9"/>
    <w:rsid w:val="00721C2D"/>
    <w:rsid w:val="00721EBB"/>
    <w:rsid w:val="00722363"/>
    <w:rsid w:val="00722391"/>
    <w:rsid w:val="007224E8"/>
    <w:rsid w:val="007236BD"/>
    <w:rsid w:val="00723A98"/>
    <w:rsid w:val="00723F74"/>
    <w:rsid w:val="007243D7"/>
    <w:rsid w:val="007246C1"/>
    <w:rsid w:val="00724F4E"/>
    <w:rsid w:val="007251BE"/>
    <w:rsid w:val="007251E9"/>
    <w:rsid w:val="00725C00"/>
    <w:rsid w:val="007261A5"/>
    <w:rsid w:val="00726375"/>
    <w:rsid w:val="00726A37"/>
    <w:rsid w:val="00726F95"/>
    <w:rsid w:val="007270D9"/>
    <w:rsid w:val="007271FA"/>
    <w:rsid w:val="0072774C"/>
    <w:rsid w:val="0072789F"/>
    <w:rsid w:val="00727DBA"/>
    <w:rsid w:val="00730213"/>
    <w:rsid w:val="00730618"/>
    <w:rsid w:val="0073113C"/>
    <w:rsid w:val="00731610"/>
    <w:rsid w:val="007318AD"/>
    <w:rsid w:val="00732610"/>
    <w:rsid w:val="00732AEE"/>
    <w:rsid w:val="00732C36"/>
    <w:rsid w:val="00732F94"/>
    <w:rsid w:val="00733318"/>
    <w:rsid w:val="007341ED"/>
    <w:rsid w:val="0073445E"/>
    <w:rsid w:val="0073491B"/>
    <w:rsid w:val="00734E78"/>
    <w:rsid w:val="007357BA"/>
    <w:rsid w:val="007357E7"/>
    <w:rsid w:val="00735A1D"/>
    <w:rsid w:val="00735FC1"/>
    <w:rsid w:val="00736263"/>
    <w:rsid w:val="0073685D"/>
    <w:rsid w:val="00736A5D"/>
    <w:rsid w:val="00737161"/>
    <w:rsid w:val="00737C15"/>
    <w:rsid w:val="00737C8D"/>
    <w:rsid w:val="00737DD7"/>
    <w:rsid w:val="00740599"/>
    <w:rsid w:val="00740855"/>
    <w:rsid w:val="00740A96"/>
    <w:rsid w:val="00740EBF"/>
    <w:rsid w:val="007413FA"/>
    <w:rsid w:val="0074151D"/>
    <w:rsid w:val="007419F8"/>
    <w:rsid w:val="00741A1C"/>
    <w:rsid w:val="00742566"/>
    <w:rsid w:val="00743341"/>
    <w:rsid w:val="0074351E"/>
    <w:rsid w:val="0074368B"/>
    <w:rsid w:val="00743E79"/>
    <w:rsid w:val="0074412B"/>
    <w:rsid w:val="00744296"/>
    <w:rsid w:val="0074440F"/>
    <w:rsid w:val="00744455"/>
    <w:rsid w:val="0074480E"/>
    <w:rsid w:val="0074556F"/>
    <w:rsid w:val="00745C91"/>
    <w:rsid w:val="0074664A"/>
    <w:rsid w:val="007469FB"/>
    <w:rsid w:val="00746A08"/>
    <w:rsid w:val="0074701B"/>
    <w:rsid w:val="00747F69"/>
    <w:rsid w:val="00750073"/>
    <w:rsid w:val="0075093E"/>
    <w:rsid w:val="007511FE"/>
    <w:rsid w:val="007514CF"/>
    <w:rsid w:val="00751A31"/>
    <w:rsid w:val="00751CEF"/>
    <w:rsid w:val="00751EEE"/>
    <w:rsid w:val="00752407"/>
    <w:rsid w:val="00752557"/>
    <w:rsid w:val="00753527"/>
    <w:rsid w:val="0075465B"/>
    <w:rsid w:val="00754A3E"/>
    <w:rsid w:val="0075554A"/>
    <w:rsid w:val="00755F24"/>
    <w:rsid w:val="00756168"/>
    <w:rsid w:val="00756B68"/>
    <w:rsid w:val="00757467"/>
    <w:rsid w:val="00757CE1"/>
    <w:rsid w:val="0076010D"/>
    <w:rsid w:val="00760C8E"/>
    <w:rsid w:val="007613F6"/>
    <w:rsid w:val="00761551"/>
    <w:rsid w:val="00762836"/>
    <w:rsid w:val="00762ACD"/>
    <w:rsid w:val="00762E83"/>
    <w:rsid w:val="007630CF"/>
    <w:rsid w:val="00763456"/>
    <w:rsid w:val="00763BD7"/>
    <w:rsid w:val="00763EC4"/>
    <w:rsid w:val="0076535A"/>
    <w:rsid w:val="007656CE"/>
    <w:rsid w:val="00765A7B"/>
    <w:rsid w:val="00765B12"/>
    <w:rsid w:val="00766A0E"/>
    <w:rsid w:val="00766F97"/>
    <w:rsid w:val="00767264"/>
    <w:rsid w:val="00767933"/>
    <w:rsid w:val="00767ABD"/>
    <w:rsid w:val="007704A2"/>
    <w:rsid w:val="00771460"/>
    <w:rsid w:val="00771723"/>
    <w:rsid w:val="00771826"/>
    <w:rsid w:val="007723BB"/>
    <w:rsid w:val="007724E5"/>
    <w:rsid w:val="007724E9"/>
    <w:rsid w:val="00772ED7"/>
    <w:rsid w:val="00773052"/>
    <w:rsid w:val="00773149"/>
    <w:rsid w:val="007732F3"/>
    <w:rsid w:val="007734E7"/>
    <w:rsid w:val="007737F1"/>
    <w:rsid w:val="0077401A"/>
    <w:rsid w:val="0077442F"/>
    <w:rsid w:val="00774924"/>
    <w:rsid w:val="00775057"/>
    <w:rsid w:val="007750DD"/>
    <w:rsid w:val="00775935"/>
    <w:rsid w:val="00775C30"/>
    <w:rsid w:val="00775C4A"/>
    <w:rsid w:val="00777420"/>
    <w:rsid w:val="00777C72"/>
    <w:rsid w:val="00777E5A"/>
    <w:rsid w:val="00780E7D"/>
    <w:rsid w:val="007813E9"/>
    <w:rsid w:val="00781B6B"/>
    <w:rsid w:val="00781CED"/>
    <w:rsid w:val="00781E9E"/>
    <w:rsid w:val="00782325"/>
    <w:rsid w:val="007831F4"/>
    <w:rsid w:val="00783AAB"/>
    <w:rsid w:val="0078438A"/>
    <w:rsid w:val="007847F2"/>
    <w:rsid w:val="007848EC"/>
    <w:rsid w:val="00784DCC"/>
    <w:rsid w:val="00784E77"/>
    <w:rsid w:val="00784F20"/>
    <w:rsid w:val="00785FBF"/>
    <w:rsid w:val="007868A0"/>
    <w:rsid w:val="007876E6"/>
    <w:rsid w:val="00787EEA"/>
    <w:rsid w:val="00790297"/>
    <w:rsid w:val="00790433"/>
    <w:rsid w:val="00790522"/>
    <w:rsid w:val="00790F2F"/>
    <w:rsid w:val="00791222"/>
    <w:rsid w:val="00791348"/>
    <w:rsid w:val="00791E60"/>
    <w:rsid w:val="00791FD2"/>
    <w:rsid w:val="00792649"/>
    <w:rsid w:val="00793BE7"/>
    <w:rsid w:val="00793BF0"/>
    <w:rsid w:val="00793D5B"/>
    <w:rsid w:val="00794607"/>
    <w:rsid w:val="00794662"/>
    <w:rsid w:val="007946BA"/>
    <w:rsid w:val="00794893"/>
    <w:rsid w:val="007949F4"/>
    <w:rsid w:val="00796CD2"/>
    <w:rsid w:val="00797C56"/>
    <w:rsid w:val="007A01B1"/>
    <w:rsid w:val="007A02C9"/>
    <w:rsid w:val="007A06E8"/>
    <w:rsid w:val="007A0795"/>
    <w:rsid w:val="007A1105"/>
    <w:rsid w:val="007A1435"/>
    <w:rsid w:val="007A18C0"/>
    <w:rsid w:val="007A191D"/>
    <w:rsid w:val="007A1A46"/>
    <w:rsid w:val="007A266F"/>
    <w:rsid w:val="007A3158"/>
    <w:rsid w:val="007A3A9B"/>
    <w:rsid w:val="007A3AC7"/>
    <w:rsid w:val="007A3E71"/>
    <w:rsid w:val="007A408B"/>
    <w:rsid w:val="007A418F"/>
    <w:rsid w:val="007A456F"/>
    <w:rsid w:val="007A4796"/>
    <w:rsid w:val="007A51C3"/>
    <w:rsid w:val="007A5BF4"/>
    <w:rsid w:val="007A62E7"/>
    <w:rsid w:val="007A640B"/>
    <w:rsid w:val="007A6681"/>
    <w:rsid w:val="007A6FCC"/>
    <w:rsid w:val="007A700C"/>
    <w:rsid w:val="007B05AF"/>
    <w:rsid w:val="007B06F4"/>
    <w:rsid w:val="007B0BAA"/>
    <w:rsid w:val="007B1527"/>
    <w:rsid w:val="007B1807"/>
    <w:rsid w:val="007B1873"/>
    <w:rsid w:val="007B1950"/>
    <w:rsid w:val="007B2047"/>
    <w:rsid w:val="007B216F"/>
    <w:rsid w:val="007B21EF"/>
    <w:rsid w:val="007B2ED8"/>
    <w:rsid w:val="007B2EF7"/>
    <w:rsid w:val="007B3695"/>
    <w:rsid w:val="007B39B0"/>
    <w:rsid w:val="007B3D30"/>
    <w:rsid w:val="007B4225"/>
    <w:rsid w:val="007B4C6A"/>
    <w:rsid w:val="007B5815"/>
    <w:rsid w:val="007B62C8"/>
    <w:rsid w:val="007B6548"/>
    <w:rsid w:val="007B6655"/>
    <w:rsid w:val="007B6CEA"/>
    <w:rsid w:val="007B766E"/>
    <w:rsid w:val="007B7A0C"/>
    <w:rsid w:val="007C0610"/>
    <w:rsid w:val="007C0876"/>
    <w:rsid w:val="007C08EB"/>
    <w:rsid w:val="007C0C9E"/>
    <w:rsid w:val="007C16AF"/>
    <w:rsid w:val="007C1B9B"/>
    <w:rsid w:val="007C27E6"/>
    <w:rsid w:val="007C332F"/>
    <w:rsid w:val="007C356D"/>
    <w:rsid w:val="007C373D"/>
    <w:rsid w:val="007C3AE5"/>
    <w:rsid w:val="007C4626"/>
    <w:rsid w:val="007C4939"/>
    <w:rsid w:val="007C5141"/>
    <w:rsid w:val="007C58D3"/>
    <w:rsid w:val="007C5A8F"/>
    <w:rsid w:val="007C6CA0"/>
    <w:rsid w:val="007C71CF"/>
    <w:rsid w:val="007C76F5"/>
    <w:rsid w:val="007C7B4B"/>
    <w:rsid w:val="007D013E"/>
    <w:rsid w:val="007D0665"/>
    <w:rsid w:val="007D0698"/>
    <w:rsid w:val="007D09D2"/>
    <w:rsid w:val="007D0C52"/>
    <w:rsid w:val="007D1689"/>
    <w:rsid w:val="007D199C"/>
    <w:rsid w:val="007D20D2"/>
    <w:rsid w:val="007D222E"/>
    <w:rsid w:val="007D2ADE"/>
    <w:rsid w:val="007D3250"/>
    <w:rsid w:val="007D3667"/>
    <w:rsid w:val="007D3DE9"/>
    <w:rsid w:val="007D4820"/>
    <w:rsid w:val="007D517A"/>
    <w:rsid w:val="007D5D4E"/>
    <w:rsid w:val="007D5E0D"/>
    <w:rsid w:val="007D6223"/>
    <w:rsid w:val="007D674F"/>
    <w:rsid w:val="007D6CBC"/>
    <w:rsid w:val="007D6CDD"/>
    <w:rsid w:val="007D6E7F"/>
    <w:rsid w:val="007D7548"/>
    <w:rsid w:val="007D7871"/>
    <w:rsid w:val="007D7BA2"/>
    <w:rsid w:val="007E0366"/>
    <w:rsid w:val="007E0B07"/>
    <w:rsid w:val="007E0DC6"/>
    <w:rsid w:val="007E16CA"/>
    <w:rsid w:val="007E1822"/>
    <w:rsid w:val="007E1954"/>
    <w:rsid w:val="007E1A17"/>
    <w:rsid w:val="007E1A58"/>
    <w:rsid w:val="007E2257"/>
    <w:rsid w:val="007E22BB"/>
    <w:rsid w:val="007E3287"/>
    <w:rsid w:val="007E3494"/>
    <w:rsid w:val="007E34A2"/>
    <w:rsid w:val="007E3A54"/>
    <w:rsid w:val="007E3AAB"/>
    <w:rsid w:val="007E3D85"/>
    <w:rsid w:val="007E3DC5"/>
    <w:rsid w:val="007E4223"/>
    <w:rsid w:val="007E4261"/>
    <w:rsid w:val="007E5EEA"/>
    <w:rsid w:val="007E7584"/>
    <w:rsid w:val="007F037A"/>
    <w:rsid w:val="007F03D8"/>
    <w:rsid w:val="007F0E5A"/>
    <w:rsid w:val="007F11B5"/>
    <w:rsid w:val="007F1F4B"/>
    <w:rsid w:val="007F3682"/>
    <w:rsid w:val="007F381B"/>
    <w:rsid w:val="007F3AA4"/>
    <w:rsid w:val="007F4368"/>
    <w:rsid w:val="007F4695"/>
    <w:rsid w:val="007F4DFC"/>
    <w:rsid w:val="007F5029"/>
    <w:rsid w:val="007F514F"/>
    <w:rsid w:val="007F526E"/>
    <w:rsid w:val="007F571D"/>
    <w:rsid w:val="007F5DC3"/>
    <w:rsid w:val="007F626B"/>
    <w:rsid w:val="007F6B05"/>
    <w:rsid w:val="007F6DF5"/>
    <w:rsid w:val="007F7316"/>
    <w:rsid w:val="007F7ABC"/>
    <w:rsid w:val="007F7D14"/>
    <w:rsid w:val="00800F1E"/>
    <w:rsid w:val="008011EA"/>
    <w:rsid w:val="00801387"/>
    <w:rsid w:val="0080169E"/>
    <w:rsid w:val="00801976"/>
    <w:rsid w:val="008023C0"/>
    <w:rsid w:val="00803328"/>
    <w:rsid w:val="008035DC"/>
    <w:rsid w:val="00803984"/>
    <w:rsid w:val="00803D86"/>
    <w:rsid w:val="00804AFA"/>
    <w:rsid w:val="00805813"/>
    <w:rsid w:val="00806AD2"/>
    <w:rsid w:val="008104D9"/>
    <w:rsid w:val="00810AB7"/>
    <w:rsid w:val="00811173"/>
    <w:rsid w:val="00811C20"/>
    <w:rsid w:val="00811DFD"/>
    <w:rsid w:val="008123BE"/>
    <w:rsid w:val="008129D8"/>
    <w:rsid w:val="00813E6F"/>
    <w:rsid w:val="00814047"/>
    <w:rsid w:val="00814707"/>
    <w:rsid w:val="00814817"/>
    <w:rsid w:val="00814B76"/>
    <w:rsid w:val="00814F98"/>
    <w:rsid w:val="0081524F"/>
    <w:rsid w:val="00815BDC"/>
    <w:rsid w:val="00815DDC"/>
    <w:rsid w:val="0081603E"/>
    <w:rsid w:val="00816E3C"/>
    <w:rsid w:val="00817C83"/>
    <w:rsid w:val="0082003F"/>
    <w:rsid w:val="0082031A"/>
    <w:rsid w:val="00820557"/>
    <w:rsid w:val="008206D0"/>
    <w:rsid w:val="008207EF"/>
    <w:rsid w:val="00821802"/>
    <w:rsid w:val="0082186D"/>
    <w:rsid w:val="00821ADD"/>
    <w:rsid w:val="008225ED"/>
    <w:rsid w:val="00822B09"/>
    <w:rsid w:val="008236BC"/>
    <w:rsid w:val="00823867"/>
    <w:rsid w:val="00823873"/>
    <w:rsid w:val="00823CFB"/>
    <w:rsid w:val="00824491"/>
    <w:rsid w:val="00824508"/>
    <w:rsid w:val="008245ED"/>
    <w:rsid w:val="00824A52"/>
    <w:rsid w:val="00825469"/>
    <w:rsid w:val="0082649B"/>
    <w:rsid w:val="00826862"/>
    <w:rsid w:val="00826BB1"/>
    <w:rsid w:val="008277D0"/>
    <w:rsid w:val="0082792B"/>
    <w:rsid w:val="00827E47"/>
    <w:rsid w:val="00827F66"/>
    <w:rsid w:val="008301C4"/>
    <w:rsid w:val="0083025E"/>
    <w:rsid w:val="008304F3"/>
    <w:rsid w:val="00830621"/>
    <w:rsid w:val="008308CA"/>
    <w:rsid w:val="00830E02"/>
    <w:rsid w:val="0083153E"/>
    <w:rsid w:val="00831FD9"/>
    <w:rsid w:val="00832005"/>
    <w:rsid w:val="00832432"/>
    <w:rsid w:val="00832450"/>
    <w:rsid w:val="0083275F"/>
    <w:rsid w:val="008328D4"/>
    <w:rsid w:val="0083291E"/>
    <w:rsid w:val="00832BB0"/>
    <w:rsid w:val="00833746"/>
    <w:rsid w:val="008353C6"/>
    <w:rsid w:val="00835415"/>
    <w:rsid w:val="008358F9"/>
    <w:rsid w:val="008359FB"/>
    <w:rsid w:val="00836443"/>
    <w:rsid w:val="00836875"/>
    <w:rsid w:val="00836F6F"/>
    <w:rsid w:val="0083724B"/>
    <w:rsid w:val="00837A4B"/>
    <w:rsid w:val="00837B3A"/>
    <w:rsid w:val="00837D9C"/>
    <w:rsid w:val="00837EEC"/>
    <w:rsid w:val="00840B00"/>
    <w:rsid w:val="00841231"/>
    <w:rsid w:val="00841511"/>
    <w:rsid w:val="00841AA6"/>
    <w:rsid w:val="00842253"/>
    <w:rsid w:val="0084251F"/>
    <w:rsid w:val="00842531"/>
    <w:rsid w:val="00842699"/>
    <w:rsid w:val="00842C03"/>
    <w:rsid w:val="0084380A"/>
    <w:rsid w:val="0084446D"/>
    <w:rsid w:val="00844590"/>
    <w:rsid w:val="008456CE"/>
    <w:rsid w:val="00845E5C"/>
    <w:rsid w:val="00845F84"/>
    <w:rsid w:val="008462AD"/>
    <w:rsid w:val="00846945"/>
    <w:rsid w:val="00846C97"/>
    <w:rsid w:val="00847830"/>
    <w:rsid w:val="00847897"/>
    <w:rsid w:val="00847E2D"/>
    <w:rsid w:val="00850299"/>
    <w:rsid w:val="00850540"/>
    <w:rsid w:val="00850C8F"/>
    <w:rsid w:val="00850DA2"/>
    <w:rsid w:val="00850EBE"/>
    <w:rsid w:val="008513CF"/>
    <w:rsid w:val="0085193D"/>
    <w:rsid w:val="00852197"/>
    <w:rsid w:val="0085260B"/>
    <w:rsid w:val="00853748"/>
    <w:rsid w:val="00853C79"/>
    <w:rsid w:val="00853FD6"/>
    <w:rsid w:val="0085455A"/>
    <w:rsid w:val="00854579"/>
    <w:rsid w:val="008549B3"/>
    <w:rsid w:val="00854C84"/>
    <w:rsid w:val="008556A8"/>
    <w:rsid w:val="008561DE"/>
    <w:rsid w:val="00856FC2"/>
    <w:rsid w:val="00857792"/>
    <w:rsid w:val="0086019C"/>
    <w:rsid w:val="008610D0"/>
    <w:rsid w:val="00861264"/>
    <w:rsid w:val="00861362"/>
    <w:rsid w:val="0086161F"/>
    <w:rsid w:val="00861853"/>
    <w:rsid w:val="0086208E"/>
    <w:rsid w:val="008620B6"/>
    <w:rsid w:val="008638DB"/>
    <w:rsid w:val="00863C76"/>
    <w:rsid w:val="00865D47"/>
    <w:rsid w:val="00866E22"/>
    <w:rsid w:val="00867382"/>
    <w:rsid w:val="00867F77"/>
    <w:rsid w:val="00871156"/>
    <w:rsid w:val="0087116A"/>
    <w:rsid w:val="00872079"/>
    <w:rsid w:val="00872551"/>
    <w:rsid w:val="008727F6"/>
    <w:rsid w:val="0087314D"/>
    <w:rsid w:val="00873400"/>
    <w:rsid w:val="00873406"/>
    <w:rsid w:val="008735F3"/>
    <w:rsid w:val="008743AA"/>
    <w:rsid w:val="008743F9"/>
    <w:rsid w:val="00874817"/>
    <w:rsid w:val="0087485C"/>
    <w:rsid w:val="00874CFF"/>
    <w:rsid w:val="00875975"/>
    <w:rsid w:val="00875B2C"/>
    <w:rsid w:val="00875FD4"/>
    <w:rsid w:val="008766C4"/>
    <w:rsid w:val="00876C1F"/>
    <w:rsid w:val="008774AC"/>
    <w:rsid w:val="00880289"/>
    <w:rsid w:val="00880EC5"/>
    <w:rsid w:val="0088135C"/>
    <w:rsid w:val="0088174F"/>
    <w:rsid w:val="008818AA"/>
    <w:rsid w:val="00882120"/>
    <w:rsid w:val="00882650"/>
    <w:rsid w:val="00882CBA"/>
    <w:rsid w:val="00882CCC"/>
    <w:rsid w:val="00882E7A"/>
    <w:rsid w:val="00882F29"/>
    <w:rsid w:val="008831D8"/>
    <w:rsid w:val="008831DF"/>
    <w:rsid w:val="008845DA"/>
    <w:rsid w:val="00884742"/>
    <w:rsid w:val="00884FA5"/>
    <w:rsid w:val="00885D3F"/>
    <w:rsid w:val="00886083"/>
    <w:rsid w:val="008861F6"/>
    <w:rsid w:val="0088669C"/>
    <w:rsid w:val="008868A7"/>
    <w:rsid w:val="008869BA"/>
    <w:rsid w:val="00886AC5"/>
    <w:rsid w:val="00887980"/>
    <w:rsid w:val="00887AB2"/>
    <w:rsid w:val="0089024A"/>
    <w:rsid w:val="008912C9"/>
    <w:rsid w:val="00891376"/>
    <w:rsid w:val="00891C03"/>
    <w:rsid w:val="00892CC7"/>
    <w:rsid w:val="0089366A"/>
    <w:rsid w:val="00893853"/>
    <w:rsid w:val="00893BCD"/>
    <w:rsid w:val="00895287"/>
    <w:rsid w:val="0089644B"/>
    <w:rsid w:val="00896978"/>
    <w:rsid w:val="008969DD"/>
    <w:rsid w:val="00896EEB"/>
    <w:rsid w:val="008970F4"/>
    <w:rsid w:val="00897468"/>
    <w:rsid w:val="00897574"/>
    <w:rsid w:val="008A0A4A"/>
    <w:rsid w:val="008A1424"/>
    <w:rsid w:val="008A160E"/>
    <w:rsid w:val="008A1632"/>
    <w:rsid w:val="008A2D8E"/>
    <w:rsid w:val="008A2EC1"/>
    <w:rsid w:val="008A3A28"/>
    <w:rsid w:val="008A3AF0"/>
    <w:rsid w:val="008A3BEC"/>
    <w:rsid w:val="008A4D06"/>
    <w:rsid w:val="008A4F36"/>
    <w:rsid w:val="008A51C1"/>
    <w:rsid w:val="008A596D"/>
    <w:rsid w:val="008A59DD"/>
    <w:rsid w:val="008A627B"/>
    <w:rsid w:val="008A646A"/>
    <w:rsid w:val="008A6AFE"/>
    <w:rsid w:val="008A790F"/>
    <w:rsid w:val="008A7932"/>
    <w:rsid w:val="008A7BF5"/>
    <w:rsid w:val="008B1787"/>
    <w:rsid w:val="008B18B3"/>
    <w:rsid w:val="008B2B01"/>
    <w:rsid w:val="008B32CC"/>
    <w:rsid w:val="008B356F"/>
    <w:rsid w:val="008B4019"/>
    <w:rsid w:val="008B430E"/>
    <w:rsid w:val="008B4453"/>
    <w:rsid w:val="008B47F8"/>
    <w:rsid w:val="008B48AF"/>
    <w:rsid w:val="008B4C84"/>
    <w:rsid w:val="008B507F"/>
    <w:rsid w:val="008B571D"/>
    <w:rsid w:val="008B57EC"/>
    <w:rsid w:val="008B5DAC"/>
    <w:rsid w:val="008B600E"/>
    <w:rsid w:val="008B6BE3"/>
    <w:rsid w:val="008B7158"/>
    <w:rsid w:val="008B7B55"/>
    <w:rsid w:val="008B7E70"/>
    <w:rsid w:val="008C04CF"/>
    <w:rsid w:val="008C1459"/>
    <w:rsid w:val="008C2802"/>
    <w:rsid w:val="008C30D3"/>
    <w:rsid w:val="008C312A"/>
    <w:rsid w:val="008C408D"/>
    <w:rsid w:val="008C47AD"/>
    <w:rsid w:val="008C48C4"/>
    <w:rsid w:val="008C4A4B"/>
    <w:rsid w:val="008C5526"/>
    <w:rsid w:val="008C5A44"/>
    <w:rsid w:val="008C64C5"/>
    <w:rsid w:val="008C68C1"/>
    <w:rsid w:val="008C6D23"/>
    <w:rsid w:val="008C6EF7"/>
    <w:rsid w:val="008C71AC"/>
    <w:rsid w:val="008C71C3"/>
    <w:rsid w:val="008C78AD"/>
    <w:rsid w:val="008D01B3"/>
    <w:rsid w:val="008D06B8"/>
    <w:rsid w:val="008D0F53"/>
    <w:rsid w:val="008D0FE3"/>
    <w:rsid w:val="008D12F2"/>
    <w:rsid w:val="008D157F"/>
    <w:rsid w:val="008D1605"/>
    <w:rsid w:val="008D1AC9"/>
    <w:rsid w:val="008D1F2B"/>
    <w:rsid w:val="008D2F48"/>
    <w:rsid w:val="008D3264"/>
    <w:rsid w:val="008D32C4"/>
    <w:rsid w:val="008D4C2C"/>
    <w:rsid w:val="008D4CCC"/>
    <w:rsid w:val="008D4E65"/>
    <w:rsid w:val="008D4FE4"/>
    <w:rsid w:val="008D581B"/>
    <w:rsid w:val="008D66AA"/>
    <w:rsid w:val="008D6DA2"/>
    <w:rsid w:val="008D789C"/>
    <w:rsid w:val="008E0891"/>
    <w:rsid w:val="008E1B65"/>
    <w:rsid w:val="008E2502"/>
    <w:rsid w:val="008E311C"/>
    <w:rsid w:val="008E39AB"/>
    <w:rsid w:val="008E3B38"/>
    <w:rsid w:val="008E3F2C"/>
    <w:rsid w:val="008E412C"/>
    <w:rsid w:val="008E412E"/>
    <w:rsid w:val="008E413C"/>
    <w:rsid w:val="008E44F1"/>
    <w:rsid w:val="008E552C"/>
    <w:rsid w:val="008E592A"/>
    <w:rsid w:val="008E62CD"/>
    <w:rsid w:val="008E65BF"/>
    <w:rsid w:val="008E6D50"/>
    <w:rsid w:val="008E760B"/>
    <w:rsid w:val="008E7FCD"/>
    <w:rsid w:val="008F0167"/>
    <w:rsid w:val="008F0658"/>
    <w:rsid w:val="008F1286"/>
    <w:rsid w:val="008F1298"/>
    <w:rsid w:val="008F152C"/>
    <w:rsid w:val="008F1EAD"/>
    <w:rsid w:val="008F22AD"/>
    <w:rsid w:val="008F23E0"/>
    <w:rsid w:val="008F267F"/>
    <w:rsid w:val="008F3317"/>
    <w:rsid w:val="008F3B98"/>
    <w:rsid w:val="008F4958"/>
    <w:rsid w:val="008F4D2F"/>
    <w:rsid w:val="008F5190"/>
    <w:rsid w:val="008F5283"/>
    <w:rsid w:val="008F548F"/>
    <w:rsid w:val="008F56A1"/>
    <w:rsid w:val="008F5977"/>
    <w:rsid w:val="008F5F3E"/>
    <w:rsid w:val="008F6A67"/>
    <w:rsid w:val="008F6EFC"/>
    <w:rsid w:val="008F713F"/>
    <w:rsid w:val="008F7831"/>
    <w:rsid w:val="008F7E86"/>
    <w:rsid w:val="00900CD6"/>
    <w:rsid w:val="00901805"/>
    <w:rsid w:val="00901EC2"/>
    <w:rsid w:val="00901EF8"/>
    <w:rsid w:val="009021AD"/>
    <w:rsid w:val="00902B0C"/>
    <w:rsid w:val="009031FA"/>
    <w:rsid w:val="009033DE"/>
    <w:rsid w:val="009034CC"/>
    <w:rsid w:val="00903AFD"/>
    <w:rsid w:val="00903CC7"/>
    <w:rsid w:val="009043BD"/>
    <w:rsid w:val="009044AF"/>
    <w:rsid w:val="009044B4"/>
    <w:rsid w:val="00904E8F"/>
    <w:rsid w:val="0090527D"/>
    <w:rsid w:val="00905916"/>
    <w:rsid w:val="00905FDF"/>
    <w:rsid w:val="0090631F"/>
    <w:rsid w:val="00906451"/>
    <w:rsid w:val="009064EC"/>
    <w:rsid w:val="009066CB"/>
    <w:rsid w:val="00906800"/>
    <w:rsid w:val="00906951"/>
    <w:rsid w:val="00906D9F"/>
    <w:rsid w:val="00906EC5"/>
    <w:rsid w:val="00907035"/>
    <w:rsid w:val="00907364"/>
    <w:rsid w:val="009109ED"/>
    <w:rsid w:val="00911579"/>
    <w:rsid w:val="00911778"/>
    <w:rsid w:val="00911F63"/>
    <w:rsid w:val="00912165"/>
    <w:rsid w:val="00912647"/>
    <w:rsid w:val="00912B75"/>
    <w:rsid w:val="00912CF7"/>
    <w:rsid w:val="00912E24"/>
    <w:rsid w:val="00912E41"/>
    <w:rsid w:val="0091311A"/>
    <w:rsid w:val="009137EB"/>
    <w:rsid w:val="00913823"/>
    <w:rsid w:val="00913AD0"/>
    <w:rsid w:val="0091423F"/>
    <w:rsid w:val="009147D9"/>
    <w:rsid w:val="00914A7B"/>
    <w:rsid w:val="00914BE2"/>
    <w:rsid w:val="009152A5"/>
    <w:rsid w:val="009159F9"/>
    <w:rsid w:val="00915FEC"/>
    <w:rsid w:val="009160B9"/>
    <w:rsid w:val="009169D0"/>
    <w:rsid w:val="00916C84"/>
    <w:rsid w:val="00916F2A"/>
    <w:rsid w:val="009176CD"/>
    <w:rsid w:val="00917C6B"/>
    <w:rsid w:val="00917E9C"/>
    <w:rsid w:val="009200DA"/>
    <w:rsid w:val="00920172"/>
    <w:rsid w:val="0092167E"/>
    <w:rsid w:val="009216DC"/>
    <w:rsid w:val="00921790"/>
    <w:rsid w:val="009224FF"/>
    <w:rsid w:val="00922E73"/>
    <w:rsid w:val="00923927"/>
    <w:rsid w:val="009240F7"/>
    <w:rsid w:val="0092436B"/>
    <w:rsid w:val="0092628F"/>
    <w:rsid w:val="009267DA"/>
    <w:rsid w:val="00926B31"/>
    <w:rsid w:val="00927630"/>
    <w:rsid w:val="00930036"/>
    <w:rsid w:val="009309F1"/>
    <w:rsid w:val="00930B49"/>
    <w:rsid w:val="00930C4E"/>
    <w:rsid w:val="00930C8C"/>
    <w:rsid w:val="00931788"/>
    <w:rsid w:val="0093524A"/>
    <w:rsid w:val="0093601C"/>
    <w:rsid w:val="00936CD3"/>
    <w:rsid w:val="00936E57"/>
    <w:rsid w:val="00937838"/>
    <w:rsid w:val="00937868"/>
    <w:rsid w:val="0093788C"/>
    <w:rsid w:val="00937B6E"/>
    <w:rsid w:val="00937CAF"/>
    <w:rsid w:val="00937FD3"/>
    <w:rsid w:val="00940429"/>
    <w:rsid w:val="009404FD"/>
    <w:rsid w:val="00940539"/>
    <w:rsid w:val="009414F8"/>
    <w:rsid w:val="009418D6"/>
    <w:rsid w:val="00941906"/>
    <w:rsid w:val="00941A10"/>
    <w:rsid w:val="00942128"/>
    <w:rsid w:val="00943097"/>
    <w:rsid w:val="009434ED"/>
    <w:rsid w:val="009437B4"/>
    <w:rsid w:val="00943BC3"/>
    <w:rsid w:val="009449A8"/>
    <w:rsid w:val="00944C29"/>
    <w:rsid w:val="009456B6"/>
    <w:rsid w:val="0094572F"/>
    <w:rsid w:val="00945C0D"/>
    <w:rsid w:val="00946086"/>
    <w:rsid w:val="00946B45"/>
    <w:rsid w:val="00946BCB"/>
    <w:rsid w:val="009472F0"/>
    <w:rsid w:val="0095048D"/>
    <w:rsid w:val="00950590"/>
    <w:rsid w:val="00950967"/>
    <w:rsid w:val="00950A49"/>
    <w:rsid w:val="00951125"/>
    <w:rsid w:val="00951A0A"/>
    <w:rsid w:val="0095256C"/>
    <w:rsid w:val="0095336F"/>
    <w:rsid w:val="00953CA2"/>
    <w:rsid w:val="00953FFD"/>
    <w:rsid w:val="00954A9B"/>
    <w:rsid w:val="00954EC9"/>
    <w:rsid w:val="00955AD8"/>
    <w:rsid w:val="00955FB1"/>
    <w:rsid w:val="00957447"/>
    <w:rsid w:val="00957D71"/>
    <w:rsid w:val="00957EB4"/>
    <w:rsid w:val="009603D0"/>
    <w:rsid w:val="009604FA"/>
    <w:rsid w:val="00960CA1"/>
    <w:rsid w:val="00962475"/>
    <w:rsid w:val="00963186"/>
    <w:rsid w:val="009638D6"/>
    <w:rsid w:val="0096405F"/>
    <w:rsid w:val="00964EE0"/>
    <w:rsid w:val="009653E5"/>
    <w:rsid w:val="00965F8F"/>
    <w:rsid w:val="009665F5"/>
    <w:rsid w:val="00967051"/>
    <w:rsid w:val="00967683"/>
    <w:rsid w:val="0096776C"/>
    <w:rsid w:val="00967946"/>
    <w:rsid w:val="00970197"/>
    <w:rsid w:val="00970794"/>
    <w:rsid w:val="009707FF"/>
    <w:rsid w:val="00970917"/>
    <w:rsid w:val="00970F27"/>
    <w:rsid w:val="00971114"/>
    <w:rsid w:val="00971464"/>
    <w:rsid w:val="009714E7"/>
    <w:rsid w:val="009717C6"/>
    <w:rsid w:val="009717CF"/>
    <w:rsid w:val="00971BD5"/>
    <w:rsid w:val="00971C74"/>
    <w:rsid w:val="0097322A"/>
    <w:rsid w:val="009732C5"/>
    <w:rsid w:val="00973DC9"/>
    <w:rsid w:val="009742EF"/>
    <w:rsid w:val="00974AB5"/>
    <w:rsid w:val="00974B95"/>
    <w:rsid w:val="00974D70"/>
    <w:rsid w:val="00974DD2"/>
    <w:rsid w:val="00974F48"/>
    <w:rsid w:val="0097541F"/>
    <w:rsid w:val="00975E6A"/>
    <w:rsid w:val="009764E8"/>
    <w:rsid w:val="00977337"/>
    <w:rsid w:val="00977A38"/>
    <w:rsid w:val="00977C42"/>
    <w:rsid w:val="00980755"/>
    <w:rsid w:val="00981516"/>
    <w:rsid w:val="00981A52"/>
    <w:rsid w:val="00981C53"/>
    <w:rsid w:val="00981E5B"/>
    <w:rsid w:val="0098241E"/>
    <w:rsid w:val="00982D4F"/>
    <w:rsid w:val="009830BA"/>
    <w:rsid w:val="00983BAF"/>
    <w:rsid w:val="0098412E"/>
    <w:rsid w:val="00984514"/>
    <w:rsid w:val="00984596"/>
    <w:rsid w:val="009845E4"/>
    <w:rsid w:val="00984A35"/>
    <w:rsid w:val="00984FC5"/>
    <w:rsid w:val="009856F9"/>
    <w:rsid w:val="00986878"/>
    <w:rsid w:val="0098724B"/>
    <w:rsid w:val="009875A3"/>
    <w:rsid w:val="00987FC6"/>
    <w:rsid w:val="00987FFE"/>
    <w:rsid w:val="0099057D"/>
    <w:rsid w:val="00990C46"/>
    <w:rsid w:val="00990EE4"/>
    <w:rsid w:val="00991196"/>
    <w:rsid w:val="00991666"/>
    <w:rsid w:val="00991759"/>
    <w:rsid w:val="009921CF"/>
    <w:rsid w:val="00992CFA"/>
    <w:rsid w:val="009934C6"/>
    <w:rsid w:val="00993A00"/>
    <w:rsid w:val="00993A39"/>
    <w:rsid w:val="00993D65"/>
    <w:rsid w:val="009940F2"/>
    <w:rsid w:val="00994661"/>
    <w:rsid w:val="0099570E"/>
    <w:rsid w:val="00995793"/>
    <w:rsid w:val="009957F8"/>
    <w:rsid w:val="00995EA0"/>
    <w:rsid w:val="00996A4F"/>
    <w:rsid w:val="00997042"/>
    <w:rsid w:val="00997D9B"/>
    <w:rsid w:val="00997F38"/>
    <w:rsid w:val="009A065B"/>
    <w:rsid w:val="009A2821"/>
    <w:rsid w:val="009A2864"/>
    <w:rsid w:val="009A334A"/>
    <w:rsid w:val="009A38D4"/>
    <w:rsid w:val="009A41D0"/>
    <w:rsid w:val="009A4C8E"/>
    <w:rsid w:val="009A5359"/>
    <w:rsid w:val="009A6046"/>
    <w:rsid w:val="009A6B11"/>
    <w:rsid w:val="009A6B9F"/>
    <w:rsid w:val="009A6EF9"/>
    <w:rsid w:val="009A7141"/>
    <w:rsid w:val="009A79C8"/>
    <w:rsid w:val="009B06D9"/>
    <w:rsid w:val="009B0ECB"/>
    <w:rsid w:val="009B1142"/>
    <w:rsid w:val="009B14D9"/>
    <w:rsid w:val="009B1823"/>
    <w:rsid w:val="009B1C42"/>
    <w:rsid w:val="009B2635"/>
    <w:rsid w:val="009B2759"/>
    <w:rsid w:val="009B2D22"/>
    <w:rsid w:val="009B2FC5"/>
    <w:rsid w:val="009B3012"/>
    <w:rsid w:val="009B3287"/>
    <w:rsid w:val="009B37C0"/>
    <w:rsid w:val="009B4A42"/>
    <w:rsid w:val="009B60D5"/>
    <w:rsid w:val="009B747B"/>
    <w:rsid w:val="009B7761"/>
    <w:rsid w:val="009B79D9"/>
    <w:rsid w:val="009C021E"/>
    <w:rsid w:val="009C051B"/>
    <w:rsid w:val="009C07B1"/>
    <w:rsid w:val="009C23C3"/>
    <w:rsid w:val="009C2530"/>
    <w:rsid w:val="009C2941"/>
    <w:rsid w:val="009C316B"/>
    <w:rsid w:val="009C33B3"/>
    <w:rsid w:val="009C3DCA"/>
    <w:rsid w:val="009C3E14"/>
    <w:rsid w:val="009C4339"/>
    <w:rsid w:val="009C4AA5"/>
    <w:rsid w:val="009C552F"/>
    <w:rsid w:val="009C5FD9"/>
    <w:rsid w:val="009C60AC"/>
    <w:rsid w:val="009C691D"/>
    <w:rsid w:val="009C6BCF"/>
    <w:rsid w:val="009C7653"/>
    <w:rsid w:val="009C7C93"/>
    <w:rsid w:val="009C7E6E"/>
    <w:rsid w:val="009D004C"/>
    <w:rsid w:val="009D0D45"/>
    <w:rsid w:val="009D1122"/>
    <w:rsid w:val="009D217E"/>
    <w:rsid w:val="009D21D6"/>
    <w:rsid w:val="009D29B3"/>
    <w:rsid w:val="009D34CD"/>
    <w:rsid w:val="009D3BF2"/>
    <w:rsid w:val="009D3C2C"/>
    <w:rsid w:val="009D45EA"/>
    <w:rsid w:val="009D4851"/>
    <w:rsid w:val="009D490A"/>
    <w:rsid w:val="009D491C"/>
    <w:rsid w:val="009D4C9E"/>
    <w:rsid w:val="009D4CF0"/>
    <w:rsid w:val="009D4E3D"/>
    <w:rsid w:val="009D555B"/>
    <w:rsid w:val="009D5938"/>
    <w:rsid w:val="009D5A92"/>
    <w:rsid w:val="009D5C6D"/>
    <w:rsid w:val="009D5D6F"/>
    <w:rsid w:val="009D6090"/>
    <w:rsid w:val="009D6630"/>
    <w:rsid w:val="009D684C"/>
    <w:rsid w:val="009D6A5F"/>
    <w:rsid w:val="009D73F1"/>
    <w:rsid w:val="009D73F8"/>
    <w:rsid w:val="009D75EA"/>
    <w:rsid w:val="009D767D"/>
    <w:rsid w:val="009E0246"/>
    <w:rsid w:val="009E04C9"/>
    <w:rsid w:val="009E06D0"/>
    <w:rsid w:val="009E1520"/>
    <w:rsid w:val="009E15F9"/>
    <w:rsid w:val="009E1644"/>
    <w:rsid w:val="009E1CBE"/>
    <w:rsid w:val="009E27C3"/>
    <w:rsid w:val="009E29C0"/>
    <w:rsid w:val="009E3049"/>
    <w:rsid w:val="009E36B6"/>
    <w:rsid w:val="009E41B7"/>
    <w:rsid w:val="009E6326"/>
    <w:rsid w:val="009E640D"/>
    <w:rsid w:val="009E6D44"/>
    <w:rsid w:val="009E713C"/>
    <w:rsid w:val="009E759C"/>
    <w:rsid w:val="009E75DB"/>
    <w:rsid w:val="009F020A"/>
    <w:rsid w:val="009F0980"/>
    <w:rsid w:val="009F0E92"/>
    <w:rsid w:val="009F10C5"/>
    <w:rsid w:val="009F1694"/>
    <w:rsid w:val="009F1A87"/>
    <w:rsid w:val="009F2303"/>
    <w:rsid w:val="009F2583"/>
    <w:rsid w:val="009F2872"/>
    <w:rsid w:val="009F2FD1"/>
    <w:rsid w:val="009F310D"/>
    <w:rsid w:val="009F32A8"/>
    <w:rsid w:val="009F3507"/>
    <w:rsid w:val="009F37E5"/>
    <w:rsid w:val="009F384B"/>
    <w:rsid w:val="009F3E25"/>
    <w:rsid w:val="009F477B"/>
    <w:rsid w:val="009F512F"/>
    <w:rsid w:val="009F585C"/>
    <w:rsid w:val="009F60A9"/>
    <w:rsid w:val="009F633E"/>
    <w:rsid w:val="009F65AE"/>
    <w:rsid w:val="009F6E24"/>
    <w:rsid w:val="009F72B1"/>
    <w:rsid w:val="009F7C34"/>
    <w:rsid w:val="00A00A50"/>
    <w:rsid w:val="00A01F0E"/>
    <w:rsid w:val="00A0272B"/>
    <w:rsid w:val="00A0277A"/>
    <w:rsid w:val="00A0321F"/>
    <w:rsid w:val="00A0389E"/>
    <w:rsid w:val="00A040F0"/>
    <w:rsid w:val="00A0467E"/>
    <w:rsid w:val="00A0492D"/>
    <w:rsid w:val="00A04937"/>
    <w:rsid w:val="00A04C25"/>
    <w:rsid w:val="00A068A8"/>
    <w:rsid w:val="00A068C3"/>
    <w:rsid w:val="00A06AD7"/>
    <w:rsid w:val="00A06BB4"/>
    <w:rsid w:val="00A06D75"/>
    <w:rsid w:val="00A07AD6"/>
    <w:rsid w:val="00A07D82"/>
    <w:rsid w:val="00A07F51"/>
    <w:rsid w:val="00A10139"/>
    <w:rsid w:val="00A101D1"/>
    <w:rsid w:val="00A10E45"/>
    <w:rsid w:val="00A11A99"/>
    <w:rsid w:val="00A11E61"/>
    <w:rsid w:val="00A120FE"/>
    <w:rsid w:val="00A1253A"/>
    <w:rsid w:val="00A13659"/>
    <w:rsid w:val="00A137E2"/>
    <w:rsid w:val="00A15D87"/>
    <w:rsid w:val="00A16539"/>
    <w:rsid w:val="00A1656D"/>
    <w:rsid w:val="00A16CBC"/>
    <w:rsid w:val="00A1790F"/>
    <w:rsid w:val="00A17FAF"/>
    <w:rsid w:val="00A20027"/>
    <w:rsid w:val="00A20086"/>
    <w:rsid w:val="00A20585"/>
    <w:rsid w:val="00A207B0"/>
    <w:rsid w:val="00A20CCF"/>
    <w:rsid w:val="00A2105F"/>
    <w:rsid w:val="00A21CD9"/>
    <w:rsid w:val="00A21D4D"/>
    <w:rsid w:val="00A22617"/>
    <w:rsid w:val="00A22864"/>
    <w:rsid w:val="00A22B9A"/>
    <w:rsid w:val="00A22FA6"/>
    <w:rsid w:val="00A248CF"/>
    <w:rsid w:val="00A24957"/>
    <w:rsid w:val="00A24C79"/>
    <w:rsid w:val="00A24D3E"/>
    <w:rsid w:val="00A25265"/>
    <w:rsid w:val="00A25E70"/>
    <w:rsid w:val="00A272A9"/>
    <w:rsid w:val="00A27718"/>
    <w:rsid w:val="00A277D2"/>
    <w:rsid w:val="00A27A10"/>
    <w:rsid w:val="00A27B23"/>
    <w:rsid w:val="00A30358"/>
    <w:rsid w:val="00A30385"/>
    <w:rsid w:val="00A30A04"/>
    <w:rsid w:val="00A3110D"/>
    <w:rsid w:val="00A3115B"/>
    <w:rsid w:val="00A312BF"/>
    <w:rsid w:val="00A31935"/>
    <w:rsid w:val="00A31E31"/>
    <w:rsid w:val="00A3202E"/>
    <w:rsid w:val="00A32177"/>
    <w:rsid w:val="00A321A7"/>
    <w:rsid w:val="00A32D9D"/>
    <w:rsid w:val="00A3310B"/>
    <w:rsid w:val="00A33203"/>
    <w:rsid w:val="00A33879"/>
    <w:rsid w:val="00A338C2"/>
    <w:rsid w:val="00A33F48"/>
    <w:rsid w:val="00A346C5"/>
    <w:rsid w:val="00A34BED"/>
    <w:rsid w:val="00A34EAB"/>
    <w:rsid w:val="00A3586A"/>
    <w:rsid w:val="00A3598C"/>
    <w:rsid w:val="00A36D12"/>
    <w:rsid w:val="00A36F23"/>
    <w:rsid w:val="00A37113"/>
    <w:rsid w:val="00A37CB2"/>
    <w:rsid w:val="00A37EDE"/>
    <w:rsid w:val="00A40349"/>
    <w:rsid w:val="00A40E40"/>
    <w:rsid w:val="00A41C92"/>
    <w:rsid w:val="00A41E93"/>
    <w:rsid w:val="00A41F35"/>
    <w:rsid w:val="00A42724"/>
    <w:rsid w:val="00A427DC"/>
    <w:rsid w:val="00A429AB"/>
    <w:rsid w:val="00A435C3"/>
    <w:rsid w:val="00A4409B"/>
    <w:rsid w:val="00A44292"/>
    <w:rsid w:val="00A44E1B"/>
    <w:rsid w:val="00A462EF"/>
    <w:rsid w:val="00A4693D"/>
    <w:rsid w:val="00A469FC"/>
    <w:rsid w:val="00A470E1"/>
    <w:rsid w:val="00A4763D"/>
    <w:rsid w:val="00A479A9"/>
    <w:rsid w:val="00A50CDF"/>
    <w:rsid w:val="00A51105"/>
    <w:rsid w:val="00A511F5"/>
    <w:rsid w:val="00A5124A"/>
    <w:rsid w:val="00A51408"/>
    <w:rsid w:val="00A5192F"/>
    <w:rsid w:val="00A53E68"/>
    <w:rsid w:val="00A54056"/>
    <w:rsid w:val="00A5429B"/>
    <w:rsid w:val="00A54AB4"/>
    <w:rsid w:val="00A54D1A"/>
    <w:rsid w:val="00A54D4D"/>
    <w:rsid w:val="00A554E8"/>
    <w:rsid w:val="00A55508"/>
    <w:rsid w:val="00A568D1"/>
    <w:rsid w:val="00A56A1D"/>
    <w:rsid w:val="00A56C55"/>
    <w:rsid w:val="00A56DEF"/>
    <w:rsid w:val="00A57997"/>
    <w:rsid w:val="00A612E8"/>
    <w:rsid w:val="00A614F4"/>
    <w:rsid w:val="00A61BE7"/>
    <w:rsid w:val="00A623FE"/>
    <w:rsid w:val="00A62460"/>
    <w:rsid w:val="00A6256C"/>
    <w:rsid w:val="00A628E9"/>
    <w:rsid w:val="00A6385E"/>
    <w:rsid w:val="00A63B75"/>
    <w:rsid w:val="00A63F5B"/>
    <w:rsid w:val="00A641A5"/>
    <w:rsid w:val="00A645BD"/>
    <w:rsid w:val="00A64736"/>
    <w:rsid w:val="00A649C2"/>
    <w:rsid w:val="00A651FB"/>
    <w:rsid w:val="00A65314"/>
    <w:rsid w:val="00A65711"/>
    <w:rsid w:val="00A65956"/>
    <w:rsid w:val="00A659AA"/>
    <w:rsid w:val="00A661B9"/>
    <w:rsid w:val="00A66A07"/>
    <w:rsid w:val="00A66B6C"/>
    <w:rsid w:val="00A670F9"/>
    <w:rsid w:val="00A67527"/>
    <w:rsid w:val="00A678F6"/>
    <w:rsid w:val="00A70F6A"/>
    <w:rsid w:val="00A71060"/>
    <w:rsid w:val="00A71091"/>
    <w:rsid w:val="00A71BFC"/>
    <w:rsid w:val="00A72B8A"/>
    <w:rsid w:val="00A73CEC"/>
    <w:rsid w:val="00A740F8"/>
    <w:rsid w:val="00A74C08"/>
    <w:rsid w:val="00A74E0A"/>
    <w:rsid w:val="00A75D93"/>
    <w:rsid w:val="00A76026"/>
    <w:rsid w:val="00A7652F"/>
    <w:rsid w:val="00A7655F"/>
    <w:rsid w:val="00A76606"/>
    <w:rsid w:val="00A7699E"/>
    <w:rsid w:val="00A76AFE"/>
    <w:rsid w:val="00A779E0"/>
    <w:rsid w:val="00A77B59"/>
    <w:rsid w:val="00A77C42"/>
    <w:rsid w:val="00A80716"/>
    <w:rsid w:val="00A80C99"/>
    <w:rsid w:val="00A8163D"/>
    <w:rsid w:val="00A81F9B"/>
    <w:rsid w:val="00A82107"/>
    <w:rsid w:val="00A8279D"/>
    <w:rsid w:val="00A82D2C"/>
    <w:rsid w:val="00A8333B"/>
    <w:rsid w:val="00A833D8"/>
    <w:rsid w:val="00A83A97"/>
    <w:rsid w:val="00A83EA3"/>
    <w:rsid w:val="00A8435C"/>
    <w:rsid w:val="00A84D53"/>
    <w:rsid w:val="00A852AD"/>
    <w:rsid w:val="00A85361"/>
    <w:rsid w:val="00A85486"/>
    <w:rsid w:val="00A8574C"/>
    <w:rsid w:val="00A858BA"/>
    <w:rsid w:val="00A85A98"/>
    <w:rsid w:val="00A85DAD"/>
    <w:rsid w:val="00A86999"/>
    <w:rsid w:val="00A870DD"/>
    <w:rsid w:val="00A875F6"/>
    <w:rsid w:val="00A878A0"/>
    <w:rsid w:val="00A90545"/>
    <w:rsid w:val="00A90969"/>
    <w:rsid w:val="00A90A36"/>
    <w:rsid w:val="00A90B97"/>
    <w:rsid w:val="00A91333"/>
    <w:rsid w:val="00A913B6"/>
    <w:rsid w:val="00A9155C"/>
    <w:rsid w:val="00A9320C"/>
    <w:rsid w:val="00A93702"/>
    <w:rsid w:val="00A940FF"/>
    <w:rsid w:val="00A949CB"/>
    <w:rsid w:val="00A94BFB"/>
    <w:rsid w:val="00A94F7B"/>
    <w:rsid w:val="00A95882"/>
    <w:rsid w:val="00A9589F"/>
    <w:rsid w:val="00A95E1F"/>
    <w:rsid w:val="00A95FAE"/>
    <w:rsid w:val="00A966C6"/>
    <w:rsid w:val="00A96DFD"/>
    <w:rsid w:val="00A972EC"/>
    <w:rsid w:val="00A974F5"/>
    <w:rsid w:val="00A976D9"/>
    <w:rsid w:val="00A97A0C"/>
    <w:rsid w:val="00AA0B0D"/>
    <w:rsid w:val="00AA11DC"/>
    <w:rsid w:val="00AA173B"/>
    <w:rsid w:val="00AA291C"/>
    <w:rsid w:val="00AA3C1A"/>
    <w:rsid w:val="00AA3E4D"/>
    <w:rsid w:val="00AA3E9A"/>
    <w:rsid w:val="00AA45BD"/>
    <w:rsid w:val="00AA4BF1"/>
    <w:rsid w:val="00AA519C"/>
    <w:rsid w:val="00AA5209"/>
    <w:rsid w:val="00AA5A3F"/>
    <w:rsid w:val="00AA5CD8"/>
    <w:rsid w:val="00AA5F57"/>
    <w:rsid w:val="00AA6220"/>
    <w:rsid w:val="00AA645A"/>
    <w:rsid w:val="00AA6CC7"/>
    <w:rsid w:val="00AA6F1A"/>
    <w:rsid w:val="00AA7333"/>
    <w:rsid w:val="00AA73A8"/>
    <w:rsid w:val="00AA7714"/>
    <w:rsid w:val="00AA7916"/>
    <w:rsid w:val="00AA7A75"/>
    <w:rsid w:val="00AB0C4D"/>
    <w:rsid w:val="00AB1015"/>
    <w:rsid w:val="00AB1723"/>
    <w:rsid w:val="00AB17B5"/>
    <w:rsid w:val="00AB1A53"/>
    <w:rsid w:val="00AB24A5"/>
    <w:rsid w:val="00AB2A9C"/>
    <w:rsid w:val="00AB3154"/>
    <w:rsid w:val="00AB3164"/>
    <w:rsid w:val="00AB4582"/>
    <w:rsid w:val="00AB4773"/>
    <w:rsid w:val="00AB496F"/>
    <w:rsid w:val="00AB4E8C"/>
    <w:rsid w:val="00AB508A"/>
    <w:rsid w:val="00AB5AAA"/>
    <w:rsid w:val="00AB5BB2"/>
    <w:rsid w:val="00AB6307"/>
    <w:rsid w:val="00AB6851"/>
    <w:rsid w:val="00AB7AA7"/>
    <w:rsid w:val="00AB7C6B"/>
    <w:rsid w:val="00AC0785"/>
    <w:rsid w:val="00AC1288"/>
    <w:rsid w:val="00AC15C0"/>
    <w:rsid w:val="00AC1A9F"/>
    <w:rsid w:val="00AC1D46"/>
    <w:rsid w:val="00AC202A"/>
    <w:rsid w:val="00AC2465"/>
    <w:rsid w:val="00AC2BB7"/>
    <w:rsid w:val="00AC300B"/>
    <w:rsid w:val="00AC31E0"/>
    <w:rsid w:val="00AC3663"/>
    <w:rsid w:val="00AC3B77"/>
    <w:rsid w:val="00AC3E5C"/>
    <w:rsid w:val="00AC4C02"/>
    <w:rsid w:val="00AC5328"/>
    <w:rsid w:val="00AC60E9"/>
    <w:rsid w:val="00AC62B9"/>
    <w:rsid w:val="00AC6331"/>
    <w:rsid w:val="00AC6504"/>
    <w:rsid w:val="00AC70BD"/>
    <w:rsid w:val="00AC7220"/>
    <w:rsid w:val="00AC73EE"/>
    <w:rsid w:val="00AC75CC"/>
    <w:rsid w:val="00AD00E1"/>
    <w:rsid w:val="00AD01CF"/>
    <w:rsid w:val="00AD04B1"/>
    <w:rsid w:val="00AD0640"/>
    <w:rsid w:val="00AD07F9"/>
    <w:rsid w:val="00AD0D82"/>
    <w:rsid w:val="00AD15E7"/>
    <w:rsid w:val="00AD1CB8"/>
    <w:rsid w:val="00AD1E61"/>
    <w:rsid w:val="00AD38FB"/>
    <w:rsid w:val="00AD3BA5"/>
    <w:rsid w:val="00AD3F1D"/>
    <w:rsid w:val="00AD4455"/>
    <w:rsid w:val="00AD4EF0"/>
    <w:rsid w:val="00AD632D"/>
    <w:rsid w:val="00AD644C"/>
    <w:rsid w:val="00AD68AE"/>
    <w:rsid w:val="00AD69BC"/>
    <w:rsid w:val="00AD6E7D"/>
    <w:rsid w:val="00AD7071"/>
    <w:rsid w:val="00AD72A0"/>
    <w:rsid w:val="00AD76B1"/>
    <w:rsid w:val="00AD7BD5"/>
    <w:rsid w:val="00AE0169"/>
    <w:rsid w:val="00AE1263"/>
    <w:rsid w:val="00AE12A5"/>
    <w:rsid w:val="00AE1BD0"/>
    <w:rsid w:val="00AE2172"/>
    <w:rsid w:val="00AE267E"/>
    <w:rsid w:val="00AE4100"/>
    <w:rsid w:val="00AE4A74"/>
    <w:rsid w:val="00AE4F9A"/>
    <w:rsid w:val="00AE5551"/>
    <w:rsid w:val="00AE5C7F"/>
    <w:rsid w:val="00AE6C5C"/>
    <w:rsid w:val="00AE6CB8"/>
    <w:rsid w:val="00AE7069"/>
    <w:rsid w:val="00AE7226"/>
    <w:rsid w:val="00AE77FB"/>
    <w:rsid w:val="00AF00A8"/>
    <w:rsid w:val="00AF0205"/>
    <w:rsid w:val="00AF0EF9"/>
    <w:rsid w:val="00AF0FCB"/>
    <w:rsid w:val="00AF139B"/>
    <w:rsid w:val="00AF1CD9"/>
    <w:rsid w:val="00AF1DC1"/>
    <w:rsid w:val="00AF1E35"/>
    <w:rsid w:val="00AF25DD"/>
    <w:rsid w:val="00AF2764"/>
    <w:rsid w:val="00AF2A95"/>
    <w:rsid w:val="00AF2FF4"/>
    <w:rsid w:val="00AF412C"/>
    <w:rsid w:val="00AF4EAF"/>
    <w:rsid w:val="00AF5C10"/>
    <w:rsid w:val="00AF5FF0"/>
    <w:rsid w:val="00AF6261"/>
    <w:rsid w:val="00AF6803"/>
    <w:rsid w:val="00AF7097"/>
    <w:rsid w:val="00AF714E"/>
    <w:rsid w:val="00AF7B0D"/>
    <w:rsid w:val="00B00B96"/>
    <w:rsid w:val="00B01AA9"/>
    <w:rsid w:val="00B01FD8"/>
    <w:rsid w:val="00B02240"/>
    <w:rsid w:val="00B03672"/>
    <w:rsid w:val="00B03862"/>
    <w:rsid w:val="00B049CE"/>
    <w:rsid w:val="00B04D17"/>
    <w:rsid w:val="00B04DBC"/>
    <w:rsid w:val="00B0543B"/>
    <w:rsid w:val="00B05B64"/>
    <w:rsid w:val="00B05EB7"/>
    <w:rsid w:val="00B06664"/>
    <w:rsid w:val="00B06F8E"/>
    <w:rsid w:val="00B07E25"/>
    <w:rsid w:val="00B10FED"/>
    <w:rsid w:val="00B11652"/>
    <w:rsid w:val="00B11A07"/>
    <w:rsid w:val="00B12553"/>
    <w:rsid w:val="00B13256"/>
    <w:rsid w:val="00B1338D"/>
    <w:rsid w:val="00B138B7"/>
    <w:rsid w:val="00B13E45"/>
    <w:rsid w:val="00B13EAF"/>
    <w:rsid w:val="00B13FBA"/>
    <w:rsid w:val="00B14ABE"/>
    <w:rsid w:val="00B14B9B"/>
    <w:rsid w:val="00B14C2D"/>
    <w:rsid w:val="00B151D9"/>
    <w:rsid w:val="00B15731"/>
    <w:rsid w:val="00B16AFB"/>
    <w:rsid w:val="00B1713E"/>
    <w:rsid w:val="00B20742"/>
    <w:rsid w:val="00B21028"/>
    <w:rsid w:val="00B219E8"/>
    <w:rsid w:val="00B21A5A"/>
    <w:rsid w:val="00B220F7"/>
    <w:rsid w:val="00B22854"/>
    <w:rsid w:val="00B228E8"/>
    <w:rsid w:val="00B23772"/>
    <w:rsid w:val="00B23C8A"/>
    <w:rsid w:val="00B23F8B"/>
    <w:rsid w:val="00B240E9"/>
    <w:rsid w:val="00B24121"/>
    <w:rsid w:val="00B2436E"/>
    <w:rsid w:val="00B2472B"/>
    <w:rsid w:val="00B24B3A"/>
    <w:rsid w:val="00B24E1E"/>
    <w:rsid w:val="00B251A8"/>
    <w:rsid w:val="00B25201"/>
    <w:rsid w:val="00B26147"/>
    <w:rsid w:val="00B26154"/>
    <w:rsid w:val="00B2622D"/>
    <w:rsid w:val="00B26E90"/>
    <w:rsid w:val="00B271F5"/>
    <w:rsid w:val="00B27376"/>
    <w:rsid w:val="00B2746F"/>
    <w:rsid w:val="00B27D01"/>
    <w:rsid w:val="00B30A2E"/>
    <w:rsid w:val="00B30E04"/>
    <w:rsid w:val="00B30F7C"/>
    <w:rsid w:val="00B3104E"/>
    <w:rsid w:val="00B32E57"/>
    <w:rsid w:val="00B345B8"/>
    <w:rsid w:val="00B3681D"/>
    <w:rsid w:val="00B36A76"/>
    <w:rsid w:val="00B36DB5"/>
    <w:rsid w:val="00B37AC5"/>
    <w:rsid w:val="00B37CA8"/>
    <w:rsid w:val="00B40106"/>
    <w:rsid w:val="00B40A4B"/>
    <w:rsid w:val="00B41E32"/>
    <w:rsid w:val="00B41ED1"/>
    <w:rsid w:val="00B4338B"/>
    <w:rsid w:val="00B43672"/>
    <w:rsid w:val="00B44A8A"/>
    <w:rsid w:val="00B44EA7"/>
    <w:rsid w:val="00B451A3"/>
    <w:rsid w:val="00B464C8"/>
    <w:rsid w:val="00B464E7"/>
    <w:rsid w:val="00B4679A"/>
    <w:rsid w:val="00B46A58"/>
    <w:rsid w:val="00B47394"/>
    <w:rsid w:val="00B47A22"/>
    <w:rsid w:val="00B505A1"/>
    <w:rsid w:val="00B51107"/>
    <w:rsid w:val="00B515B9"/>
    <w:rsid w:val="00B51994"/>
    <w:rsid w:val="00B51AA8"/>
    <w:rsid w:val="00B51E9E"/>
    <w:rsid w:val="00B52042"/>
    <w:rsid w:val="00B52078"/>
    <w:rsid w:val="00B525EF"/>
    <w:rsid w:val="00B52DDC"/>
    <w:rsid w:val="00B52FE4"/>
    <w:rsid w:val="00B53443"/>
    <w:rsid w:val="00B53DF7"/>
    <w:rsid w:val="00B53F57"/>
    <w:rsid w:val="00B54129"/>
    <w:rsid w:val="00B54742"/>
    <w:rsid w:val="00B54940"/>
    <w:rsid w:val="00B54FA3"/>
    <w:rsid w:val="00B55DDC"/>
    <w:rsid w:val="00B5678B"/>
    <w:rsid w:val="00B5692D"/>
    <w:rsid w:val="00B5713F"/>
    <w:rsid w:val="00B57348"/>
    <w:rsid w:val="00B5739D"/>
    <w:rsid w:val="00B57790"/>
    <w:rsid w:val="00B57954"/>
    <w:rsid w:val="00B6091F"/>
    <w:rsid w:val="00B60DD7"/>
    <w:rsid w:val="00B610B9"/>
    <w:rsid w:val="00B626A9"/>
    <w:rsid w:val="00B627E1"/>
    <w:rsid w:val="00B62869"/>
    <w:rsid w:val="00B62952"/>
    <w:rsid w:val="00B62BC8"/>
    <w:rsid w:val="00B63FF6"/>
    <w:rsid w:val="00B640FB"/>
    <w:rsid w:val="00B657CE"/>
    <w:rsid w:val="00B6596A"/>
    <w:rsid w:val="00B664B1"/>
    <w:rsid w:val="00B666EC"/>
    <w:rsid w:val="00B6692E"/>
    <w:rsid w:val="00B66A4A"/>
    <w:rsid w:val="00B66B90"/>
    <w:rsid w:val="00B67443"/>
    <w:rsid w:val="00B677E8"/>
    <w:rsid w:val="00B678D2"/>
    <w:rsid w:val="00B67BE5"/>
    <w:rsid w:val="00B67C65"/>
    <w:rsid w:val="00B70712"/>
    <w:rsid w:val="00B70A37"/>
    <w:rsid w:val="00B712B0"/>
    <w:rsid w:val="00B7275D"/>
    <w:rsid w:val="00B73A07"/>
    <w:rsid w:val="00B73B02"/>
    <w:rsid w:val="00B7411E"/>
    <w:rsid w:val="00B742BF"/>
    <w:rsid w:val="00B74492"/>
    <w:rsid w:val="00B748BB"/>
    <w:rsid w:val="00B74C29"/>
    <w:rsid w:val="00B74F60"/>
    <w:rsid w:val="00B75ADD"/>
    <w:rsid w:val="00B760B3"/>
    <w:rsid w:val="00B76A7B"/>
    <w:rsid w:val="00B76EAE"/>
    <w:rsid w:val="00B76F5D"/>
    <w:rsid w:val="00B77125"/>
    <w:rsid w:val="00B7757E"/>
    <w:rsid w:val="00B77A97"/>
    <w:rsid w:val="00B8046A"/>
    <w:rsid w:val="00B80736"/>
    <w:rsid w:val="00B81462"/>
    <w:rsid w:val="00B81992"/>
    <w:rsid w:val="00B820BF"/>
    <w:rsid w:val="00B82293"/>
    <w:rsid w:val="00B82324"/>
    <w:rsid w:val="00B831A3"/>
    <w:rsid w:val="00B83E1B"/>
    <w:rsid w:val="00B842D5"/>
    <w:rsid w:val="00B843F7"/>
    <w:rsid w:val="00B8451F"/>
    <w:rsid w:val="00B84A18"/>
    <w:rsid w:val="00B860E0"/>
    <w:rsid w:val="00B8660B"/>
    <w:rsid w:val="00B86B1D"/>
    <w:rsid w:val="00B86D69"/>
    <w:rsid w:val="00B87CAF"/>
    <w:rsid w:val="00B90045"/>
    <w:rsid w:val="00B9047A"/>
    <w:rsid w:val="00B916FC"/>
    <w:rsid w:val="00B91BE4"/>
    <w:rsid w:val="00B91F3D"/>
    <w:rsid w:val="00B922F8"/>
    <w:rsid w:val="00B94167"/>
    <w:rsid w:val="00B94AA2"/>
    <w:rsid w:val="00B95379"/>
    <w:rsid w:val="00B95A12"/>
    <w:rsid w:val="00B96525"/>
    <w:rsid w:val="00B96880"/>
    <w:rsid w:val="00B974BD"/>
    <w:rsid w:val="00B9794B"/>
    <w:rsid w:val="00BA0C54"/>
    <w:rsid w:val="00BA0F9D"/>
    <w:rsid w:val="00BA0FC4"/>
    <w:rsid w:val="00BA121C"/>
    <w:rsid w:val="00BA12D1"/>
    <w:rsid w:val="00BA1AB6"/>
    <w:rsid w:val="00BA1FFC"/>
    <w:rsid w:val="00BA2416"/>
    <w:rsid w:val="00BA275B"/>
    <w:rsid w:val="00BA297B"/>
    <w:rsid w:val="00BA2AC6"/>
    <w:rsid w:val="00BA2C45"/>
    <w:rsid w:val="00BA2CF4"/>
    <w:rsid w:val="00BA3237"/>
    <w:rsid w:val="00BA36ED"/>
    <w:rsid w:val="00BA3A54"/>
    <w:rsid w:val="00BA3FB3"/>
    <w:rsid w:val="00BA48A8"/>
    <w:rsid w:val="00BA50C0"/>
    <w:rsid w:val="00BA5176"/>
    <w:rsid w:val="00BA538A"/>
    <w:rsid w:val="00BA68FD"/>
    <w:rsid w:val="00BA6B83"/>
    <w:rsid w:val="00BA726C"/>
    <w:rsid w:val="00BA73F9"/>
    <w:rsid w:val="00BA7E91"/>
    <w:rsid w:val="00BB016B"/>
    <w:rsid w:val="00BB063E"/>
    <w:rsid w:val="00BB08AD"/>
    <w:rsid w:val="00BB16A9"/>
    <w:rsid w:val="00BB1B23"/>
    <w:rsid w:val="00BB2D71"/>
    <w:rsid w:val="00BB3262"/>
    <w:rsid w:val="00BB37F4"/>
    <w:rsid w:val="00BB3801"/>
    <w:rsid w:val="00BB394D"/>
    <w:rsid w:val="00BB3A97"/>
    <w:rsid w:val="00BB3E86"/>
    <w:rsid w:val="00BB406B"/>
    <w:rsid w:val="00BB493C"/>
    <w:rsid w:val="00BB4AA7"/>
    <w:rsid w:val="00BB4FD2"/>
    <w:rsid w:val="00BB5143"/>
    <w:rsid w:val="00BB51A6"/>
    <w:rsid w:val="00BB55AA"/>
    <w:rsid w:val="00BB5741"/>
    <w:rsid w:val="00BB626B"/>
    <w:rsid w:val="00BB675E"/>
    <w:rsid w:val="00BB67CD"/>
    <w:rsid w:val="00BB720A"/>
    <w:rsid w:val="00BB7687"/>
    <w:rsid w:val="00BB7CD3"/>
    <w:rsid w:val="00BC003A"/>
    <w:rsid w:val="00BC0D03"/>
    <w:rsid w:val="00BC191C"/>
    <w:rsid w:val="00BC203E"/>
    <w:rsid w:val="00BC22B5"/>
    <w:rsid w:val="00BC23F9"/>
    <w:rsid w:val="00BC3824"/>
    <w:rsid w:val="00BC3A79"/>
    <w:rsid w:val="00BC4399"/>
    <w:rsid w:val="00BC4927"/>
    <w:rsid w:val="00BC4FE4"/>
    <w:rsid w:val="00BC55DD"/>
    <w:rsid w:val="00BC56D1"/>
    <w:rsid w:val="00BC5C1B"/>
    <w:rsid w:val="00BC685D"/>
    <w:rsid w:val="00BC6996"/>
    <w:rsid w:val="00BC6D36"/>
    <w:rsid w:val="00BC7232"/>
    <w:rsid w:val="00BC7912"/>
    <w:rsid w:val="00BD0D1B"/>
    <w:rsid w:val="00BD0E11"/>
    <w:rsid w:val="00BD0E34"/>
    <w:rsid w:val="00BD13BF"/>
    <w:rsid w:val="00BD1D50"/>
    <w:rsid w:val="00BD1E16"/>
    <w:rsid w:val="00BD2040"/>
    <w:rsid w:val="00BD2B16"/>
    <w:rsid w:val="00BD37C9"/>
    <w:rsid w:val="00BD4CBC"/>
    <w:rsid w:val="00BD4DC5"/>
    <w:rsid w:val="00BD4F2A"/>
    <w:rsid w:val="00BD4FAA"/>
    <w:rsid w:val="00BD5757"/>
    <w:rsid w:val="00BD6DD9"/>
    <w:rsid w:val="00BD6F94"/>
    <w:rsid w:val="00BD7701"/>
    <w:rsid w:val="00BD7F5A"/>
    <w:rsid w:val="00BE0085"/>
    <w:rsid w:val="00BE0781"/>
    <w:rsid w:val="00BE1ABC"/>
    <w:rsid w:val="00BE1C23"/>
    <w:rsid w:val="00BE1F8D"/>
    <w:rsid w:val="00BE28AA"/>
    <w:rsid w:val="00BE2D52"/>
    <w:rsid w:val="00BE303F"/>
    <w:rsid w:val="00BE3353"/>
    <w:rsid w:val="00BE3494"/>
    <w:rsid w:val="00BE3AEC"/>
    <w:rsid w:val="00BE3D68"/>
    <w:rsid w:val="00BE4086"/>
    <w:rsid w:val="00BE43BF"/>
    <w:rsid w:val="00BE4C25"/>
    <w:rsid w:val="00BE5012"/>
    <w:rsid w:val="00BE6139"/>
    <w:rsid w:val="00BE6442"/>
    <w:rsid w:val="00BE6FF1"/>
    <w:rsid w:val="00BE703A"/>
    <w:rsid w:val="00BE74BC"/>
    <w:rsid w:val="00BF167B"/>
    <w:rsid w:val="00BF1FB8"/>
    <w:rsid w:val="00BF2269"/>
    <w:rsid w:val="00BF2D67"/>
    <w:rsid w:val="00BF464C"/>
    <w:rsid w:val="00BF4725"/>
    <w:rsid w:val="00BF4B60"/>
    <w:rsid w:val="00BF55B6"/>
    <w:rsid w:val="00BF5773"/>
    <w:rsid w:val="00BF5946"/>
    <w:rsid w:val="00BF5FE5"/>
    <w:rsid w:val="00BF66E6"/>
    <w:rsid w:val="00BF6D3F"/>
    <w:rsid w:val="00BF71AC"/>
    <w:rsid w:val="00BF73FE"/>
    <w:rsid w:val="00BF771B"/>
    <w:rsid w:val="00C00321"/>
    <w:rsid w:val="00C0084C"/>
    <w:rsid w:val="00C00E8F"/>
    <w:rsid w:val="00C0171E"/>
    <w:rsid w:val="00C02170"/>
    <w:rsid w:val="00C02298"/>
    <w:rsid w:val="00C022A0"/>
    <w:rsid w:val="00C02488"/>
    <w:rsid w:val="00C024CD"/>
    <w:rsid w:val="00C0286D"/>
    <w:rsid w:val="00C03660"/>
    <w:rsid w:val="00C03715"/>
    <w:rsid w:val="00C039B2"/>
    <w:rsid w:val="00C046D5"/>
    <w:rsid w:val="00C04DD6"/>
    <w:rsid w:val="00C0548D"/>
    <w:rsid w:val="00C05B3E"/>
    <w:rsid w:val="00C05BEE"/>
    <w:rsid w:val="00C05D7F"/>
    <w:rsid w:val="00C061AF"/>
    <w:rsid w:val="00C06204"/>
    <w:rsid w:val="00C06254"/>
    <w:rsid w:val="00C064BF"/>
    <w:rsid w:val="00C069B3"/>
    <w:rsid w:val="00C077FA"/>
    <w:rsid w:val="00C079E9"/>
    <w:rsid w:val="00C07A2B"/>
    <w:rsid w:val="00C102E2"/>
    <w:rsid w:val="00C10EB7"/>
    <w:rsid w:val="00C1121E"/>
    <w:rsid w:val="00C11327"/>
    <w:rsid w:val="00C11797"/>
    <w:rsid w:val="00C1198C"/>
    <w:rsid w:val="00C11EBE"/>
    <w:rsid w:val="00C1213D"/>
    <w:rsid w:val="00C12693"/>
    <w:rsid w:val="00C129DA"/>
    <w:rsid w:val="00C12A34"/>
    <w:rsid w:val="00C1367E"/>
    <w:rsid w:val="00C140B0"/>
    <w:rsid w:val="00C14F92"/>
    <w:rsid w:val="00C1500B"/>
    <w:rsid w:val="00C1592D"/>
    <w:rsid w:val="00C15ECC"/>
    <w:rsid w:val="00C1666E"/>
    <w:rsid w:val="00C17146"/>
    <w:rsid w:val="00C17789"/>
    <w:rsid w:val="00C2013A"/>
    <w:rsid w:val="00C204A2"/>
    <w:rsid w:val="00C214CB"/>
    <w:rsid w:val="00C217F8"/>
    <w:rsid w:val="00C21AAF"/>
    <w:rsid w:val="00C21DC6"/>
    <w:rsid w:val="00C22B35"/>
    <w:rsid w:val="00C233B9"/>
    <w:rsid w:val="00C23453"/>
    <w:rsid w:val="00C23BCA"/>
    <w:rsid w:val="00C2403F"/>
    <w:rsid w:val="00C242B9"/>
    <w:rsid w:val="00C2439C"/>
    <w:rsid w:val="00C25165"/>
    <w:rsid w:val="00C257E9"/>
    <w:rsid w:val="00C25D7C"/>
    <w:rsid w:val="00C2632C"/>
    <w:rsid w:val="00C27351"/>
    <w:rsid w:val="00C27FFC"/>
    <w:rsid w:val="00C30123"/>
    <w:rsid w:val="00C30304"/>
    <w:rsid w:val="00C30426"/>
    <w:rsid w:val="00C30640"/>
    <w:rsid w:val="00C30749"/>
    <w:rsid w:val="00C3137E"/>
    <w:rsid w:val="00C31AC3"/>
    <w:rsid w:val="00C31BD7"/>
    <w:rsid w:val="00C31F6E"/>
    <w:rsid w:val="00C32F60"/>
    <w:rsid w:val="00C33414"/>
    <w:rsid w:val="00C34604"/>
    <w:rsid w:val="00C34690"/>
    <w:rsid w:val="00C3537F"/>
    <w:rsid w:val="00C35D39"/>
    <w:rsid w:val="00C35F0C"/>
    <w:rsid w:val="00C36B0B"/>
    <w:rsid w:val="00C36B67"/>
    <w:rsid w:val="00C374BF"/>
    <w:rsid w:val="00C37683"/>
    <w:rsid w:val="00C37A33"/>
    <w:rsid w:val="00C37FF4"/>
    <w:rsid w:val="00C4034A"/>
    <w:rsid w:val="00C40B4A"/>
    <w:rsid w:val="00C414D1"/>
    <w:rsid w:val="00C41B47"/>
    <w:rsid w:val="00C423B2"/>
    <w:rsid w:val="00C42821"/>
    <w:rsid w:val="00C43433"/>
    <w:rsid w:val="00C436A8"/>
    <w:rsid w:val="00C456FA"/>
    <w:rsid w:val="00C4644F"/>
    <w:rsid w:val="00C465C4"/>
    <w:rsid w:val="00C469D3"/>
    <w:rsid w:val="00C46A92"/>
    <w:rsid w:val="00C47049"/>
    <w:rsid w:val="00C50137"/>
    <w:rsid w:val="00C50423"/>
    <w:rsid w:val="00C50D9C"/>
    <w:rsid w:val="00C50FF6"/>
    <w:rsid w:val="00C5180D"/>
    <w:rsid w:val="00C51827"/>
    <w:rsid w:val="00C51D8B"/>
    <w:rsid w:val="00C51EDC"/>
    <w:rsid w:val="00C5239A"/>
    <w:rsid w:val="00C523E9"/>
    <w:rsid w:val="00C524D0"/>
    <w:rsid w:val="00C53B66"/>
    <w:rsid w:val="00C54031"/>
    <w:rsid w:val="00C54A1A"/>
    <w:rsid w:val="00C54B31"/>
    <w:rsid w:val="00C550B4"/>
    <w:rsid w:val="00C5519D"/>
    <w:rsid w:val="00C55D43"/>
    <w:rsid w:val="00C56D26"/>
    <w:rsid w:val="00C570CA"/>
    <w:rsid w:val="00C57764"/>
    <w:rsid w:val="00C57C37"/>
    <w:rsid w:val="00C607B9"/>
    <w:rsid w:val="00C60C8A"/>
    <w:rsid w:val="00C60FCB"/>
    <w:rsid w:val="00C62211"/>
    <w:rsid w:val="00C62371"/>
    <w:rsid w:val="00C6259A"/>
    <w:rsid w:val="00C62B90"/>
    <w:rsid w:val="00C630E6"/>
    <w:rsid w:val="00C6493B"/>
    <w:rsid w:val="00C65FFC"/>
    <w:rsid w:val="00C66946"/>
    <w:rsid w:val="00C669EE"/>
    <w:rsid w:val="00C66EDF"/>
    <w:rsid w:val="00C70439"/>
    <w:rsid w:val="00C70D04"/>
    <w:rsid w:val="00C71052"/>
    <w:rsid w:val="00C7169B"/>
    <w:rsid w:val="00C7172E"/>
    <w:rsid w:val="00C71B35"/>
    <w:rsid w:val="00C724E9"/>
    <w:rsid w:val="00C73A51"/>
    <w:rsid w:val="00C73FF9"/>
    <w:rsid w:val="00C7405B"/>
    <w:rsid w:val="00C741FB"/>
    <w:rsid w:val="00C7421B"/>
    <w:rsid w:val="00C74411"/>
    <w:rsid w:val="00C74D3F"/>
    <w:rsid w:val="00C74DDA"/>
    <w:rsid w:val="00C74F34"/>
    <w:rsid w:val="00C759F5"/>
    <w:rsid w:val="00C75A0E"/>
    <w:rsid w:val="00C75B07"/>
    <w:rsid w:val="00C76010"/>
    <w:rsid w:val="00C76208"/>
    <w:rsid w:val="00C763EF"/>
    <w:rsid w:val="00C76BA2"/>
    <w:rsid w:val="00C76FB1"/>
    <w:rsid w:val="00C76FEE"/>
    <w:rsid w:val="00C7783C"/>
    <w:rsid w:val="00C80546"/>
    <w:rsid w:val="00C810AB"/>
    <w:rsid w:val="00C81131"/>
    <w:rsid w:val="00C8134B"/>
    <w:rsid w:val="00C816F1"/>
    <w:rsid w:val="00C817F1"/>
    <w:rsid w:val="00C81930"/>
    <w:rsid w:val="00C81EAB"/>
    <w:rsid w:val="00C8220C"/>
    <w:rsid w:val="00C82CEE"/>
    <w:rsid w:val="00C82DC5"/>
    <w:rsid w:val="00C83ED8"/>
    <w:rsid w:val="00C8412C"/>
    <w:rsid w:val="00C846C4"/>
    <w:rsid w:val="00C84750"/>
    <w:rsid w:val="00C848B9"/>
    <w:rsid w:val="00C849E1"/>
    <w:rsid w:val="00C85551"/>
    <w:rsid w:val="00C857EA"/>
    <w:rsid w:val="00C85A25"/>
    <w:rsid w:val="00C86292"/>
    <w:rsid w:val="00C8674D"/>
    <w:rsid w:val="00C86E52"/>
    <w:rsid w:val="00C87415"/>
    <w:rsid w:val="00C87747"/>
    <w:rsid w:val="00C9085B"/>
    <w:rsid w:val="00C90F98"/>
    <w:rsid w:val="00C9121E"/>
    <w:rsid w:val="00C91969"/>
    <w:rsid w:val="00C9237B"/>
    <w:rsid w:val="00C92723"/>
    <w:rsid w:val="00C92FFA"/>
    <w:rsid w:val="00C93080"/>
    <w:rsid w:val="00C933B6"/>
    <w:rsid w:val="00C935EE"/>
    <w:rsid w:val="00C93840"/>
    <w:rsid w:val="00C9469D"/>
    <w:rsid w:val="00C946A5"/>
    <w:rsid w:val="00C94B3F"/>
    <w:rsid w:val="00C9515D"/>
    <w:rsid w:val="00C96D8D"/>
    <w:rsid w:val="00C96E49"/>
    <w:rsid w:val="00C974FD"/>
    <w:rsid w:val="00C978AA"/>
    <w:rsid w:val="00C97AEF"/>
    <w:rsid w:val="00C97C2A"/>
    <w:rsid w:val="00C97D1F"/>
    <w:rsid w:val="00C97E05"/>
    <w:rsid w:val="00C97FE2"/>
    <w:rsid w:val="00CA03FF"/>
    <w:rsid w:val="00CA065E"/>
    <w:rsid w:val="00CA13A0"/>
    <w:rsid w:val="00CA33F3"/>
    <w:rsid w:val="00CA3A1A"/>
    <w:rsid w:val="00CA5748"/>
    <w:rsid w:val="00CA6B78"/>
    <w:rsid w:val="00CA6F20"/>
    <w:rsid w:val="00CA6FFB"/>
    <w:rsid w:val="00CA73FF"/>
    <w:rsid w:val="00CA7A9B"/>
    <w:rsid w:val="00CA7F36"/>
    <w:rsid w:val="00CB02CF"/>
    <w:rsid w:val="00CB0327"/>
    <w:rsid w:val="00CB0331"/>
    <w:rsid w:val="00CB0349"/>
    <w:rsid w:val="00CB1333"/>
    <w:rsid w:val="00CB2110"/>
    <w:rsid w:val="00CB2114"/>
    <w:rsid w:val="00CB2366"/>
    <w:rsid w:val="00CB267D"/>
    <w:rsid w:val="00CB2815"/>
    <w:rsid w:val="00CB28B4"/>
    <w:rsid w:val="00CB2B34"/>
    <w:rsid w:val="00CB2D1B"/>
    <w:rsid w:val="00CB3660"/>
    <w:rsid w:val="00CB36A5"/>
    <w:rsid w:val="00CB38ED"/>
    <w:rsid w:val="00CB3D40"/>
    <w:rsid w:val="00CB3DA1"/>
    <w:rsid w:val="00CB4393"/>
    <w:rsid w:val="00CB4591"/>
    <w:rsid w:val="00CB47ED"/>
    <w:rsid w:val="00CB52DB"/>
    <w:rsid w:val="00CB558B"/>
    <w:rsid w:val="00CB5FCF"/>
    <w:rsid w:val="00CB67FF"/>
    <w:rsid w:val="00CB7579"/>
    <w:rsid w:val="00CB7F85"/>
    <w:rsid w:val="00CC0611"/>
    <w:rsid w:val="00CC1538"/>
    <w:rsid w:val="00CC17A5"/>
    <w:rsid w:val="00CC1FAC"/>
    <w:rsid w:val="00CC275A"/>
    <w:rsid w:val="00CC2CE1"/>
    <w:rsid w:val="00CC3E4E"/>
    <w:rsid w:val="00CC58FD"/>
    <w:rsid w:val="00CC69BC"/>
    <w:rsid w:val="00CC709E"/>
    <w:rsid w:val="00CC7758"/>
    <w:rsid w:val="00CC796F"/>
    <w:rsid w:val="00CC7D3F"/>
    <w:rsid w:val="00CD00DE"/>
    <w:rsid w:val="00CD0864"/>
    <w:rsid w:val="00CD17D4"/>
    <w:rsid w:val="00CD191F"/>
    <w:rsid w:val="00CD1D6A"/>
    <w:rsid w:val="00CD2626"/>
    <w:rsid w:val="00CD29B4"/>
    <w:rsid w:val="00CD3F12"/>
    <w:rsid w:val="00CD4045"/>
    <w:rsid w:val="00CD4172"/>
    <w:rsid w:val="00CD466F"/>
    <w:rsid w:val="00CD4B9D"/>
    <w:rsid w:val="00CD4F36"/>
    <w:rsid w:val="00CD530B"/>
    <w:rsid w:val="00CD55AF"/>
    <w:rsid w:val="00CD5B44"/>
    <w:rsid w:val="00CD5B87"/>
    <w:rsid w:val="00CD7766"/>
    <w:rsid w:val="00CD78FF"/>
    <w:rsid w:val="00CD7A6B"/>
    <w:rsid w:val="00CE0026"/>
    <w:rsid w:val="00CE029A"/>
    <w:rsid w:val="00CE052E"/>
    <w:rsid w:val="00CE0595"/>
    <w:rsid w:val="00CE0E7E"/>
    <w:rsid w:val="00CE159A"/>
    <w:rsid w:val="00CE1680"/>
    <w:rsid w:val="00CE1D68"/>
    <w:rsid w:val="00CE1FF8"/>
    <w:rsid w:val="00CE238C"/>
    <w:rsid w:val="00CE35AE"/>
    <w:rsid w:val="00CE36DC"/>
    <w:rsid w:val="00CE38A2"/>
    <w:rsid w:val="00CE3F7A"/>
    <w:rsid w:val="00CE4D7B"/>
    <w:rsid w:val="00CE5988"/>
    <w:rsid w:val="00CE6562"/>
    <w:rsid w:val="00CE725D"/>
    <w:rsid w:val="00CE727D"/>
    <w:rsid w:val="00CE78B8"/>
    <w:rsid w:val="00CE7AC3"/>
    <w:rsid w:val="00CF004A"/>
    <w:rsid w:val="00CF0422"/>
    <w:rsid w:val="00CF0B41"/>
    <w:rsid w:val="00CF0EC5"/>
    <w:rsid w:val="00CF0FF6"/>
    <w:rsid w:val="00CF1345"/>
    <w:rsid w:val="00CF13A9"/>
    <w:rsid w:val="00CF14E2"/>
    <w:rsid w:val="00CF220F"/>
    <w:rsid w:val="00CF224C"/>
    <w:rsid w:val="00CF28ED"/>
    <w:rsid w:val="00CF2A21"/>
    <w:rsid w:val="00CF2FF4"/>
    <w:rsid w:val="00CF42EB"/>
    <w:rsid w:val="00CF46DE"/>
    <w:rsid w:val="00CF70D2"/>
    <w:rsid w:val="00CF74C3"/>
    <w:rsid w:val="00CF7A55"/>
    <w:rsid w:val="00D0024D"/>
    <w:rsid w:val="00D00287"/>
    <w:rsid w:val="00D00291"/>
    <w:rsid w:val="00D0044B"/>
    <w:rsid w:val="00D00BF7"/>
    <w:rsid w:val="00D01B75"/>
    <w:rsid w:val="00D02020"/>
    <w:rsid w:val="00D0204A"/>
    <w:rsid w:val="00D022D9"/>
    <w:rsid w:val="00D02397"/>
    <w:rsid w:val="00D02552"/>
    <w:rsid w:val="00D03E82"/>
    <w:rsid w:val="00D046A5"/>
    <w:rsid w:val="00D0477E"/>
    <w:rsid w:val="00D0491D"/>
    <w:rsid w:val="00D0519A"/>
    <w:rsid w:val="00D059E1"/>
    <w:rsid w:val="00D05E5F"/>
    <w:rsid w:val="00D0622B"/>
    <w:rsid w:val="00D063F4"/>
    <w:rsid w:val="00D067C7"/>
    <w:rsid w:val="00D072BD"/>
    <w:rsid w:val="00D07D90"/>
    <w:rsid w:val="00D07FEB"/>
    <w:rsid w:val="00D10444"/>
    <w:rsid w:val="00D1057D"/>
    <w:rsid w:val="00D10AC6"/>
    <w:rsid w:val="00D10D54"/>
    <w:rsid w:val="00D11C13"/>
    <w:rsid w:val="00D11F56"/>
    <w:rsid w:val="00D1263C"/>
    <w:rsid w:val="00D128C1"/>
    <w:rsid w:val="00D12C93"/>
    <w:rsid w:val="00D1309D"/>
    <w:rsid w:val="00D13601"/>
    <w:rsid w:val="00D1370A"/>
    <w:rsid w:val="00D14109"/>
    <w:rsid w:val="00D14D33"/>
    <w:rsid w:val="00D14E8E"/>
    <w:rsid w:val="00D151A3"/>
    <w:rsid w:val="00D154A2"/>
    <w:rsid w:val="00D15767"/>
    <w:rsid w:val="00D16111"/>
    <w:rsid w:val="00D1677B"/>
    <w:rsid w:val="00D17427"/>
    <w:rsid w:val="00D17B6D"/>
    <w:rsid w:val="00D20064"/>
    <w:rsid w:val="00D202D9"/>
    <w:rsid w:val="00D20C62"/>
    <w:rsid w:val="00D22BF1"/>
    <w:rsid w:val="00D22C89"/>
    <w:rsid w:val="00D22D69"/>
    <w:rsid w:val="00D23EA4"/>
    <w:rsid w:val="00D2444A"/>
    <w:rsid w:val="00D24A1E"/>
    <w:rsid w:val="00D25F05"/>
    <w:rsid w:val="00D25F07"/>
    <w:rsid w:val="00D26245"/>
    <w:rsid w:val="00D26F70"/>
    <w:rsid w:val="00D273C6"/>
    <w:rsid w:val="00D3042F"/>
    <w:rsid w:val="00D3057D"/>
    <w:rsid w:val="00D307CA"/>
    <w:rsid w:val="00D30A86"/>
    <w:rsid w:val="00D30EDE"/>
    <w:rsid w:val="00D31431"/>
    <w:rsid w:val="00D31B74"/>
    <w:rsid w:val="00D3223E"/>
    <w:rsid w:val="00D32A41"/>
    <w:rsid w:val="00D34AC2"/>
    <w:rsid w:val="00D359DC"/>
    <w:rsid w:val="00D35D26"/>
    <w:rsid w:val="00D36B36"/>
    <w:rsid w:val="00D36BE1"/>
    <w:rsid w:val="00D36C07"/>
    <w:rsid w:val="00D36EA1"/>
    <w:rsid w:val="00D37BE0"/>
    <w:rsid w:val="00D4000E"/>
    <w:rsid w:val="00D405B6"/>
    <w:rsid w:val="00D40B2A"/>
    <w:rsid w:val="00D414DE"/>
    <w:rsid w:val="00D4171A"/>
    <w:rsid w:val="00D41813"/>
    <w:rsid w:val="00D4255E"/>
    <w:rsid w:val="00D42595"/>
    <w:rsid w:val="00D429DB"/>
    <w:rsid w:val="00D42DFA"/>
    <w:rsid w:val="00D43D3A"/>
    <w:rsid w:val="00D43F44"/>
    <w:rsid w:val="00D44A1B"/>
    <w:rsid w:val="00D44B1C"/>
    <w:rsid w:val="00D44D43"/>
    <w:rsid w:val="00D44E67"/>
    <w:rsid w:val="00D462D6"/>
    <w:rsid w:val="00D463AF"/>
    <w:rsid w:val="00D46847"/>
    <w:rsid w:val="00D46D69"/>
    <w:rsid w:val="00D473B2"/>
    <w:rsid w:val="00D47489"/>
    <w:rsid w:val="00D47A70"/>
    <w:rsid w:val="00D51C2E"/>
    <w:rsid w:val="00D5207E"/>
    <w:rsid w:val="00D5354E"/>
    <w:rsid w:val="00D53667"/>
    <w:rsid w:val="00D53CB4"/>
    <w:rsid w:val="00D54098"/>
    <w:rsid w:val="00D559A2"/>
    <w:rsid w:val="00D55D7B"/>
    <w:rsid w:val="00D561AB"/>
    <w:rsid w:val="00D56713"/>
    <w:rsid w:val="00D56B28"/>
    <w:rsid w:val="00D56B43"/>
    <w:rsid w:val="00D56C1A"/>
    <w:rsid w:val="00D56E7A"/>
    <w:rsid w:val="00D576EF"/>
    <w:rsid w:val="00D57898"/>
    <w:rsid w:val="00D60A2A"/>
    <w:rsid w:val="00D60B8D"/>
    <w:rsid w:val="00D6185C"/>
    <w:rsid w:val="00D61BD3"/>
    <w:rsid w:val="00D623C9"/>
    <w:rsid w:val="00D6334C"/>
    <w:rsid w:val="00D63FA8"/>
    <w:rsid w:val="00D63FE0"/>
    <w:rsid w:val="00D640B9"/>
    <w:rsid w:val="00D64CAA"/>
    <w:rsid w:val="00D65527"/>
    <w:rsid w:val="00D657B2"/>
    <w:rsid w:val="00D657D7"/>
    <w:rsid w:val="00D65825"/>
    <w:rsid w:val="00D65C5C"/>
    <w:rsid w:val="00D65F32"/>
    <w:rsid w:val="00D669F8"/>
    <w:rsid w:val="00D66E77"/>
    <w:rsid w:val="00D6711A"/>
    <w:rsid w:val="00D678F3"/>
    <w:rsid w:val="00D679DF"/>
    <w:rsid w:val="00D702F8"/>
    <w:rsid w:val="00D70443"/>
    <w:rsid w:val="00D70491"/>
    <w:rsid w:val="00D70696"/>
    <w:rsid w:val="00D7073E"/>
    <w:rsid w:val="00D708DA"/>
    <w:rsid w:val="00D714C4"/>
    <w:rsid w:val="00D732C5"/>
    <w:rsid w:val="00D739F0"/>
    <w:rsid w:val="00D73C68"/>
    <w:rsid w:val="00D740D0"/>
    <w:rsid w:val="00D74273"/>
    <w:rsid w:val="00D74563"/>
    <w:rsid w:val="00D74AAF"/>
    <w:rsid w:val="00D74E95"/>
    <w:rsid w:val="00D7501D"/>
    <w:rsid w:val="00D75D01"/>
    <w:rsid w:val="00D75E75"/>
    <w:rsid w:val="00D76249"/>
    <w:rsid w:val="00D7633C"/>
    <w:rsid w:val="00D7654B"/>
    <w:rsid w:val="00D76A05"/>
    <w:rsid w:val="00D76A74"/>
    <w:rsid w:val="00D76F6F"/>
    <w:rsid w:val="00D77031"/>
    <w:rsid w:val="00D771E1"/>
    <w:rsid w:val="00D774EE"/>
    <w:rsid w:val="00D7771B"/>
    <w:rsid w:val="00D77BD0"/>
    <w:rsid w:val="00D77C59"/>
    <w:rsid w:val="00D77DF8"/>
    <w:rsid w:val="00D77F6E"/>
    <w:rsid w:val="00D80D92"/>
    <w:rsid w:val="00D81372"/>
    <w:rsid w:val="00D813D8"/>
    <w:rsid w:val="00D81E5A"/>
    <w:rsid w:val="00D81EAF"/>
    <w:rsid w:val="00D81F87"/>
    <w:rsid w:val="00D823E1"/>
    <w:rsid w:val="00D8258F"/>
    <w:rsid w:val="00D82965"/>
    <w:rsid w:val="00D82F9E"/>
    <w:rsid w:val="00D83B45"/>
    <w:rsid w:val="00D83D1C"/>
    <w:rsid w:val="00D83D8A"/>
    <w:rsid w:val="00D8451C"/>
    <w:rsid w:val="00D84944"/>
    <w:rsid w:val="00D85254"/>
    <w:rsid w:val="00D8541E"/>
    <w:rsid w:val="00D85691"/>
    <w:rsid w:val="00D85B8F"/>
    <w:rsid w:val="00D864BD"/>
    <w:rsid w:val="00D866C3"/>
    <w:rsid w:val="00D86EFC"/>
    <w:rsid w:val="00D873E5"/>
    <w:rsid w:val="00D87491"/>
    <w:rsid w:val="00D87791"/>
    <w:rsid w:val="00D87CC6"/>
    <w:rsid w:val="00D90EBB"/>
    <w:rsid w:val="00D91164"/>
    <w:rsid w:val="00D91513"/>
    <w:rsid w:val="00D923E3"/>
    <w:rsid w:val="00D92BB8"/>
    <w:rsid w:val="00D933D0"/>
    <w:rsid w:val="00D9363B"/>
    <w:rsid w:val="00D94212"/>
    <w:rsid w:val="00D94D41"/>
    <w:rsid w:val="00D94EB0"/>
    <w:rsid w:val="00D96068"/>
    <w:rsid w:val="00D965FB"/>
    <w:rsid w:val="00D96689"/>
    <w:rsid w:val="00D96BB3"/>
    <w:rsid w:val="00D96EB0"/>
    <w:rsid w:val="00D96FAD"/>
    <w:rsid w:val="00D97437"/>
    <w:rsid w:val="00D97806"/>
    <w:rsid w:val="00D979C8"/>
    <w:rsid w:val="00D97F40"/>
    <w:rsid w:val="00DA0A9A"/>
    <w:rsid w:val="00DA0DDC"/>
    <w:rsid w:val="00DA0E04"/>
    <w:rsid w:val="00DA0E5D"/>
    <w:rsid w:val="00DA0E8C"/>
    <w:rsid w:val="00DA11CE"/>
    <w:rsid w:val="00DA1C16"/>
    <w:rsid w:val="00DA1D41"/>
    <w:rsid w:val="00DA1EF0"/>
    <w:rsid w:val="00DA288E"/>
    <w:rsid w:val="00DA30C4"/>
    <w:rsid w:val="00DA3542"/>
    <w:rsid w:val="00DA3735"/>
    <w:rsid w:val="00DA37BC"/>
    <w:rsid w:val="00DA3A73"/>
    <w:rsid w:val="00DA3C65"/>
    <w:rsid w:val="00DA3F6C"/>
    <w:rsid w:val="00DA4070"/>
    <w:rsid w:val="00DA4273"/>
    <w:rsid w:val="00DA42AE"/>
    <w:rsid w:val="00DA43EC"/>
    <w:rsid w:val="00DA4FA0"/>
    <w:rsid w:val="00DA50F7"/>
    <w:rsid w:val="00DA5700"/>
    <w:rsid w:val="00DA60C4"/>
    <w:rsid w:val="00DA78B7"/>
    <w:rsid w:val="00DA7A96"/>
    <w:rsid w:val="00DA7CB1"/>
    <w:rsid w:val="00DB02C1"/>
    <w:rsid w:val="00DB0DC3"/>
    <w:rsid w:val="00DB1012"/>
    <w:rsid w:val="00DB179E"/>
    <w:rsid w:val="00DB1CE3"/>
    <w:rsid w:val="00DB20B5"/>
    <w:rsid w:val="00DB2200"/>
    <w:rsid w:val="00DB25E9"/>
    <w:rsid w:val="00DB2EBA"/>
    <w:rsid w:val="00DB2F2C"/>
    <w:rsid w:val="00DB3BB9"/>
    <w:rsid w:val="00DB3C3C"/>
    <w:rsid w:val="00DB4717"/>
    <w:rsid w:val="00DB4FBF"/>
    <w:rsid w:val="00DB70F5"/>
    <w:rsid w:val="00DB785A"/>
    <w:rsid w:val="00DB7877"/>
    <w:rsid w:val="00DB7F15"/>
    <w:rsid w:val="00DC25D0"/>
    <w:rsid w:val="00DC2714"/>
    <w:rsid w:val="00DC298E"/>
    <w:rsid w:val="00DC2F50"/>
    <w:rsid w:val="00DC38BA"/>
    <w:rsid w:val="00DC3F1E"/>
    <w:rsid w:val="00DC46CC"/>
    <w:rsid w:val="00DC4A4B"/>
    <w:rsid w:val="00DC514B"/>
    <w:rsid w:val="00DC54EC"/>
    <w:rsid w:val="00DC611D"/>
    <w:rsid w:val="00DC61EF"/>
    <w:rsid w:val="00DC69BB"/>
    <w:rsid w:val="00DC6FEA"/>
    <w:rsid w:val="00DC7A79"/>
    <w:rsid w:val="00DC7F70"/>
    <w:rsid w:val="00DD0925"/>
    <w:rsid w:val="00DD1628"/>
    <w:rsid w:val="00DD1BB0"/>
    <w:rsid w:val="00DD296C"/>
    <w:rsid w:val="00DD2FCD"/>
    <w:rsid w:val="00DD31CB"/>
    <w:rsid w:val="00DD3314"/>
    <w:rsid w:val="00DD3393"/>
    <w:rsid w:val="00DD3DF1"/>
    <w:rsid w:val="00DD45DC"/>
    <w:rsid w:val="00DD4B04"/>
    <w:rsid w:val="00DD4FAD"/>
    <w:rsid w:val="00DD530C"/>
    <w:rsid w:val="00DD5D2F"/>
    <w:rsid w:val="00DD607B"/>
    <w:rsid w:val="00DD6B52"/>
    <w:rsid w:val="00DD6DAA"/>
    <w:rsid w:val="00DD78B3"/>
    <w:rsid w:val="00DD7AFE"/>
    <w:rsid w:val="00DE0F82"/>
    <w:rsid w:val="00DE0FCE"/>
    <w:rsid w:val="00DE1380"/>
    <w:rsid w:val="00DE1659"/>
    <w:rsid w:val="00DE2622"/>
    <w:rsid w:val="00DE2C2F"/>
    <w:rsid w:val="00DE2E42"/>
    <w:rsid w:val="00DE3029"/>
    <w:rsid w:val="00DE307C"/>
    <w:rsid w:val="00DE3651"/>
    <w:rsid w:val="00DE3936"/>
    <w:rsid w:val="00DE398E"/>
    <w:rsid w:val="00DE41DA"/>
    <w:rsid w:val="00DE4478"/>
    <w:rsid w:val="00DE4517"/>
    <w:rsid w:val="00DE4901"/>
    <w:rsid w:val="00DE50B8"/>
    <w:rsid w:val="00DE51F3"/>
    <w:rsid w:val="00DE57E5"/>
    <w:rsid w:val="00DE5887"/>
    <w:rsid w:val="00DE5BB5"/>
    <w:rsid w:val="00DE5E00"/>
    <w:rsid w:val="00DE5F0B"/>
    <w:rsid w:val="00DE6860"/>
    <w:rsid w:val="00DE7415"/>
    <w:rsid w:val="00DE7BE4"/>
    <w:rsid w:val="00DE7DA9"/>
    <w:rsid w:val="00DF0684"/>
    <w:rsid w:val="00DF0FF4"/>
    <w:rsid w:val="00DF1186"/>
    <w:rsid w:val="00DF17D0"/>
    <w:rsid w:val="00DF1CEE"/>
    <w:rsid w:val="00DF1D7E"/>
    <w:rsid w:val="00DF25ED"/>
    <w:rsid w:val="00DF2C5B"/>
    <w:rsid w:val="00DF35EC"/>
    <w:rsid w:val="00DF3B98"/>
    <w:rsid w:val="00DF487B"/>
    <w:rsid w:val="00DF4D62"/>
    <w:rsid w:val="00DF595E"/>
    <w:rsid w:val="00DF5A8F"/>
    <w:rsid w:val="00DF5C87"/>
    <w:rsid w:val="00DF619F"/>
    <w:rsid w:val="00DF67FF"/>
    <w:rsid w:val="00DF6DB6"/>
    <w:rsid w:val="00E0025E"/>
    <w:rsid w:val="00E004FE"/>
    <w:rsid w:val="00E00F74"/>
    <w:rsid w:val="00E012FC"/>
    <w:rsid w:val="00E01C00"/>
    <w:rsid w:val="00E01F2B"/>
    <w:rsid w:val="00E02025"/>
    <w:rsid w:val="00E02724"/>
    <w:rsid w:val="00E02BEB"/>
    <w:rsid w:val="00E02F47"/>
    <w:rsid w:val="00E0362C"/>
    <w:rsid w:val="00E03982"/>
    <w:rsid w:val="00E041F4"/>
    <w:rsid w:val="00E05371"/>
    <w:rsid w:val="00E064D7"/>
    <w:rsid w:val="00E068DF"/>
    <w:rsid w:val="00E06941"/>
    <w:rsid w:val="00E1011A"/>
    <w:rsid w:val="00E1036D"/>
    <w:rsid w:val="00E10E77"/>
    <w:rsid w:val="00E10F48"/>
    <w:rsid w:val="00E113F6"/>
    <w:rsid w:val="00E11CB6"/>
    <w:rsid w:val="00E1208A"/>
    <w:rsid w:val="00E1228D"/>
    <w:rsid w:val="00E12599"/>
    <w:rsid w:val="00E128B3"/>
    <w:rsid w:val="00E1330F"/>
    <w:rsid w:val="00E144B8"/>
    <w:rsid w:val="00E14906"/>
    <w:rsid w:val="00E14B3D"/>
    <w:rsid w:val="00E15232"/>
    <w:rsid w:val="00E155CD"/>
    <w:rsid w:val="00E15DF9"/>
    <w:rsid w:val="00E166F5"/>
    <w:rsid w:val="00E16C9B"/>
    <w:rsid w:val="00E16CE3"/>
    <w:rsid w:val="00E16F72"/>
    <w:rsid w:val="00E17B98"/>
    <w:rsid w:val="00E17BD8"/>
    <w:rsid w:val="00E17E76"/>
    <w:rsid w:val="00E20669"/>
    <w:rsid w:val="00E21716"/>
    <w:rsid w:val="00E218B9"/>
    <w:rsid w:val="00E21B1E"/>
    <w:rsid w:val="00E228FA"/>
    <w:rsid w:val="00E22FC7"/>
    <w:rsid w:val="00E23B83"/>
    <w:rsid w:val="00E247D7"/>
    <w:rsid w:val="00E24DF5"/>
    <w:rsid w:val="00E25156"/>
    <w:rsid w:val="00E25D89"/>
    <w:rsid w:val="00E26C15"/>
    <w:rsid w:val="00E26FE5"/>
    <w:rsid w:val="00E270DD"/>
    <w:rsid w:val="00E30104"/>
    <w:rsid w:val="00E305DC"/>
    <w:rsid w:val="00E30621"/>
    <w:rsid w:val="00E30DAA"/>
    <w:rsid w:val="00E311D1"/>
    <w:rsid w:val="00E31234"/>
    <w:rsid w:val="00E31318"/>
    <w:rsid w:val="00E315D2"/>
    <w:rsid w:val="00E316B4"/>
    <w:rsid w:val="00E32523"/>
    <w:rsid w:val="00E32F26"/>
    <w:rsid w:val="00E332B9"/>
    <w:rsid w:val="00E33305"/>
    <w:rsid w:val="00E3353F"/>
    <w:rsid w:val="00E33D0F"/>
    <w:rsid w:val="00E34091"/>
    <w:rsid w:val="00E351B7"/>
    <w:rsid w:val="00E35D98"/>
    <w:rsid w:val="00E36411"/>
    <w:rsid w:val="00E3694D"/>
    <w:rsid w:val="00E36F3A"/>
    <w:rsid w:val="00E36F4E"/>
    <w:rsid w:val="00E37165"/>
    <w:rsid w:val="00E37718"/>
    <w:rsid w:val="00E3799D"/>
    <w:rsid w:val="00E37C64"/>
    <w:rsid w:val="00E37D0E"/>
    <w:rsid w:val="00E37EAA"/>
    <w:rsid w:val="00E4084B"/>
    <w:rsid w:val="00E408AC"/>
    <w:rsid w:val="00E40A51"/>
    <w:rsid w:val="00E40EA5"/>
    <w:rsid w:val="00E40FD1"/>
    <w:rsid w:val="00E419A1"/>
    <w:rsid w:val="00E41F61"/>
    <w:rsid w:val="00E4293D"/>
    <w:rsid w:val="00E42A39"/>
    <w:rsid w:val="00E42A3F"/>
    <w:rsid w:val="00E4307F"/>
    <w:rsid w:val="00E438E8"/>
    <w:rsid w:val="00E447EB"/>
    <w:rsid w:val="00E4572D"/>
    <w:rsid w:val="00E45893"/>
    <w:rsid w:val="00E45F85"/>
    <w:rsid w:val="00E4668A"/>
    <w:rsid w:val="00E46827"/>
    <w:rsid w:val="00E470A9"/>
    <w:rsid w:val="00E472BF"/>
    <w:rsid w:val="00E47349"/>
    <w:rsid w:val="00E47879"/>
    <w:rsid w:val="00E4794D"/>
    <w:rsid w:val="00E47A43"/>
    <w:rsid w:val="00E47C0E"/>
    <w:rsid w:val="00E47E3D"/>
    <w:rsid w:val="00E502B4"/>
    <w:rsid w:val="00E50723"/>
    <w:rsid w:val="00E50C26"/>
    <w:rsid w:val="00E51A22"/>
    <w:rsid w:val="00E51FB3"/>
    <w:rsid w:val="00E52334"/>
    <w:rsid w:val="00E52654"/>
    <w:rsid w:val="00E53287"/>
    <w:rsid w:val="00E53A55"/>
    <w:rsid w:val="00E53BC8"/>
    <w:rsid w:val="00E5424A"/>
    <w:rsid w:val="00E542B1"/>
    <w:rsid w:val="00E55A64"/>
    <w:rsid w:val="00E55EB5"/>
    <w:rsid w:val="00E56D5E"/>
    <w:rsid w:val="00E57157"/>
    <w:rsid w:val="00E576AD"/>
    <w:rsid w:val="00E57DD1"/>
    <w:rsid w:val="00E60490"/>
    <w:rsid w:val="00E60D9F"/>
    <w:rsid w:val="00E61C1E"/>
    <w:rsid w:val="00E6247F"/>
    <w:rsid w:val="00E62D6D"/>
    <w:rsid w:val="00E62E67"/>
    <w:rsid w:val="00E6318C"/>
    <w:rsid w:val="00E63290"/>
    <w:rsid w:val="00E63680"/>
    <w:rsid w:val="00E636F1"/>
    <w:rsid w:val="00E6379A"/>
    <w:rsid w:val="00E63AEB"/>
    <w:rsid w:val="00E64909"/>
    <w:rsid w:val="00E64F67"/>
    <w:rsid w:val="00E654E9"/>
    <w:rsid w:val="00E6591B"/>
    <w:rsid w:val="00E65A01"/>
    <w:rsid w:val="00E6628E"/>
    <w:rsid w:val="00E662F9"/>
    <w:rsid w:val="00E66818"/>
    <w:rsid w:val="00E66BA3"/>
    <w:rsid w:val="00E672B2"/>
    <w:rsid w:val="00E70FC7"/>
    <w:rsid w:val="00E719CB"/>
    <w:rsid w:val="00E71B11"/>
    <w:rsid w:val="00E72982"/>
    <w:rsid w:val="00E73A00"/>
    <w:rsid w:val="00E73A63"/>
    <w:rsid w:val="00E74123"/>
    <w:rsid w:val="00E7440C"/>
    <w:rsid w:val="00E750CF"/>
    <w:rsid w:val="00E76350"/>
    <w:rsid w:val="00E76AD8"/>
    <w:rsid w:val="00E76E3B"/>
    <w:rsid w:val="00E77261"/>
    <w:rsid w:val="00E77ECE"/>
    <w:rsid w:val="00E8001D"/>
    <w:rsid w:val="00E8054D"/>
    <w:rsid w:val="00E8061E"/>
    <w:rsid w:val="00E80934"/>
    <w:rsid w:val="00E8149A"/>
    <w:rsid w:val="00E81DF8"/>
    <w:rsid w:val="00E82225"/>
    <w:rsid w:val="00E826CB"/>
    <w:rsid w:val="00E82AA8"/>
    <w:rsid w:val="00E8347E"/>
    <w:rsid w:val="00E837E4"/>
    <w:rsid w:val="00E83982"/>
    <w:rsid w:val="00E83CC1"/>
    <w:rsid w:val="00E8406F"/>
    <w:rsid w:val="00E84127"/>
    <w:rsid w:val="00E85261"/>
    <w:rsid w:val="00E85308"/>
    <w:rsid w:val="00E85BF8"/>
    <w:rsid w:val="00E862E7"/>
    <w:rsid w:val="00E866D0"/>
    <w:rsid w:val="00E86A6B"/>
    <w:rsid w:val="00E86F67"/>
    <w:rsid w:val="00E902A7"/>
    <w:rsid w:val="00E90C3D"/>
    <w:rsid w:val="00E90DCB"/>
    <w:rsid w:val="00E90E91"/>
    <w:rsid w:val="00E91C3C"/>
    <w:rsid w:val="00E9266E"/>
    <w:rsid w:val="00E92916"/>
    <w:rsid w:val="00E929D0"/>
    <w:rsid w:val="00E93057"/>
    <w:rsid w:val="00E93A1D"/>
    <w:rsid w:val="00E93F6F"/>
    <w:rsid w:val="00E93FF0"/>
    <w:rsid w:val="00E947C8"/>
    <w:rsid w:val="00E94A88"/>
    <w:rsid w:val="00E94EA1"/>
    <w:rsid w:val="00E95103"/>
    <w:rsid w:val="00E9524D"/>
    <w:rsid w:val="00E9588E"/>
    <w:rsid w:val="00E95925"/>
    <w:rsid w:val="00E97091"/>
    <w:rsid w:val="00E97429"/>
    <w:rsid w:val="00E97528"/>
    <w:rsid w:val="00E975E7"/>
    <w:rsid w:val="00E97D26"/>
    <w:rsid w:val="00EA048E"/>
    <w:rsid w:val="00EA07BA"/>
    <w:rsid w:val="00EA0992"/>
    <w:rsid w:val="00EA120F"/>
    <w:rsid w:val="00EA127F"/>
    <w:rsid w:val="00EA1400"/>
    <w:rsid w:val="00EA1719"/>
    <w:rsid w:val="00EA17B7"/>
    <w:rsid w:val="00EA18BD"/>
    <w:rsid w:val="00EA1B77"/>
    <w:rsid w:val="00EA253F"/>
    <w:rsid w:val="00EA2A7B"/>
    <w:rsid w:val="00EA2DE1"/>
    <w:rsid w:val="00EA319A"/>
    <w:rsid w:val="00EA3468"/>
    <w:rsid w:val="00EA382D"/>
    <w:rsid w:val="00EA3FC5"/>
    <w:rsid w:val="00EA432C"/>
    <w:rsid w:val="00EA4C99"/>
    <w:rsid w:val="00EA4DD7"/>
    <w:rsid w:val="00EA4E0E"/>
    <w:rsid w:val="00EA6255"/>
    <w:rsid w:val="00EA6984"/>
    <w:rsid w:val="00EA6A4C"/>
    <w:rsid w:val="00EA6E18"/>
    <w:rsid w:val="00EA6E8A"/>
    <w:rsid w:val="00EA6FBF"/>
    <w:rsid w:val="00EA7107"/>
    <w:rsid w:val="00EA7311"/>
    <w:rsid w:val="00EB0E40"/>
    <w:rsid w:val="00EB0F86"/>
    <w:rsid w:val="00EB135B"/>
    <w:rsid w:val="00EB1705"/>
    <w:rsid w:val="00EB211A"/>
    <w:rsid w:val="00EB2E91"/>
    <w:rsid w:val="00EB30EF"/>
    <w:rsid w:val="00EB345D"/>
    <w:rsid w:val="00EB4414"/>
    <w:rsid w:val="00EB4603"/>
    <w:rsid w:val="00EB471E"/>
    <w:rsid w:val="00EB4B5F"/>
    <w:rsid w:val="00EB55FE"/>
    <w:rsid w:val="00EB6240"/>
    <w:rsid w:val="00EB63B8"/>
    <w:rsid w:val="00EB64CA"/>
    <w:rsid w:val="00EB6CDD"/>
    <w:rsid w:val="00EB6DF5"/>
    <w:rsid w:val="00EB7F51"/>
    <w:rsid w:val="00EC0695"/>
    <w:rsid w:val="00EC0E92"/>
    <w:rsid w:val="00EC127D"/>
    <w:rsid w:val="00EC1405"/>
    <w:rsid w:val="00EC16B6"/>
    <w:rsid w:val="00EC1B48"/>
    <w:rsid w:val="00EC257D"/>
    <w:rsid w:val="00EC2E05"/>
    <w:rsid w:val="00EC32E7"/>
    <w:rsid w:val="00EC35B3"/>
    <w:rsid w:val="00EC375B"/>
    <w:rsid w:val="00EC54E4"/>
    <w:rsid w:val="00EC6551"/>
    <w:rsid w:val="00EC65BE"/>
    <w:rsid w:val="00EC6748"/>
    <w:rsid w:val="00EC69E9"/>
    <w:rsid w:val="00EC72AD"/>
    <w:rsid w:val="00EC7771"/>
    <w:rsid w:val="00EC77A5"/>
    <w:rsid w:val="00ED097B"/>
    <w:rsid w:val="00ED136E"/>
    <w:rsid w:val="00ED19A5"/>
    <w:rsid w:val="00ED1DB5"/>
    <w:rsid w:val="00ED1EA2"/>
    <w:rsid w:val="00ED20E3"/>
    <w:rsid w:val="00ED22AE"/>
    <w:rsid w:val="00ED2691"/>
    <w:rsid w:val="00ED26B8"/>
    <w:rsid w:val="00ED2B1B"/>
    <w:rsid w:val="00ED2EF6"/>
    <w:rsid w:val="00ED32B7"/>
    <w:rsid w:val="00ED5561"/>
    <w:rsid w:val="00ED5817"/>
    <w:rsid w:val="00ED6671"/>
    <w:rsid w:val="00ED7AA7"/>
    <w:rsid w:val="00ED7FFD"/>
    <w:rsid w:val="00EE056D"/>
    <w:rsid w:val="00EE0E70"/>
    <w:rsid w:val="00EE0E79"/>
    <w:rsid w:val="00EE2510"/>
    <w:rsid w:val="00EE2527"/>
    <w:rsid w:val="00EE2BD0"/>
    <w:rsid w:val="00EE392C"/>
    <w:rsid w:val="00EE3CE2"/>
    <w:rsid w:val="00EE4148"/>
    <w:rsid w:val="00EE5A40"/>
    <w:rsid w:val="00EE5E11"/>
    <w:rsid w:val="00EE758F"/>
    <w:rsid w:val="00EE7775"/>
    <w:rsid w:val="00EE7C12"/>
    <w:rsid w:val="00EE7E9B"/>
    <w:rsid w:val="00EF025D"/>
    <w:rsid w:val="00EF1E24"/>
    <w:rsid w:val="00EF22AD"/>
    <w:rsid w:val="00EF22DF"/>
    <w:rsid w:val="00EF238B"/>
    <w:rsid w:val="00EF2B38"/>
    <w:rsid w:val="00EF5D15"/>
    <w:rsid w:val="00EF6330"/>
    <w:rsid w:val="00EF6A68"/>
    <w:rsid w:val="00EF7038"/>
    <w:rsid w:val="00EF7567"/>
    <w:rsid w:val="00EF7C6B"/>
    <w:rsid w:val="00F0006F"/>
    <w:rsid w:val="00F00199"/>
    <w:rsid w:val="00F00D7A"/>
    <w:rsid w:val="00F00DE9"/>
    <w:rsid w:val="00F00E91"/>
    <w:rsid w:val="00F010D5"/>
    <w:rsid w:val="00F011FF"/>
    <w:rsid w:val="00F01846"/>
    <w:rsid w:val="00F01B92"/>
    <w:rsid w:val="00F01CFD"/>
    <w:rsid w:val="00F02517"/>
    <w:rsid w:val="00F02542"/>
    <w:rsid w:val="00F026DB"/>
    <w:rsid w:val="00F02C2F"/>
    <w:rsid w:val="00F02D6B"/>
    <w:rsid w:val="00F031DF"/>
    <w:rsid w:val="00F03587"/>
    <w:rsid w:val="00F0428F"/>
    <w:rsid w:val="00F04961"/>
    <w:rsid w:val="00F058A5"/>
    <w:rsid w:val="00F058D5"/>
    <w:rsid w:val="00F05F1B"/>
    <w:rsid w:val="00F0730D"/>
    <w:rsid w:val="00F07A47"/>
    <w:rsid w:val="00F07EC7"/>
    <w:rsid w:val="00F1090E"/>
    <w:rsid w:val="00F11210"/>
    <w:rsid w:val="00F11500"/>
    <w:rsid w:val="00F115F3"/>
    <w:rsid w:val="00F11786"/>
    <w:rsid w:val="00F129B7"/>
    <w:rsid w:val="00F12A3D"/>
    <w:rsid w:val="00F12FA7"/>
    <w:rsid w:val="00F13997"/>
    <w:rsid w:val="00F150A3"/>
    <w:rsid w:val="00F15FF5"/>
    <w:rsid w:val="00F16609"/>
    <w:rsid w:val="00F1684A"/>
    <w:rsid w:val="00F16A64"/>
    <w:rsid w:val="00F1721C"/>
    <w:rsid w:val="00F1735B"/>
    <w:rsid w:val="00F17479"/>
    <w:rsid w:val="00F20183"/>
    <w:rsid w:val="00F20187"/>
    <w:rsid w:val="00F2083B"/>
    <w:rsid w:val="00F21326"/>
    <w:rsid w:val="00F2155D"/>
    <w:rsid w:val="00F21800"/>
    <w:rsid w:val="00F21C16"/>
    <w:rsid w:val="00F21D2F"/>
    <w:rsid w:val="00F22689"/>
    <w:rsid w:val="00F2300C"/>
    <w:rsid w:val="00F2352C"/>
    <w:rsid w:val="00F23BB3"/>
    <w:rsid w:val="00F24BA6"/>
    <w:rsid w:val="00F2530C"/>
    <w:rsid w:val="00F2538E"/>
    <w:rsid w:val="00F254ED"/>
    <w:rsid w:val="00F25AD3"/>
    <w:rsid w:val="00F25D56"/>
    <w:rsid w:val="00F2643F"/>
    <w:rsid w:val="00F2678D"/>
    <w:rsid w:val="00F2680D"/>
    <w:rsid w:val="00F26FD1"/>
    <w:rsid w:val="00F27B9F"/>
    <w:rsid w:val="00F302AC"/>
    <w:rsid w:val="00F31077"/>
    <w:rsid w:val="00F31473"/>
    <w:rsid w:val="00F31599"/>
    <w:rsid w:val="00F31799"/>
    <w:rsid w:val="00F31B29"/>
    <w:rsid w:val="00F32439"/>
    <w:rsid w:val="00F3266F"/>
    <w:rsid w:val="00F3278D"/>
    <w:rsid w:val="00F32BD8"/>
    <w:rsid w:val="00F3308F"/>
    <w:rsid w:val="00F33D91"/>
    <w:rsid w:val="00F3527D"/>
    <w:rsid w:val="00F3550D"/>
    <w:rsid w:val="00F35894"/>
    <w:rsid w:val="00F359C9"/>
    <w:rsid w:val="00F36340"/>
    <w:rsid w:val="00F3637D"/>
    <w:rsid w:val="00F36854"/>
    <w:rsid w:val="00F36B33"/>
    <w:rsid w:val="00F36F1C"/>
    <w:rsid w:val="00F37213"/>
    <w:rsid w:val="00F37705"/>
    <w:rsid w:val="00F37EF6"/>
    <w:rsid w:val="00F37FE9"/>
    <w:rsid w:val="00F37FF6"/>
    <w:rsid w:val="00F40221"/>
    <w:rsid w:val="00F40495"/>
    <w:rsid w:val="00F40566"/>
    <w:rsid w:val="00F40A21"/>
    <w:rsid w:val="00F40A3F"/>
    <w:rsid w:val="00F41F25"/>
    <w:rsid w:val="00F42B2C"/>
    <w:rsid w:val="00F42D05"/>
    <w:rsid w:val="00F42FFB"/>
    <w:rsid w:val="00F4358C"/>
    <w:rsid w:val="00F439DF"/>
    <w:rsid w:val="00F4488A"/>
    <w:rsid w:val="00F448C3"/>
    <w:rsid w:val="00F44B16"/>
    <w:rsid w:val="00F44B5D"/>
    <w:rsid w:val="00F44FEA"/>
    <w:rsid w:val="00F4512D"/>
    <w:rsid w:val="00F456E6"/>
    <w:rsid w:val="00F45725"/>
    <w:rsid w:val="00F459D8"/>
    <w:rsid w:val="00F459DB"/>
    <w:rsid w:val="00F45B1F"/>
    <w:rsid w:val="00F465FE"/>
    <w:rsid w:val="00F46E71"/>
    <w:rsid w:val="00F46F80"/>
    <w:rsid w:val="00F474C8"/>
    <w:rsid w:val="00F4799B"/>
    <w:rsid w:val="00F5094A"/>
    <w:rsid w:val="00F51016"/>
    <w:rsid w:val="00F51050"/>
    <w:rsid w:val="00F51663"/>
    <w:rsid w:val="00F51F86"/>
    <w:rsid w:val="00F52132"/>
    <w:rsid w:val="00F52365"/>
    <w:rsid w:val="00F529E7"/>
    <w:rsid w:val="00F532D2"/>
    <w:rsid w:val="00F5355D"/>
    <w:rsid w:val="00F537D3"/>
    <w:rsid w:val="00F53C8D"/>
    <w:rsid w:val="00F53CF7"/>
    <w:rsid w:val="00F53FA2"/>
    <w:rsid w:val="00F54821"/>
    <w:rsid w:val="00F54843"/>
    <w:rsid w:val="00F550BF"/>
    <w:rsid w:val="00F5564B"/>
    <w:rsid w:val="00F56D87"/>
    <w:rsid w:val="00F56F0D"/>
    <w:rsid w:val="00F576CB"/>
    <w:rsid w:val="00F578CE"/>
    <w:rsid w:val="00F57AE2"/>
    <w:rsid w:val="00F57D03"/>
    <w:rsid w:val="00F57E01"/>
    <w:rsid w:val="00F60546"/>
    <w:rsid w:val="00F60B48"/>
    <w:rsid w:val="00F60FDB"/>
    <w:rsid w:val="00F61563"/>
    <w:rsid w:val="00F62859"/>
    <w:rsid w:val="00F62AD7"/>
    <w:rsid w:val="00F63A4D"/>
    <w:rsid w:val="00F63DE3"/>
    <w:rsid w:val="00F6471A"/>
    <w:rsid w:val="00F65FB1"/>
    <w:rsid w:val="00F6770F"/>
    <w:rsid w:val="00F704E5"/>
    <w:rsid w:val="00F70825"/>
    <w:rsid w:val="00F70FAF"/>
    <w:rsid w:val="00F71149"/>
    <w:rsid w:val="00F71DFD"/>
    <w:rsid w:val="00F735E8"/>
    <w:rsid w:val="00F73779"/>
    <w:rsid w:val="00F7405F"/>
    <w:rsid w:val="00F743B4"/>
    <w:rsid w:val="00F7440C"/>
    <w:rsid w:val="00F74D69"/>
    <w:rsid w:val="00F75113"/>
    <w:rsid w:val="00F75356"/>
    <w:rsid w:val="00F75386"/>
    <w:rsid w:val="00F75D20"/>
    <w:rsid w:val="00F764A8"/>
    <w:rsid w:val="00F769F8"/>
    <w:rsid w:val="00F76A14"/>
    <w:rsid w:val="00F77416"/>
    <w:rsid w:val="00F77CAB"/>
    <w:rsid w:val="00F77F65"/>
    <w:rsid w:val="00F80987"/>
    <w:rsid w:val="00F80C52"/>
    <w:rsid w:val="00F80DDE"/>
    <w:rsid w:val="00F816C9"/>
    <w:rsid w:val="00F81C62"/>
    <w:rsid w:val="00F823F5"/>
    <w:rsid w:val="00F825D0"/>
    <w:rsid w:val="00F827E3"/>
    <w:rsid w:val="00F832FF"/>
    <w:rsid w:val="00F83A09"/>
    <w:rsid w:val="00F84AFE"/>
    <w:rsid w:val="00F85C17"/>
    <w:rsid w:val="00F87470"/>
    <w:rsid w:val="00F87521"/>
    <w:rsid w:val="00F8763C"/>
    <w:rsid w:val="00F876C4"/>
    <w:rsid w:val="00F878B1"/>
    <w:rsid w:val="00F87971"/>
    <w:rsid w:val="00F902C8"/>
    <w:rsid w:val="00F9037E"/>
    <w:rsid w:val="00F920B7"/>
    <w:rsid w:val="00F9232A"/>
    <w:rsid w:val="00F92E46"/>
    <w:rsid w:val="00F932EB"/>
    <w:rsid w:val="00F93CFD"/>
    <w:rsid w:val="00F9566E"/>
    <w:rsid w:val="00F95DFC"/>
    <w:rsid w:val="00F972FC"/>
    <w:rsid w:val="00F97BB0"/>
    <w:rsid w:val="00FA0065"/>
    <w:rsid w:val="00FA067D"/>
    <w:rsid w:val="00FA0775"/>
    <w:rsid w:val="00FA1148"/>
    <w:rsid w:val="00FA11BC"/>
    <w:rsid w:val="00FA17C8"/>
    <w:rsid w:val="00FA1C13"/>
    <w:rsid w:val="00FA1D3C"/>
    <w:rsid w:val="00FA1E4A"/>
    <w:rsid w:val="00FA3F58"/>
    <w:rsid w:val="00FA4744"/>
    <w:rsid w:val="00FA4A6E"/>
    <w:rsid w:val="00FA4F1D"/>
    <w:rsid w:val="00FA516E"/>
    <w:rsid w:val="00FA5A8B"/>
    <w:rsid w:val="00FA5F7F"/>
    <w:rsid w:val="00FA621E"/>
    <w:rsid w:val="00FA69B6"/>
    <w:rsid w:val="00FA7366"/>
    <w:rsid w:val="00FA7994"/>
    <w:rsid w:val="00FA7A6C"/>
    <w:rsid w:val="00FA7AE1"/>
    <w:rsid w:val="00FB0423"/>
    <w:rsid w:val="00FB07D2"/>
    <w:rsid w:val="00FB09C9"/>
    <w:rsid w:val="00FB0F54"/>
    <w:rsid w:val="00FB1505"/>
    <w:rsid w:val="00FB1A2A"/>
    <w:rsid w:val="00FB1B98"/>
    <w:rsid w:val="00FB3296"/>
    <w:rsid w:val="00FB32F4"/>
    <w:rsid w:val="00FB39E0"/>
    <w:rsid w:val="00FB3A1C"/>
    <w:rsid w:val="00FB420E"/>
    <w:rsid w:val="00FB503E"/>
    <w:rsid w:val="00FB5083"/>
    <w:rsid w:val="00FB535D"/>
    <w:rsid w:val="00FB54E3"/>
    <w:rsid w:val="00FB5A2F"/>
    <w:rsid w:val="00FB60DA"/>
    <w:rsid w:val="00FB61E3"/>
    <w:rsid w:val="00FB67E3"/>
    <w:rsid w:val="00FB6D0B"/>
    <w:rsid w:val="00FB74C8"/>
    <w:rsid w:val="00FB7F28"/>
    <w:rsid w:val="00FB7F8F"/>
    <w:rsid w:val="00FC067C"/>
    <w:rsid w:val="00FC0E35"/>
    <w:rsid w:val="00FC1A06"/>
    <w:rsid w:val="00FC23AC"/>
    <w:rsid w:val="00FC28DB"/>
    <w:rsid w:val="00FC2A35"/>
    <w:rsid w:val="00FC38F5"/>
    <w:rsid w:val="00FC3B41"/>
    <w:rsid w:val="00FC3EF7"/>
    <w:rsid w:val="00FC4046"/>
    <w:rsid w:val="00FC42C2"/>
    <w:rsid w:val="00FC49BB"/>
    <w:rsid w:val="00FC5737"/>
    <w:rsid w:val="00FC5970"/>
    <w:rsid w:val="00FC59B9"/>
    <w:rsid w:val="00FC5C16"/>
    <w:rsid w:val="00FC6205"/>
    <w:rsid w:val="00FC6385"/>
    <w:rsid w:val="00FC6C84"/>
    <w:rsid w:val="00FC6FC8"/>
    <w:rsid w:val="00FC751B"/>
    <w:rsid w:val="00FC7DEC"/>
    <w:rsid w:val="00FD0561"/>
    <w:rsid w:val="00FD0AC7"/>
    <w:rsid w:val="00FD0B71"/>
    <w:rsid w:val="00FD14C8"/>
    <w:rsid w:val="00FD2470"/>
    <w:rsid w:val="00FD2D48"/>
    <w:rsid w:val="00FD3382"/>
    <w:rsid w:val="00FD373F"/>
    <w:rsid w:val="00FD40CE"/>
    <w:rsid w:val="00FD562C"/>
    <w:rsid w:val="00FD5995"/>
    <w:rsid w:val="00FD5CDA"/>
    <w:rsid w:val="00FD6AD3"/>
    <w:rsid w:val="00FD6DF5"/>
    <w:rsid w:val="00FD77B9"/>
    <w:rsid w:val="00FD7DED"/>
    <w:rsid w:val="00FE08ED"/>
    <w:rsid w:val="00FE14F5"/>
    <w:rsid w:val="00FE1EBF"/>
    <w:rsid w:val="00FE367D"/>
    <w:rsid w:val="00FE37F3"/>
    <w:rsid w:val="00FE3B9D"/>
    <w:rsid w:val="00FE486C"/>
    <w:rsid w:val="00FE48A8"/>
    <w:rsid w:val="00FE4919"/>
    <w:rsid w:val="00FE5024"/>
    <w:rsid w:val="00FE53C8"/>
    <w:rsid w:val="00FE5AF8"/>
    <w:rsid w:val="00FE5CF1"/>
    <w:rsid w:val="00FE5D75"/>
    <w:rsid w:val="00FE642F"/>
    <w:rsid w:val="00FE67DD"/>
    <w:rsid w:val="00FE73B7"/>
    <w:rsid w:val="00FE7E13"/>
    <w:rsid w:val="00FF08AE"/>
    <w:rsid w:val="00FF0BE1"/>
    <w:rsid w:val="00FF13E7"/>
    <w:rsid w:val="00FF1B03"/>
    <w:rsid w:val="00FF1C51"/>
    <w:rsid w:val="00FF2173"/>
    <w:rsid w:val="00FF2540"/>
    <w:rsid w:val="00FF295F"/>
    <w:rsid w:val="00FF2B9A"/>
    <w:rsid w:val="00FF2E18"/>
    <w:rsid w:val="00FF3CCE"/>
    <w:rsid w:val="00FF3D85"/>
    <w:rsid w:val="00FF4426"/>
    <w:rsid w:val="00FF4B47"/>
    <w:rsid w:val="00FF4D1A"/>
    <w:rsid w:val="00FF5242"/>
    <w:rsid w:val="00FF58CD"/>
    <w:rsid w:val="00FF5BD2"/>
    <w:rsid w:val="00FF5E39"/>
    <w:rsid w:val="00FF5E83"/>
    <w:rsid w:val="00FF5FA3"/>
    <w:rsid w:val="00FF63F1"/>
    <w:rsid w:val="00FF663B"/>
    <w:rsid w:val="00FF667D"/>
    <w:rsid w:val="00FF7BEB"/>
    <w:rsid w:val="00FF7D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relative:page;mso-position-vertical-relative:page" fill="f" fillcolor="white">
      <v:fill color="white" on="f"/>
      <o:colormru v:ext="edit" colors="#c22a52,#bb0013,#ff6306,#ffb200,#74b800,#74b81b,#093678,#f05332"/>
    </o:shapedefaults>
    <o:shapelayout v:ext="edit">
      <o:idmap v:ext="edit" data="1"/>
    </o:shapelayout>
  </w:shapeDefaults>
  <w:decimalSymbol w:val="."/>
  <w:listSeparator w:val=","/>
  <w14:docId w14:val="636DE2D1"/>
  <w15:docId w15:val="{08546DFE-88F7-4627-AADF-F3A027744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HP Simplified" w:eastAsia="Times New Roman" w:hAnsi="HP Simplified" w:cs="Times New Roman"/>
        <w:sz w:val="18"/>
        <w:szCs w:val="18"/>
        <w:lang w:val="en-US" w:eastAsia="en-US" w:bidi="ar-SA"/>
      </w:rPr>
    </w:rPrDefault>
    <w:pPrDefault/>
  </w:docDefaults>
  <w:latentStyles w:defLockedState="0" w:defUIPriority="0" w:defSemiHidden="0" w:defUnhideWhenUsed="0" w:defQFormat="0" w:count="371">
    <w:lsdException w:name="Normal" w:uiPriority="99"/>
    <w:lsdException w:name="heading 1" w:uiPriority="2" w:qFormat="1"/>
    <w:lsdException w:name="heading 2" w:uiPriority="3" w:qFormat="1"/>
    <w:lsdException w:name="heading 3" w:uiPriority="4" w:qFormat="1"/>
    <w:lsdException w:name="heading 4" w:uiPriority="5" w:qFormat="1"/>
    <w:lsdException w:name="heading 5" w:uiPriority="6"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8"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rsid w:val="00484ECC"/>
    <w:rPr>
      <w:rFonts w:ascii="MetricHPE Light" w:hAnsi="MetricHPE Light"/>
      <w:szCs w:val="24"/>
    </w:rPr>
  </w:style>
  <w:style w:type="paragraph" w:styleId="Heading1">
    <w:name w:val="heading 1"/>
    <w:next w:val="Normal"/>
    <w:link w:val="Heading1Char"/>
    <w:uiPriority w:val="2"/>
    <w:qFormat/>
    <w:rsid w:val="00B30E04"/>
    <w:pPr>
      <w:keepNext/>
      <w:spacing w:after="72" w:line="240" w:lineRule="atLeast"/>
      <w:outlineLvl w:val="0"/>
    </w:pPr>
    <w:rPr>
      <w:rFonts w:ascii="MetricHPE" w:hAnsi="MetricHPE"/>
      <w:b/>
      <w:color w:val="000000"/>
      <w:sz w:val="28"/>
      <w:szCs w:val="34"/>
    </w:rPr>
  </w:style>
  <w:style w:type="paragraph" w:styleId="Heading2">
    <w:name w:val="heading 2"/>
    <w:basedOn w:val="Normal"/>
    <w:next w:val="Normal"/>
    <w:link w:val="Heading2Char"/>
    <w:uiPriority w:val="3"/>
    <w:qFormat/>
    <w:rsid w:val="00484ECC"/>
    <w:pPr>
      <w:keepNext/>
      <w:autoSpaceDE w:val="0"/>
      <w:autoSpaceDN w:val="0"/>
      <w:adjustRightInd w:val="0"/>
      <w:outlineLvl w:val="1"/>
    </w:pPr>
    <w:rPr>
      <w:rFonts w:ascii="MetricHPE" w:hAnsi="MetricHPE"/>
      <w:b/>
      <w:sz w:val="24"/>
      <w:szCs w:val="20"/>
    </w:rPr>
  </w:style>
  <w:style w:type="paragraph" w:styleId="Heading3">
    <w:name w:val="heading 3"/>
    <w:basedOn w:val="Normal"/>
    <w:next w:val="BodyTextLastMetricLight10pt"/>
    <w:link w:val="Heading3Char"/>
    <w:uiPriority w:val="4"/>
    <w:qFormat/>
    <w:rsid w:val="00B30E04"/>
    <w:pPr>
      <w:keepNext/>
      <w:spacing w:line="240" w:lineRule="exact"/>
      <w:outlineLvl w:val="2"/>
    </w:pPr>
    <w:rPr>
      <w:rFonts w:ascii="MetricHPE" w:hAnsi="MetricHPE"/>
      <w:b/>
      <w:noProof/>
      <w:sz w:val="20"/>
      <w:szCs w:val="18"/>
    </w:rPr>
  </w:style>
  <w:style w:type="paragraph" w:styleId="Heading4">
    <w:name w:val="heading 4"/>
    <w:basedOn w:val="Normal"/>
    <w:next w:val="BodyTextLastMetricLight10pt"/>
    <w:link w:val="Heading4Char"/>
    <w:uiPriority w:val="5"/>
    <w:qFormat/>
    <w:rsid w:val="00B30E04"/>
    <w:pPr>
      <w:keepNext/>
      <w:spacing w:line="240" w:lineRule="exact"/>
      <w:outlineLvl w:val="3"/>
    </w:pPr>
    <w:rPr>
      <w:rFonts w:ascii="MetricHPE Medium" w:hAnsi="MetricHPE Medium"/>
      <w:sz w:val="20"/>
      <w:szCs w:val="18"/>
    </w:rPr>
  </w:style>
  <w:style w:type="paragraph" w:styleId="Heading5">
    <w:name w:val="heading 5"/>
    <w:basedOn w:val="Normal"/>
    <w:next w:val="Normal"/>
    <w:uiPriority w:val="6"/>
    <w:unhideWhenUsed/>
    <w:qFormat/>
    <w:rsid w:val="00B30E04"/>
    <w:pPr>
      <w:keepNext/>
      <w:outlineLvl w:val="4"/>
    </w:pPr>
    <w:rPr>
      <w:rFonts w:ascii="Metric Regular" w:hAnsi="Metric Regular"/>
      <w:sz w:val="20"/>
    </w:rPr>
  </w:style>
  <w:style w:type="paragraph" w:styleId="Heading6">
    <w:name w:val="heading 6"/>
    <w:basedOn w:val="Normal"/>
    <w:next w:val="Normal"/>
    <w:semiHidden/>
    <w:qFormat/>
    <w:rsid w:val="00B30E04"/>
    <w:pPr>
      <w:spacing w:before="240" w:after="60"/>
      <w:outlineLvl w:val="5"/>
    </w:pPr>
    <w:rPr>
      <w:bCs/>
      <w:szCs w:val="22"/>
    </w:rPr>
  </w:style>
  <w:style w:type="paragraph" w:styleId="Heading7">
    <w:name w:val="heading 7"/>
    <w:basedOn w:val="Normal"/>
    <w:next w:val="Normal"/>
    <w:semiHidden/>
    <w:qFormat/>
    <w:rsid w:val="00B30E04"/>
    <w:pPr>
      <w:spacing w:before="240" w:after="60"/>
      <w:outlineLvl w:val="6"/>
    </w:pPr>
  </w:style>
  <w:style w:type="paragraph" w:styleId="Heading8">
    <w:name w:val="heading 8"/>
    <w:basedOn w:val="Normal"/>
    <w:next w:val="Normal"/>
    <w:semiHidden/>
    <w:qFormat/>
    <w:rsid w:val="00B30E04"/>
    <w:pPr>
      <w:spacing w:before="240" w:after="60"/>
      <w:outlineLvl w:val="7"/>
    </w:pPr>
    <w:rPr>
      <w:i/>
      <w:iCs/>
    </w:rPr>
  </w:style>
  <w:style w:type="paragraph" w:styleId="Heading9">
    <w:name w:val="heading 9"/>
    <w:basedOn w:val="Normal"/>
    <w:next w:val="Normal"/>
    <w:semiHidden/>
    <w:qFormat/>
    <w:rsid w:val="00B30E04"/>
    <w:p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LastMetricLight10pt">
    <w:name w:val="Body Text_Last Metric Light 10pt"/>
    <w:uiPriority w:val="99"/>
    <w:rsid w:val="00B30E04"/>
    <w:pPr>
      <w:spacing w:after="220" w:line="240" w:lineRule="atLeast"/>
    </w:pPr>
    <w:rPr>
      <w:rFonts w:ascii="MetricHPE Light" w:hAnsi="MetricHPE Light"/>
      <w:sz w:val="20"/>
    </w:rPr>
  </w:style>
  <w:style w:type="paragraph" w:customStyle="1" w:styleId="BulletLevel1">
    <w:name w:val="Bullet Level 1"/>
    <w:uiPriority w:val="11"/>
    <w:qFormat/>
    <w:rsid w:val="002042E2"/>
    <w:pPr>
      <w:numPr>
        <w:numId w:val="1"/>
      </w:numPr>
      <w:tabs>
        <w:tab w:val="left" w:pos="187"/>
      </w:tabs>
      <w:spacing w:after="115" w:line="240" w:lineRule="atLeast"/>
      <w:ind w:left="187" w:hanging="187"/>
    </w:pPr>
    <w:rPr>
      <w:rFonts w:ascii="MetricHPE Light" w:hAnsi="MetricHPE Light"/>
      <w:color w:val="000000"/>
      <w:sz w:val="20"/>
    </w:rPr>
  </w:style>
  <w:style w:type="paragraph" w:styleId="BalloonText">
    <w:name w:val="Balloon Text"/>
    <w:basedOn w:val="Normal"/>
    <w:link w:val="BalloonTextChar"/>
    <w:semiHidden/>
    <w:rsid w:val="00B30E04"/>
    <w:rPr>
      <w:rFonts w:ascii="Tahoma" w:hAnsi="Tahoma" w:cs="Tahoma"/>
      <w:sz w:val="16"/>
      <w:szCs w:val="16"/>
    </w:rPr>
  </w:style>
  <w:style w:type="paragraph" w:customStyle="1" w:styleId="CoverHeadline28ptfor4lines">
    <w:name w:val="Cover: Headline 28 pt for 4 lines"/>
    <w:uiPriority w:val="71"/>
    <w:rsid w:val="00B30E04"/>
    <w:pPr>
      <w:spacing w:before="2200" w:after="200" w:line="600" w:lineRule="exact"/>
      <w:ind w:left="374" w:right="1440"/>
    </w:pPr>
    <w:rPr>
      <w:rFonts w:ascii="MetricHPE" w:eastAsia="Times" w:hAnsi="MetricHPE"/>
      <w:b/>
      <w:sz w:val="56"/>
      <w:szCs w:val="64"/>
    </w:rPr>
  </w:style>
  <w:style w:type="paragraph" w:styleId="Footer">
    <w:name w:val="footer"/>
    <w:basedOn w:val="Normal"/>
    <w:link w:val="FooterChar"/>
    <w:uiPriority w:val="99"/>
    <w:unhideWhenUsed/>
    <w:rsid w:val="00B30E04"/>
    <w:pPr>
      <w:tabs>
        <w:tab w:val="center" w:pos="4680"/>
        <w:tab w:val="right" w:pos="9360"/>
      </w:tabs>
    </w:pPr>
  </w:style>
  <w:style w:type="paragraph" w:customStyle="1" w:styleId="BulletLevel2">
    <w:name w:val="Bullet Level 2"/>
    <w:basedOn w:val="Normal"/>
    <w:uiPriority w:val="15"/>
    <w:rsid w:val="002042E2"/>
    <w:pPr>
      <w:numPr>
        <w:numId w:val="2"/>
      </w:numPr>
      <w:spacing w:after="115" w:line="240" w:lineRule="atLeast"/>
    </w:pPr>
    <w:rPr>
      <w:sz w:val="20"/>
    </w:rPr>
  </w:style>
  <w:style w:type="paragraph" w:customStyle="1" w:styleId="TableBody8pt">
    <w:name w:val="Table Body 8pt"/>
    <w:basedOn w:val="Normal"/>
    <w:uiPriority w:val="39"/>
    <w:qFormat/>
    <w:rsid w:val="00B30E04"/>
    <w:pPr>
      <w:spacing w:before="60" w:after="60"/>
    </w:pPr>
    <w:rPr>
      <w:sz w:val="16"/>
      <w:szCs w:val="20"/>
    </w:rPr>
  </w:style>
  <w:style w:type="paragraph" w:styleId="FootnoteText">
    <w:name w:val="footnote text"/>
    <w:link w:val="FootnoteTextChar"/>
    <w:uiPriority w:val="98"/>
    <w:rsid w:val="00B30E04"/>
    <w:pPr>
      <w:tabs>
        <w:tab w:val="left" w:pos="115"/>
      </w:tabs>
      <w:adjustRightInd w:val="0"/>
      <w:spacing w:before="40" w:line="180" w:lineRule="exact"/>
      <w:ind w:left="115" w:hanging="115"/>
      <w:contextualSpacing/>
    </w:pPr>
    <w:rPr>
      <w:rFonts w:ascii="MetricHPE Light" w:hAnsi="MetricHPE Light"/>
      <w:sz w:val="16"/>
      <w:szCs w:val="20"/>
    </w:rPr>
  </w:style>
  <w:style w:type="paragraph" w:customStyle="1" w:styleId="TableSubcategory10ptbold">
    <w:name w:val="Table Subcategory 10pt (bold)"/>
    <w:next w:val="TableBody8pt"/>
    <w:uiPriority w:val="42"/>
    <w:rsid w:val="00B30E04"/>
    <w:pPr>
      <w:spacing w:before="60" w:after="60"/>
    </w:pPr>
    <w:rPr>
      <w:rFonts w:ascii="Metric Semibold" w:hAnsi="Metric Semibold"/>
      <w:b/>
      <w:sz w:val="20"/>
      <w:szCs w:val="20"/>
    </w:rPr>
  </w:style>
  <w:style w:type="character" w:styleId="Hyperlink">
    <w:name w:val="Hyperlink"/>
    <w:basedOn w:val="DefaultParagraphFont"/>
    <w:uiPriority w:val="99"/>
    <w:rsid w:val="00B30E04"/>
    <w:rPr>
      <w:rFonts w:ascii="MetricHPE Light" w:hAnsi="MetricHPE Light"/>
      <w:dstrike w:val="0"/>
      <w:color w:val="auto"/>
      <w:u w:val="single"/>
      <w:vertAlign w:val="baseline"/>
    </w:rPr>
  </w:style>
  <w:style w:type="character" w:customStyle="1" w:styleId="BalloonTextChar">
    <w:name w:val="Balloon Text Char"/>
    <w:basedOn w:val="DefaultParagraphFont"/>
    <w:link w:val="BalloonText"/>
    <w:semiHidden/>
    <w:rsid w:val="00B30E04"/>
    <w:rPr>
      <w:rFonts w:ascii="Tahoma" w:hAnsi="Tahoma" w:cs="Tahoma"/>
      <w:sz w:val="16"/>
      <w:szCs w:val="16"/>
    </w:rPr>
  </w:style>
  <w:style w:type="paragraph" w:customStyle="1" w:styleId="MISCFootnote8pt">
    <w:name w:val="MISC: Footnote 8pt"/>
    <w:uiPriority w:val="89"/>
    <w:rsid w:val="00B30E04"/>
    <w:pPr>
      <w:tabs>
        <w:tab w:val="left" w:pos="115"/>
      </w:tabs>
      <w:ind w:left="115" w:hanging="115"/>
    </w:pPr>
    <w:rPr>
      <w:rFonts w:ascii="MetricHPE Light" w:hAnsi="MetricHPE Light"/>
      <w:color w:val="000000"/>
      <w:sz w:val="16"/>
    </w:rPr>
  </w:style>
  <w:style w:type="character" w:customStyle="1" w:styleId="FooterChar">
    <w:name w:val="Footer Char"/>
    <w:basedOn w:val="DefaultParagraphFont"/>
    <w:link w:val="Footer"/>
    <w:uiPriority w:val="99"/>
    <w:rsid w:val="00B30E04"/>
    <w:rPr>
      <w:rFonts w:ascii="MetricHPE Light" w:hAnsi="MetricHPE Light"/>
      <w:szCs w:val="24"/>
    </w:rPr>
  </w:style>
  <w:style w:type="paragraph" w:styleId="TOC4">
    <w:name w:val="toc 4"/>
    <w:basedOn w:val="Normal"/>
    <w:next w:val="Normal"/>
    <w:rsid w:val="00B30E04"/>
    <w:pPr>
      <w:tabs>
        <w:tab w:val="right" w:leader="dot" w:pos="8640"/>
      </w:tabs>
      <w:ind w:left="605" w:right="720"/>
    </w:pPr>
  </w:style>
  <w:style w:type="paragraph" w:customStyle="1" w:styleId="NumberedList-Level1">
    <w:name w:val="Numbered List - Level 1"/>
    <w:basedOn w:val="Normal"/>
    <w:autoRedefine/>
    <w:uiPriority w:val="29"/>
    <w:rsid w:val="00E80934"/>
    <w:pPr>
      <w:spacing w:after="115" w:line="240" w:lineRule="atLeast"/>
    </w:pPr>
    <w:rPr>
      <w:rFonts w:ascii="HPE Simple" w:eastAsia="Microsoft YaHei" w:hAnsi="HPE Simple"/>
      <w:noProof/>
      <w:sz w:val="20"/>
      <w:szCs w:val="20"/>
      <w:lang w:eastAsia="ar-SA"/>
    </w:rPr>
  </w:style>
  <w:style w:type="paragraph" w:styleId="TOC5">
    <w:name w:val="toc 5"/>
    <w:basedOn w:val="Normal"/>
    <w:next w:val="Normal"/>
    <w:autoRedefine/>
    <w:rsid w:val="00B30E04"/>
    <w:pPr>
      <w:ind w:left="634" w:right="720"/>
    </w:pPr>
  </w:style>
  <w:style w:type="paragraph" w:styleId="TOC6">
    <w:name w:val="toc 6"/>
    <w:basedOn w:val="Normal"/>
    <w:next w:val="Normal"/>
    <w:autoRedefine/>
    <w:rsid w:val="00B30E04"/>
    <w:pPr>
      <w:ind w:left="800"/>
    </w:pPr>
  </w:style>
  <w:style w:type="paragraph" w:styleId="TOC7">
    <w:name w:val="toc 7"/>
    <w:basedOn w:val="Normal"/>
    <w:next w:val="Normal"/>
    <w:autoRedefine/>
    <w:rsid w:val="00B30E04"/>
    <w:pPr>
      <w:ind w:left="960"/>
    </w:pPr>
  </w:style>
  <w:style w:type="paragraph" w:styleId="TOC8">
    <w:name w:val="toc 8"/>
    <w:basedOn w:val="Normal"/>
    <w:next w:val="Normal"/>
    <w:autoRedefine/>
    <w:rsid w:val="00B30E04"/>
    <w:pPr>
      <w:ind w:left="1120"/>
    </w:pPr>
  </w:style>
  <w:style w:type="paragraph" w:styleId="TOC9">
    <w:name w:val="toc 9"/>
    <w:basedOn w:val="Normal"/>
    <w:next w:val="Normal"/>
    <w:autoRedefine/>
    <w:rsid w:val="00B30E04"/>
    <w:pPr>
      <w:ind w:left="1280"/>
    </w:pPr>
  </w:style>
  <w:style w:type="paragraph" w:customStyle="1" w:styleId="CoverSubtitle">
    <w:name w:val="Cover: Subtitle"/>
    <w:uiPriority w:val="74"/>
    <w:rsid w:val="00B30E04"/>
    <w:pPr>
      <w:spacing w:after="360" w:line="400" w:lineRule="exact"/>
      <w:ind w:left="374" w:right="2160"/>
    </w:pPr>
    <w:rPr>
      <w:rFonts w:ascii="MetricHPE" w:hAnsi="MetricHPE"/>
      <w:color w:val="000000"/>
      <w:sz w:val="40"/>
    </w:rPr>
  </w:style>
  <w:style w:type="paragraph" w:customStyle="1" w:styleId="BackPageRatethisdocument10pt">
    <w:name w:val="Back Page: Rate this document 10pt"/>
    <w:uiPriority w:val="70"/>
    <w:rsid w:val="00B30E04"/>
    <w:pPr>
      <w:spacing w:after="40" w:line="180" w:lineRule="atLeast"/>
      <w:ind w:left="14"/>
    </w:pPr>
    <w:rPr>
      <w:rFonts w:ascii="MetricHPE Light" w:hAnsi="MetricHPE Light"/>
      <w:color w:val="000000"/>
      <w:sz w:val="20"/>
    </w:rPr>
  </w:style>
  <w:style w:type="paragraph" w:customStyle="1" w:styleId="NumberedList-Level5">
    <w:name w:val="Numbered List - Level 5"/>
    <w:basedOn w:val="NumberedList-Level4"/>
    <w:link w:val="NumberedList-Level5Char"/>
    <w:autoRedefine/>
    <w:uiPriority w:val="99"/>
    <w:qFormat/>
    <w:rsid w:val="00AA3E4D"/>
    <w:pPr>
      <w:numPr>
        <w:numId w:val="20"/>
      </w:numPr>
      <w:ind w:hanging="1436"/>
    </w:pPr>
  </w:style>
  <w:style w:type="paragraph" w:customStyle="1" w:styleId="BulletLevel2-2ndparagraph">
    <w:name w:val="Bullet Level 2 - 2nd paragraph"/>
    <w:uiPriority w:val="17"/>
    <w:rsid w:val="00F37FE9"/>
    <w:pPr>
      <w:spacing w:after="115" w:line="240" w:lineRule="atLeast"/>
      <w:ind w:left="374"/>
    </w:pPr>
    <w:rPr>
      <w:rFonts w:ascii="MetricHPE Light" w:hAnsi="MetricHPE Light"/>
      <w:sz w:val="20"/>
    </w:rPr>
  </w:style>
  <w:style w:type="paragraph" w:customStyle="1" w:styleId="BulletLevel2-2ndparagraphLast">
    <w:name w:val="Bullet Level 2 - 2nd paragraph_Last"/>
    <w:basedOn w:val="BulletLevel2-2ndparagraph"/>
    <w:uiPriority w:val="18"/>
    <w:rsid w:val="00B30E04"/>
    <w:pPr>
      <w:spacing w:after="220"/>
    </w:pPr>
  </w:style>
  <w:style w:type="paragraph" w:customStyle="1" w:styleId="BulletLevel1-2ndparagraph">
    <w:name w:val="Bullet Level 1 - 2nd paragraph"/>
    <w:uiPriority w:val="13"/>
    <w:rsid w:val="00F37FE9"/>
    <w:pPr>
      <w:spacing w:after="115" w:line="240" w:lineRule="atLeast"/>
      <w:ind w:left="187"/>
    </w:pPr>
    <w:rPr>
      <w:rFonts w:ascii="MetricHPE Light" w:hAnsi="MetricHPE Light"/>
      <w:sz w:val="20"/>
    </w:rPr>
  </w:style>
  <w:style w:type="paragraph" w:customStyle="1" w:styleId="BulletLevel1-2ndparagraphLastBeforeBodycopy">
    <w:name w:val="Bullet Level 1 - 2nd paragraph_Last Before Bodycopy"/>
    <w:basedOn w:val="BulletLevel1-2ndparagraph"/>
    <w:uiPriority w:val="14"/>
    <w:rsid w:val="00B30E04"/>
    <w:pPr>
      <w:spacing w:after="215"/>
    </w:pPr>
  </w:style>
  <w:style w:type="paragraph" w:customStyle="1" w:styleId="TableBullet8pt">
    <w:name w:val="Table Bullet 8pt"/>
    <w:basedOn w:val="TableBody8pt"/>
    <w:uiPriority w:val="40"/>
    <w:qFormat/>
    <w:rsid w:val="00B30E04"/>
    <w:pPr>
      <w:numPr>
        <w:numId w:val="14"/>
      </w:numPr>
      <w:tabs>
        <w:tab w:val="left" w:pos="158"/>
      </w:tabs>
      <w:ind w:left="160" w:hanging="160"/>
    </w:pPr>
  </w:style>
  <w:style w:type="paragraph" w:styleId="MacroText">
    <w:name w:val="macro"/>
    <w:semiHidden/>
    <w:rsid w:val="00B30E0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customStyle="1" w:styleId="TableEndash8pt">
    <w:name w:val="Table Endash 8pt"/>
    <w:uiPriority w:val="41"/>
    <w:rsid w:val="00C74411"/>
    <w:pPr>
      <w:numPr>
        <w:numId w:val="15"/>
      </w:numPr>
      <w:tabs>
        <w:tab w:val="left" w:pos="288"/>
      </w:tabs>
      <w:spacing w:before="60" w:after="60"/>
      <w:ind w:left="322" w:hanging="120"/>
    </w:pPr>
    <w:rPr>
      <w:rFonts w:ascii="MetricHPE Light" w:hAnsi="MetricHPE Light"/>
      <w:sz w:val="16"/>
    </w:rPr>
  </w:style>
  <w:style w:type="paragraph" w:styleId="BlockText">
    <w:name w:val="Block Text"/>
    <w:basedOn w:val="Normal"/>
    <w:semiHidden/>
    <w:rsid w:val="00B30E04"/>
    <w:pPr>
      <w:spacing w:after="120"/>
      <w:ind w:left="1440" w:right="1440"/>
    </w:pPr>
  </w:style>
  <w:style w:type="paragraph" w:styleId="BodyText">
    <w:name w:val="Body Text"/>
    <w:basedOn w:val="Normal"/>
    <w:link w:val="BodyTextChar"/>
    <w:semiHidden/>
    <w:rsid w:val="00B30E04"/>
    <w:pPr>
      <w:spacing w:after="120"/>
    </w:pPr>
  </w:style>
  <w:style w:type="paragraph" w:styleId="BodyText2">
    <w:name w:val="Body Text 2"/>
    <w:basedOn w:val="Normal"/>
    <w:semiHidden/>
    <w:rsid w:val="00B30E04"/>
    <w:pPr>
      <w:spacing w:after="120" w:line="480" w:lineRule="auto"/>
    </w:pPr>
  </w:style>
  <w:style w:type="paragraph" w:styleId="BodyText3">
    <w:name w:val="Body Text 3"/>
    <w:basedOn w:val="Normal"/>
    <w:semiHidden/>
    <w:rsid w:val="00B30E04"/>
    <w:pPr>
      <w:spacing w:after="120"/>
    </w:pPr>
    <w:rPr>
      <w:sz w:val="16"/>
      <w:szCs w:val="16"/>
    </w:rPr>
  </w:style>
  <w:style w:type="paragraph" w:styleId="BodyTextFirstIndent">
    <w:name w:val="Body Text First Indent"/>
    <w:basedOn w:val="BodyText"/>
    <w:semiHidden/>
    <w:rsid w:val="00B30E04"/>
    <w:pPr>
      <w:ind w:firstLine="210"/>
    </w:pPr>
  </w:style>
  <w:style w:type="paragraph" w:styleId="BodyTextIndent">
    <w:name w:val="Body Text Indent"/>
    <w:basedOn w:val="Normal"/>
    <w:semiHidden/>
    <w:rsid w:val="00B30E04"/>
    <w:pPr>
      <w:spacing w:after="120"/>
      <w:ind w:left="360"/>
    </w:pPr>
  </w:style>
  <w:style w:type="paragraph" w:styleId="BodyTextFirstIndent2">
    <w:name w:val="Body Text First Indent 2"/>
    <w:basedOn w:val="BodyTextIndent"/>
    <w:semiHidden/>
    <w:rsid w:val="00B30E04"/>
    <w:pPr>
      <w:ind w:firstLine="210"/>
    </w:pPr>
  </w:style>
  <w:style w:type="paragraph" w:styleId="BodyTextIndent2">
    <w:name w:val="Body Text Indent 2"/>
    <w:basedOn w:val="Normal"/>
    <w:semiHidden/>
    <w:rsid w:val="00B30E04"/>
    <w:pPr>
      <w:spacing w:after="120" w:line="480" w:lineRule="auto"/>
      <w:ind w:left="360"/>
    </w:pPr>
  </w:style>
  <w:style w:type="paragraph" w:styleId="BodyTextIndent3">
    <w:name w:val="Body Text Indent 3"/>
    <w:basedOn w:val="Normal"/>
    <w:semiHidden/>
    <w:rsid w:val="00B30E04"/>
    <w:pPr>
      <w:spacing w:after="120"/>
      <w:ind w:left="360"/>
    </w:pPr>
    <w:rPr>
      <w:sz w:val="16"/>
      <w:szCs w:val="16"/>
    </w:rPr>
  </w:style>
  <w:style w:type="paragraph" w:styleId="Closing">
    <w:name w:val="Closing"/>
    <w:basedOn w:val="Normal"/>
    <w:semiHidden/>
    <w:rsid w:val="00B30E04"/>
    <w:pPr>
      <w:ind w:left="4320"/>
    </w:pPr>
  </w:style>
  <w:style w:type="paragraph" w:styleId="Date">
    <w:name w:val="Date"/>
    <w:basedOn w:val="Normal"/>
    <w:next w:val="Normal"/>
    <w:semiHidden/>
    <w:rsid w:val="00B30E04"/>
  </w:style>
  <w:style w:type="paragraph" w:styleId="E-mailSignature">
    <w:name w:val="E-mail Signature"/>
    <w:basedOn w:val="Normal"/>
    <w:semiHidden/>
    <w:rsid w:val="00B30E04"/>
  </w:style>
  <w:style w:type="paragraph" w:styleId="EnvelopeAddress">
    <w:name w:val="envelope address"/>
    <w:basedOn w:val="Normal"/>
    <w:semiHidden/>
    <w:rsid w:val="00B30E04"/>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semiHidden/>
    <w:rsid w:val="00B30E04"/>
    <w:rPr>
      <w:rFonts w:ascii="Arial" w:hAnsi="Arial" w:cs="Arial"/>
      <w:szCs w:val="20"/>
    </w:rPr>
  </w:style>
  <w:style w:type="character" w:styleId="FollowedHyperlink">
    <w:name w:val="FollowedHyperlink"/>
    <w:basedOn w:val="DefaultParagraphFont"/>
    <w:semiHidden/>
    <w:rsid w:val="00B30E04"/>
    <w:rPr>
      <w:color w:val="800080"/>
      <w:u w:val="single"/>
    </w:rPr>
  </w:style>
  <w:style w:type="character" w:styleId="HTMLAcronym">
    <w:name w:val="HTML Acronym"/>
    <w:basedOn w:val="DefaultParagraphFont"/>
    <w:semiHidden/>
    <w:rsid w:val="00B30E04"/>
  </w:style>
  <w:style w:type="paragraph" w:styleId="HTMLAddress">
    <w:name w:val="HTML Address"/>
    <w:basedOn w:val="Normal"/>
    <w:semiHidden/>
    <w:rsid w:val="00B30E04"/>
    <w:rPr>
      <w:i/>
      <w:iCs/>
    </w:rPr>
  </w:style>
  <w:style w:type="character" w:styleId="HTMLCite">
    <w:name w:val="HTML Cite"/>
    <w:basedOn w:val="DefaultParagraphFont"/>
    <w:semiHidden/>
    <w:rsid w:val="00B30E04"/>
    <w:rPr>
      <w:i/>
      <w:iCs/>
    </w:rPr>
  </w:style>
  <w:style w:type="character" w:styleId="HTMLCode">
    <w:name w:val="HTML Code"/>
    <w:basedOn w:val="DefaultParagraphFont"/>
    <w:uiPriority w:val="99"/>
    <w:semiHidden/>
    <w:rsid w:val="00B30E04"/>
    <w:rPr>
      <w:rFonts w:ascii="Courier New" w:hAnsi="Courier New" w:cs="Courier New"/>
      <w:sz w:val="20"/>
      <w:szCs w:val="20"/>
    </w:rPr>
  </w:style>
  <w:style w:type="character" w:styleId="HTMLDefinition">
    <w:name w:val="HTML Definition"/>
    <w:basedOn w:val="DefaultParagraphFont"/>
    <w:semiHidden/>
    <w:rsid w:val="00B30E04"/>
    <w:rPr>
      <w:i/>
      <w:iCs/>
    </w:rPr>
  </w:style>
  <w:style w:type="character" w:styleId="HTMLKeyboard">
    <w:name w:val="HTML Keyboard"/>
    <w:basedOn w:val="DefaultParagraphFont"/>
    <w:semiHidden/>
    <w:rsid w:val="00B30E04"/>
    <w:rPr>
      <w:rFonts w:ascii="Courier New" w:hAnsi="Courier New" w:cs="Courier New"/>
      <w:sz w:val="20"/>
      <w:szCs w:val="20"/>
    </w:rPr>
  </w:style>
  <w:style w:type="paragraph" w:styleId="HTMLPreformatted">
    <w:name w:val="HTML Preformatted"/>
    <w:basedOn w:val="Normal"/>
    <w:link w:val="HTMLPreformattedChar"/>
    <w:uiPriority w:val="99"/>
    <w:semiHidden/>
    <w:rsid w:val="00B30E04"/>
    <w:rPr>
      <w:rFonts w:ascii="Courier New" w:hAnsi="Courier New" w:cs="Courier New"/>
      <w:szCs w:val="20"/>
    </w:rPr>
  </w:style>
  <w:style w:type="character" w:styleId="HTMLSample">
    <w:name w:val="HTML Sample"/>
    <w:basedOn w:val="DefaultParagraphFont"/>
    <w:semiHidden/>
    <w:rsid w:val="00B30E04"/>
    <w:rPr>
      <w:rFonts w:ascii="Courier New" w:hAnsi="Courier New" w:cs="Courier New"/>
    </w:rPr>
  </w:style>
  <w:style w:type="character" w:styleId="HTMLTypewriter">
    <w:name w:val="HTML Typewriter"/>
    <w:basedOn w:val="DefaultParagraphFont"/>
    <w:semiHidden/>
    <w:rsid w:val="00B30E04"/>
    <w:rPr>
      <w:rFonts w:ascii="Courier New" w:hAnsi="Courier New" w:cs="Courier New"/>
      <w:sz w:val="20"/>
      <w:szCs w:val="20"/>
    </w:rPr>
  </w:style>
  <w:style w:type="character" w:styleId="HTMLVariable">
    <w:name w:val="HTML Variable"/>
    <w:basedOn w:val="DefaultParagraphFont"/>
    <w:semiHidden/>
    <w:rsid w:val="00B30E04"/>
    <w:rPr>
      <w:i/>
      <w:iCs/>
    </w:rPr>
  </w:style>
  <w:style w:type="character" w:styleId="LineNumber">
    <w:name w:val="line number"/>
    <w:basedOn w:val="DefaultParagraphFont"/>
    <w:semiHidden/>
    <w:rsid w:val="00B30E04"/>
  </w:style>
  <w:style w:type="paragraph" w:styleId="List">
    <w:name w:val="List"/>
    <w:basedOn w:val="Normal"/>
    <w:semiHidden/>
    <w:rsid w:val="00B30E04"/>
    <w:pPr>
      <w:ind w:left="360" w:hanging="360"/>
    </w:pPr>
  </w:style>
  <w:style w:type="paragraph" w:styleId="List2">
    <w:name w:val="List 2"/>
    <w:basedOn w:val="Normal"/>
    <w:semiHidden/>
    <w:rsid w:val="00B30E04"/>
    <w:pPr>
      <w:ind w:left="720" w:hanging="360"/>
    </w:pPr>
  </w:style>
  <w:style w:type="paragraph" w:styleId="List3">
    <w:name w:val="List 3"/>
    <w:basedOn w:val="Normal"/>
    <w:semiHidden/>
    <w:rsid w:val="00B30E04"/>
    <w:pPr>
      <w:ind w:left="1080" w:hanging="360"/>
    </w:pPr>
  </w:style>
  <w:style w:type="paragraph" w:styleId="List4">
    <w:name w:val="List 4"/>
    <w:basedOn w:val="Normal"/>
    <w:semiHidden/>
    <w:rsid w:val="00B30E04"/>
    <w:pPr>
      <w:ind w:left="1440" w:hanging="360"/>
    </w:pPr>
  </w:style>
  <w:style w:type="paragraph" w:styleId="List5">
    <w:name w:val="List 5"/>
    <w:basedOn w:val="Normal"/>
    <w:semiHidden/>
    <w:rsid w:val="00B30E04"/>
    <w:pPr>
      <w:ind w:left="1800" w:hanging="360"/>
    </w:pPr>
  </w:style>
  <w:style w:type="paragraph" w:styleId="ListBullet">
    <w:name w:val="List Bullet"/>
    <w:basedOn w:val="Normal"/>
    <w:semiHidden/>
    <w:rsid w:val="00B30E04"/>
    <w:pPr>
      <w:numPr>
        <w:numId w:val="4"/>
      </w:numPr>
    </w:pPr>
  </w:style>
  <w:style w:type="paragraph" w:styleId="ListBullet2">
    <w:name w:val="List Bullet 2"/>
    <w:basedOn w:val="Normal"/>
    <w:semiHidden/>
    <w:rsid w:val="00B30E04"/>
    <w:pPr>
      <w:numPr>
        <w:numId w:val="5"/>
      </w:numPr>
    </w:pPr>
  </w:style>
  <w:style w:type="paragraph" w:styleId="ListBullet3">
    <w:name w:val="List Bullet 3"/>
    <w:basedOn w:val="Normal"/>
    <w:semiHidden/>
    <w:rsid w:val="00B30E04"/>
    <w:pPr>
      <w:numPr>
        <w:numId w:val="6"/>
      </w:numPr>
    </w:pPr>
  </w:style>
  <w:style w:type="paragraph" w:styleId="ListBullet4">
    <w:name w:val="List Bullet 4"/>
    <w:basedOn w:val="Normal"/>
    <w:semiHidden/>
    <w:rsid w:val="00B30E04"/>
    <w:pPr>
      <w:numPr>
        <w:numId w:val="7"/>
      </w:numPr>
    </w:pPr>
  </w:style>
  <w:style w:type="paragraph" w:styleId="ListBullet5">
    <w:name w:val="List Bullet 5"/>
    <w:basedOn w:val="Normal"/>
    <w:semiHidden/>
    <w:rsid w:val="00B30E04"/>
    <w:pPr>
      <w:numPr>
        <w:numId w:val="8"/>
      </w:numPr>
    </w:pPr>
  </w:style>
  <w:style w:type="paragraph" w:styleId="ListContinue">
    <w:name w:val="List Continue"/>
    <w:basedOn w:val="Normal"/>
    <w:semiHidden/>
    <w:rsid w:val="00B30E04"/>
    <w:pPr>
      <w:spacing w:after="120"/>
      <w:ind w:left="360"/>
    </w:pPr>
  </w:style>
  <w:style w:type="paragraph" w:styleId="ListContinue2">
    <w:name w:val="List Continue 2"/>
    <w:basedOn w:val="Normal"/>
    <w:semiHidden/>
    <w:rsid w:val="00B30E04"/>
    <w:pPr>
      <w:spacing w:after="120"/>
      <w:ind w:left="720"/>
    </w:pPr>
  </w:style>
  <w:style w:type="paragraph" w:styleId="ListContinue3">
    <w:name w:val="List Continue 3"/>
    <w:basedOn w:val="Normal"/>
    <w:semiHidden/>
    <w:rsid w:val="00B30E04"/>
    <w:pPr>
      <w:spacing w:after="120"/>
      <w:ind w:left="1080"/>
    </w:pPr>
  </w:style>
  <w:style w:type="paragraph" w:styleId="ListContinue4">
    <w:name w:val="List Continue 4"/>
    <w:basedOn w:val="Normal"/>
    <w:semiHidden/>
    <w:rsid w:val="00B30E04"/>
    <w:pPr>
      <w:spacing w:after="120"/>
      <w:ind w:left="1440"/>
    </w:pPr>
  </w:style>
  <w:style w:type="paragraph" w:styleId="ListContinue5">
    <w:name w:val="List Continue 5"/>
    <w:basedOn w:val="Normal"/>
    <w:semiHidden/>
    <w:rsid w:val="00B30E04"/>
    <w:pPr>
      <w:spacing w:after="120"/>
      <w:ind w:left="1800"/>
    </w:pPr>
  </w:style>
  <w:style w:type="paragraph" w:styleId="ListNumber">
    <w:name w:val="List Number"/>
    <w:basedOn w:val="Normal"/>
    <w:semiHidden/>
    <w:rsid w:val="00B30E04"/>
    <w:pPr>
      <w:numPr>
        <w:numId w:val="9"/>
      </w:numPr>
    </w:pPr>
  </w:style>
  <w:style w:type="paragraph" w:styleId="ListNumber2">
    <w:name w:val="List Number 2"/>
    <w:basedOn w:val="Normal"/>
    <w:semiHidden/>
    <w:rsid w:val="00B30E04"/>
    <w:pPr>
      <w:numPr>
        <w:numId w:val="10"/>
      </w:numPr>
    </w:pPr>
  </w:style>
  <w:style w:type="paragraph" w:styleId="ListNumber3">
    <w:name w:val="List Number 3"/>
    <w:basedOn w:val="Normal"/>
    <w:semiHidden/>
    <w:rsid w:val="00B30E04"/>
    <w:pPr>
      <w:numPr>
        <w:numId w:val="11"/>
      </w:numPr>
    </w:pPr>
  </w:style>
  <w:style w:type="paragraph" w:styleId="ListNumber4">
    <w:name w:val="List Number 4"/>
    <w:basedOn w:val="Normal"/>
    <w:semiHidden/>
    <w:rsid w:val="00B30E04"/>
    <w:pPr>
      <w:numPr>
        <w:numId w:val="12"/>
      </w:numPr>
    </w:pPr>
  </w:style>
  <w:style w:type="paragraph" w:styleId="ListNumber5">
    <w:name w:val="List Number 5"/>
    <w:basedOn w:val="Normal"/>
    <w:semiHidden/>
    <w:rsid w:val="00B30E04"/>
    <w:pPr>
      <w:numPr>
        <w:numId w:val="13"/>
      </w:numPr>
    </w:pPr>
  </w:style>
  <w:style w:type="paragraph" w:styleId="MessageHeader">
    <w:name w:val="Message Header"/>
    <w:basedOn w:val="Normal"/>
    <w:semiHidden/>
    <w:rsid w:val="00B30E04"/>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B30E04"/>
    <w:rPr>
      <w:rFonts w:ascii="Times New Roman" w:hAnsi="Times New Roman"/>
      <w:sz w:val="24"/>
    </w:rPr>
  </w:style>
  <w:style w:type="paragraph" w:styleId="NormalIndent">
    <w:name w:val="Normal Indent"/>
    <w:basedOn w:val="Normal"/>
    <w:semiHidden/>
    <w:rsid w:val="00B30E04"/>
    <w:pPr>
      <w:ind w:left="720"/>
    </w:pPr>
  </w:style>
  <w:style w:type="paragraph" w:styleId="NoteHeading">
    <w:name w:val="Note Heading"/>
    <w:basedOn w:val="Normal"/>
    <w:next w:val="Normal"/>
    <w:semiHidden/>
    <w:rsid w:val="00B30E04"/>
  </w:style>
  <w:style w:type="paragraph" w:styleId="PlainText">
    <w:name w:val="Plain Text"/>
    <w:basedOn w:val="Normal"/>
    <w:link w:val="PlainTextChar"/>
    <w:semiHidden/>
    <w:rsid w:val="00B30E04"/>
    <w:rPr>
      <w:rFonts w:ascii="Courier New" w:hAnsi="Courier New" w:cs="Courier New"/>
      <w:szCs w:val="20"/>
    </w:rPr>
  </w:style>
  <w:style w:type="paragraph" w:styleId="Salutation">
    <w:name w:val="Salutation"/>
    <w:basedOn w:val="Normal"/>
    <w:next w:val="Normal"/>
    <w:semiHidden/>
    <w:rsid w:val="00B30E04"/>
  </w:style>
  <w:style w:type="paragraph" w:styleId="Signature">
    <w:name w:val="Signature"/>
    <w:basedOn w:val="Normal"/>
    <w:semiHidden/>
    <w:rsid w:val="00B30E04"/>
    <w:pPr>
      <w:ind w:left="4320"/>
    </w:pPr>
  </w:style>
  <w:style w:type="table" w:styleId="TableGrid">
    <w:name w:val="Table Grid"/>
    <w:basedOn w:val="TableNormal"/>
    <w:uiPriority w:val="39"/>
    <w:rsid w:val="00B30E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ckPageLegal7pt">
    <w:name w:val="Back Page: Legal 7pt"/>
    <w:uiPriority w:val="70"/>
    <w:rsid w:val="00B30E04"/>
    <w:pPr>
      <w:spacing w:after="120" w:line="180" w:lineRule="atLeast"/>
    </w:pPr>
    <w:rPr>
      <w:rFonts w:ascii="MetricHPE Light" w:hAnsi="MetricHPE Light"/>
      <w:color w:val="000000"/>
      <w:sz w:val="14"/>
    </w:rPr>
  </w:style>
  <w:style w:type="paragraph" w:customStyle="1" w:styleId="CoverDocumentType10pt">
    <w:name w:val="Cover: Document Type 10pt"/>
    <w:link w:val="CoverDocumentType10ptChar"/>
    <w:uiPriority w:val="70"/>
    <w:rsid w:val="00B30E04"/>
    <w:pPr>
      <w:spacing w:after="200"/>
    </w:pPr>
    <w:rPr>
      <w:rFonts w:ascii="MetricHPE" w:hAnsi="MetricHPE"/>
      <w:b/>
      <w:sz w:val="20"/>
    </w:rPr>
  </w:style>
  <w:style w:type="paragraph" w:customStyle="1" w:styleId="NumberedList-Level1LastBeforeBodycopy">
    <w:name w:val="Numbered List - Level 1_Last Before Bodycopy"/>
    <w:basedOn w:val="NumberedList-Level1"/>
    <w:uiPriority w:val="30"/>
    <w:rsid w:val="00B30E04"/>
    <w:pPr>
      <w:spacing w:after="216"/>
    </w:pPr>
  </w:style>
  <w:style w:type="paragraph" w:customStyle="1" w:styleId="CoverForinternaluseonly">
    <w:name w:val="Cover: For internal use only"/>
    <w:basedOn w:val="Normal"/>
    <w:uiPriority w:val="70"/>
    <w:rsid w:val="00B30E04"/>
    <w:pPr>
      <w:spacing w:after="40" w:line="240" w:lineRule="atLeast"/>
      <w:jc w:val="right"/>
    </w:pPr>
    <w:rPr>
      <w:rFonts w:ascii="Metric Semibold" w:hAnsi="Metric Semibold"/>
      <w:b/>
    </w:rPr>
  </w:style>
  <w:style w:type="paragraph" w:customStyle="1" w:styleId="IntroText16pt">
    <w:name w:val="Intro Text 16pt"/>
    <w:uiPriority w:val="25"/>
    <w:rsid w:val="00B30E04"/>
    <w:pPr>
      <w:spacing w:after="240" w:line="360" w:lineRule="exact"/>
    </w:pPr>
    <w:rPr>
      <w:rFonts w:ascii="Metric Light" w:hAnsi="Metric Light"/>
      <w:sz w:val="32"/>
      <w:szCs w:val="24"/>
    </w:rPr>
  </w:style>
  <w:style w:type="table" w:customStyle="1" w:styleId="HPDataSheetTable">
    <w:name w:val="HP Data Sheet Table"/>
    <w:basedOn w:val="TableNormal"/>
    <w:uiPriority w:val="99"/>
    <w:qFormat/>
    <w:rsid w:val="00B30E04"/>
    <w:tblPr>
      <w:tblInd w:w="29" w:type="dxa"/>
      <w:tblBorders>
        <w:bottom w:val="single" w:sz="2" w:space="0" w:color="auto"/>
        <w:insideH w:val="single" w:sz="2" w:space="0" w:color="auto"/>
      </w:tblBorders>
      <w:tblCellMar>
        <w:left w:w="115" w:type="dxa"/>
        <w:right w:w="115" w:type="dxa"/>
      </w:tblCellMar>
    </w:tblPr>
    <w:tcPr>
      <w:tcMar>
        <w:top w:w="43" w:type="dxa"/>
        <w:left w:w="43" w:type="dxa"/>
        <w:bottom w:w="43" w:type="dxa"/>
        <w:right w:w="360" w:type="dxa"/>
      </w:tcMar>
    </w:tcPr>
    <w:tblStylePr w:type="firstRow">
      <w:rPr>
        <w:rFonts w:ascii="HP Simplified" w:hAnsi="HP Simplified"/>
        <w:b w:val="0"/>
        <w:sz w:val="18"/>
      </w:rPr>
      <w:tblPr/>
      <w:tcPr>
        <w:tcBorders>
          <w:bottom w:val="nil"/>
          <w:insideH w:val="nil"/>
        </w:tcBorders>
      </w:tcPr>
    </w:tblStylePr>
    <w:tblStylePr w:type="firstCol">
      <w:rPr>
        <w:rFonts w:ascii="HP Simplified" w:hAnsi="HP Simplified"/>
        <w:b/>
        <w:sz w:val="16"/>
      </w:rPr>
    </w:tblStylePr>
    <w:tblStylePr w:type="lastCol">
      <w:tblPr/>
      <w:tcPr>
        <w:tcMar>
          <w:top w:w="43" w:type="dxa"/>
          <w:left w:w="0" w:type="dxa"/>
          <w:bottom w:w="43" w:type="dxa"/>
          <w:right w:w="115" w:type="dxa"/>
        </w:tcMar>
      </w:tcPr>
    </w:tblStylePr>
  </w:style>
  <w:style w:type="paragraph" w:customStyle="1" w:styleId="BulletLevel3">
    <w:name w:val="Bullet Level 3"/>
    <w:uiPriority w:val="19"/>
    <w:rsid w:val="002042E2"/>
    <w:pPr>
      <w:numPr>
        <w:numId w:val="3"/>
      </w:numPr>
      <w:tabs>
        <w:tab w:val="left" w:pos="562"/>
      </w:tabs>
      <w:spacing w:after="115" w:line="240" w:lineRule="atLeast"/>
      <w:ind w:left="561" w:hanging="187"/>
    </w:pPr>
    <w:rPr>
      <w:rFonts w:ascii="MetricHPE Light" w:hAnsi="MetricHPE Light"/>
      <w:color w:val="000000"/>
      <w:sz w:val="20"/>
    </w:rPr>
  </w:style>
  <w:style w:type="paragraph" w:customStyle="1" w:styleId="CoverHeadline50ptbold">
    <w:name w:val="Cover: Headline 50pt (bold)"/>
    <w:basedOn w:val="CoverHeadline28ptfor4lines"/>
    <w:uiPriority w:val="72"/>
    <w:semiHidden/>
    <w:rsid w:val="00B30E04"/>
    <w:pPr>
      <w:spacing w:line="1040" w:lineRule="exact"/>
    </w:pPr>
    <w:rPr>
      <w:sz w:val="100"/>
    </w:rPr>
  </w:style>
  <w:style w:type="paragraph" w:customStyle="1" w:styleId="MISCFigureCaptionHeader8pt">
    <w:name w:val="MISC: Figure Caption Header 8pt"/>
    <w:uiPriority w:val="90"/>
    <w:rsid w:val="00B30E04"/>
    <w:pPr>
      <w:spacing w:after="400"/>
    </w:pPr>
    <w:rPr>
      <w:rFonts w:ascii="MetricHPE Light" w:hAnsi="MetricHPE Light"/>
      <w:sz w:val="16"/>
      <w:szCs w:val="20"/>
    </w:rPr>
  </w:style>
  <w:style w:type="paragraph" w:customStyle="1" w:styleId="MISCTitleDescriptorinheader10pt">
    <w:name w:val="MISC: Title Descriptor (in header) 10pt"/>
    <w:uiPriority w:val="91"/>
    <w:rsid w:val="00B30E04"/>
    <w:pPr>
      <w:spacing w:before="180" w:after="240"/>
    </w:pPr>
    <w:rPr>
      <w:rFonts w:ascii="Metric Light" w:hAnsi="Metric Light"/>
      <w:sz w:val="20"/>
      <w:szCs w:val="24"/>
    </w:rPr>
  </w:style>
  <w:style w:type="paragraph" w:customStyle="1" w:styleId="QuoteText16pt">
    <w:name w:val="Quote Text 16pt"/>
    <w:uiPriority w:val="27"/>
    <w:rsid w:val="00B30E04"/>
    <w:pPr>
      <w:pBdr>
        <w:top w:val="single" w:sz="36" w:space="4" w:color="00B388"/>
      </w:pBdr>
      <w:spacing w:before="480" w:after="180" w:line="320" w:lineRule="atLeast"/>
      <w:ind w:left="101" w:hanging="101"/>
    </w:pPr>
    <w:rPr>
      <w:rFonts w:ascii="MetricHPE Light" w:hAnsi="MetricHPE Light"/>
      <w:sz w:val="32"/>
    </w:rPr>
  </w:style>
  <w:style w:type="paragraph" w:customStyle="1" w:styleId="QuoteTextAttribution10pt">
    <w:name w:val="Quote Text Attribution 10 pt"/>
    <w:basedOn w:val="Normal"/>
    <w:uiPriority w:val="28"/>
    <w:rsid w:val="00B30E04"/>
    <w:pPr>
      <w:spacing w:after="360" w:line="240" w:lineRule="exact"/>
    </w:pPr>
    <w:rPr>
      <w:sz w:val="20"/>
      <w:szCs w:val="18"/>
    </w:rPr>
  </w:style>
  <w:style w:type="paragraph" w:customStyle="1" w:styleId="BodyTextMetricLight10pt">
    <w:name w:val="Body Text Metric Light 10pt"/>
    <w:link w:val="BodyTextMetricLight10ptChar"/>
    <w:uiPriority w:val="99"/>
    <w:qFormat/>
    <w:rsid w:val="00B30E04"/>
    <w:pPr>
      <w:spacing w:after="160" w:line="240" w:lineRule="atLeast"/>
    </w:pPr>
    <w:rPr>
      <w:rFonts w:ascii="MetricHPE Light" w:hAnsi="MetricHPE Light"/>
      <w:sz w:val="20"/>
    </w:rPr>
  </w:style>
  <w:style w:type="paragraph" w:customStyle="1" w:styleId="BackPageSharewithcolleagues7pt">
    <w:name w:val="Back Page: Share with colleagues 7pt"/>
    <w:basedOn w:val="BackPageLegal7pt"/>
    <w:uiPriority w:val="70"/>
    <w:rsid w:val="00B30E04"/>
    <w:pPr>
      <w:spacing w:after="40"/>
    </w:pPr>
  </w:style>
  <w:style w:type="paragraph" w:customStyle="1" w:styleId="BackPageLearnmoreat16pt">
    <w:name w:val="Back Page: Learn more at 16 pt"/>
    <w:basedOn w:val="Heading2"/>
    <w:uiPriority w:val="59"/>
    <w:rsid w:val="00B30E04"/>
    <w:pPr>
      <w:spacing w:line="320" w:lineRule="exact"/>
    </w:pPr>
    <w:rPr>
      <w:rFonts w:ascii="MetricHPE Light" w:hAnsi="MetricHPE Light"/>
      <w:sz w:val="32"/>
    </w:rPr>
  </w:style>
  <w:style w:type="paragraph" w:styleId="Header">
    <w:name w:val="header"/>
    <w:basedOn w:val="Normal"/>
    <w:link w:val="HeaderChar"/>
    <w:uiPriority w:val="99"/>
    <w:rsid w:val="00B30E04"/>
    <w:pPr>
      <w:tabs>
        <w:tab w:val="center" w:pos="4680"/>
        <w:tab w:val="right" w:pos="9360"/>
      </w:tabs>
    </w:pPr>
  </w:style>
  <w:style w:type="character" w:customStyle="1" w:styleId="HeaderChar">
    <w:name w:val="Header Char"/>
    <w:basedOn w:val="DefaultParagraphFont"/>
    <w:link w:val="Header"/>
    <w:uiPriority w:val="99"/>
    <w:rsid w:val="00B30E04"/>
    <w:rPr>
      <w:rFonts w:ascii="MetricHPE Light" w:hAnsi="MetricHPE Light"/>
      <w:szCs w:val="24"/>
    </w:rPr>
  </w:style>
  <w:style w:type="paragraph" w:customStyle="1" w:styleId="CoverTableofcontentstitle26pt">
    <w:name w:val="Cover: Table of contents title 26pt"/>
    <w:next w:val="Normal"/>
    <w:uiPriority w:val="84"/>
    <w:rsid w:val="00B30E04"/>
    <w:pPr>
      <w:spacing w:after="360"/>
      <w:ind w:left="374"/>
    </w:pPr>
    <w:rPr>
      <w:rFonts w:ascii="MetricHPE" w:hAnsi="MetricHPE"/>
      <w:b/>
      <w:sz w:val="60"/>
    </w:rPr>
  </w:style>
  <w:style w:type="character" w:styleId="FootnoteReference">
    <w:name w:val="footnote reference"/>
    <w:basedOn w:val="DefaultParagraphFont"/>
    <w:rsid w:val="00B30E04"/>
    <w:rPr>
      <w:vertAlign w:val="superscript"/>
    </w:rPr>
  </w:style>
  <w:style w:type="paragraph" w:customStyle="1" w:styleId="BulletLevel3-2ndparagraph">
    <w:name w:val="Bullet Level 3 - 2nd paragraph"/>
    <w:basedOn w:val="BulletLevel3"/>
    <w:uiPriority w:val="20"/>
    <w:rsid w:val="00B30E04"/>
    <w:pPr>
      <w:numPr>
        <w:numId w:val="0"/>
      </w:numPr>
      <w:ind w:left="562"/>
    </w:pPr>
  </w:style>
  <w:style w:type="paragraph" w:customStyle="1" w:styleId="BulletLevel3-2ndparagraphLast">
    <w:name w:val="Bullet Level 3 - 2nd paragraph_Last"/>
    <w:basedOn w:val="BulletLevel3-2ndparagraph"/>
    <w:uiPriority w:val="21"/>
    <w:rsid w:val="00B30E04"/>
    <w:pPr>
      <w:spacing w:after="220"/>
    </w:pPr>
  </w:style>
  <w:style w:type="paragraph" w:customStyle="1" w:styleId="NumberedList-Level2">
    <w:name w:val="Numbered List - Level 2"/>
    <w:basedOn w:val="NumberedList-Level1"/>
    <w:autoRedefine/>
    <w:uiPriority w:val="34"/>
    <w:rsid w:val="00683EE9"/>
    <w:pPr>
      <w:numPr>
        <w:ilvl w:val="1"/>
        <w:numId w:val="16"/>
      </w:numPr>
    </w:pPr>
  </w:style>
  <w:style w:type="paragraph" w:customStyle="1" w:styleId="NumberedList-Level3">
    <w:name w:val="Numbered List - Level 3"/>
    <w:basedOn w:val="NumberedList-Level2"/>
    <w:autoRedefine/>
    <w:uiPriority w:val="35"/>
    <w:rsid w:val="00557254"/>
    <w:pPr>
      <w:numPr>
        <w:ilvl w:val="0"/>
        <w:numId w:val="17"/>
      </w:numPr>
    </w:pPr>
  </w:style>
  <w:style w:type="character" w:customStyle="1" w:styleId="BoldCharacter">
    <w:name w:val="Bold Character"/>
    <w:basedOn w:val="DefaultParagraphFont"/>
    <w:uiPriority w:val="1"/>
    <w:semiHidden/>
    <w:rsid w:val="00B30E04"/>
    <w:rPr>
      <w:rFonts w:ascii="HP Simplified" w:hAnsi="HP Simplified"/>
      <w:b/>
    </w:rPr>
  </w:style>
  <w:style w:type="paragraph" w:customStyle="1" w:styleId="NoParagraphStyle">
    <w:name w:val="[No Paragraph Style]"/>
    <w:semiHidden/>
    <w:rsid w:val="00B30E04"/>
    <w:pPr>
      <w:autoSpaceDE w:val="0"/>
      <w:autoSpaceDN w:val="0"/>
      <w:adjustRightInd w:val="0"/>
      <w:spacing w:line="288" w:lineRule="auto"/>
      <w:textAlignment w:val="center"/>
    </w:pPr>
    <w:rPr>
      <w:color w:val="000000"/>
      <w:sz w:val="24"/>
      <w:szCs w:val="24"/>
    </w:rPr>
  </w:style>
  <w:style w:type="paragraph" w:customStyle="1" w:styleId="TablebulletTables">
    <w:name w:val="Table_bullet (Tables)"/>
    <w:basedOn w:val="Normal"/>
    <w:uiPriority w:val="99"/>
    <w:semiHidden/>
    <w:rsid w:val="00B30E04"/>
    <w:pPr>
      <w:spacing w:after="40"/>
      <w:ind w:left="90" w:hanging="90"/>
    </w:pPr>
  </w:style>
  <w:style w:type="paragraph" w:customStyle="1" w:styleId="MISCNote-Ruleabove">
    <w:name w:val="MISC: Note-Rule above"/>
    <w:basedOn w:val="Normal"/>
    <w:uiPriority w:val="91"/>
    <w:rsid w:val="00B30E04"/>
    <w:pPr>
      <w:keepNext/>
      <w:pBdr>
        <w:top w:val="single" w:sz="2" w:space="4" w:color="auto"/>
      </w:pBdr>
      <w:spacing w:before="360" w:line="240" w:lineRule="exact"/>
    </w:pPr>
    <w:rPr>
      <w:rFonts w:ascii="MetricHPE" w:hAnsi="MetricHPE"/>
      <w:b/>
      <w:sz w:val="22"/>
      <w:szCs w:val="18"/>
    </w:rPr>
  </w:style>
  <w:style w:type="paragraph" w:customStyle="1" w:styleId="MISCNote-Rulebelow">
    <w:name w:val="MISC: Note-Rule below"/>
    <w:uiPriority w:val="91"/>
    <w:rsid w:val="00B30E04"/>
    <w:pPr>
      <w:pBdr>
        <w:bottom w:val="single" w:sz="2" w:space="5" w:color="auto"/>
      </w:pBdr>
      <w:spacing w:after="360" w:line="220" w:lineRule="atLeast"/>
    </w:pPr>
    <w:rPr>
      <w:rFonts w:ascii="MetricHPE Light" w:hAnsi="MetricHPE Light"/>
      <w:color w:val="000000"/>
      <w:sz w:val="20"/>
    </w:rPr>
  </w:style>
  <w:style w:type="paragraph" w:styleId="TOC1">
    <w:name w:val="toc 1"/>
    <w:basedOn w:val="Normal"/>
    <w:next w:val="Normal"/>
    <w:autoRedefine/>
    <w:uiPriority w:val="39"/>
    <w:unhideWhenUsed/>
    <w:rsid w:val="00B30E04"/>
    <w:pPr>
      <w:tabs>
        <w:tab w:val="right" w:leader="dot" w:pos="10800"/>
      </w:tabs>
      <w:spacing w:after="100"/>
      <w:ind w:right="1152"/>
    </w:pPr>
    <w:rPr>
      <w:noProof/>
      <w:sz w:val="20"/>
    </w:rPr>
  </w:style>
  <w:style w:type="paragraph" w:styleId="TOC2">
    <w:name w:val="toc 2"/>
    <w:basedOn w:val="Normal"/>
    <w:next w:val="Normal"/>
    <w:autoRedefine/>
    <w:uiPriority w:val="39"/>
    <w:unhideWhenUsed/>
    <w:rsid w:val="00B30E04"/>
    <w:pPr>
      <w:tabs>
        <w:tab w:val="right" w:leader="dot" w:pos="10800"/>
      </w:tabs>
      <w:spacing w:after="100"/>
      <w:ind w:left="187" w:right="1152"/>
    </w:pPr>
    <w:rPr>
      <w:noProof/>
      <w:sz w:val="20"/>
    </w:rPr>
  </w:style>
  <w:style w:type="paragraph" w:customStyle="1" w:styleId="TableRowhead8pt">
    <w:name w:val="Table Rowhead 8 pt"/>
    <w:basedOn w:val="TableSubhead8pt"/>
    <w:uiPriority w:val="99"/>
    <w:rsid w:val="00B30E04"/>
  </w:style>
  <w:style w:type="character" w:customStyle="1" w:styleId="FootnoteTextChar">
    <w:name w:val="Footnote Text Char"/>
    <w:basedOn w:val="DefaultParagraphFont"/>
    <w:link w:val="FootnoteText"/>
    <w:uiPriority w:val="98"/>
    <w:rsid w:val="00B30E04"/>
    <w:rPr>
      <w:rFonts w:ascii="MetricHPE Light" w:hAnsi="MetricHPE Light"/>
      <w:sz w:val="16"/>
      <w:szCs w:val="20"/>
    </w:rPr>
  </w:style>
  <w:style w:type="paragraph" w:customStyle="1" w:styleId="BackPageSignupforupdates9pt">
    <w:name w:val="Back Page: Sign up for updates 9pt"/>
    <w:uiPriority w:val="62"/>
    <w:rsid w:val="00B30E04"/>
    <w:pPr>
      <w:spacing w:before="60" w:line="240" w:lineRule="exact"/>
    </w:pPr>
    <w:rPr>
      <w:rFonts w:ascii="MetricHPE" w:hAnsi="MetricHPE"/>
      <w:b/>
      <w:szCs w:val="20"/>
    </w:rPr>
  </w:style>
  <w:style w:type="character" w:customStyle="1" w:styleId="CodingLanguage">
    <w:name w:val="Coding Language"/>
    <w:basedOn w:val="DefaultParagraphFont"/>
    <w:uiPriority w:val="98"/>
    <w:rsid w:val="00DF25ED"/>
    <w:rPr>
      <w:rFonts w:ascii="HPE Simple Light" w:hAnsi="HPE Simple Light"/>
      <w:b w:val="0"/>
      <w:i w:val="0"/>
    </w:rPr>
  </w:style>
  <w:style w:type="paragraph" w:customStyle="1" w:styleId="MISCTitleDescriptorinheader11ptLight">
    <w:name w:val="MISC: Title Descriptor (in header) 11pt Light"/>
    <w:basedOn w:val="MISCTitleDescriptorinheader10pt"/>
    <w:uiPriority w:val="99"/>
    <w:rsid w:val="00B30E04"/>
  </w:style>
  <w:style w:type="paragraph" w:customStyle="1" w:styleId="CoverIntroMetricLight16">
    <w:name w:val="Cover: Intro Metric Light 16"/>
    <w:basedOn w:val="CoverSubtitle"/>
    <w:uiPriority w:val="99"/>
    <w:rsid w:val="00B30E04"/>
    <w:rPr>
      <w:rFonts w:ascii="MetricHPE Light" w:hAnsi="MetricHPE Light"/>
    </w:rPr>
  </w:style>
  <w:style w:type="paragraph" w:customStyle="1" w:styleId="MISCTableCaptionHeader8pt">
    <w:name w:val="MISC: Table Caption Header 8pt"/>
    <w:uiPriority w:val="99"/>
    <w:rsid w:val="002042E2"/>
    <w:pPr>
      <w:keepNext/>
      <w:spacing w:after="60"/>
    </w:pPr>
    <w:rPr>
      <w:rFonts w:ascii="MetricHPE Light" w:hAnsi="MetricHPE Light"/>
      <w:sz w:val="16"/>
      <w:szCs w:val="20"/>
    </w:rPr>
  </w:style>
  <w:style w:type="paragraph" w:customStyle="1" w:styleId="PageNumbers">
    <w:name w:val="Page Numbers"/>
    <w:basedOn w:val="Normal"/>
    <w:uiPriority w:val="99"/>
    <w:rsid w:val="00DF25ED"/>
    <w:pPr>
      <w:tabs>
        <w:tab w:val="center" w:pos="1980"/>
        <w:tab w:val="left" w:pos="2610"/>
      </w:tabs>
      <w:jc w:val="right"/>
    </w:pPr>
    <w:rPr>
      <w:rFonts w:ascii="HPE Simple" w:hAnsi="HPE Simple"/>
    </w:rPr>
  </w:style>
  <w:style w:type="paragraph" w:styleId="TOC3">
    <w:name w:val="toc 3"/>
    <w:basedOn w:val="Normal"/>
    <w:next w:val="Normal"/>
    <w:autoRedefine/>
    <w:uiPriority w:val="39"/>
    <w:unhideWhenUsed/>
    <w:rsid w:val="00B30E04"/>
    <w:pPr>
      <w:spacing w:after="100"/>
      <w:ind w:left="749"/>
    </w:pPr>
  </w:style>
  <w:style w:type="character" w:customStyle="1" w:styleId="CoverDocumentType10ptChar">
    <w:name w:val="Cover: Document Type 10pt Char"/>
    <w:basedOn w:val="DefaultParagraphFont"/>
    <w:link w:val="CoverDocumentType10pt"/>
    <w:uiPriority w:val="70"/>
    <w:rsid w:val="00B30E04"/>
    <w:rPr>
      <w:rFonts w:ascii="MetricHPE" w:hAnsi="MetricHPE"/>
      <w:b/>
      <w:sz w:val="20"/>
    </w:rPr>
  </w:style>
  <w:style w:type="character" w:customStyle="1" w:styleId="BoldEmpha">
    <w:name w:val="Bold Empha"/>
    <w:uiPriority w:val="1"/>
    <w:qFormat/>
    <w:rsid w:val="00B30E04"/>
    <w:rPr>
      <w:rFonts w:ascii="MetricHPE Semibold" w:hAnsi="MetricHPE Semibold"/>
      <w:color w:val="auto"/>
    </w:rPr>
  </w:style>
  <w:style w:type="paragraph" w:customStyle="1" w:styleId="TableSubhead8pt">
    <w:name w:val="Table Subhead 8 pt"/>
    <w:uiPriority w:val="99"/>
    <w:rsid w:val="00B30E04"/>
    <w:pPr>
      <w:spacing w:before="60" w:after="60"/>
    </w:pPr>
    <w:rPr>
      <w:rFonts w:ascii="MetricHPE Semibold" w:hAnsi="MetricHPE Semibold"/>
      <w:sz w:val="16"/>
      <w:szCs w:val="20"/>
    </w:rPr>
  </w:style>
  <w:style w:type="paragraph" w:styleId="Bibliography">
    <w:name w:val="Bibliography"/>
    <w:basedOn w:val="Normal"/>
    <w:next w:val="Normal"/>
    <w:uiPriority w:val="37"/>
    <w:semiHidden/>
    <w:unhideWhenUsed/>
    <w:rsid w:val="00B30E04"/>
  </w:style>
  <w:style w:type="paragraph" w:styleId="Caption">
    <w:name w:val="caption"/>
    <w:basedOn w:val="Normal"/>
    <w:next w:val="Normal"/>
    <w:unhideWhenUsed/>
    <w:qFormat/>
    <w:rsid w:val="00B30E04"/>
    <w:pPr>
      <w:spacing w:after="200"/>
    </w:pPr>
    <w:rPr>
      <w:i/>
      <w:iCs/>
      <w:color w:val="425563" w:themeColor="text2"/>
      <w:szCs w:val="18"/>
    </w:rPr>
  </w:style>
  <w:style w:type="paragraph" w:styleId="CommentText">
    <w:name w:val="annotation text"/>
    <w:basedOn w:val="Normal"/>
    <w:link w:val="CommentTextChar"/>
    <w:unhideWhenUsed/>
    <w:rsid w:val="00B30E04"/>
    <w:rPr>
      <w:sz w:val="20"/>
      <w:szCs w:val="20"/>
    </w:rPr>
  </w:style>
  <w:style w:type="character" w:customStyle="1" w:styleId="CommentTextChar">
    <w:name w:val="Comment Text Char"/>
    <w:basedOn w:val="DefaultParagraphFont"/>
    <w:link w:val="CommentText"/>
    <w:rsid w:val="00B30E04"/>
    <w:rPr>
      <w:rFonts w:ascii="MetricHPE Light" w:hAnsi="MetricHPE Light"/>
      <w:sz w:val="20"/>
      <w:szCs w:val="20"/>
    </w:rPr>
  </w:style>
  <w:style w:type="paragraph" w:styleId="CommentSubject">
    <w:name w:val="annotation subject"/>
    <w:basedOn w:val="CommentText"/>
    <w:next w:val="CommentText"/>
    <w:link w:val="CommentSubjectChar"/>
    <w:semiHidden/>
    <w:unhideWhenUsed/>
    <w:rsid w:val="00B30E04"/>
    <w:rPr>
      <w:b/>
      <w:bCs/>
    </w:rPr>
  </w:style>
  <w:style w:type="character" w:customStyle="1" w:styleId="CommentSubjectChar">
    <w:name w:val="Comment Subject Char"/>
    <w:basedOn w:val="CommentTextChar"/>
    <w:link w:val="CommentSubject"/>
    <w:semiHidden/>
    <w:rsid w:val="00B30E04"/>
    <w:rPr>
      <w:rFonts w:ascii="MetricHPE Light" w:hAnsi="MetricHPE Light"/>
      <w:b/>
      <w:bCs/>
      <w:sz w:val="20"/>
      <w:szCs w:val="20"/>
    </w:rPr>
  </w:style>
  <w:style w:type="paragraph" w:styleId="DocumentMap">
    <w:name w:val="Document Map"/>
    <w:basedOn w:val="Normal"/>
    <w:link w:val="DocumentMapChar"/>
    <w:semiHidden/>
    <w:unhideWhenUsed/>
    <w:rsid w:val="00B30E04"/>
    <w:rPr>
      <w:rFonts w:ascii="Segoe UI" w:hAnsi="Segoe UI" w:cs="Segoe UI"/>
      <w:sz w:val="16"/>
      <w:szCs w:val="16"/>
    </w:rPr>
  </w:style>
  <w:style w:type="character" w:customStyle="1" w:styleId="DocumentMapChar">
    <w:name w:val="Document Map Char"/>
    <w:basedOn w:val="DefaultParagraphFont"/>
    <w:link w:val="DocumentMap"/>
    <w:semiHidden/>
    <w:rsid w:val="00B30E04"/>
    <w:rPr>
      <w:rFonts w:ascii="Segoe UI" w:hAnsi="Segoe UI" w:cs="Segoe UI"/>
      <w:sz w:val="16"/>
      <w:szCs w:val="16"/>
    </w:rPr>
  </w:style>
  <w:style w:type="paragraph" w:styleId="EndnoteText">
    <w:name w:val="endnote text"/>
    <w:basedOn w:val="Normal"/>
    <w:link w:val="EndnoteTextChar"/>
    <w:semiHidden/>
    <w:unhideWhenUsed/>
    <w:rsid w:val="00B30E04"/>
    <w:rPr>
      <w:sz w:val="20"/>
      <w:szCs w:val="20"/>
    </w:rPr>
  </w:style>
  <w:style w:type="character" w:customStyle="1" w:styleId="EndnoteTextChar">
    <w:name w:val="Endnote Text Char"/>
    <w:basedOn w:val="DefaultParagraphFont"/>
    <w:link w:val="EndnoteText"/>
    <w:semiHidden/>
    <w:rsid w:val="00B30E04"/>
    <w:rPr>
      <w:rFonts w:ascii="MetricHPE Light" w:hAnsi="MetricHPE Light"/>
      <w:sz w:val="20"/>
      <w:szCs w:val="20"/>
    </w:rPr>
  </w:style>
  <w:style w:type="paragraph" w:styleId="Index1">
    <w:name w:val="index 1"/>
    <w:basedOn w:val="Normal"/>
    <w:next w:val="Normal"/>
    <w:autoRedefine/>
    <w:semiHidden/>
    <w:unhideWhenUsed/>
    <w:rsid w:val="00B30E04"/>
    <w:pPr>
      <w:ind w:left="180" w:hanging="180"/>
    </w:pPr>
  </w:style>
  <w:style w:type="paragraph" w:styleId="Index2">
    <w:name w:val="index 2"/>
    <w:basedOn w:val="Normal"/>
    <w:next w:val="Normal"/>
    <w:autoRedefine/>
    <w:semiHidden/>
    <w:unhideWhenUsed/>
    <w:rsid w:val="00B30E04"/>
    <w:pPr>
      <w:ind w:left="360" w:hanging="180"/>
    </w:pPr>
  </w:style>
  <w:style w:type="paragraph" w:styleId="Index3">
    <w:name w:val="index 3"/>
    <w:basedOn w:val="Normal"/>
    <w:next w:val="Normal"/>
    <w:autoRedefine/>
    <w:semiHidden/>
    <w:unhideWhenUsed/>
    <w:rsid w:val="00B30E04"/>
    <w:pPr>
      <w:ind w:left="540" w:hanging="180"/>
    </w:pPr>
  </w:style>
  <w:style w:type="paragraph" w:styleId="Index4">
    <w:name w:val="index 4"/>
    <w:basedOn w:val="Normal"/>
    <w:next w:val="Normal"/>
    <w:autoRedefine/>
    <w:semiHidden/>
    <w:unhideWhenUsed/>
    <w:rsid w:val="00B30E04"/>
    <w:pPr>
      <w:ind w:left="720" w:hanging="180"/>
    </w:pPr>
  </w:style>
  <w:style w:type="paragraph" w:styleId="Index5">
    <w:name w:val="index 5"/>
    <w:basedOn w:val="Normal"/>
    <w:next w:val="Normal"/>
    <w:autoRedefine/>
    <w:semiHidden/>
    <w:unhideWhenUsed/>
    <w:rsid w:val="00B30E04"/>
    <w:pPr>
      <w:ind w:left="900" w:hanging="180"/>
    </w:pPr>
  </w:style>
  <w:style w:type="paragraph" w:styleId="Index6">
    <w:name w:val="index 6"/>
    <w:basedOn w:val="Normal"/>
    <w:next w:val="Normal"/>
    <w:autoRedefine/>
    <w:semiHidden/>
    <w:unhideWhenUsed/>
    <w:rsid w:val="00B30E04"/>
    <w:pPr>
      <w:ind w:left="1080" w:hanging="180"/>
    </w:pPr>
  </w:style>
  <w:style w:type="paragraph" w:styleId="Index7">
    <w:name w:val="index 7"/>
    <w:basedOn w:val="Normal"/>
    <w:next w:val="Normal"/>
    <w:autoRedefine/>
    <w:semiHidden/>
    <w:unhideWhenUsed/>
    <w:rsid w:val="00B30E04"/>
    <w:pPr>
      <w:ind w:left="1260" w:hanging="180"/>
    </w:pPr>
  </w:style>
  <w:style w:type="paragraph" w:styleId="Index8">
    <w:name w:val="index 8"/>
    <w:basedOn w:val="Normal"/>
    <w:next w:val="Normal"/>
    <w:autoRedefine/>
    <w:semiHidden/>
    <w:unhideWhenUsed/>
    <w:rsid w:val="00B30E04"/>
    <w:pPr>
      <w:ind w:left="1440" w:hanging="180"/>
    </w:pPr>
  </w:style>
  <w:style w:type="paragraph" w:styleId="Index9">
    <w:name w:val="index 9"/>
    <w:basedOn w:val="Normal"/>
    <w:next w:val="Normal"/>
    <w:autoRedefine/>
    <w:semiHidden/>
    <w:unhideWhenUsed/>
    <w:rsid w:val="00B30E04"/>
    <w:pPr>
      <w:ind w:left="1620" w:hanging="180"/>
    </w:pPr>
  </w:style>
  <w:style w:type="paragraph" w:styleId="IndexHeading">
    <w:name w:val="index heading"/>
    <w:basedOn w:val="Normal"/>
    <w:next w:val="Index1"/>
    <w:semiHidden/>
    <w:unhideWhenUsed/>
    <w:rsid w:val="00B30E04"/>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B30E04"/>
    <w:pPr>
      <w:pBdr>
        <w:top w:val="single" w:sz="4" w:space="10" w:color="425563" w:themeColor="accent1"/>
        <w:bottom w:val="single" w:sz="4" w:space="10" w:color="425563" w:themeColor="accent1"/>
      </w:pBdr>
      <w:spacing w:before="360" w:after="360"/>
      <w:ind w:left="864" w:right="864"/>
      <w:jc w:val="center"/>
    </w:pPr>
    <w:rPr>
      <w:i/>
      <w:iCs/>
      <w:color w:val="425563" w:themeColor="accent1"/>
    </w:rPr>
  </w:style>
  <w:style w:type="character" w:customStyle="1" w:styleId="IntenseQuoteChar">
    <w:name w:val="Intense Quote Char"/>
    <w:basedOn w:val="DefaultParagraphFont"/>
    <w:link w:val="IntenseQuote"/>
    <w:uiPriority w:val="30"/>
    <w:rsid w:val="00B30E04"/>
    <w:rPr>
      <w:rFonts w:ascii="MetricHPE Light" w:hAnsi="MetricHPE Light"/>
      <w:i/>
      <w:iCs/>
      <w:color w:val="425563" w:themeColor="accent1"/>
      <w:szCs w:val="24"/>
    </w:rPr>
  </w:style>
  <w:style w:type="paragraph" w:styleId="ListParagraph">
    <w:name w:val="List Paragraph"/>
    <w:basedOn w:val="Normal"/>
    <w:link w:val="ListParagraphChar"/>
    <w:uiPriority w:val="34"/>
    <w:qFormat/>
    <w:rsid w:val="00B30E04"/>
    <w:pPr>
      <w:ind w:left="720"/>
      <w:contextualSpacing/>
    </w:pPr>
  </w:style>
  <w:style w:type="paragraph" w:styleId="NoSpacing">
    <w:name w:val="No Spacing"/>
    <w:link w:val="NoSpacingChar"/>
    <w:uiPriority w:val="1"/>
    <w:qFormat/>
    <w:rsid w:val="00B30E04"/>
    <w:rPr>
      <w:rFonts w:ascii="HP Simplified Light" w:hAnsi="HP Simplified Light"/>
      <w:szCs w:val="24"/>
    </w:rPr>
  </w:style>
  <w:style w:type="paragraph" w:styleId="Quote">
    <w:name w:val="Quote"/>
    <w:basedOn w:val="Normal"/>
    <w:next w:val="Normal"/>
    <w:link w:val="QuoteChar"/>
    <w:uiPriority w:val="29"/>
    <w:semiHidden/>
    <w:rsid w:val="00B30E0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B30E04"/>
    <w:rPr>
      <w:rFonts w:ascii="MetricHPE Light" w:hAnsi="MetricHPE Light"/>
      <w:i/>
      <w:iCs/>
      <w:color w:val="404040" w:themeColor="text1" w:themeTint="BF"/>
      <w:szCs w:val="24"/>
    </w:rPr>
  </w:style>
  <w:style w:type="paragraph" w:styleId="Subtitle">
    <w:name w:val="Subtitle"/>
    <w:basedOn w:val="Normal"/>
    <w:next w:val="Normal"/>
    <w:link w:val="SubtitleChar"/>
    <w:semiHidden/>
    <w:rsid w:val="00B30E0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semiHidden/>
    <w:rsid w:val="00B30E04"/>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semiHidden/>
    <w:unhideWhenUsed/>
    <w:rsid w:val="00B30E04"/>
    <w:pPr>
      <w:ind w:left="180" w:hanging="180"/>
    </w:pPr>
  </w:style>
  <w:style w:type="paragraph" w:styleId="TableofFigures">
    <w:name w:val="table of figures"/>
    <w:basedOn w:val="Normal"/>
    <w:next w:val="Normal"/>
    <w:semiHidden/>
    <w:unhideWhenUsed/>
    <w:rsid w:val="00B30E04"/>
  </w:style>
  <w:style w:type="paragraph" w:styleId="TOAHeading">
    <w:name w:val="toa heading"/>
    <w:basedOn w:val="Normal"/>
    <w:next w:val="Normal"/>
    <w:semiHidden/>
    <w:unhideWhenUsed/>
    <w:rsid w:val="00B30E04"/>
    <w:pPr>
      <w:spacing w:before="120"/>
    </w:pPr>
    <w:rPr>
      <w:rFonts w:asciiTheme="majorHAnsi" w:eastAsiaTheme="majorEastAsia" w:hAnsiTheme="majorHAnsi" w:cstheme="majorBidi"/>
      <w:b/>
      <w:bCs/>
      <w:sz w:val="24"/>
    </w:rPr>
  </w:style>
  <w:style w:type="paragraph" w:styleId="TOCHeading">
    <w:name w:val="TOC Heading"/>
    <w:basedOn w:val="Heading1"/>
    <w:next w:val="Normal"/>
    <w:uiPriority w:val="39"/>
    <w:unhideWhenUsed/>
    <w:qFormat/>
    <w:rsid w:val="00B30E04"/>
    <w:pPr>
      <w:keepLines/>
      <w:spacing w:before="240" w:after="0" w:line="240" w:lineRule="auto"/>
      <w:outlineLvl w:val="9"/>
    </w:pPr>
    <w:rPr>
      <w:rFonts w:asciiTheme="majorHAnsi" w:eastAsiaTheme="majorEastAsia" w:hAnsiTheme="majorHAnsi" w:cstheme="majorBidi"/>
      <w:b w:val="0"/>
      <w:color w:val="313F4A" w:themeColor="accent1" w:themeShade="BF"/>
      <w:szCs w:val="32"/>
    </w:rPr>
  </w:style>
  <w:style w:type="paragraph" w:customStyle="1" w:styleId="BackPageLearnmoreatURL12pt">
    <w:name w:val="Back Page: Learn more at URL 12 pt"/>
    <w:basedOn w:val="BackPageLearnmoreat16pt"/>
    <w:uiPriority w:val="99"/>
    <w:rsid w:val="00B30E04"/>
    <w:rPr>
      <w:sz w:val="24"/>
      <w:u w:val="single"/>
    </w:rPr>
  </w:style>
  <w:style w:type="character" w:customStyle="1" w:styleId="MISCFigureCaptionHeaderBold8pt">
    <w:name w:val="MISC: Figure Caption Header Bold 8pt"/>
    <w:uiPriority w:val="1"/>
    <w:rsid w:val="00B30E04"/>
    <w:rPr>
      <w:rFonts w:ascii="MetricHPE Semibold" w:hAnsi="MetricHPE Semibold" w:cs="HP Simplified"/>
      <w:b w:val="0"/>
      <w:bCs/>
      <w:sz w:val="16"/>
    </w:rPr>
  </w:style>
  <w:style w:type="character" w:customStyle="1" w:styleId="MISCTableCaptionHeaderBold8pt">
    <w:name w:val="MISC: Table Caption Header Bold 8pt"/>
    <w:uiPriority w:val="1"/>
    <w:rsid w:val="00B30E04"/>
    <w:rPr>
      <w:rFonts w:ascii="MetricHPE Semibold" w:hAnsi="MetricHPE Semibold"/>
      <w:color w:val="auto"/>
      <w:sz w:val="16"/>
    </w:rPr>
  </w:style>
  <w:style w:type="paragraph" w:customStyle="1" w:styleId="BulletLevel2LastBeforeBodycopy">
    <w:name w:val="Bullet Level 2_Last Before Bodycopy"/>
    <w:basedOn w:val="BulletLevel2"/>
    <w:uiPriority w:val="99"/>
    <w:rsid w:val="00B30E04"/>
    <w:pPr>
      <w:tabs>
        <w:tab w:val="left" w:pos="374"/>
      </w:tabs>
      <w:spacing w:after="216"/>
    </w:pPr>
  </w:style>
  <w:style w:type="paragraph" w:customStyle="1" w:styleId="BulletLevel3LastBeforBodycopy">
    <w:name w:val="Bullet Level 3_Last Befor Bodycopy"/>
    <w:basedOn w:val="BulletLevel3"/>
    <w:uiPriority w:val="99"/>
    <w:rsid w:val="00B30E04"/>
    <w:pPr>
      <w:spacing w:after="216"/>
    </w:pPr>
  </w:style>
  <w:style w:type="paragraph" w:customStyle="1" w:styleId="BulletLevel1LastBeforeBodycopy">
    <w:name w:val="Bullet Level 1_Last Before Bodycopy"/>
    <w:basedOn w:val="BulletLevel1"/>
    <w:uiPriority w:val="99"/>
    <w:rsid w:val="00B30E04"/>
    <w:pPr>
      <w:spacing w:after="216"/>
    </w:pPr>
  </w:style>
  <w:style w:type="paragraph" w:customStyle="1" w:styleId="BulletLevel1LastBeforeMainhead">
    <w:name w:val="Bullet Level 1_Last Before Mainhead"/>
    <w:basedOn w:val="BulletLevel1"/>
    <w:uiPriority w:val="99"/>
    <w:rsid w:val="00B30E04"/>
    <w:pPr>
      <w:spacing w:after="360"/>
    </w:pPr>
  </w:style>
  <w:style w:type="paragraph" w:customStyle="1" w:styleId="BulletLevel2LastBeforeMainhead">
    <w:name w:val="Bullet Level 2_Last Before Mainhead"/>
    <w:basedOn w:val="BulletLevel2"/>
    <w:uiPriority w:val="99"/>
    <w:rsid w:val="00B30E04"/>
    <w:pPr>
      <w:tabs>
        <w:tab w:val="left" w:pos="374"/>
      </w:tabs>
      <w:spacing w:after="360"/>
    </w:pPr>
  </w:style>
  <w:style w:type="paragraph" w:customStyle="1" w:styleId="BulletLevel3LastBeforeMainhead">
    <w:name w:val="Bullet Level 3_Last Before Mainhead"/>
    <w:basedOn w:val="BulletLevel3LastBeforBodycopy"/>
    <w:uiPriority w:val="99"/>
    <w:rsid w:val="00B30E04"/>
    <w:pPr>
      <w:spacing w:after="360"/>
    </w:pPr>
  </w:style>
  <w:style w:type="paragraph" w:customStyle="1" w:styleId="NumberedList-Level2LastBeforesubhead">
    <w:name w:val="Numbered List - Level 2 Last Before subhead"/>
    <w:basedOn w:val="NumberedList-Level2"/>
    <w:uiPriority w:val="99"/>
    <w:rsid w:val="00B30E04"/>
    <w:pPr>
      <w:spacing w:after="216"/>
    </w:pPr>
  </w:style>
  <w:style w:type="paragraph" w:customStyle="1" w:styleId="NumberedList-Level3LastBeforesubhead">
    <w:name w:val="Numbered List - Level 3 Last Before subhead"/>
    <w:basedOn w:val="NumberedList-Level3"/>
    <w:uiPriority w:val="99"/>
    <w:rsid w:val="00B30E04"/>
    <w:pPr>
      <w:spacing w:after="216"/>
    </w:pPr>
  </w:style>
  <w:style w:type="paragraph" w:customStyle="1" w:styleId="NumberedList-Level2-2ndparagraph">
    <w:name w:val="Numbered List - Level 2 - 2nd paragraph"/>
    <w:basedOn w:val="NumberedList-Level2"/>
    <w:uiPriority w:val="99"/>
    <w:rsid w:val="00B30E04"/>
    <w:pPr>
      <w:numPr>
        <w:numId w:val="0"/>
      </w:numPr>
      <w:ind w:left="540"/>
    </w:pPr>
  </w:style>
  <w:style w:type="paragraph" w:customStyle="1" w:styleId="NumberedList-Level1LastBeforeMainhead">
    <w:name w:val="Numbered List - Level 1_Last Before Mainhead"/>
    <w:basedOn w:val="NumberedList-Level1LastBeforeBodycopy"/>
    <w:uiPriority w:val="99"/>
    <w:rsid w:val="00B30E04"/>
    <w:pPr>
      <w:spacing w:after="360"/>
    </w:pPr>
  </w:style>
  <w:style w:type="paragraph" w:customStyle="1" w:styleId="HPEConfidentialBody">
    <w:name w:val="HPE Confidential (Body)"/>
    <w:basedOn w:val="NoParagraphStyle"/>
    <w:uiPriority w:val="99"/>
    <w:rsid w:val="00B30E04"/>
    <w:pPr>
      <w:spacing w:line="180" w:lineRule="atLeast"/>
      <w:jc w:val="right"/>
    </w:pPr>
    <w:rPr>
      <w:rFonts w:ascii="Metric Light" w:hAnsi="Metric Light" w:cs="Metric Light"/>
      <w:sz w:val="14"/>
      <w:szCs w:val="14"/>
    </w:rPr>
  </w:style>
  <w:style w:type="paragraph" w:customStyle="1" w:styleId="CoverHeadline32ptfor3lines">
    <w:name w:val="Cover: Headline 32 pt for 3 lines"/>
    <w:basedOn w:val="CoverHeadline28ptfor4lines"/>
    <w:uiPriority w:val="99"/>
    <w:rsid w:val="00B30E04"/>
    <w:pPr>
      <w:spacing w:line="640" w:lineRule="exact"/>
    </w:pPr>
    <w:rPr>
      <w:sz w:val="64"/>
    </w:rPr>
  </w:style>
  <w:style w:type="paragraph" w:customStyle="1" w:styleId="FigureAfterspace">
    <w:name w:val="Figure After space"/>
    <w:basedOn w:val="BodyTextLastMetricLight10pt"/>
    <w:uiPriority w:val="99"/>
    <w:rsid w:val="00B30E04"/>
    <w:pPr>
      <w:keepNext/>
      <w:spacing w:after="400"/>
    </w:pPr>
  </w:style>
  <w:style w:type="character" w:styleId="CommentReference">
    <w:name w:val="annotation reference"/>
    <w:basedOn w:val="DefaultParagraphFont"/>
    <w:unhideWhenUsed/>
    <w:rsid w:val="00B30E04"/>
    <w:rPr>
      <w:sz w:val="16"/>
      <w:szCs w:val="16"/>
    </w:rPr>
  </w:style>
  <w:style w:type="paragraph" w:customStyle="1" w:styleId="CoverTableofcontentstitle30pt">
    <w:name w:val="Cover: Table of contents title 30pt"/>
    <w:next w:val="Normal"/>
    <w:uiPriority w:val="84"/>
    <w:rsid w:val="00B30E04"/>
    <w:pPr>
      <w:spacing w:after="360"/>
    </w:pPr>
    <w:rPr>
      <w:rFonts w:ascii="MetricHPE" w:hAnsi="MetricHPE"/>
      <w:b/>
      <w:sz w:val="60"/>
    </w:rPr>
  </w:style>
  <w:style w:type="character" w:customStyle="1" w:styleId="Commands">
    <w:name w:val="Commands"/>
    <w:basedOn w:val="BoldEmpha"/>
    <w:uiPriority w:val="1"/>
    <w:qFormat/>
    <w:rsid w:val="00D965FB"/>
    <w:rPr>
      <w:rFonts w:ascii="HPE Simple" w:hAnsi="HPE Simple"/>
      <w:b/>
      <w:color w:val="auto"/>
      <w:sz w:val="18"/>
    </w:rPr>
  </w:style>
  <w:style w:type="paragraph" w:customStyle="1" w:styleId="ConsoleBlockSmall">
    <w:name w:val="Console Block Small"/>
    <w:basedOn w:val="Normal"/>
    <w:next w:val="BodyText"/>
    <w:link w:val="ConsoleBlockSmallChar"/>
    <w:qFormat/>
    <w:rsid w:val="00E25156"/>
    <w:pPr>
      <w:pBdr>
        <w:top w:val="single" w:sz="4" w:space="3" w:color="808080"/>
        <w:left w:val="single" w:sz="4" w:space="3" w:color="808080"/>
        <w:bottom w:val="single" w:sz="4" w:space="3" w:color="808080"/>
        <w:right w:val="single" w:sz="4" w:space="3" w:color="808080"/>
      </w:pBdr>
      <w:suppressAutoHyphens/>
    </w:pPr>
    <w:rPr>
      <w:rFonts w:ascii="HPE Simple Light" w:hAnsi="HPE Simple Light"/>
      <w:noProof/>
    </w:rPr>
  </w:style>
  <w:style w:type="character" w:customStyle="1" w:styleId="ConsoleBlockSmallChar">
    <w:name w:val="Console Block Small Char"/>
    <w:basedOn w:val="DefaultParagraphFont"/>
    <w:link w:val="ConsoleBlockSmall"/>
    <w:rsid w:val="00E25156"/>
    <w:rPr>
      <w:rFonts w:ascii="HPE Simple Light" w:hAnsi="HPE Simple Light"/>
      <w:noProof/>
      <w:szCs w:val="24"/>
    </w:rPr>
  </w:style>
  <w:style w:type="character" w:customStyle="1" w:styleId="Heading1Char">
    <w:name w:val="Heading 1 Char"/>
    <w:basedOn w:val="DefaultParagraphFont"/>
    <w:link w:val="Heading1"/>
    <w:uiPriority w:val="2"/>
    <w:rsid w:val="00E76AD8"/>
    <w:rPr>
      <w:rFonts w:ascii="MetricHPE" w:hAnsi="MetricHPE"/>
      <w:b/>
      <w:color w:val="000000"/>
      <w:sz w:val="28"/>
      <w:szCs w:val="34"/>
    </w:rPr>
  </w:style>
  <w:style w:type="character" w:customStyle="1" w:styleId="Heading2Char">
    <w:name w:val="Heading 2 Char"/>
    <w:basedOn w:val="DefaultParagraphFont"/>
    <w:link w:val="Heading2"/>
    <w:uiPriority w:val="3"/>
    <w:rsid w:val="00484ECC"/>
    <w:rPr>
      <w:rFonts w:ascii="MetricHPE" w:hAnsi="MetricHPE"/>
      <w:b/>
      <w:sz w:val="24"/>
      <w:szCs w:val="20"/>
    </w:rPr>
  </w:style>
  <w:style w:type="character" w:customStyle="1" w:styleId="Heading3Char">
    <w:name w:val="Heading 3 Char"/>
    <w:basedOn w:val="DefaultParagraphFont"/>
    <w:link w:val="Heading3"/>
    <w:uiPriority w:val="4"/>
    <w:rsid w:val="00E76AD8"/>
    <w:rPr>
      <w:rFonts w:ascii="MetricHPE" w:hAnsi="MetricHPE"/>
      <w:b/>
      <w:noProof/>
      <w:sz w:val="20"/>
    </w:rPr>
  </w:style>
  <w:style w:type="table" w:styleId="PlainTable2">
    <w:name w:val="Plain Table 2"/>
    <w:basedOn w:val="TableNormal"/>
    <w:uiPriority w:val="42"/>
    <w:rsid w:val="00E76AD8"/>
    <w:pPr>
      <w:widowControl w:val="0"/>
    </w:pPr>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TableNumbered1">
    <w:name w:val="Table Numbered1"/>
    <w:rsid w:val="00E76AD8"/>
    <w:pPr>
      <w:numPr>
        <w:numId w:val="4"/>
      </w:numPr>
    </w:pPr>
  </w:style>
  <w:style w:type="paragraph" w:customStyle="1" w:styleId="NumberedList-Level4">
    <w:name w:val="Numbered List - Level 4"/>
    <w:basedOn w:val="BodyTextMetricLight10pt"/>
    <w:link w:val="NumberedList-Level4Char"/>
    <w:uiPriority w:val="29"/>
    <w:rsid w:val="00A22617"/>
    <w:pPr>
      <w:numPr>
        <w:numId w:val="19"/>
      </w:numPr>
      <w:spacing w:after="115"/>
    </w:pPr>
  </w:style>
  <w:style w:type="character" w:customStyle="1" w:styleId="BodyTextChar">
    <w:name w:val="Body Text Char"/>
    <w:basedOn w:val="DefaultParagraphFont"/>
    <w:link w:val="BodyText"/>
    <w:semiHidden/>
    <w:rsid w:val="00E76AD8"/>
    <w:rPr>
      <w:rFonts w:ascii="MetricHPE Light" w:hAnsi="MetricHPE Light"/>
      <w:szCs w:val="24"/>
    </w:rPr>
  </w:style>
  <w:style w:type="paragraph" w:customStyle="1" w:styleId="ConsoleCommand">
    <w:name w:val="ConsoleCommand"/>
    <w:basedOn w:val="ConsoleBlockSmall"/>
    <w:link w:val="ConsoleCommandChar"/>
    <w:uiPriority w:val="99"/>
    <w:qFormat/>
    <w:rsid w:val="00E76AD8"/>
    <w:rPr>
      <w:rFonts w:ascii="HPE Simple" w:hAnsi="HPE Simple"/>
      <w:b/>
    </w:rPr>
  </w:style>
  <w:style w:type="character" w:customStyle="1" w:styleId="ConsoleCommandChar">
    <w:name w:val="ConsoleCommand Char"/>
    <w:basedOn w:val="ConsoleBlockSmallChar"/>
    <w:link w:val="ConsoleCommand"/>
    <w:uiPriority w:val="99"/>
    <w:rsid w:val="00E76AD8"/>
    <w:rPr>
      <w:rFonts w:ascii="HPE Simple" w:hAnsi="HPE Simple"/>
      <w:b/>
      <w:noProof/>
      <w:szCs w:val="24"/>
    </w:rPr>
  </w:style>
  <w:style w:type="paragraph" w:customStyle="1" w:styleId="hpebodycopy">
    <w:name w:val="hpe_body_copy"/>
    <w:basedOn w:val="Normal"/>
    <w:link w:val="hpebodycopyChar"/>
    <w:qFormat/>
    <w:rsid w:val="00E76AD8"/>
    <w:pPr>
      <w:widowControl w:val="0"/>
      <w:suppressAutoHyphens/>
      <w:spacing w:after="120" w:line="220" w:lineRule="exact"/>
    </w:pPr>
    <w:rPr>
      <w:rFonts w:ascii="Arial" w:eastAsiaTheme="minorHAnsi" w:hAnsi="Arial" w:cstheme="minorBidi"/>
      <w:szCs w:val="22"/>
    </w:rPr>
  </w:style>
  <w:style w:type="character" w:customStyle="1" w:styleId="hpebodycopyChar">
    <w:name w:val="hpe_body_copy Char"/>
    <w:basedOn w:val="DefaultParagraphFont"/>
    <w:link w:val="hpebodycopy"/>
    <w:rsid w:val="00E76AD8"/>
    <w:rPr>
      <w:rFonts w:ascii="Arial" w:eastAsiaTheme="minorHAnsi" w:hAnsi="Arial" w:cstheme="minorBidi"/>
      <w:szCs w:val="22"/>
    </w:rPr>
  </w:style>
  <w:style w:type="paragraph" w:customStyle="1" w:styleId="Note">
    <w:name w:val="Note"/>
    <w:link w:val="NoteChar"/>
    <w:qFormat/>
    <w:rsid w:val="00E76AD8"/>
    <w:pPr>
      <w:pBdr>
        <w:top w:val="single" w:sz="8" w:space="4" w:color="5B4767" w:themeColor="accent4"/>
        <w:bottom w:val="single" w:sz="8" w:space="4" w:color="5B4767" w:themeColor="accent4"/>
      </w:pBdr>
      <w:spacing w:after="120" w:line="220" w:lineRule="exact"/>
    </w:pPr>
    <w:rPr>
      <w:rFonts w:ascii="Arial" w:eastAsiaTheme="minorHAnsi" w:hAnsi="Arial" w:cstheme="minorBidi"/>
      <w:szCs w:val="22"/>
    </w:rPr>
  </w:style>
  <w:style w:type="character" w:customStyle="1" w:styleId="NoteChar">
    <w:name w:val="Note Char"/>
    <w:basedOn w:val="hpebodycopyChar"/>
    <w:link w:val="Note"/>
    <w:rsid w:val="00E76AD8"/>
    <w:rPr>
      <w:rFonts w:ascii="Arial" w:eastAsiaTheme="minorHAnsi" w:hAnsi="Arial" w:cstheme="minorBidi"/>
      <w:szCs w:val="22"/>
    </w:rPr>
  </w:style>
  <w:style w:type="paragraph" w:customStyle="1" w:styleId="BodyTextMetricHPE-Light10pt">
    <w:name w:val="Body Text MetricHPE-Light 10pt"/>
    <w:uiPriority w:val="99"/>
    <w:rsid w:val="00E76AD8"/>
    <w:pPr>
      <w:spacing w:after="160" w:line="240" w:lineRule="atLeast"/>
    </w:pPr>
    <w:rPr>
      <w:rFonts w:ascii="MetricHPE-Light" w:hAnsi="MetricHPE-Light"/>
      <w:sz w:val="20"/>
    </w:rPr>
  </w:style>
  <w:style w:type="table" w:customStyle="1" w:styleId="TableGrid1">
    <w:name w:val="Table Grid1"/>
    <w:basedOn w:val="TableNormal"/>
    <w:next w:val="TableGrid"/>
    <w:uiPriority w:val="39"/>
    <w:rsid w:val="00E76A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386690"/>
    <w:rPr>
      <w:i/>
      <w:iCs/>
    </w:rPr>
  </w:style>
  <w:style w:type="character" w:customStyle="1" w:styleId="Heading4Char">
    <w:name w:val="Heading 4 Char"/>
    <w:basedOn w:val="DefaultParagraphFont"/>
    <w:link w:val="Heading4"/>
    <w:uiPriority w:val="5"/>
    <w:rsid w:val="00D03E82"/>
    <w:rPr>
      <w:rFonts w:ascii="MetricHPE Medium" w:hAnsi="MetricHPE Medium"/>
      <w:sz w:val="20"/>
    </w:rPr>
  </w:style>
  <w:style w:type="paragraph" w:customStyle="1" w:styleId="BodyTextLast9pt">
    <w:name w:val="Body Text_Last 9pt"/>
    <w:basedOn w:val="Normal"/>
    <w:uiPriority w:val="10"/>
    <w:qFormat/>
    <w:rsid w:val="00CC7758"/>
    <w:pPr>
      <w:tabs>
        <w:tab w:val="left" w:pos="187"/>
      </w:tabs>
      <w:spacing w:after="220" w:line="220" w:lineRule="atLeast"/>
    </w:pPr>
    <w:rPr>
      <w:rFonts w:ascii="HP Simplified Light" w:hAnsi="HP Simplified Light"/>
      <w:color w:val="000000"/>
      <w:szCs w:val="18"/>
    </w:rPr>
  </w:style>
  <w:style w:type="paragraph" w:customStyle="1" w:styleId="BodyText9pt">
    <w:name w:val="Body Text 9pt"/>
    <w:link w:val="BodyText9ptChar"/>
    <w:uiPriority w:val="9"/>
    <w:qFormat/>
    <w:rsid w:val="00CC7758"/>
    <w:pPr>
      <w:tabs>
        <w:tab w:val="left" w:pos="187"/>
      </w:tabs>
      <w:spacing w:after="120" w:line="220" w:lineRule="atLeast"/>
    </w:pPr>
    <w:rPr>
      <w:rFonts w:ascii="HP Simplified Light" w:hAnsi="HP Simplified Light"/>
      <w:color w:val="000000"/>
    </w:rPr>
  </w:style>
  <w:style w:type="character" w:customStyle="1" w:styleId="BodyText9ptChar">
    <w:name w:val="Body Text 9pt Char"/>
    <w:basedOn w:val="DefaultParagraphFont"/>
    <w:link w:val="BodyText9pt"/>
    <w:uiPriority w:val="9"/>
    <w:rsid w:val="00CC7758"/>
    <w:rPr>
      <w:rFonts w:ascii="HP Simplified Light" w:hAnsi="HP Simplified Light"/>
      <w:color w:val="000000"/>
    </w:rPr>
  </w:style>
  <w:style w:type="table" w:customStyle="1" w:styleId="PlainTable21">
    <w:name w:val="Plain Table 21"/>
    <w:basedOn w:val="TableNormal"/>
    <w:next w:val="PlainTable2"/>
    <w:uiPriority w:val="42"/>
    <w:rsid w:val="00845F84"/>
    <w:pPr>
      <w:widowControl w:val="0"/>
    </w:pPr>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NumberedList-Level3Last">
    <w:name w:val="Numbered List - Level 3_Last"/>
    <w:basedOn w:val="NumberedList-Level3"/>
    <w:next w:val="Normal"/>
    <w:uiPriority w:val="22"/>
    <w:rsid w:val="00FB535D"/>
    <w:pPr>
      <w:numPr>
        <w:numId w:val="0"/>
      </w:numPr>
      <w:tabs>
        <w:tab w:val="left" w:pos="1440"/>
      </w:tabs>
      <w:spacing w:after="360" w:line="240" w:lineRule="auto"/>
      <w:ind w:left="1080" w:hanging="360"/>
    </w:pPr>
    <w:rPr>
      <w:rFonts w:ascii="HP Simplified Light" w:hAnsi="HP Simplified Light"/>
    </w:rPr>
  </w:style>
  <w:style w:type="paragraph" w:styleId="Revision">
    <w:name w:val="Revision"/>
    <w:hidden/>
    <w:uiPriority w:val="99"/>
    <w:semiHidden/>
    <w:rsid w:val="00037E14"/>
    <w:rPr>
      <w:rFonts w:ascii="MetricHPE Light" w:hAnsi="MetricHPE Light"/>
      <w:szCs w:val="24"/>
    </w:rPr>
  </w:style>
  <w:style w:type="character" w:customStyle="1" w:styleId="BodyTextMetricLight10ptChar">
    <w:name w:val="Body Text Metric Light 10pt Char"/>
    <w:basedOn w:val="DefaultParagraphFont"/>
    <w:link w:val="BodyTextMetricLight10pt"/>
    <w:uiPriority w:val="99"/>
    <w:rsid w:val="007511FE"/>
    <w:rPr>
      <w:rFonts w:ascii="MetricHPE Light" w:hAnsi="MetricHPE Light"/>
      <w:sz w:val="20"/>
    </w:rPr>
  </w:style>
  <w:style w:type="character" w:customStyle="1" w:styleId="NumberedList-Level4Char">
    <w:name w:val="Numbered List - Level 4 Char"/>
    <w:basedOn w:val="BodyTextMetricLight10ptChar"/>
    <w:link w:val="NumberedList-Level4"/>
    <w:uiPriority w:val="29"/>
    <w:rsid w:val="00A22617"/>
    <w:rPr>
      <w:rFonts w:ascii="MetricHPE Light" w:hAnsi="MetricHPE Light"/>
      <w:sz w:val="20"/>
    </w:rPr>
  </w:style>
  <w:style w:type="character" w:customStyle="1" w:styleId="NumberedList-Level5Char">
    <w:name w:val="Numbered List - Level 5 Char"/>
    <w:basedOn w:val="NumberedList-Level4Char"/>
    <w:link w:val="NumberedList-Level5"/>
    <w:uiPriority w:val="99"/>
    <w:rsid w:val="00AA3E4D"/>
    <w:rPr>
      <w:rFonts w:ascii="MetricHPE Light" w:hAnsi="MetricHPE Light"/>
      <w:sz w:val="20"/>
    </w:rPr>
  </w:style>
  <w:style w:type="paragraph" w:customStyle="1" w:styleId="HPBodytext10pt">
    <w:name w:val="_HP Body text 10 pt"/>
    <w:link w:val="HPBodytext10ptChar"/>
    <w:qFormat/>
    <w:rsid w:val="002F2369"/>
    <w:pPr>
      <w:tabs>
        <w:tab w:val="left" w:pos="187"/>
      </w:tabs>
      <w:spacing w:after="120"/>
    </w:pPr>
    <w:rPr>
      <w:rFonts w:ascii="Futura Bk" w:hAnsi="Futura Bk"/>
      <w:color w:val="000000"/>
      <w:sz w:val="20"/>
      <w:szCs w:val="20"/>
    </w:rPr>
  </w:style>
  <w:style w:type="character" w:customStyle="1" w:styleId="HPBodytext10ptChar">
    <w:name w:val="_HP Body text 10 pt Char"/>
    <w:basedOn w:val="DefaultParagraphFont"/>
    <w:link w:val="HPBodytext10pt"/>
    <w:locked/>
    <w:rsid w:val="002F2369"/>
    <w:rPr>
      <w:rFonts w:ascii="Futura Bk" w:hAnsi="Futura Bk"/>
      <w:color w:val="000000"/>
      <w:sz w:val="20"/>
      <w:szCs w:val="20"/>
    </w:rPr>
  </w:style>
  <w:style w:type="character" w:customStyle="1" w:styleId="CourierNewfont">
    <w:name w:val="Courier New font"/>
    <w:basedOn w:val="DefaultParagraphFont"/>
    <w:uiPriority w:val="98"/>
    <w:rsid w:val="00922E73"/>
    <w:rPr>
      <w:rFonts w:ascii="Courier New" w:hAnsi="Courier New"/>
    </w:rPr>
  </w:style>
  <w:style w:type="paragraph" w:customStyle="1" w:styleId="xl66">
    <w:name w:val="xl66"/>
    <w:basedOn w:val="Normal"/>
    <w:rsid w:val="00240E2B"/>
    <w:pPr>
      <w:spacing w:before="100" w:beforeAutospacing="1" w:after="100" w:afterAutospacing="1"/>
    </w:pPr>
    <w:rPr>
      <w:rFonts w:ascii="Times New Roman" w:hAnsi="Times New Roman"/>
      <w:sz w:val="24"/>
      <w:lang w:val="en-GB" w:eastAsia="en-GB"/>
    </w:rPr>
  </w:style>
  <w:style w:type="paragraph" w:customStyle="1" w:styleId="xl67">
    <w:name w:val="xl67"/>
    <w:basedOn w:val="Normal"/>
    <w:rsid w:val="00240E2B"/>
    <w:pPr>
      <w:spacing w:before="100" w:beforeAutospacing="1" w:after="100" w:afterAutospacing="1"/>
      <w:jc w:val="center"/>
    </w:pPr>
    <w:rPr>
      <w:rFonts w:ascii="Times New Roman" w:hAnsi="Times New Roman"/>
      <w:sz w:val="24"/>
      <w:lang w:val="en-GB" w:eastAsia="en-GB"/>
    </w:rPr>
  </w:style>
  <w:style w:type="paragraph" w:customStyle="1" w:styleId="xl68">
    <w:name w:val="xl68"/>
    <w:basedOn w:val="Normal"/>
    <w:rsid w:val="00240E2B"/>
    <w:pPr>
      <w:spacing w:before="100" w:beforeAutospacing="1" w:after="100" w:afterAutospacing="1"/>
    </w:pPr>
    <w:rPr>
      <w:rFonts w:ascii="Times New Roman" w:hAnsi="Times New Roman"/>
      <w:sz w:val="24"/>
      <w:lang w:val="en-GB" w:eastAsia="en-GB"/>
    </w:rPr>
  </w:style>
  <w:style w:type="paragraph" w:customStyle="1" w:styleId="xl69">
    <w:name w:val="xl69"/>
    <w:basedOn w:val="Normal"/>
    <w:rsid w:val="00240E2B"/>
    <w:pPr>
      <w:shd w:val="clear" w:color="000000" w:fill="44546A"/>
      <w:spacing w:before="100" w:beforeAutospacing="1" w:after="100" w:afterAutospacing="1"/>
    </w:pPr>
    <w:rPr>
      <w:rFonts w:ascii="Times New Roman" w:hAnsi="Times New Roman"/>
      <w:b/>
      <w:bCs/>
      <w:color w:val="FFFFFF"/>
      <w:sz w:val="28"/>
      <w:szCs w:val="28"/>
      <w:lang w:val="en-GB" w:eastAsia="en-GB"/>
    </w:rPr>
  </w:style>
  <w:style w:type="paragraph" w:customStyle="1" w:styleId="xl70">
    <w:name w:val="xl70"/>
    <w:basedOn w:val="Normal"/>
    <w:rsid w:val="00240E2B"/>
    <w:pPr>
      <w:shd w:val="clear" w:color="000000" w:fill="44546A"/>
      <w:spacing w:before="100" w:beforeAutospacing="1" w:after="100" w:afterAutospacing="1"/>
    </w:pPr>
    <w:rPr>
      <w:rFonts w:ascii="Times New Roman" w:hAnsi="Times New Roman"/>
      <w:color w:val="FFFFFF"/>
      <w:sz w:val="24"/>
      <w:lang w:val="en-GB" w:eastAsia="en-GB"/>
    </w:rPr>
  </w:style>
  <w:style w:type="paragraph" w:customStyle="1" w:styleId="xl71">
    <w:name w:val="xl71"/>
    <w:basedOn w:val="Normal"/>
    <w:rsid w:val="00240E2B"/>
    <w:pPr>
      <w:shd w:val="clear" w:color="000000" w:fill="44546A"/>
      <w:spacing w:before="100" w:beforeAutospacing="1" w:after="100" w:afterAutospacing="1"/>
      <w:jc w:val="center"/>
    </w:pPr>
    <w:rPr>
      <w:rFonts w:ascii="Times New Roman" w:hAnsi="Times New Roman"/>
      <w:color w:val="FFFFFF"/>
      <w:sz w:val="24"/>
      <w:lang w:val="en-GB" w:eastAsia="en-GB"/>
    </w:rPr>
  </w:style>
  <w:style w:type="paragraph" w:customStyle="1" w:styleId="xl72">
    <w:name w:val="xl72"/>
    <w:basedOn w:val="Normal"/>
    <w:rsid w:val="00240E2B"/>
    <w:pPr>
      <w:shd w:val="clear" w:color="000000" w:fill="44546A"/>
      <w:spacing w:before="100" w:beforeAutospacing="1" w:after="100" w:afterAutospacing="1"/>
    </w:pPr>
    <w:rPr>
      <w:rFonts w:ascii="Times New Roman" w:hAnsi="Times New Roman"/>
      <w:sz w:val="24"/>
      <w:lang w:val="en-GB" w:eastAsia="en-GB"/>
    </w:rPr>
  </w:style>
  <w:style w:type="paragraph" w:customStyle="1" w:styleId="xl73">
    <w:name w:val="xl73"/>
    <w:basedOn w:val="Normal"/>
    <w:rsid w:val="00240E2B"/>
    <w:pPr>
      <w:shd w:val="clear" w:color="000000" w:fill="44546A"/>
      <w:spacing w:before="100" w:beforeAutospacing="1" w:after="100" w:afterAutospacing="1"/>
    </w:pPr>
    <w:rPr>
      <w:rFonts w:ascii="Times New Roman" w:hAnsi="Times New Roman"/>
      <w:color w:val="FFFFFF"/>
      <w:sz w:val="24"/>
      <w:lang w:val="en-GB" w:eastAsia="en-GB"/>
    </w:rPr>
  </w:style>
  <w:style w:type="paragraph" w:customStyle="1" w:styleId="xl74">
    <w:name w:val="xl74"/>
    <w:basedOn w:val="Normal"/>
    <w:rsid w:val="00240E2B"/>
    <w:pPr>
      <w:shd w:val="clear" w:color="000000" w:fill="44546A"/>
      <w:spacing w:before="100" w:beforeAutospacing="1" w:after="100" w:afterAutospacing="1"/>
      <w:jc w:val="center"/>
    </w:pPr>
    <w:rPr>
      <w:rFonts w:ascii="Times New Roman" w:hAnsi="Times New Roman"/>
      <w:b/>
      <w:bCs/>
      <w:color w:val="FFFFFF"/>
      <w:sz w:val="24"/>
      <w:lang w:val="en-GB" w:eastAsia="en-GB"/>
    </w:rPr>
  </w:style>
  <w:style w:type="paragraph" w:customStyle="1" w:styleId="xl75">
    <w:name w:val="xl75"/>
    <w:basedOn w:val="Normal"/>
    <w:rsid w:val="00240E2B"/>
    <w:pPr>
      <w:shd w:val="clear" w:color="000000" w:fill="44546A"/>
      <w:spacing w:before="100" w:beforeAutospacing="1" w:after="100" w:afterAutospacing="1"/>
    </w:pPr>
    <w:rPr>
      <w:rFonts w:ascii="Times New Roman" w:hAnsi="Times New Roman"/>
      <w:b/>
      <w:bCs/>
      <w:color w:val="FFFFFF"/>
      <w:sz w:val="24"/>
      <w:lang w:val="en-GB" w:eastAsia="en-GB"/>
    </w:rPr>
  </w:style>
  <w:style w:type="paragraph" w:customStyle="1" w:styleId="xl76">
    <w:name w:val="xl76"/>
    <w:basedOn w:val="Normal"/>
    <w:rsid w:val="00240E2B"/>
    <w:pPr>
      <w:shd w:val="clear" w:color="000000" w:fill="44546A"/>
      <w:spacing w:before="100" w:beforeAutospacing="1" w:after="100" w:afterAutospacing="1"/>
    </w:pPr>
    <w:rPr>
      <w:rFonts w:ascii="Times New Roman" w:hAnsi="Times New Roman"/>
      <w:b/>
      <w:bCs/>
      <w:color w:val="FFFFFF"/>
      <w:sz w:val="24"/>
      <w:lang w:val="en-GB" w:eastAsia="en-GB"/>
    </w:rPr>
  </w:style>
  <w:style w:type="paragraph" w:customStyle="1" w:styleId="xl77">
    <w:name w:val="xl77"/>
    <w:basedOn w:val="Normal"/>
    <w:rsid w:val="00240E2B"/>
    <w:pPr>
      <w:spacing w:before="100" w:beforeAutospacing="1" w:after="100" w:afterAutospacing="1"/>
    </w:pPr>
    <w:rPr>
      <w:rFonts w:ascii="Times New Roman" w:hAnsi="Times New Roman"/>
      <w:b/>
      <w:bCs/>
      <w:sz w:val="24"/>
      <w:lang w:val="en-GB" w:eastAsia="en-GB"/>
    </w:rPr>
  </w:style>
  <w:style w:type="paragraph" w:customStyle="1" w:styleId="xl78">
    <w:name w:val="xl78"/>
    <w:basedOn w:val="Normal"/>
    <w:rsid w:val="00240E2B"/>
    <w:pPr>
      <w:pBdr>
        <w:bottom w:val="single" w:sz="4" w:space="0" w:color="auto"/>
      </w:pBdr>
      <w:spacing w:before="100" w:beforeAutospacing="1" w:after="100" w:afterAutospacing="1"/>
    </w:pPr>
    <w:rPr>
      <w:rFonts w:ascii="Times New Roman" w:hAnsi="Times New Roman"/>
      <w:sz w:val="24"/>
      <w:lang w:val="en-GB" w:eastAsia="en-GB"/>
    </w:rPr>
  </w:style>
  <w:style w:type="paragraph" w:customStyle="1" w:styleId="xl79">
    <w:name w:val="xl79"/>
    <w:basedOn w:val="Normal"/>
    <w:rsid w:val="00240E2B"/>
    <w:pPr>
      <w:pBdr>
        <w:bottom w:val="single" w:sz="4" w:space="0" w:color="auto"/>
      </w:pBdr>
      <w:spacing w:before="100" w:beforeAutospacing="1" w:after="100" w:afterAutospacing="1"/>
      <w:jc w:val="center"/>
    </w:pPr>
    <w:rPr>
      <w:rFonts w:ascii="Times New Roman" w:hAnsi="Times New Roman"/>
      <w:sz w:val="24"/>
      <w:lang w:val="en-GB" w:eastAsia="en-GB"/>
    </w:rPr>
  </w:style>
  <w:style w:type="paragraph" w:customStyle="1" w:styleId="xl80">
    <w:name w:val="xl80"/>
    <w:basedOn w:val="Normal"/>
    <w:rsid w:val="00240E2B"/>
    <w:pPr>
      <w:pBdr>
        <w:bottom w:val="single" w:sz="4" w:space="0" w:color="auto"/>
      </w:pBdr>
      <w:spacing w:before="100" w:beforeAutospacing="1" w:after="100" w:afterAutospacing="1"/>
    </w:pPr>
    <w:rPr>
      <w:rFonts w:ascii="Times New Roman" w:hAnsi="Times New Roman"/>
      <w:sz w:val="24"/>
      <w:lang w:val="en-GB" w:eastAsia="en-GB"/>
    </w:rPr>
  </w:style>
  <w:style w:type="paragraph" w:customStyle="1" w:styleId="xl81">
    <w:name w:val="xl81"/>
    <w:basedOn w:val="Normal"/>
    <w:rsid w:val="00240E2B"/>
    <w:pPr>
      <w:pBdr>
        <w:top w:val="single" w:sz="4" w:space="0" w:color="auto"/>
        <w:bottom w:val="single" w:sz="4" w:space="0" w:color="auto"/>
      </w:pBdr>
      <w:spacing w:before="100" w:beforeAutospacing="1" w:after="100" w:afterAutospacing="1"/>
    </w:pPr>
    <w:rPr>
      <w:rFonts w:ascii="Times New Roman" w:hAnsi="Times New Roman"/>
      <w:sz w:val="24"/>
      <w:lang w:val="en-GB" w:eastAsia="en-GB"/>
    </w:rPr>
  </w:style>
  <w:style w:type="paragraph" w:customStyle="1" w:styleId="xl82">
    <w:name w:val="xl82"/>
    <w:basedOn w:val="Normal"/>
    <w:rsid w:val="00240E2B"/>
    <w:pPr>
      <w:pBdr>
        <w:top w:val="single" w:sz="4" w:space="0" w:color="auto"/>
        <w:bottom w:val="single" w:sz="4" w:space="0" w:color="auto"/>
      </w:pBdr>
      <w:spacing w:before="100" w:beforeAutospacing="1" w:after="100" w:afterAutospacing="1"/>
      <w:jc w:val="center"/>
    </w:pPr>
    <w:rPr>
      <w:rFonts w:ascii="Times New Roman" w:hAnsi="Times New Roman"/>
      <w:sz w:val="24"/>
      <w:lang w:val="en-GB" w:eastAsia="en-GB"/>
    </w:rPr>
  </w:style>
  <w:style w:type="paragraph" w:customStyle="1" w:styleId="xl83">
    <w:name w:val="xl83"/>
    <w:basedOn w:val="Normal"/>
    <w:rsid w:val="00240E2B"/>
    <w:pPr>
      <w:pBdr>
        <w:top w:val="single" w:sz="4" w:space="0" w:color="auto"/>
        <w:bottom w:val="single" w:sz="4" w:space="0" w:color="auto"/>
      </w:pBdr>
      <w:spacing w:before="100" w:beforeAutospacing="1" w:after="100" w:afterAutospacing="1"/>
    </w:pPr>
    <w:rPr>
      <w:rFonts w:ascii="Times New Roman" w:hAnsi="Times New Roman"/>
      <w:sz w:val="24"/>
      <w:lang w:val="en-GB" w:eastAsia="en-GB"/>
    </w:rPr>
  </w:style>
  <w:style w:type="paragraph" w:customStyle="1" w:styleId="xl84">
    <w:name w:val="xl84"/>
    <w:basedOn w:val="Normal"/>
    <w:rsid w:val="00240E2B"/>
    <w:pPr>
      <w:spacing w:before="100" w:beforeAutospacing="1" w:after="100" w:afterAutospacing="1"/>
    </w:pPr>
    <w:rPr>
      <w:rFonts w:ascii="Times New Roman" w:hAnsi="Times New Roman"/>
      <w:sz w:val="24"/>
      <w:lang w:val="en-GB" w:eastAsia="en-GB"/>
    </w:rPr>
  </w:style>
  <w:style w:type="paragraph" w:customStyle="1" w:styleId="xl85">
    <w:name w:val="xl85"/>
    <w:basedOn w:val="Normal"/>
    <w:rsid w:val="00240E2B"/>
    <w:pPr>
      <w:spacing w:before="100" w:beforeAutospacing="1" w:after="100" w:afterAutospacing="1"/>
      <w:jc w:val="center"/>
    </w:pPr>
    <w:rPr>
      <w:rFonts w:ascii="Times New Roman" w:hAnsi="Times New Roman"/>
      <w:sz w:val="24"/>
      <w:lang w:val="en-GB" w:eastAsia="en-GB"/>
    </w:rPr>
  </w:style>
  <w:style w:type="paragraph" w:customStyle="1" w:styleId="xl86">
    <w:name w:val="xl86"/>
    <w:basedOn w:val="Normal"/>
    <w:rsid w:val="00240E2B"/>
    <w:pPr>
      <w:spacing w:before="100" w:beforeAutospacing="1" w:after="100" w:afterAutospacing="1"/>
    </w:pPr>
    <w:rPr>
      <w:rFonts w:ascii="Times New Roman" w:hAnsi="Times New Roman"/>
      <w:sz w:val="24"/>
      <w:lang w:val="en-GB" w:eastAsia="en-GB"/>
    </w:rPr>
  </w:style>
  <w:style w:type="paragraph" w:customStyle="1" w:styleId="xl87">
    <w:name w:val="xl87"/>
    <w:basedOn w:val="Normal"/>
    <w:rsid w:val="00240E2B"/>
    <w:pPr>
      <w:spacing w:before="100" w:beforeAutospacing="1" w:after="100" w:afterAutospacing="1"/>
      <w:jc w:val="center"/>
    </w:pPr>
    <w:rPr>
      <w:rFonts w:ascii="Times New Roman" w:hAnsi="Times New Roman"/>
      <w:sz w:val="24"/>
      <w:lang w:val="en-GB" w:eastAsia="en-GB"/>
    </w:rPr>
  </w:style>
  <w:style w:type="paragraph" w:customStyle="1" w:styleId="xl89">
    <w:name w:val="xl89"/>
    <w:basedOn w:val="Normal"/>
    <w:rsid w:val="00240E2B"/>
    <w:pPr>
      <w:spacing w:before="100" w:beforeAutospacing="1" w:after="100" w:afterAutospacing="1"/>
    </w:pPr>
    <w:rPr>
      <w:rFonts w:ascii="Times New Roman" w:hAnsi="Times New Roman"/>
      <w:sz w:val="24"/>
      <w:lang w:val="en-GB" w:eastAsia="en-GB"/>
    </w:rPr>
  </w:style>
  <w:style w:type="paragraph" w:customStyle="1" w:styleId="xl90">
    <w:name w:val="xl90"/>
    <w:basedOn w:val="Normal"/>
    <w:rsid w:val="00240E2B"/>
    <w:pPr>
      <w:pBdr>
        <w:bottom w:val="single" w:sz="4" w:space="0" w:color="auto"/>
      </w:pBdr>
      <w:spacing w:before="100" w:beforeAutospacing="1" w:after="100" w:afterAutospacing="1"/>
      <w:jc w:val="center"/>
    </w:pPr>
    <w:rPr>
      <w:rFonts w:ascii="Times New Roman" w:hAnsi="Times New Roman"/>
      <w:sz w:val="24"/>
      <w:lang w:val="en-GB" w:eastAsia="en-GB"/>
    </w:rPr>
  </w:style>
  <w:style w:type="paragraph" w:customStyle="1" w:styleId="xl91">
    <w:name w:val="xl91"/>
    <w:basedOn w:val="Normal"/>
    <w:rsid w:val="00240E2B"/>
    <w:pPr>
      <w:pBdr>
        <w:bottom w:val="single" w:sz="4" w:space="0" w:color="auto"/>
      </w:pBdr>
      <w:spacing w:before="100" w:beforeAutospacing="1" w:after="100" w:afterAutospacing="1"/>
    </w:pPr>
    <w:rPr>
      <w:rFonts w:ascii="Times New Roman" w:hAnsi="Times New Roman"/>
      <w:sz w:val="24"/>
      <w:lang w:val="en-GB" w:eastAsia="en-GB"/>
    </w:rPr>
  </w:style>
  <w:style w:type="paragraph" w:customStyle="1" w:styleId="xl92">
    <w:name w:val="xl92"/>
    <w:basedOn w:val="Normal"/>
    <w:rsid w:val="00240E2B"/>
    <w:pPr>
      <w:pBdr>
        <w:bottom w:val="single" w:sz="4" w:space="0" w:color="auto"/>
      </w:pBdr>
      <w:spacing w:before="100" w:beforeAutospacing="1" w:after="100" w:afterAutospacing="1"/>
    </w:pPr>
    <w:rPr>
      <w:rFonts w:ascii="Times New Roman" w:hAnsi="Times New Roman"/>
      <w:sz w:val="24"/>
      <w:lang w:val="en-GB" w:eastAsia="en-GB"/>
    </w:rPr>
  </w:style>
  <w:style w:type="paragraph" w:customStyle="1" w:styleId="xl93">
    <w:name w:val="xl93"/>
    <w:basedOn w:val="Normal"/>
    <w:rsid w:val="00240E2B"/>
    <w:pPr>
      <w:pBdr>
        <w:bottom w:val="single" w:sz="4" w:space="0" w:color="auto"/>
      </w:pBdr>
      <w:spacing w:before="100" w:beforeAutospacing="1" w:after="100" w:afterAutospacing="1"/>
    </w:pPr>
    <w:rPr>
      <w:rFonts w:ascii="Times New Roman" w:hAnsi="Times New Roman"/>
      <w:sz w:val="24"/>
      <w:lang w:val="en-GB" w:eastAsia="en-GB"/>
    </w:rPr>
  </w:style>
  <w:style w:type="paragraph" w:customStyle="1" w:styleId="xl94">
    <w:name w:val="xl94"/>
    <w:basedOn w:val="Normal"/>
    <w:rsid w:val="00240E2B"/>
    <w:pPr>
      <w:spacing w:before="100" w:beforeAutospacing="1" w:after="100" w:afterAutospacing="1"/>
      <w:jc w:val="center"/>
    </w:pPr>
    <w:rPr>
      <w:rFonts w:ascii="Times New Roman" w:hAnsi="Times New Roman"/>
      <w:color w:val="9C6500"/>
      <w:sz w:val="24"/>
      <w:lang w:val="en-GB" w:eastAsia="en-GB"/>
    </w:rPr>
  </w:style>
  <w:style w:type="paragraph" w:customStyle="1" w:styleId="xl95">
    <w:name w:val="xl95"/>
    <w:basedOn w:val="Normal"/>
    <w:rsid w:val="00240E2B"/>
    <w:pPr>
      <w:spacing w:before="100" w:beforeAutospacing="1" w:after="100" w:afterAutospacing="1"/>
    </w:pPr>
    <w:rPr>
      <w:rFonts w:ascii="Times New Roman" w:hAnsi="Times New Roman"/>
      <w:color w:val="9C6500"/>
      <w:sz w:val="24"/>
      <w:lang w:val="en-GB" w:eastAsia="en-GB"/>
    </w:rPr>
  </w:style>
  <w:style w:type="paragraph" w:customStyle="1" w:styleId="xl96">
    <w:name w:val="xl96"/>
    <w:basedOn w:val="Normal"/>
    <w:rsid w:val="00240E2B"/>
    <w:pPr>
      <w:pBdr>
        <w:top w:val="single" w:sz="4" w:space="0" w:color="auto"/>
        <w:bottom w:val="single" w:sz="4" w:space="0" w:color="auto"/>
      </w:pBdr>
      <w:spacing w:before="100" w:beforeAutospacing="1" w:after="100" w:afterAutospacing="1"/>
      <w:jc w:val="center"/>
    </w:pPr>
    <w:rPr>
      <w:rFonts w:ascii="Times New Roman" w:hAnsi="Times New Roman"/>
      <w:sz w:val="24"/>
      <w:lang w:val="en-GB" w:eastAsia="en-GB"/>
    </w:rPr>
  </w:style>
  <w:style w:type="paragraph" w:customStyle="1" w:styleId="xl88">
    <w:name w:val="xl88"/>
    <w:basedOn w:val="Normal"/>
    <w:rsid w:val="0096776C"/>
    <w:pPr>
      <w:pBdr>
        <w:bottom w:val="single" w:sz="4" w:space="0" w:color="auto"/>
      </w:pBdr>
      <w:spacing w:before="100" w:beforeAutospacing="1" w:after="100" w:afterAutospacing="1"/>
    </w:pPr>
    <w:rPr>
      <w:rFonts w:ascii="Times New Roman" w:hAnsi="Times New Roman"/>
      <w:sz w:val="24"/>
      <w:lang w:val="en-GB" w:eastAsia="en-GB"/>
    </w:rPr>
  </w:style>
  <w:style w:type="character" w:customStyle="1" w:styleId="NoSpacingChar">
    <w:name w:val="No Spacing Char"/>
    <w:basedOn w:val="DefaultParagraphFont"/>
    <w:link w:val="NoSpacing"/>
    <w:uiPriority w:val="1"/>
    <w:rsid w:val="00D77F6E"/>
    <w:rPr>
      <w:rFonts w:ascii="HP Simplified Light" w:hAnsi="HP Simplified Light"/>
      <w:szCs w:val="24"/>
    </w:rPr>
  </w:style>
  <w:style w:type="character" w:customStyle="1" w:styleId="PlainTextChar">
    <w:name w:val="Plain Text Char"/>
    <w:basedOn w:val="DefaultParagraphFont"/>
    <w:link w:val="PlainText"/>
    <w:uiPriority w:val="99"/>
    <w:semiHidden/>
    <w:rsid w:val="00D77F6E"/>
    <w:rPr>
      <w:rFonts w:ascii="Courier New" w:hAnsi="Courier New" w:cs="Courier New"/>
      <w:szCs w:val="20"/>
    </w:rPr>
  </w:style>
  <w:style w:type="character" w:styleId="Strong">
    <w:name w:val="Strong"/>
    <w:basedOn w:val="DefaultParagraphFont"/>
    <w:uiPriority w:val="22"/>
    <w:qFormat/>
    <w:rsid w:val="00C97FE2"/>
    <w:rPr>
      <w:b/>
      <w:bCs/>
    </w:rPr>
  </w:style>
  <w:style w:type="character" w:customStyle="1" w:styleId="message">
    <w:name w:val="message"/>
    <w:basedOn w:val="DefaultParagraphFont"/>
    <w:rsid w:val="00C97FE2"/>
  </w:style>
  <w:style w:type="paragraph" w:customStyle="1" w:styleId="NumberedList-Level1-2ndparagraph">
    <w:name w:val="Numbered List - Level 1 - 2nd paragraph"/>
    <w:uiPriority w:val="31"/>
    <w:rsid w:val="00C97FE2"/>
    <w:pPr>
      <w:spacing w:after="115"/>
      <w:ind w:left="259"/>
    </w:pPr>
    <w:rPr>
      <w:rFonts w:ascii="MetricHPE Light" w:hAnsi="MetricHPE Light"/>
      <w:sz w:val="20"/>
    </w:rPr>
  </w:style>
  <w:style w:type="paragraph" w:customStyle="1" w:styleId="NumberedList-Level1-2ndparagraphLast">
    <w:name w:val="Numbered List - Level 1 - 2nd paragraph_Last"/>
    <w:basedOn w:val="NumberedList-Level1-2ndparagraph"/>
    <w:next w:val="Normal"/>
    <w:uiPriority w:val="32"/>
    <w:rsid w:val="00C97FE2"/>
    <w:pPr>
      <w:spacing w:after="220"/>
    </w:pPr>
  </w:style>
  <w:style w:type="paragraph" w:customStyle="1" w:styleId="CoverHeadline30ptbold">
    <w:name w:val="Cover: Headline 30pt (bold)"/>
    <w:uiPriority w:val="71"/>
    <w:rsid w:val="00C97FE2"/>
    <w:pPr>
      <w:spacing w:after="200" w:line="640" w:lineRule="exact"/>
      <w:ind w:left="-1858" w:right="2592"/>
    </w:pPr>
    <w:rPr>
      <w:rFonts w:eastAsia="Times"/>
      <w:b/>
      <w:sz w:val="60"/>
      <w:szCs w:val="34"/>
    </w:rPr>
  </w:style>
  <w:style w:type="paragraph" w:customStyle="1" w:styleId="BulletLevel1Last">
    <w:name w:val="Bullet Level 1_Last"/>
    <w:basedOn w:val="BulletLevel1"/>
    <w:uiPriority w:val="12"/>
    <w:qFormat/>
    <w:rsid w:val="00C97FE2"/>
    <w:pPr>
      <w:numPr>
        <w:numId w:val="0"/>
      </w:numPr>
      <w:tabs>
        <w:tab w:val="num" w:pos="374"/>
      </w:tabs>
      <w:spacing w:after="220" w:line="220" w:lineRule="atLeast"/>
      <w:ind w:left="374" w:hanging="187"/>
    </w:pPr>
    <w:rPr>
      <w:rFonts w:ascii="HP Simplified Light" w:hAnsi="HP Simplified Light"/>
      <w:sz w:val="18"/>
    </w:rPr>
  </w:style>
  <w:style w:type="paragraph" w:customStyle="1" w:styleId="BulletLevel2Last">
    <w:name w:val="Bullet Level 2_Last"/>
    <w:basedOn w:val="BulletLevel2"/>
    <w:uiPriority w:val="16"/>
    <w:rsid w:val="00C97FE2"/>
    <w:pPr>
      <w:numPr>
        <w:numId w:val="0"/>
      </w:numPr>
      <w:spacing w:after="360" w:line="220" w:lineRule="atLeast"/>
      <w:ind w:left="2188" w:hanging="360"/>
    </w:pPr>
    <w:rPr>
      <w:rFonts w:ascii="HP Simplified Light" w:hAnsi="HP Simplified Light"/>
      <w:sz w:val="18"/>
    </w:rPr>
  </w:style>
  <w:style w:type="paragraph" w:customStyle="1" w:styleId="TableSubhead8ptbold">
    <w:name w:val="Table Subhead 8pt (bold)"/>
    <w:next w:val="TableBody8pt"/>
    <w:uiPriority w:val="42"/>
    <w:rsid w:val="00C97FE2"/>
    <w:pPr>
      <w:spacing w:before="60" w:after="60"/>
    </w:pPr>
    <w:rPr>
      <w:b/>
      <w:sz w:val="16"/>
      <w:szCs w:val="20"/>
    </w:rPr>
  </w:style>
  <w:style w:type="paragraph" w:customStyle="1" w:styleId="CoverSubhead14ptboldblue">
    <w:name w:val="Cover: Subhead 14pt (bold/blue)"/>
    <w:uiPriority w:val="74"/>
    <w:rsid w:val="00C97FE2"/>
    <w:pPr>
      <w:spacing w:after="240"/>
      <w:ind w:left="-1858"/>
    </w:pPr>
    <w:rPr>
      <w:b/>
      <w:color w:val="0096D6"/>
      <w:sz w:val="28"/>
    </w:rPr>
  </w:style>
  <w:style w:type="paragraph" w:customStyle="1" w:styleId="BackPageRatethisdocument7pt">
    <w:name w:val="Back Page: Rate this document 7pt"/>
    <w:uiPriority w:val="70"/>
    <w:rsid w:val="00C97FE2"/>
    <w:pPr>
      <w:spacing w:after="40" w:line="180" w:lineRule="atLeast"/>
      <w:ind w:left="14"/>
    </w:pPr>
    <w:rPr>
      <w:rFonts w:ascii="HP Simplified Light" w:hAnsi="HP Simplified Light"/>
      <w:color w:val="000000"/>
      <w:sz w:val="14"/>
    </w:rPr>
  </w:style>
  <w:style w:type="paragraph" w:customStyle="1" w:styleId="BulletLevel1-2ndparagraphLast">
    <w:name w:val="Bullet Level 1 - 2nd paragraph_Last"/>
    <w:basedOn w:val="BulletLevel1-2ndparagraph"/>
    <w:uiPriority w:val="14"/>
    <w:rsid w:val="00C97FE2"/>
    <w:pPr>
      <w:spacing w:before="60" w:after="220" w:line="220" w:lineRule="atLeast"/>
    </w:pPr>
    <w:rPr>
      <w:rFonts w:ascii="HP Simplified Light" w:hAnsi="HP Simplified Light"/>
      <w:sz w:val="18"/>
    </w:rPr>
  </w:style>
  <w:style w:type="paragraph" w:customStyle="1" w:styleId="CoverDocumentType12ptbold">
    <w:name w:val="Cover: Document Type 12pt (bold)"/>
    <w:uiPriority w:val="70"/>
    <w:rsid w:val="00C97FE2"/>
    <w:pPr>
      <w:spacing w:after="120"/>
      <w:ind w:left="-1858"/>
    </w:pPr>
    <w:rPr>
      <w:b/>
      <w:sz w:val="24"/>
    </w:rPr>
  </w:style>
  <w:style w:type="paragraph" w:customStyle="1" w:styleId="NumberedList-Level1Last">
    <w:name w:val="Numbered List - Level 1_Last"/>
    <w:basedOn w:val="NumberedList-Level1"/>
    <w:uiPriority w:val="30"/>
    <w:rsid w:val="00C97FE2"/>
    <w:pPr>
      <w:tabs>
        <w:tab w:val="left" w:pos="360"/>
      </w:tabs>
      <w:spacing w:after="360" w:line="240" w:lineRule="auto"/>
      <w:ind w:left="360" w:hanging="360"/>
    </w:pPr>
    <w:rPr>
      <w:rFonts w:ascii="HP Simplified Light" w:eastAsia="Times New Roman" w:hAnsi="HP Simplified Light"/>
      <w:noProof w:val="0"/>
      <w:sz w:val="18"/>
      <w:szCs w:val="24"/>
      <w:lang w:eastAsia="en-US"/>
    </w:rPr>
  </w:style>
  <w:style w:type="paragraph" w:customStyle="1" w:styleId="CoverClickhere8ptboldblue">
    <w:name w:val="Cover: Click here 8pt (bold/blue)"/>
    <w:basedOn w:val="Normal"/>
    <w:uiPriority w:val="70"/>
    <w:rsid w:val="00C97FE2"/>
    <w:pPr>
      <w:spacing w:before="40" w:after="40" w:line="240" w:lineRule="atLeast"/>
    </w:pPr>
    <w:rPr>
      <w:rFonts w:ascii="HP Simplified" w:hAnsi="HP Simplified"/>
      <w:b/>
      <w:color w:val="0096D6"/>
      <w:sz w:val="16"/>
    </w:rPr>
  </w:style>
  <w:style w:type="paragraph" w:customStyle="1" w:styleId="IntroText14pt">
    <w:name w:val="Intro Text 14pt"/>
    <w:uiPriority w:val="25"/>
    <w:rsid w:val="00C97FE2"/>
    <w:pPr>
      <w:spacing w:before="240" w:after="680" w:line="320" w:lineRule="atLeast"/>
    </w:pPr>
    <w:rPr>
      <w:rFonts w:ascii="HP Simplified Light" w:hAnsi="HP Simplified Light"/>
      <w:sz w:val="28"/>
      <w:szCs w:val="24"/>
    </w:rPr>
  </w:style>
  <w:style w:type="paragraph" w:customStyle="1" w:styleId="MISCTitleDescriptorinheader7pt">
    <w:name w:val="MISC: Title Descriptor (in header) 7pt"/>
    <w:uiPriority w:val="91"/>
    <w:rsid w:val="00C97FE2"/>
    <w:pPr>
      <w:spacing w:before="180"/>
      <w:ind w:left="-1858"/>
    </w:pPr>
    <w:rPr>
      <w:rFonts w:ascii="HP Simplified Light" w:hAnsi="HP Simplified Light"/>
      <w:sz w:val="14"/>
      <w:szCs w:val="24"/>
    </w:rPr>
  </w:style>
  <w:style w:type="paragraph" w:customStyle="1" w:styleId="QuoteText14ptblue">
    <w:name w:val="Quote Text 14pt (blue)"/>
    <w:uiPriority w:val="27"/>
    <w:rsid w:val="00C97FE2"/>
    <w:pPr>
      <w:spacing w:before="480" w:after="180" w:line="320" w:lineRule="atLeast"/>
      <w:ind w:hanging="101"/>
    </w:pPr>
    <w:rPr>
      <w:rFonts w:ascii="HP Simplified Light" w:hAnsi="HP Simplified Light"/>
      <w:color w:val="0096D6"/>
      <w:sz w:val="28"/>
    </w:rPr>
  </w:style>
  <w:style w:type="paragraph" w:customStyle="1" w:styleId="QuoteTextAttribution8ptblue">
    <w:name w:val="Quote Text Attribution 8pt (blue)"/>
    <w:basedOn w:val="BodyText9pt"/>
    <w:uiPriority w:val="28"/>
    <w:rsid w:val="00C97FE2"/>
    <w:pPr>
      <w:spacing w:after="360"/>
    </w:pPr>
    <w:rPr>
      <w:color w:val="0096D6"/>
      <w:sz w:val="16"/>
    </w:rPr>
  </w:style>
  <w:style w:type="character" w:customStyle="1" w:styleId="Hyperlinkboldblue">
    <w:name w:val="Hyperlink (bold/blue)"/>
    <w:basedOn w:val="Hyperlink"/>
    <w:uiPriority w:val="92"/>
    <w:rsid w:val="00C97FE2"/>
    <w:rPr>
      <w:rFonts w:ascii="HP Simplified" w:hAnsi="HP Simplified"/>
      <w:b/>
      <w:dstrike w:val="0"/>
      <w:color w:val="0096D6"/>
      <w:u w:val="none"/>
      <w:vertAlign w:val="baseline"/>
    </w:rPr>
  </w:style>
  <w:style w:type="paragraph" w:customStyle="1" w:styleId="BackPageCalltoAction">
    <w:name w:val="Back Page: Call to Action"/>
    <w:basedOn w:val="Normal"/>
    <w:uiPriority w:val="69"/>
    <w:rsid w:val="00C97FE2"/>
    <w:pPr>
      <w:tabs>
        <w:tab w:val="center" w:pos="4320"/>
        <w:tab w:val="right" w:pos="8640"/>
      </w:tabs>
      <w:spacing w:line="220" w:lineRule="atLeast"/>
    </w:pPr>
    <w:rPr>
      <w:rFonts w:ascii="HP Simplified" w:hAnsi="HP Simplified"/>
      <w:b/>
      <w:sz w:val="20"/>
    </w:rPr>
  </w:style>
  <w:style w:type="paragraph" w:customStyle="1" w:styleId="BackPageLearnmoreat10ptbold">
    <w:name w:val="Back Page: Learn more at 10pt (bold)"/>
    <w:basedOn w:val="Heading2"/>
    <w:uiPriority w:val="59"/>
    <w:rsid w:val="00C97FE2"/>
    <w:pPr>
      <w:spacing w:after="72" w:line="240" w:lineRule="exact"/>
    </w:pPr>
    <w:rPr>
      <w:rFonts w:ascii="HP Simplified" w:hAnsi="HP Simplified"/>
      <w:sz w:val="20"/>
    </w:rPr>
  </w:style>
  <w:style w:type="paragraph" w:customStyle="1" w:styleId="CoverTableofcontentstitle28ptboldblue">
    <w:name w:val="Cover: Table of contents title 28pt (bold/blue)"/>
    <w:next w:val="BodyText9pt"/>
    <w:uiPriority w:val="84"/>
    <w:rsid w:val="00C97FE2"/>
    <w:pPr>
      <w:spacing w:after="360"/>
    </w:pPr>
    <w:rPr>
      <w:b/>
      <w:color w:val="0096D6"/>
      <w:sz w:val="56"/>
    </w:rPr>
  </w:style>
  <w:style w:type="paragraph" w:customStyle="1" w:styleId="BulletLevel3Last">
    <w:name w:val="Bullet Level 3_Last"/>
    <w:basedOn w:val="BulletLevel3"/>
    <w:uiPriority w:val="19"/>
    <w:rsid w:val="00C97FE2"/>
    <w:pPr>
      <w:numPr>
        <w:numId w:val="0"/>
      </w:numPr>
      <w:spacing w:after="220" w:line="220" w:lineRule="atLeast"/>
      <w:ind w:left="2908" w:hanging="360"/>
    </w:pPr>
    <w:rPr>
      <w:rFonts w:ascii="HP Simplified Light" w:hAnsi="HP Simplified Light"/>
      <w:sz w:val="18"/>
    </w:rPr>
  </w:style>
  <w:style w:type="character" w:customStyle="1" w:styleId="Bold">
    <w:name w:val="Bold"/>
    <w:uiPriority w:val="96"/>
    <w:rsid w:val="00C97FE2"/>
    <w:rPr>
      <w:rFonts w:ascii="HP Simplified" w:hAnsi="HP Simplified" w:cs="HP Simplified"/>
      <w:b/>
      <w:bCs/>
    </w:rPr>
  </w:style>
  <w:style w:type="paragraph" w:customStyle="1" w:styleId="Headline-Optional28ptbold">
    <w:name w:val="Headline - Optional 28pt (bold)"/>
    <w:uiPriority w:val="7"/>
    <w:rsid w:val="00C97FE2"/>
    <w:rPr>
      <w:b/>
      <w:sz w:val="56"/>
      <w:szCs w:val="24"/>
    </w:rPr>
  </w:style>
  <w:style w:type="paragraph" w:customStyle="1" w:styleId="BackPageSignupforupdates10ptbold">
    <w:name w:val="Back Page: Sign up for updates 10pt (bold)"/>
    <w:basedOn w:val="BackPageLearnmoreat10ptbold"/>
    <w:uiPriority w:val="62"/>
    <w:rsid w:val="00C97FE2"/>
  </w:style>
  <w:style w:type="paragraph" w:customStyle="1" w:styleId="HPBullet10pt">
    <w:name w:val="_HP Bullet_10 pt"/>
    <w:rsid w:val="00C97FE2"/>
    <w:pPr>
      <w:tabs>
        <w:tab w:val="left" w:pos="187"/>
        <w:tab w:val="num" w:pos="360"/>
      </w:tabs>
      <w:spacing w:after="60"/>
      <w:ind w:left="187" w:hanging="187"/>
    </w:pPr>
    <w:rPr>
      <w:rFonts w:ascii="Futura Bk" w:hAnsi="Futura Bk"/>
      <w:color w:val="000000"/>
      <w:sz w:val="20"/>
      <w:szCs w:val="20"/>
    </w:rPr>
  </w:style>
  <w:style w:type="character" w:customStyle="1" w:styleId="ListParagraphChar">
    <w:name w:val="List Paragraph Char"/>
    <w:basedOn w:val="DefaultParagraphFont"/>
    <w:link w:val="ListParagraph"/>
    <w:uiPriority w:val="34"/>
    <w:rsid w:val="00C97FE2"/>
    <w:rPr>
      <w:rFonts w:ascii="MetricHPE Light" w:hAnsi="MetricHPE Light"/>
      <w:szCs w:val="24"/>
    </w:rPr>
  </w:style>
  <w:style w:type="paragraph" w:customStyle="1" w:styleId="HPBodytextlast10pt">
    <w:name w:val="_HP Body text_last 10 pt"/>
    <w:basedOn w:val="Normal"/>
    <w:link w:val="HPBodytextlast10ptChar"/>
    <w:rsid w:val="00C97FE2"/>
    <w:pPr>
      <w:tabs>
        <w:tab w:val="left" w:pos="187"/>
      </w:tabs>
      <w:spacing w:after="240"/>
    </w:pPr>
    <w:rPr>
      <w:rFonts w:ascii="Futura Bk" w:hAnsi="Futura Bk"/>
      <w:color w:val="000000"/>
      <w:sz w:val="20"/>
      <w:szCs w:val="20"/>
    </w:rPr>
  </w:style>
  <w:style w:type="character" w:customStyle="1" w:styleId="HPBodytextlast10ptChar">
    <w:name w:val="_HP Body text_last 10 pt Char"/>
    <w:basedOn w:val="DefaultParagraphFont"/>
    <w:link w:val="HPBodytextlast10pt"/>
    <w:rsid w:val="00C97FE2"/>
    <w:rPr>
      <w:rFonts w:ascii="Futura Bk" w:hAnsi="Futura Bk"/>
      <w:color w:val="000000"/>
      <w:sz w:val="20"/>
      <w:szCs w:val="20"/>
    </w:rPr>
  </w:style>
  <w:style w:type="table" w:styleId="TableColumns3">
    <w:name w:val="Table Columns 3"/>
    <w:basedOn w:val="TableNormal"/>
    <w:rsid w:val="00C97FE2"/>
    <w:rPr>
      <w:b/>
      <w:bCs/>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paragraph" w:customStyle="1" w:styleId="Computer">
    <w:name w:val="Computer"/>
    <w:basedOn w:val="Normal"/>
    <w:link w:val="ComputerChar"/>
    <w:rsid w:val="00C97FE2"/>
    <w:pPr>
      <w:pBdr>
        <w:top w:val="single" w:sz="4" w:space="1" w:color="auto"/>
        <w:left w:val="single" w:sz="4" w:space="4" w:color="auto"/>
        <w:bottom w:val="single" w:sz="4" w:space="1" w:color="auto"/>
        <w:right w:val="single" w:sz="4" w:space="4" w:color="auto"/>
      </w:pBdr>
      <w:shd w:val="clear" w:color="auto" w:fill="E6E6E6"/>
    </w:pPr>
    <w:rPr>
      <w:rFonts w:ascii="Courier New" w:hAnsi="Courier New" w:cs="Courier New"/>
      <w:sz w:val="20"/>
      <w:szCs w:val="20"/>
      <w:lang w:val="en-GB" w:eastAsia="en-GB"/>
    </w:rPr>
  </w:style>
  <w:style w:type="character" w:customStyle="1" w:styleId="ComputerChar">
    <w:name w:val="Computer Char"/>
    <w:link w:val="Computer"/>
    <w:rsid w:val="00C97FE2"/>
    <w:rPr>
      <w:rFonts w:ascii="Courier New" w:hAnsi="Courier New" w:cs="Courier New"/>
      <w:sz w:val="20"/>
      <w:szCs w:val="20"/>
      <w:shd w:val="clear" w:color="auto" w:fill="E6E6E6"/>
      <w:lang w:val="en-GB" w:eastAsia="en-GB"/>
    </w:rPr>
  </w:style>
  <w:style w:type="table" w:styleId="TableGrid8">
    <w:name w:val="Table Grid 8"/>
    <w:basedOn w:val="TableNormal"/>
    <w:rsid w:val="00C97FE2"/>
    <w:rPr>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numberedlist">
    <w:name w:val="_numbered list"/>
    <w:basedOn w:val="ListParagraph"/>
    <w:link w:val="numberedlistChar"/>
    <w:qFormat/>
    <w:rsid w:val="00C97FE2"/>
    <w:pPr>
      <w:numPr>
        <w:numId w:val="22"/>
      </w:numPr>
      <w:tabs>
        <w:tab w:val="left" w:pos="990"/>
        <w:tab w:val="left" w:pos="2880"/>
      </w:tabs>
      <w:outlineLvl w:val="2"/>
    </w:pPr>
    <w:rPr>
      <w:rFonts w:ascii="Futura Bk" w:hAnsi="Futura Bk"/>
      <w:sz w:val="20"/>
      <w:szCs w:val="20"/>
    </w:rPr>
  </w:style>
  <w:style w:type="character" w:customStyle="1" w:styleId="numberedlistChar">
    <w:name w:val="_numbered list Char"/>
    <w:basedOn w:val="DefaultParagraphFont"/>
    <w:link w:val="numberedlist"/>
    <w:rsid w:val="00C97FE2"/>
    <w:rPr>
      <w:rFonts w:ascii="Futura Bk" w:hAnsi="Futura Bk"/>
      <w:sz w:val="20"/>
      <w:szCs w:val="20"/>
    </w:rPr>
  </w:style>
  <w:style w:type="paragraph" w:customStyle="1" w:styleId="HPFigure">
    <w:name w:val="_HP Figure"/>
    <w:rsid w:val="00C97FE2"/>
    <w:pPr>
      <w:keepNext/>
      <w:spacing w:after="280"/>
    </w:pPr>
    <w:rPr>
      <w:rFonts w:ascii="Futura Bk" w:hAnsi="Futura Bk"/>
      <w:sz w:val="16"/>
      <w:szCs w:val="20"/>
    </w:rPr>
  </w:style>
  <w:style w:type="paragraph" w:customStyle="1" w:styleId="HPBulletLast10pt">
    <w:name w:val="_HP Bullet_Last 10 pt"/>
    <w:basedOn w:val="HPBullet10pt"/>
    <w:rsid w:val="00C97FE2"/>
    <w:pPr>
      <w:numPr>
        <w:numId w:val="21"/>
      </w:numPr>
      <w:spacing w:after="240"/>
    </w:pPr>
  </w:style>
  <w:style w:type="character" w:customStyle="1" w:styleId="HTMLPreformattedChar">
    <w:name w:val="HTML Preformatted Char"/>
    <w:basedOn w:val="DefaultParagraphFont"/>
    <w:link w:val="HTMLPreformatted"/>
    <w:uiPriority w:val="99"/>
    <w:semiHidden/>
    <w:rsid w:val="00C97FE2"/>
    <w:rPr>
      <w:rFonts w:ascii="Courier New" w:hAnsi="Courier New" w:cs="Courier New"/>
      <w:szCs w:val="20"/>
    </w:rPr>
  </w:style>
  <w:style w:type="character" w:customStyle="1" w:styleId="ember-view">
    <w:name w:val="ember-view"/>
    <w:basedOn w:val="DefaultParagraphFont"/>
    <w:rsid w:val="00C97FE2"/>
  </w:style>
  <w:style w:type="paragraph" w:customStyle="1" w:styleId="Default">
    <w:name w:val="Default"/>
    <w:rsid w:val="00C97FE2"/>
    <w:pPr>
      <w:autoSpaceDE w:val="0"/>
      <w:autoSpaceDN w:val="0"/>
      <w:adjustRightInd w:val="0"/>
    </w:pPr>
    <w:rPr>
      <w:rFonts w:cs="HP Simplified"/>
      <w:color w:val="000000"/>
      <w:sz w:val="24"/>
      <w:szCs w:val="24"/>
    </w:rPr>
  </w:style>
  <w:style w:type="character" w:customStyle="1" w:styleId="apple-converted-space">
    <w:name w:val="apple-converted-space"/>
    <w:basedOn w:val="DefaultParagraphFont"/>
    <w:rsid w:val="00C97FE2"/>
  </w:style>
  <w:style w:type="character" w:customStyle="1" w:styleId="pln1">
    <w:name w:val="pln1"/>
    <w:basedOn w:val="DefaultParagraphFont"/>
    <w:rsid w:val="00C97FE2"/>
    <w:rPr>
      <w:color w:val="000000"/>
    </w:rPr>
  </w:style>
  <w:style w:type="character" w:customStyle="1" w:styleId="pun">
    <w:name w:val="pun"/>
    <w:basedOn w:val="DefaultParagraphFont"/>
    <w:rsid w:val="00C97FE2"/>
  </w:style>
  <w:style w:type="character" w:customStyle="1" w:styleId="lit">
    <w:name w:val="lit"/>
    <w:basedOn w:val="DefaultParagraphFont"/>
    <w:rsid w:val="00C97FE2"/>
  </w:style>
  <w:style w:type="character" w:customStyle="1" w:styleId="kwd">
    <w:name w:val="kwd"/>
    <w:basedOn w:val="DefaultParagraphFont"/>
    <w:rsid w:val="00C97FE2"/>
  </w:style>
  <w:style w:type="paragraph" w:customStyle="1" w:styleId="odssipara4">
    <w:name w:val="ods_si_para4"/>
    <w:basedOn w:val="Normal"/>
    <w:rsid w:val="00C97FE2"/>
    <w:pPr>
      <w:spacing w:after="120"/>
    </w:pPr>
    <w:rPr>
      <w:rFonts w:ascii="Times New Roman" w:hAnsi="Times New Roman"/>
      <w:sz w:val="24"/>
    </w:rPr>
  </w:style>
  <w:style w:type="paragraph" w:customStyle="1" w:styleId="odssipara5">
    <w:name w:val="ods_si_para5"/>
    <w:basedOn w:val="Normal"/>
    <w:rsid w:val="00C97FE2"/>
    <w:rPr>
      <w:rFonts w:ascii="Times New Roman" w:hAnsi="Times New Roman"/>
      <w:color w:val="0000A0"/>
      <w:sz w:val="24"/>
    </w:rPr>
  </w:style>
  <w:style w:type="character" w:customStyle="1" w:styleId="odssicodeexample1">
    <w:name w:val="ods_si_code_example1"/>
    <w:basedOn w:val="DefaultParagraphFont"/>
    <w:rsid w:val="00C97FE2"/>
    <w:rPr>
      <w:rFonts w:ascii="Courier" w:hAnsi="Courier" w:hint="default"/>
    </w:rPr>
  </w:style>
  <w:style w:type="character" w:customStyle="1" w:styleId="line-number">
    <w:name w:val="line-number"/>
    <w:basedOn w:val="DefaultParagraphFont"/>
    <w:rsid w:val="00C97FE2"/>
  </w:style>
  <w:style w:type="character" w:customStyle="1" w:styleId="line">
    <w:name w:val="line"/>
    <w:basedOn w:val="DefaultParagraphFont"/>
    <w:rsid w:val="00C97FE2"/>
  </w:style>
  <w:style w:type="character" w:customStyle="1" w:styleId="left">
    <w:name w:val="left"/>
    <w:basedOn w:val="DefaultParagraphFont"/>
    <w:rsid w:val="003B00A2"/>
  </w:style>
  <w:style w:type="paragraph" w:customStyle="1" w:styleId="BodyTextMetricHPELight10pt">
    <w:name w:val="Body Text MetricHPE Light 10pt"/>
    <w:uiPriority w:val="99"/>
    <w:qFormat/>
    <w:rsid w:val="00CB0349"/>
    <w:pPr>
      <w:spacing w:after="160" w:line="240" w:lineRule="atLeast"/>
    </w:pPr>
    <w:rPr>
      <w:rFonts w:ascii="MetricHPE Light" w:hAnsi="MetricHPE Light"/>
      <w:sz w:val="20"/>
    </w:rPr>
  </w:style>
  <w:style w:type="paragraph" w:customStyle="1" w:styleId="BodyTextLastMetricHPELight10pt">
    <w:name w:val="Body Text_Last MetricHPE Light 10pt"/>
    <w:uiPriority w:val="99"/>
    <w:rsid w:val="004279C4"/>
    <w:pPr>
      <w:spacing w:after="320" w:line="240" w:lineRule="atLeast"/>
    </w:pPr>
    <w:rPr>
      <w:rFonts w:ascii="MetricHPE Light" w:hAnsi="MetricHPE Light"/>
      <w:sz w:val="20"/>
    </w:rPr>
  </w:style>
  <w:style w:type="paragraph" w:customStyle="1" w:styleId="Coding-Paragraphtight">
    <w:name w:val="Coding - Paragraph (tight)"/>
    <w:basedOn w:val="Normal"/>
    <w:next w:val="BodyTextMetricHPELight10pt"/>
    <w:uiPriority w:val="99"/>
    <w:rsid w:val="00957D71"/>
    <w:pPr>
      <w:shd w:val="clear" w:color="auto" w:fill="D9D9D9" w:themeFill="background1" w:themeFillShade="D9"/>
    </w:pPr>
    <w:rPr>
      <w:rFonts w:ascii="HPE Simple" w:hAnsi="HPE Simp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344934">
      <w:bodyDiv w:val="1"/>
      <w:marLeft w:val="0"/>
      <w:marRight w:val="0"/>
      <w:marTop w:val="0"/>
      <w:marBottom w:val="0"/>
      <w:divBdr>
        <w:top w:val="none" w:sz="0" w:space="0" w:color="auto"/>
        <w:left w:val="none" w:sz="0" w:space="0" w:color="auto"/>
        <w:bottom w:val="none" w:sz="0" w:space="0" w:color="auto"/>
        <w:right w:val="none" w:sz="0" w:space="0" w:color="auto"/>
      </w:divBdr>
    </w:div>
    <w:div w:id="71203253">
      <w:bodyDiv w:val="1"/>
      <w:marLeft w:val="0"/>
      <w:marRight w:val="0"/>
      <w:marTop w:val="0"/>
      <w:marBottom w:val="0"/>
      <w:divBdr>
        <w:top w:val="none" w:sz="0" w:space="0" w:color="auto"/>
        <w:left w:val="none" w:sz="0" w:space="0" w:color="auto"/>
        <w:bottom w:val="none" w:sz="0" w:space="0" w:color="auto"/>
        <w:right w:val="none" w:sz="0" w:space="0" w:color="auto"/>
      </w:divBdr>
      <w:divsChild>
        <w:div w:id="1487210877">
          <w:marLeft w:val="0"/>
          <w:marRight w:val="0"/>
          <w:marTop w:val="0"/>
          <w:marBottom w:val="0"/>
          <w:divBdr>
            <w:top w:val="none" w:sz="0" w:space="0" w:color="auto"/>
            <w:left w:val="none" w:sz="0" w:space="0" w:color="auto"/>
            <w:bottom w:val="none" w:sz="0" w:space="0" w:color="auto"/>
            <w:right w:val="none" w:sz="0" w:space="0" w:color="auto"/>
          </w:divBdr>
          <w:divsChild>
            <w:div w:id="369451401">
              <w:marLeft w:val="0"/>
              <w:marRight w:val="0"/>
              <w:marTop w:val="0"/>
              <w:marBottom w:val="0"/>
              <w:divBdr>
                <w:top w:val="none" w:sz="0" w:space="0" w:color="auto"/>
                <w:left w:val="none" w:sz="0" w:space="0" w:color="auto"/>
                <w:bottom w:val="none" w:sz="0" w:space="0" w:color="auto"/>
                <w:right w:val="none" w:sz="0" w:space="0" w:color="auto"/>
              </w:divBdr>
              <w:divsChild>
                <w:div w:id="211932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83242">
      <w:bodyDiv w:val="1"/>
      <w:marLeft w:val="0"/>
      <w:marRight w:val="0"/>
      <w:marTop w:val="0"/>
      <w:marBottom w:val="0"/>
      <w:divBdr>
        <w:top w:val="none" w:sz="0" w:space="0" w:color="auto"/>
        <w:left w:val="none" w:sz="0" w:space="0" w:color="auto"/>
        <w:bottom w:val="none" w:sz="0" w:space="0" w:color="auto"/>
        <w:right w:val="none" w:sz="0" w:space="0" w:color="auto"/>
      </w:divBdr>
      <w:divsChild>
        <w:div w:id="303584008">
          <w:marLeft w:val="0"/>
          <w:marRight w:val="0"/>
          <w:marTop w:val="0"/>
          <w:marBottom w:val="0"/>
          <w:divBdr>
            <w:top w:val="none" w:sz="0" w:space="0" w:color="auto"/>
            <w:left w:val="none" w:sz="0" w:space="0" w:color="auto"/>
            <w:bottom w:val="none" w:sz="0" w:space="0" w:color="auto"/>
            <w:right w:val="none" w:sz="0" w:space="0" w:color="auto"/>
          </w:divBdr>
        </w:div>
      </w:divsChild>
    </w:div>
    <w:div w:id="126555461">
      <w:bodyDiv w:val="1"/>
      <w:marLeft w:val="0"/>
      <w:marRight w:val="0"/>
      <w:marTop w:val="0"/>
      <w:marBottom w:val="0"/>
      <w:divBdr>
        <w:top w:val="none" w:sz="0" w:space="0" w:color="auto"/>
        <w:left w:val="none" w:sz="0" w:space="0" w:color="auto"/>
        <w:bottom w:val="none" w:sz="0" w:space="0" w:color="auto"/>
        <w:right w:val="none" w:sz="0" w:space="0" w:color="auto"/>
      </w:divBdr>
    </w:div>
    <w:div w:id="212232101">
      <w:bodyDiv w:val="1"/>
      <w:marLeft w:val="0"/>
      <w:marRight w:val="0"/>
      <w:marTop w:val="0"/>
      <w:marBottom w:val="0"/>
      <w:divBdr>
        <w:top w:val="none" w:sz="0" w:space="0" w:color="auto"/>
        <w:left w:val="none" w:sz="0" w:space="0" w:color="auto"/>
        <w:bottom w:val="none" w:sz="0" w:space="0" w:color="auto"/>
        <w:right w:val="none" w:sz="0" w:space="0" w:color="auto"/>
      </w:divBdr>
    </w:div>
    <w:div w:id="264844543">
      <w:bodyDiv w:val="1"/>
      <w:marLeft w:val="0"/>
      <w:marRight w:val="0"/>
      <w:marTop w:val="0"/>
      <w:marBottom w:val="0"/>
      <w:divBdr>
        <w:top w:val="none" w:sz="0" w:space="0" w:color="auto"/>
        <w:left w:val="none" w:sz="0" w:space="0" w:color="auto"/>
        <w:bottom w:val="none" w:sz="0" w:space="0" w:color="auto"/>
        <w:right w:val="none" w:sz="0" w:space="0" w:color="auto"/>
      </w:divBdr>
    </w:div>
    <w:div w:id="324285268">
      <w:bodyDiv w:val="1"/>
      <w:marLeft w:val="0"/>
      <w:marRight w:val="0"/>
      <w:marTop w:val="0"/>
      <w:marBottom w:val="0"/>
      <w:divBdr>
        <w:top w:val="none" w:sz="0" w:space="0" w:color="auto"/>
        <w:left w:val="none" w:sz="0" w:space="0" w:color="auto"/>
        <w:bottom w:val="none" w:sz="0" w:space="0" w:color="auto"/>
        <w:right w:val="none" w:sz="0" w:space="0" w:color="auto"/>
      </w:divBdr>
    </w:div>
    <w:div w:id="361516350">
      <w:bodyDiv w:val="1"/>
      <w:marLeft w:val="0"/>
      <w:marRight w:val="0"/>
      <w:marTop w:val="0"/>
      <w:marBottom w:val="0"/>
      <w:divBdr>
        <w:top w:val="none" w:sz="0" w:space="0" w:color="auto"/>
        <w:left w:val="none" w:sz="0" w:space="0" w:color="auto"/>
        <w:bottom w:val="none" w:sz="0" w:space="0" w:color="auto"/>
        <w:right w:val="none" w:sz="0" w:space="0" w:color="auto"/>
      </w:divBdr>
    </w:div>
    <w:div w:id="379131690">
      <w:bodyDiv w:val="1"/>
      <w:marLeft w:val="0"/>
      <w:marRight w:val="0"/>
      <w:marTop w:val="0"/>
      <w:marBottom w:val="0"/>
      <w:divBdr>
        <w:top w:val="none" w:sz="0" w:space="0" w:color="auto"/>
        <w:left w:val="none" w:sz="0" w:space="0" w:color="auto"/>
        <w:bottom w:val="none" w:sz="0" w:space="0" w:color="auto"/>
        <w:right w:val="none" w:sz="0" w:space="0" w:color="auto"/>
      </w:divBdr>
    </w:div>
    <w:div w:id="421226089">
      <w:bodyDiv w:val="1"/>
      <w:marLeft w:val="0"/>
      <w:marRight w:val="0"/>
      <w:marTop w:val="0"/>
      <w:marBottom w:val="0"/>
      <w:divBdr>
        <w:top w:val="none" w:sz="0" w:space="0" w:color="auto"/>
        <w:left w:val="none" w:sz="0" w:space="0" w:color="auto"/>
        <w:bottom w:val="none" w:sz="0" w:space="0" w:color="auto"/>
        <w:right w:val="none" w:sz="0" w:space="0" w:color="auto"/>
      </w:divBdr>
    </w:div>
    <w:div w:id="462357107">
      <w:bodyDiv w:val="1"/>
      <w:marLeft w:val="0"/>
      <w:marRight w:val="0"/>
      <w:marTop w:val="0"/>
      <w:marBottom w:val="0"/>
      <w:divBdr>
        <w:top w:val="none" w:sz="0" w:space="0" w:color="auto"/>
        <w:left w:val="none" w:sz="0" w:space="0" w:color="auto"/>
        <w:bottom w:val="none" w:sz="0" w:space="0" w:color="auto"/>
        <w:right w:val="none" w:sz="0" w:space="0" w:color="auto"/>
      </w:divBdr>
    </w:div>
    <w:div w:id="493687954">
      <w:bodyDiv w:val="1"/>
      <w:marLeft w:val="0"/>
      <w:marRight w:val="0"/>
      <w:marTop w:val="0"/>
      <w:marBottom w:val="0"/>
      <w:divBdr>
        <w:top w:val="none" w:sz="0" w:space="0" w:color="auto"/>
        <w:left w:val="none" w:sz="0" w:space="0" w:color="auto"/>
        <w:bottom w:val="none" w:sz="0" w:space="0" w:color="auto"/>
        <w:right w:val="none" w:sz="0" w:space="0" w:color="auto"/>
      </w:divBdr>
    </w:div>
    <w:div w:id="503476504">
      <w:bodyDiv w:val="1"/>
      <w:marLeft w:val="0"/>
      <w:marRight w:val="0"/>
      <w:marTop w:val="0"/>
      <w:marBottom w:val="0"/>
      <w:divBdr>
        <w:top w:val="none" w:sz="0" w:space="0" w:color="auto"/>
        <w:left w:val="none" w:sz="0" w:space="0" w:color="auto"/>
        <w:bottom w:val="none" w:sz="0" w:space="0" w:color="auto"/>
        <w:right w:val="none" w:sz="0" w:space="0" w:color="auto"/>
      </w:divBdr>
    </w:div>
    <w:div w:id="532882194">
      <w:bodyDiv w:val="1"/>
      <w:marLeft w:val="0"/>
      <w:marRight w:val="0"/>
      <w:marTop w:val="0"/>
      <w:marBottom w:val="0"/>
      <w:divBdr>
        <w:top w:val="none" w:sz="0" w:space="0" w:color="auto"/>
        <w:left w:val="none" w:sz="0" w:space="0" w:color="auto"/>
        <w:bottom w:val="none" w:sz="0" w:space="0" w:color="auto"/>
        <w:right w:val="none" w:sz="0" w:space="0" w:color="auto"/>
      </w:divBdr>
    </w:div>
    <w:div w:id="539973645">
      <w:bodyDiv w:val="1"/>
      <w:marLeft w:val="0"/>
      <w:marRight w:val="0"/>
      <w:marTop w:val="0"/>
      <w:marBottom w:val="0"/>
      <w:divBdr>
        <w:top w:val="none" w:sz="0" w:space="0" w:color="auto"/>
        <w:left w:val="none" w:sz="0" w:space="0" w:color="auto"/>
        <w:bottom w:val="none" w:sz="0" w:space="0" w:color="auto"/>
        <w:right w:val="none" w:sz="0" w:space="0" w:color="auto"/>
      </w:divBdr>
    </w:div>
    <w:div w:id="553665370">
      <w:bodyDiv w:val="1"/>
      <w:marLeft w:val="0"/>
      <w:marRight w:val="0"/>
      <w:marTop w:val="0"/>
      <w:marBottom w:val="0"/>
      <w:divBdr>
        <w:top w:val="none" w:sz="0" w:space="0" w:color="auto"/>
        <w:left w:val="none" w:sz="0" w:space="0" w:color="auto"/>
        <w:bottom w:val="none" w:sz="0" w:space="0" w:color="auto"/>
        <w:right w:val="none" w:sz="0" w:space="0" w:color="auto"/>
      </w:divBdr>
    </w:div>
    <w:div w:id="599147931">
      <w:bodyDiv w:val="1"/>
      <w:marLeft w:val="0"/>
      <w:marRight w:val="0"/>
      <w:marTop w:val="0"/>
      <w:marBottom w:val="0"/>
      <w:divBdr>
        <w:top w:val="none" w:sz="0" w:space="0" w:color="auto"/>
        <w:left w:val="none" w:sz="0" w:space="0" w:color="auto"/>
        <w:bottom w:val="none" w:sz="0" w:space="0" w:color="auto"/>
        <w:right w:val="none" w:sz="0" w:space="0" w:color="auto"/>
      </w:divBdr>
    </w:div>
    <w:div w:id="600457374">
      <w:bodyDiv w:val="1"/>
      <w:marLeft w:val="0"/>
      <w:marRight w:val="0"/>
      <w:marTop w:val="0"/>
      <w:marBottom w:val="0"/>
      <w:divBdr>
        <w:top w:val="none" w:sz="0" w:space="0" w:color="auto"/>
        <w:left w:val="none" w:sz="0" w:space="0" w:color="auto"/>
        <w:bottom w:val="none" w:sz="0" w:space="0" w:color="auto"/>
        <w:right w:val="none" w:sz="0" w:space="0" w:color="auto"/>
      </w:divBdr>
    </w:div>
    <w:div w:id="622227037">
      <w:bodyDiv w:val="1"/>
      <w:marLeft w:val="0"/>
      <w:marRight w:val="0"/>
      <w:marTop w:val="0"/>
      <w:marBottom w:val="0"/>
      <w:divBdr>
        <w:top w:val="none" w:sz="0" w:space="0" w:color="auto"/>
        <w:left w:val="none" w:sz="0" w:space="0" w:color="auto"/>
        <w:bottom w:val="none" w:sz="0" w:space="0" w:color="auto"/>
        <w:right w:val="none" w:sz="0" w:space="0" w:color="auto"/>
      </w:divBdr>
      <w:divsChild>
        <w:div w:id="1216702309">
          <w:marLeft w:val="0"/>
          <w:marRight w:val="0"/>
          <w:marTop w:val="0"/>
          <w:marBottom w:val="0"/>
          <w:divBdr>
            <w:top w:val="none" w:sz="0" w:space="0" w:color="auto"/>
            <w:left w:val="none" w:sz="0" w:space="0" w:color="auto"/>
            <w:bottom w:val="none" w:sz="0" w:space="0" w:color="auto"/>
            <w:right w:val="none" w:sz="0" w:space="0" w:color="auto"/>
          </w:divBdr>
          <w:divsChild>
            <w:div w:id="1921255883">
              <w:marLeft w:val="0"/>
              <w:marRight w:val="0"/>
              <w:marTop w:val="0"/>
              <w:marBottom w:val="0"/>
              <w:divBdr>
                <w:top w:val="none" w:sz="0" w:space="0" w:color="auto"/>
                <w:left w:val="none" w:sz="0" w:space="0" w:color="auto"/>
                <w:bottom w:val="none" w:sz="0" w:space="0" w:color="auto"/>
                <w:right w:val="none" w:sz="0" w:space="0" w:color="auto"/>
              </w:divBdr>
              <w:divsChild>
                <w:div w:id="1018652355">
                  <w:marLeft w:val="0"/>
                  <w:marRight w:val="0"/>
                  <w:marTop w:val="0"/>
                  <w:marBottom w:val="0"/>
                  <w:divBdr>
                    <w:top w:val="none" w:sz="0" w:space="0" w:color="auto"/>
                    <w:left w:val="none" w:sz="0" w:space="0" w:color="auto"/>
                    <w:bottom w:val="none" w:sz="0" w:space="0" w:color="auto"/>
                    <w:right w:val="none" w:sz="0" w:space="0" w:color="auto"/>
                  </w:divBdr>
                  <w:divsChild>
                    <w:div w:id="8323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88094">
              <w:marLeft w:val="0"/>
              <w:marRight w:val="0"/>
              <w:marTop w:val="0"/>
              <w:marBottom w:val="0"/>
              <w:divBdr>
                <w:top w:val="none" w:sz="0" w:space="0" w:color="auto"/>
                <w:left w:val="none" w:sz="0" w:space="0" w:color="auto"/>
                <w:bottom w:val="none" w:sz="0" w:space="0" w:color="auto"/>
                <w:right w:val="none" w:sz="0" w:space="0" w:color="auto"/>
              </w:divBdr>
              <w:divsChild>
                <w:div w:id="116590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2616">
          <w:marLeft w:val="0"/>
          <w:marRight w:val="0"/>
          <w:marTop w:val="0"/>
          <w:marBottom w:val="0"/>
          <w:divBdr>
            <w:top w:val="none" w:sz="0" w:space="0" w:color="auto"/>
            <w:left w:val="none" w:sz="0" w:space="0" w:color="auto"/>
            <w:bottom w:val="none" w:sz="0" w:space="0" w:color="auto"/>
            <w:right w:val="none" w:sz="0" w:space="0" w:color="auto"/>
          </w:divBdr>
          <w:divsChild>
            <w:div w:id="590159436">
              <w:marLeft w:val="0"/>
              <w:marRight w:val="0"/>
              <w:marTop w:val="0"/>
              <w:marBottom w:val="0"/>
              <w:divBdr>
                <w:top w:val="none" w:sz="0" w:space="0" w:color="auto"/>
                <w:left w:val="none" w:sz="0" w:space="0" w:color="auto"/>
                <w:bottom w:val="none" w:sz="0" w:space="0" w:color="auto"/>
                <w:right w:val="none" w:sz="0" w:space="0" w:color="auto"/>
              </w:divBdr>
              <w:divsChild>
                <w:div w:id="1386642328">
                  <w:marLeft w:val="0"/>
                  <w:marRight w:val="0"/>
                  <w:marTop w:val="0"/>
                  <w:marBottom w:val="0"/>
                  <w:divBdr>
                    <w:top w:val="none" w:sz="0" w:space="0" w:color="auto"/>
                    <w:left w:val="none" w:sz="0" w:space="0" w:color="auto"/>
                    <w:bottom w:val="none" w:sz="0" w:space="0" w:color="auto"/>
                    <w:right w:val="none" w:sz="0" w:space="0" w:color="auto"/>
                  </w:divBdr>
                  <w:divsChild>
                    <w:div w:id="72707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8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944150">
      <w:bodyDiv w:val="1"/>
      <w:marLeft w:val="0"/>
      <w:marRight w:val="0"/>
      <w:marTop w:val="0"/>
      <w:marBottom w:val="0"/>
      <w:divBdr>
        <w:top w:val="none" w:sz="0" w:space="0" w:color="auto"/>
        <w:left w:val="none" w:sz="0" w:space="0" w:color="auto"/>
        <w:bottom w:val="none" w:sz="0" w:space="0" w:color="auto"/>
        <w:right w:val="none" w:sz="0" w:space="0" w:color="auto"/>
      </w:divBdr>
    </w:div>
    <w:div w:id="658001914">
      <w:bodyDiv w:val="1"/>
      <w:marLeft w:val="0"/>
      <w:marRight w:val="0"/>
      <w:marTop w:val="0"/>
      <w:marBottom w:val="0"/>
      <w:divBdr>
        <w:top w:val="none" w:sz="0" w:space="0" w:color="auto"/>
        <w:left w:val="none" w:sz="0" w:space="0" w:color="auto"/>
        <w:bottom w:val="none" w:sz="0" w:space="0" w:color="auto"/>
        <w:right w:val="none" w:sz="0" w:space="0" w:color="auto"/>
      </w:divBdr>
    </w:div>
    <w:div w:id="746421127">
      <w:bodyDiv w:val="1"/>
      <w:marLeft w:val="0"/>
      <w:marRight w:val="0"/>
      <w:marTop w:val="0"/>
      <w:marBottom w:val="0"/>
      <w:divBdr>
        <w:top w:val="none" w:sz="0" w:space="0" w:color="auto"/>
        <w:left w:val="none" w:sz="0" w:space="0" w:color="auto"/>
        <w:bottom w:val="none" w:sz="0" w:space="0" w:color="auto"/>
        <w:right w:val="none" w:sz="0" w:space="0" w:color="auto"/>
      </w:divBdr>
    </w:div>
    <w:div w:id="758479344">
      <w:bodyDiv w:val="1"/>
      <w:marLeft w:val="0"/>
      <w:marRight w:val="0"/>
      <w:marTop w:val="0"/>
      <w:marBottom w:val="0"/>
      <w:divBdr>
        <w:top w:val="none" w:sz="0" w:space="0" w:color="auto"/>
        <w:left w:val="none" w:sz="0" w:space="0" w:color="auto"/>
        <w:bottom w:val="none" w:sz="0" w:space="0" w:color="auto"/>
        <w:right w:val="none" w:sz="0" w:space="0" w:color="auto"/>
      </w:divBdr>
    </w:div>
    <w:div w:id="764111857">
      <w:bodyDiv w:val="1"/>
      <w:marLeft w:val="0"/>
      <w:marRight w:val="0"/>
      <w:marTop w:val="0"/>
      <w:marBottom w:val="0"/>
      <w:divBdr>
        <w:top w:val="none" w:sz="0" w:space="0" w:color="auto"/>
        <w:left w:val="none" w:sz="0" w:space="0" w:color="auto"/>
        <w:bottom w:val="none" w:sz="0" w:space="0" w:color="auto"/>
        <w:right w:val="none" w:sz="0" w:space="0" w:color="auto"/>
      </w:divBdr>
      <w:divsChild>
        <w:div w:id="572354277">
          <w:marLeft w:val="0"/>
          <w:marRight w:val="0"/>
          <w:marTop w:val="0"/>
          <w:marBottom w:val="0"/>
          <w:divBdr>
            <w:top w:val="none" w:sz="0" w:space="0" w:color="auto"/>
            <w:left w:val="none" w:sz="0" w:space="0" w:color="auto"/>
            <w:bottom w:val="none" w:sz="0" w:space="0" w:color="auto"/>
            <w:right w:val="none" w:sz="0" w:space="0" w:color="auto"/>
          </w:divBdr>
          <w:divsChild>
            <w:div w:id="1992100535">
              <w:marLeft w:val="0"/>
              <w:marRight w:val="0"/>
              <w:marTop w:val="0"/>
              <w:marBottom w:val="0"/>
              <w:divBdr>
                <w:top w:val="none" w:sz="0" w:space="0" w:color="auto"/>
                <w:left w:val="none" w:sz="0" w:space="0" w:color="auto"/>
                <w:bottom w:val="none" w:sz="0" w:space="0" w:color="auto"/>
                <w:right w:val="none" w:sz="0" w:space="0" w:color="auto"/>
              </w:divBdr>
              <w:divsChild>
                <w:div w:id="96477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736603">
      <w:bodyDiv w:val="1"/>
      <w:marLeft w:val="0"/>
      <w:marRight w:val="0"/>
      <w:marTop w:val="0"/>
      <w:marBottom w:val="0"/>
      <w:divBdr>
        <w:top w:val="none" w:sz="0" w:space="0" w:color="auto"/>
        <w:left w:val="none" w:sz="0" w:space="0" w:color="auto"/>
        <w:bottom w:val="none" w:sz="0" w:space="0" w:color="auto"/>
        <w:right w:val="none" w:sz="0" w:space="0" w:color="auto"/>
      </w:divBdr>
    </w:div>
    <w:div w:id="821504624">
      <w:bodyDiv w:val="1"/>
      <w:marLeft w:val="0"/>
      <w:marRight w:val="0"/>
      <w:marTop w:val="0"/>
      <w:marBottom w:val="0"/>
      <w:divBdr>
        <w:top w:val="none" w:sz="0" w:space="0" w:color="auto"/>
        <w:left w:val="none" w:sz="0" w:space="0" w:color="auto"/>
        <w:bottom w:val="none" w:sz="0" w:space="0" w:color="auto"/>
        <w:right w:val="none" w:sz="0" w:space="0" w:color="auto"/>
      </w:divBdr>
    </w:div>
    <w:div w:id="866916777">
      <w:bodyDiv w:val="1"/>
      <w:marLeft w:val="0"/>
      <w:marRight w:val="0"/>
      <w:marTop w:val="0"/>
      <w:marBottom w:val="0"/>
      <w:divBdr>
        <w:top w:val="none" w:sz="0" w:space="0" w:color="auto"/>
        <w:left w:val="none" w:sz="0" w:space="0" w:color="auto"/>
        <w:bottom w:val="none" w:sz="0" w:space="0" w:color="auto"/>
        <w:right w:val="none" w:sz="0" w:space="0" w:color="auto"/>
      </w:divBdr>
      <w:divsChild>
        <w:div w:id="81026976">
          <w:marLeft w:val="0"/>
          <w:marRight w:val="0"/>
          <w:marTop w:val="0"/>
          <w:marBottom w:val="0"/>
          <w:divBdr>
            <w:top w:val="none" w:sz="0" w:space="0" w:color="auto"/>
            <w:left w:val="none" w:sz="0" w:space="0" w:color="auto"/>
            <w:bottom w:val="none" w:sz="0" w:space="0" w:color="auto"/>
            <w:right w:val="none" w:sz="0" w:space="0" w:color="auto"/>
          </w:divBdr>
        </w:div>
      </w:divsChild>
    </w:div>
    <w:div w:id="899747937">
      <w:bodyDiv w:val="1"/>
      <w:marLeft w:val="0"/>
      <w:marRight w:val="0"/>
      <w:marTop w:val="0"/>
      <w:marBottom w:val="0"/>
      <w:divBdr>
        <w:top w:val="none" w:sz="0" w:space="0" w:color="auto"/>
        <w:left w:val="none" w:sz="0" w:space="0" w:color="auto"/>
        <w:bottom w:val="none" w:sz="0" w:space="0" w:color="auto"/>
        <w:right w:val="none" w:sz="0" w:space="0" w:color="auto"/>
      </w:divBdr>
    </w:div>
    <w:div w:id="909509941">
      <w:bodyDiv w:val="1"/>
      <w:marLeft w:val="0"/>
      <w:marRight w:val="0"/>
      <w:marTop w:val="0"/>
      <w:marBottom w:val="0"/>
      <w:divBdr>
        <w:top w:val="none" w:sz="0" w:space="0" w:color="auto"/>
        <w:left w:val="none" w:sz="0" w:space="0" w:color="auto"/>
        <w:bottom w:val="none" w:sz="0" w:space="0" w:color="auto"/>
        <w:right w:val="none" w:sz="0" w:space="0" w:color="auto"/>
      </w:divBdr>
    </w:div>
    <w:div w:id="910188764">
      <w:bodyDiv w:val="1"/>
      <w:marLeft w:val="0"/>
      <w:marRight w:val="0"/>
      <w:marTop w:val="0"/>
      <w:marBottom w:val="0"/>
      <w:divBdr>
        <w:top w:val="none" w:sz="0" w:space="0" w:color="auto"/>
        <w:left w:val="none" w:sz="0" w:space="0" w:color="auto"/>
        <w:bottom w:val="none" w:sz="0" w:space="0" w:color="auto"/>
        <w:right w:val="none" w:sz="0" w:space="0" w:color="auto"/>
      </w:divBdr>
    </w:div>
    <w:div w:id="917208300">
      <w:bodyDiv w:val="1"/>
      <w:marLeft w:val="0"/>
      <w:marRight w:val="0"/>
      <w:marTop w:val="0"/>
      <w:marBottom w:val="0"/>
      <w:divBdr>
        <w:top w:val="none" w:sz="0" w:space="0" w:color="auto"/>
        <w:left w:val="none" w:sz="0" w:space="0" w:color="auto"/>
        <w:bottom w:val="none" w:sz="0" w:space="0" w:color="auto"/>
        <w:right w:val="none" w:sz="0" w:space="0" w:color="auto"/>
      </w:divBdr>
      <w:divsChild>
        <w:div w:id="1124270572">
          <w:marLeft w:val="0"/>
          <w:marRight w:val="0"/>
          <w:marTop w:val="0"/>
          <w:marBottom w:val="0"/>
          <w:divBdr>
            <w:top w:val="none" w:sz="0" w:space="0" w:color="auto"/>
            <w:left w:val="none" w:sz="0" w:space="0" w:color="auto"/>
            <w:bottom w:val="none" w:sz="0" w:space="0" w:color="auto"/>
            <w:right w:val="none" w:sz="0" w:space="0" w:color="auto"/>
          </w:divBdr>
          <w:divsChild>
            <w:div w:id="37320370">
              <w:marLeft w:val="0"/>
              <w:marRight w:val="0"/>
              <w:marTop w:val="0"/>
              <w:marBottom w:val="0"/>
              <w:divBdr>
                <w:top w:val="none" w:sz="0" w:space="0" w:color="auto"/>
                <w:left w:val="none" w:sz="0" w:space="0" w:color="auto"/>
                <w:bottom w:val="none" w:sz="0" w:space="0" w:color="auto"/>
                <w:right w:val="none" w:sz="0" w:space="0" w:color="auto"/>
              </w:divBdr>
              <w:divsChild>
                <w:div w:id="73625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19907">
          <w:marLeft w:val="0"/>
          <w:marRight w:val="0"/>
          <w:marTop w:val="0"/>
          <w:marBottom w:val="0"/>
          <w:divBdr>
            <w:top w:val="none" w:sz="0" w:space="0" w:color="auto"/>
            <w:left w:val="none" w:sz="0" w:space="0" w:color="auto"/>
            <w:bottom w:val="none" w:sz="0" w:space="0" w:color="auto"/>
            <w:right w:val="none" w:sz="0" w:space="0" w:color="auto"/>
          </w:divBdr>
          <w:divsChild>
            <w:div w:id="575943863">
              <w:marLeft w:val="0"/>
              <w:marRight w:val="0"/>
              <w:marTop w:val="0"/>
              <w:marBottom w:val="0"/>
              <w:divBdr>
                <w:top w:val="none" w:sz="0" w:space="0" w:color="auto"/>
                <w:left w:val="none" w:sz="0" w:space="0" w:color="auto"/>
                <w:bottom w:val="none" w:sz="0" w:space="0" w:color="auto"/>
                <w:right w:val="none" w:sz="0" w:space="0" w:color="auto"/>
              </w:divBdr>
            </w:div>
            <w:div w:id="1469008493">
              <w:marLeft w:val="0"/>
              <w:marRight w:val="0"/>
              <w:marTop w:val="0"/>
              <w:marBottom w:val="0"/>
              <w:divBdr>
                <w:top w:val="none" w:sz="0" w:space="0" w:color="auto"/>
                <w:left w:val="none" w:sz="0" w:space="0" w:color="auto"/>
                <w:bottom w:val="none" w:sz="0" w:space="0" w:color="auto"/>
                <w:right w:val="none" w:sz="0" w:space="0" w:color="auto"/>
              </w:divBdr>
            </w:div>
            <w:div w:id="148185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6161">
      <w:bodyDiv w:val="1"/>
      <w:marLeft w:val="0"/>
      <w:marRight w:val="0"/>
      <w:marTop w:val="0"/>
      <w:marBottom w:val="0"/>
      <w:divBdr>
        <w:top w:val="none" w:sz="0" w:space="0" w:color="auto"/>
        <w:left w:val="none" w:sz="0" w:space="0" w:color="auto"/>
        <w:bottom w:val="none" w:sz="0" w:space="0" w:color="auto"/>
        <w:right w:val="none" w:sz="0" w:space="0" w:color="auto"/>
      </w:divBdr>
    </w:div>
    <w:div w:id="983853745">
      <w:bodyDiv w:val="1"/>
      <w:marLeft w:val="0"/>
      <w:marRight w:val="0"/>
      <w:marTop w:val="0"/>
      <w:marBottom w:val="0"/>
      <w:divBdr>
        <w:top w:val="none" w:sz="0" w:space="0" w:color="auto"/>
        <w:left w:val="none" w:sz="0" w:space="0" w:color="auto"/>
        <w:bottom w:val="none" w:sz="0" w:space="0" w:color="auto"/>
        <w:right w:val="none" w:sz="0" w:space="0" w:color="auto"/>
      </w:divBdr>
      <w:divsChild>
        <w:div w:id="615409105">
          <w:marLeft w:val="0"/>
          <w:marRight w:val="0"/>
          <w:marTop w:val="0"/>
          <w:marBottom w:val="0"/>
          <w:divBdr>
            <w:top w:val="none" w:sz="0" w:space="0" w:color="auto"/>
            <w:left w:val="none" w:sz="0" w:space="0" w:color="auto"/>
            <w:bottom w:val="none" w:sz="0" w:space="0" w:color="auto"/>
            <w:right w:val="none" w:sz="0" w:space="0" w:color="auto"/>
          </w:divBdr>
          <w:divsChild>
            <w:div w:id="523904787">
              <w:marLeft w:val="0"/>
              <w:marRight w:val="0"/>
              <w:marTop w:val="0"/>
              <w:marBottom w:val="0"/>
              <w:divBdr>
                <w:top w:val="none" w:sz="0" w:space="0" w:color="auto"/>
                <w:left w:val="none" w:sz="0" w:space="0" w:color="auto"/>
                <w:bottom w:val="none" w:sz="0" w:space="0" w:color="auto"/>
                <w:right w:val="none" w:sz="0" w:space="0" w:color="auto"/>
              </w:divBdr>
              <w:divsChild>
                <w:div w:id="152705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17371">
          <w:marLeft w:val="0"/>
          <w:marRight w:val="0"/>
          <w:marTop w:val="0"/>
          <w:marBottom w:val="0"/>
          <w:divBdr>
            <w:top w:val="none" w:sz="0" w:space="0" w:color="auto"/>
            <w:left w:val="none" w:sz="0" w:space="0" w:color="auto"/>
            <w:bottom w:val="none" w:sz="0" w:space="0" w:color="auto"/>
            <w:right w:val="none" w:sz="0" w:space="0" w:color="auto"/>
          </w:divBdr>
          <w:divsChild>
            <w:div w:id="6342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95292">
      <w:bodyDiv w:val="1"/>
      <w:marLeft w:val="0"/>
      <w:marRight w:val="0"/>
      <w:marTop w:val="0"/>
      <w:marBottom w:val="0"/>
      <w:divBdr>
        <w:top w:val="none" w:sz="0" w:space="0" w:color="auto"/>
        <w:left w:val="none" w:sz="0" w:space="0" w:color="auto"/>
        <w:bottom w:val="none" w:sz="0" w:space="0" w:color="auto"/>
        <w:right w:val="none" w:sz="0" w:space="0" w:color="auto"/>
      </w:divBdr>
      <w:divsChild>
        <w:div w:id="1380977419">
          <w:marLeft w:val="0"/>
          <w:marRight w:val="0"/>
          <w:marTop w:val="0"/>
          <w:marBottom w:val="0"/>
          <w:divBdr>
            <w:top w:val="none" w:sz="0" w:space="0" w:color="auto"/>
            <w:left w:val="none" w:sz="0" w:space="0" w:color="auto"/>
            <w:bottom w:val="none" w:sz="0" w:space="0" w:color="auto"/>
            <w:right w:val="none" w:sz="0" w:space="0" w:color="auto"/>
          </w:divBdr>
          <w:divsChild>
            <w:div w:id="133566597">
              <w:marLeft w:val="0"/>
              <w:marRight w:val="0"/>
              <w:marTop w:val="0"/>
              <w:marBottom w:val="0"/>
              <w:divBdr>
                <w:top w:val="none" w:sz="0" w:space="0" w:color="auto"/>
                <w:left w:val="none" w:sz="0" w:space="0" w:color="auto"/>
                <w:bottom w:val="none" w:sz="0" w:space="0" w:color="auto"/>
                <w:right w:val="none" w:sz="0" w:space="0" w:color="auto"/>
              </w:divBdr>
              <w:divsChild>
                <w:div w:id="189511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63327">
          <w:marLeft w:val="0"/>
          <w:marRight w:val="0"/>
          <w:marTop w:val="0"/>
          <w:marBottom w:val="0"/>
          <w:divBdr>
            <w:top w:val="none" w:sz="0" w:space="0" w:color="auto"/>
            <w:left w:val="none" w:sz="0" w:space="0" w:color="auto"/>
            <w:bottom w:val="none" w:sz="0" w:space="0" w:color="auto"/>
            <w:right w:val="none" w:sz="0" w:space="0" w:color="auto"/>
          </w:divBdr>
        </w:div>
      </w:divsChild>
    </w:div>
    <w:div w:id="1050767823">
      <w:bodyDiv w:val="1"/>
      <w:marLeft w:val="0"/>
      <w:marRight w:val="0"/>
      <w:marTop w:val="0"/>
      <w:marBottom w:val="0"/>
      <w:divBdr>
        <w:top w:val="none" w:sz="0" w:space="0" w:color="auto"/>
        <w:left w:val="none" w:sz="0" w:space="0" w:color="auto"/>
        <w:bottom w:val="none" w:sz="0" w:space="0" w:color="auto"/>
        <w:right w:val="none" w:sz="0" w:space="0" w:color="auto"/>
      </w:divBdr>
      <w:divsChild>
        <w:div w:id="1292442094">
          <w:marLeft w:val="0"/>
          <w:marRight w:val="0"/>
          <w:marTop w:val="0"/>
          <w:marBottom w:val="0"/>
          <w:divBdr>
            <w:top w:val="none" w:sz="0" w:space="0" w:color="auto"/>
            <w:left w:val="none" w:sz="0" w:space="0" w:color="auto"/>
            <w:bottom w:val="none" w:sz="0" w:space="0" w:color="auto"/>
            <w:right w:val="none" w:sz="0" w:space="0" w:color="auto"/>
          </w:divBdr>
          <w:divsChild>
            <w:div w:id="1930962004">
              <w:marLeft w:val="0"/>
              <w:marRight w:val="0"/>
              <w:marTop w:val="0"/>
              <w:marBottom w:val="0"/>
              <w:divBdr>
                <w:top w:val="none" w:sz="0" w:space="0" w:color="auto"/>
                <w:left w:val="none" w:sz="0" w:space="0" w:color="auto"/>
                <w:bottom w:val="none" w:sz="0" w:space="0" w:color="auto"/>
                <w:right w:val="none" w:sz="0" w:space="0" w:color="auto"/>
              </w:divBdr>
              <w:divsChild>
                <w:div w:id="67129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86911">
          <w:marLeft w:val="0"/>
          <w:marRight w:val="0"/>
          <w:marTop w:val="0"/>
          <w:marBottom w:val="0"/>
          <w:divBdr>
            <w:top w:val="none" w:sz="0" w:space="0" w:color="auto"/>
            <w:left w:val="none" w:sz="0" w:space="0" w:color="auto"/>
            <w:bottom w:val="none" w:sz="0" w:space="0" w:color="auto"/>
            <w:right w:val="none" w:sz="0" w:space="0" w:color="auto"/>
          </w:divBdr>
        </w:div>
      </w:divsChild>
    </w:div>
    <w:div w:id="1119910974">
      <w:bodyDiv w:val="1"/>
      <w:marLeft w:val="0"/>
      <w:marRight w:val="0"/>
      <w:marTop w:val="0"/>
      <w:marBottom w:val="0"/>
      <w:divBdr>
        <w:top w:val="none" w:sz="0" w:space="0" w:color="auto"/>
        <w:left w:val="none" w:sz="0" w:space="0" w:color="auto"/>
        <w:bottom w:val="none" w:sz="0" w:space="0" w:color="auto"/>
        <w:right w:val="none" w:sz="0" w:space="0" w:color="auto"/>
      </w:divBdr>
    </w:div>
    <w:div w:id="1180048833">
      <w:bodyDiv w:val="1"/>
      <w:marLeft w:val="0"/>
      <w:marRight w:val="0"/>
      <w:marTop w:val="0"/>
      <w:marBottom w:val="0"/>
      <w:divBdr>
        <w:top w:val="none" w:sz="0" w:space="0" w:color="auto"/>
        <w:left w:val="none" w:sz="0" w:space="0" w:color="auto"/>
        <w:bottom w:val="none" w:sz="0" w:space="0" w:color="auto"/>
        <w:right w:val="none" w:sz="0" w:space="0" w:color="auto"/>
      </w:divBdr>
      <w:divsChild>
        <w:div w:id="847132450">
          <w:marLeft w:val="0"/>
          <w:marRight w:val="0"/>
          <w:marTop w:val="0"/>
          <w:marBottom w:val="0"/>
          <w:divBdr>
            <w:top w:val="none" w:sz="0" w:space="0" w:color="auto"/>
            <w:left w:val="none" w:sz="0" w:space="0" w:color="auto"/>
            <w:bottom w:val="none" w:sz="0" w:space="0" w:color="auto"/>
            <w:right w:val="none" w:sz="0" w:space="0" w:color="auto"/>
          </w:divBdr>
          <w:divsChild>
            <w:div w:id="1633513418">
              <w:marLeft w:val="0"/>
              <w:marRight w:val="0"/>
              <w:marTop w:val="0"/>
              <w:marBottom w:val="0"/>
              <w:divBdr>
                <w:top w:val="none" w:sz="0" w:space="0" w:color="auto"/>
                <w:left w:val="none" w:sz="0" w:space="0" w:color="auto"/>
                <w:bottom w:val="none" w:sz="0" w:space="0" w:color="auto"/>
                <w:right w:val="none" w:sz="0" w:space="0" w:color="auto"/>
              </w:divBdr>
              <w:divsChild>
                <w:div w:id="14976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755358">
          <w:marLeft w:val="0"/>
          <w:marRight w:val="0"/>
          <w:marTop w:val="0"/>
          <w:marBottom w:val="0"/>
          <w:divBdr>
            <w:top w:val="none" w:sz="0" w:space="0" w:color="auto"/>
            <w:left w:val="none" w:sz="0" w:space="0" w:color="auto"/>
            <w:bottom w:val="none" w:sz="0" w:space="0" w:color="auto"/>
            <w:right w:val="none" w:sz="0" w:space="0" w:color="auto"/>
          </w:divBdr>
        </w:div>
      </w:divsChild>
    </w:div>
    <w:div w:id="1184636473">
      <w:bodyDiv w:val="1"/>
      <w:marLeft w:val="0"/>
      <w:marRight w:val="0"/>
      <w:marTop w:val="0"/>
      <w:marBottom w:val="0"/>
      <w:divBdr>
        <w:top w:val="none" w:sz="0" w:space="0" w:color="auto"/>
        <w:left w:val="none" w:sz="0" w:space="0" w:color="auto"/>
        <w:bottom w:val="none" w:sz="0" w:space="0" w:color="auto"/>
        <w:right w:val="none" w:sz="0" w:space="0" w:color="auto"/>
      </w:divBdr>
    </w:div>
    <w:div w:id="1238176281">
      <w:bodyDiv w:val="1"/>
      <w:marLeft w:val="0"/>
      <w:marRight w:val="0"/>
      <w:marTop w:val="0"/>
      <w:marBottom w:val="0"/>
      <w:divBdr>
        <w:top w:val="none" w:sz="0" w:space="0" w:color="auto"/>
        <w:left w:val="none" w:sz="0" w:space="0" w:color="auto"/>
        <w:bottom w:val="none" w:sz="0" w:space="0" w:color="auto"/>
        <w:right w:val="none" w:sz="0" w:space="0" w:color="auto"/>
      </w:divBdr>
      <w:divsChild>
        <w:div w:id="391782180">
          <w:marLeft w:val="0"/>
          <w:marRight w:val="0"/>
          <w:marTop w:val="0"/>
          <w:marBottom w:val="0"/>
          <w:divBdr>
            <w:top w:val="none" w:sz="0" w:space="0" w:color="auto"/>
            <w:left w:val="none" w:sz="0" w:space="0" w:color="auto"/>
            <w:bottom w:val="none" w:sz="0" w:space="0" w:color="auto"/>
            <w:right w:val="none" w:sz="0" w:space="0" w:color="auto"/>
          </w:divBdr>
        </w:div>
      </w:divsChild>
    </w:div>
    <w:div w:id="1259099092">
      <w:bodyDiv w:val="1"/>
      <w:marLeft w:val="0"/>
      <w:marRight w:val="0"/>
      <w:marTop w:val="0"/>
      <w:marBottom w:val="0"/>
      <w:divBdr>
        <w:top w:val="none" w:sz="0" w:space="0" w:color="auto"/>
        <w:left w:val="none" w:sz="0" w:space="0" w:color="auto"/>
        <w:bottom w:val="none" w:sz="0" w:space="0" w:color="auto"/>
        <w:right w:val="none" w:sz="0" w:space="0" w:color="auto"/>
      </w:divBdr>
    </w:div>
    <w:div w:id="1352494760">
      <w:bodyDiv w:val="1"/>
      <w:marLeft w:val="0"/>
      <w:marRight w:val="0"/>
      <w:marTop w:val="0"/>
      <w:marBottom w:val="0"/>
      <w:divBdr>
        <w:top w:val="none" w:sz="0" w:space="0" w:color="auto"/>
        <w:left w:val="none" w:sz="0" w:space="0" w:color="auto"/>
        <w:bottom w:val="none" w:sz="0" w:space="0" w:color="auto"/>
        <w:right w:val="none" w:sz="0" w:space="0" w:color="auto"/>
      </w:divBdr>
    </w:div>
    <w:div w:id="1412042235">
      <w:bodyDiv w:val="1"/>
      <w:marLeft w:val="0"/>
      <w:marRight w:val="0"/>
      <w:marTop w:val="0"/>
      <w:marBottom w:val="0"/>
      <w:divBdr>
        <w:top w:val="none" w:sz="0" w:space="0" w:color="auto"/>
        <w:left w:val="none" w:sz="0" w:space="0" w:color="auto"/>
        <w:bottom w:val="none" w:sz="0" w:space="0" w:color="auto"/>
        <w:right w:val="none" w:sz="0" w:space="0" w:color="auto"/>
      </w:divBdr>
    </w:div>
    <w:div w:id="1421026216">
      <w:bodyDiv w:val="1"/>
      <w:marLeft w:val="0"/>
      <w:marRight w:val="0"/>
      <w:marTop w:val="0"/>
      <w:marBottom w:val="0"/>
      <w:divBdr>
        <w:top w:val="none" w:sz="0" w:space="0" w:color="auto"/>
        <w:left w:val="none" w:sz="0" w:space="0" w:color="auto"/>
        <w:bottom w:val="none" w:sz="0" w:space="0" w:color="auto"/>
        <w:right w:val="none" w:sz="0" w:space="0" w:color="auto"/>
      </w:divBdr>
    </w:div>
    <w:div w:id="1421831720">
      <w:bodyDiv w:val="1"/>
      <w:marLeft w:val="0"/>
      <w:marRight w:val="0"/>
      <w:marTop w:val="0"/>
      <w:marBottom w:val="0"/>
      <w:divBdr>
        <w:top w:val="none" w:sz="0" w:space="0" w:color="auto"/>
        <w:left w:val="none" w:sz="0" w:space="0" w:color="auto"/>
        <w:bottom w:val="none" w:sz="0" w:space="0" w:color="auto"/>
        <w:right w:val="none" w:sz="0" w:space="0" w:color="auto"/>
      </w:divBdr>
      <w:divsChild>
        <w:div w:id="1665859647">
          <w:marLeft w:val="0"/>
          <w:marRight w:val="0"/>
          <w:marTop w:val="0"/>
          <w:marBottom w:val="0"/>
          <w:divBdr>
            <w:top w:val="none" w:sz="0" w:space="0" w:color="auto"/>
            <w:left w:val="none" w:sz="0" w:space="0" w:color="auto"/>
            <w:bottom w:val="none" w:sz="0" w:space="0" w:color="auto"/>
            <w:right w:val="none" w:sz="0" w:space="0" w:color="auto"/>
          </w:divBdr>
          <w:divsChild>
            <w:div w:id="2029019525">
              <w:marLeft w:val="0"/>
              <w:marRight w:val="0"/>
              <w:marTop w:val="0"/>
              <w:marBottom w:val="0"/>
              <w:divBdr>
                <w:top w:val="none" w:sz="0" w:space="0" w:color="auto"/>
                <w:left w:val="none" w:sz="0" w:space="0" w:color="auto"/>
                <w:bottom w:val="none" w:sz="0" w:space="0" w:color="auto"/>
                <w:right w:val="none" w:sz="0" w:space="0" w:color="auto"/>
              </w:divBdr>
              <w:divsChild>
                <w:div w:id="7544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3634">
          <w:marLeft w:val="720"/>
          <w:marRight w:val="720"/>
          <w:marTop w:val="0"/>
          <w:marBottom w:val="0"/>
          <w:divBdr>
            <w:top w:val="none" w:sz="0" w:space="0" w:color="auto"/>
            <w:left w:val="none" w:sz="0" w:space="0" w:color="auto"/>
            <w:bottom w:val="none" w:sz="0" w:space="0" w:color="auto"/>
            <w:right w:val="none" w:sz="0" w:space="0" w:color="auto"/>
          </w:divBdr>
        </w:div>
        <w:div w:id="119344825">
          <w:marLeft w:val="0"/>
          <w:marRight w:val="0"/>
          <w:marTop w:val="0"/>
          <w:marBottom w:val="0"/>
          <w:divBdr>
            <w:top w:val="none" w:sz="0" w:space="0" w:color="auto"/>
            <w:left w:val="none" w:sz="0" w:space="0" w:color="auto"/>
            <w:bottom w:val="none" w:sz="0" w:space="0" w:color="auto"/>
            <w:right w:val="none" w:sz="0" w:space="0" w:color="auto"/>
          </w:divBdr>
          <w:divsChild>
            <w:div w:id="506749085">
              <w:marLeft w:val="0"/>
              <w:marRight w:val="0"/>
              <w:marTop w:val="0"/>
              <w:marBottom w:val="0"/>
              <w:divBdr>
                <w:top w:val="none" w:sz="0" w:space="0" w:color="auto"/>
                <w:left w:val="none" w:sz="0" w:space="0" w:color="auto"/>
                <w:bottom w:val="none" w:sz="0" w:space="0" w:color="auto"/>
                <w:right w:val="none" w:sz="0" w:space="0" w:color="auto"/>
              </w:divBdr>
              <w:divsChild>
                <w:div w:id="1010714403">
                  <w:marLeft w:val="0"/>
                  <w:marRight w:val="0"/>
                  <w:marTop w:val="0"/>
                  <w:marBottom w:val="0"/>
                  <w:divBdr>
                    <w:top w:val="none" w:sz="0" w:space="0" w:color="auto"/>
                    <w:left w:val="none" w:sz="0" w:space="0" w:color="auto"/>
                    <w:bottom w:val="none" w:sz="0" w:space="0" w:color="auto"/>
                    <w:right w:val="none" w:sz="0" w:space="0" w:color="auto"/>
                  </w:divBdr>
                  <w:divsChild>
                    <w:div w:id="20686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453153">
              <w:marLeft w:val="0"/>
              <w:marRight w:val="0"/>
              <w:marTop w:val="0"/>
              <w:marBottom w:val="0"/>
              <w:divBdr>
                <w:top w:val="none" w:sz="0" w:space="0" w:color="auto"/>
                <w:left w:val="none" w:sz="0" w:space="0" w:color="auto"/>
                <w:bottom w:val="none" w:sz="0" w:space="0" w:color="auto"/>
                <w:right w:val="none" w:sz="0" w:space="0" w:color="auto"/>
              </w:divBdr>
              <w:divsChild>
                <w:div w:id="46495695">
                  <w:marLeft w:val="0"/>
                  <w:marRight w:val="0"/>
                  <w:marTop w:val="0"/>
                  <w:marBottom w:val="0"/>
                  <w:divBdr>
                    <w:top w:val="none" w:sz="0" w:space="0" w:color="auto"/>
                    <w:left w:val="none" w:sz="0" w:space="0" w:color="auto"/>
                    <w:bottom w:val="none" w:sz="0" w:space="0" w:color="auto"/>
                    <w:right w:val="none" w:sz="0" w:space="0" w:color="auto"/>
                  </w:divBdr>
                </w:div>
                <w:div w:id="1673140155">
                  <w:marLeft w:val="0"/>
                  <w:marRight w:val="0"/>
                  <w:marTop w:val="0"/>
                  <w:marBottom w:val="0"/>
                  <w:divBdr>
                    <w:top w:val="none" w:sz="0" w:space="0" w:color="auto"/>
                    <w:left w:val="none" w:sz="0" w:space="0" w:color="auto"/>
                    <w:bottom w:val="none" w:sz="0" w:space="0" w:color="auto"/>
                    <w:right w:val="none" w:sz="0" w:space="0" w:color="auto"/>
                  </w:divBdr>
                </w:div>
                <w:div w:id="470636137">
                  <w:marLeft w:val="72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 w:id="1468284296">
      <w:bodyDiv w:val="1"/>
      <w:marLeft w:val="0"/>
      <w:marRight w:val="0"/>
      <w:marTop w:val="0"/>
      <w:marBottom w:val="0"/>
      <w:divBdr>
        <w:top w:val="none" w:sz="0" w:space="0" w:color="auto"/>
        <w:left w:val="none" w:sz="0" w:space="0" w:color="auto"/>
        <w:bottom w:val="none" w:sz="0" w:space="0" w:color="auto"/>
        <w:right w:val="none" w:sz="0" w:space="0" w:color="auto"/>
      </w:divBdr>
    </w:div>
    <w:div w:id="1470169936">
      <w:bodyDiv w:val="1"/>
      <w:marLeft w:val="0"/>
      <w:marRight w:val="0"/>
      <w:marTop w:val="0"/>
      <w:marBottom w:val="0"/>
      <w:divBdr>
        <w:top w:val="none" w:sz="0" w:space="0" w:color="auto"/>
        <w:left w:val="none" w:sz="0" w:space="0" w:color="auto"/>
        <w:bottom w:val="none" w:sz="0" w:space="0" w:color="auto"/>
        <w:right w:val="none" w:sz="0" w:space="0" w:color="auto"/>
      </w:divBdr>
    </w:div>
    <w:div w:id="1517231088">
      <w:bodyDiv w:val="1"/>
      <w:marLeft w:val="0"/>
      <w:marRight w:val="0"/>
      <w:marTop w:val="0"/>
      <w:marBottom w:val="0"/>
      <w:divBdr>
        <w:top w:val="none" w:sz="0" w:space="0" w:color="auto"/>
        <w:left w:val="none" w:sz="0" w:space="0" w:color="auto"/>
        <w:bottom w:val="none" w:sz="0" w:space="0" w:color="auto"/>
        <w:right w:val="none" w:sz="0" w:space="0" w:color="auto"/>
      </w:divBdr>
    </w:div>
    <w:div w:id="1525048331">
      <w:bodyDiv w:val="1"/>
      <w:marLeft w:val="0"/>
      <w:marRight w:val="0"/>
      <w:marTop w:val="0"/>
      <w:marBottom w:val="0"/>
      <w:divBdr>
        <w:top w:val="none" w:sz="0" w:space="0" w:color="auto"/>
        <w:left w:val="none" w:sz="0" w:space="0" w:color="auto"/>
        <w:bottom w:val="none" w:sz="0" w:space="0" w:color="auto"/>
        <w:right w:val="none" w:sz="0" w:space="0" w:color="auto"/>
      </w:divBdr>
    </w:div>
    <w:div w:id="1553031542">
      <w:bodyDiv w:val="1"/>
      <w:marLeft w:val="0"/>
      <w:marRight w:val="0"/>
      <w:marTop w:val="0"/>
      <w:marBottom w:val="0"/>
      <w:divBdr>
        <w:top w:val="none" w:sz="0" w:space="0" w:color="auto"/>
        <w:left w:val="none" w:sz="0" w:space="0" w:color="auto"/>
        <w:bottom w:val="none" w:sz="0" w:space="0" w:color="auto"/>
        <w:right w:val="none" w:sz="0" w:space="0" w:color="auto"/>
      </w:divBdr>
    </w:div>
    <w:div w:id="1581526239">
      <w:bodyDiv w:val="1"/>
      <w:marLeft w:val="0"/>
      <w:marRight w:val="0"/>
      <w:marTop w:val="0"/>
      <w:marBottom w:val="0"/>
      <w:divBdr>
        <w:top w:val="none" w:sz="0" w:space="0" w:color="auto"/>
        <w:left w:val="none" w:sz="0" w:space="0" w:color="auto"/>
        <w:bottom w:val="none" w:sz="0" w:space="0" w:color="auto"/>
        <w:right w:val="none" w:sz="0" w:space="0" w:color="auto"/>
      </w:divBdr>
      <w:divsChild>
        <w:div w:id="2031832969">
          <w:marLeft w:val="0"/>
          <w:marRight w:val="0"/>
          <w:marTop w:val="0"/>
          <w:marBottom w:val="0"/>
          <w:divBdr>
            <w:top w:val="none" w:sz="0" w:space="0" w:color="auto"/>
            <w:left w:val="none" w:sz="0" w:space="0" w:color="auto"/>
            <w:bottom w:val="none" w:sz="0" w:space="0" w:color="auto"/>
            <w:right w:val="none" w:sz="0" w:space="0" w:color="auto"/>
          </w:divBdr>
        </w:div>
      </w:divsChild>
    </w:div>
    <w:div w:id="1588029263">
      <w:bodyDiv w:val="1"/>
      <w:marLeft w:val="0"/>
      <w:marRight w:val="0"/>
      <w:marTop w:val="0"/>
      <w:marBottom w:val="0"/>
      <w:divBdr>
        <w:top w:val="none" w:sz="0" w:space="0" w:color="auto"/>
        <w:left w:val="none" w:sz="0" w:space="0" w:color="auto"/>
        <w:bottom w:val="none" w:sz="0" w:space="0" w:color="auto"/>
        <w:right w:val="none" w:sz="0" w:space="0" w:color="auto"/>
      </w:divBdr>
      <w:divsChild>
        <w:div w:id="525562382">
          <w:marLeft w:val="288"/>
          <w:marRight w:val="0"/>
          <w:marTop w:val="240"/>
          <w:marBottom w:val="0"/>
          <w:divBdr>
            <w:top w:val="none" w:sz="0" w:space="0" w:color="auto"/>
            <w:left w:val="none" w:sz="0" w:space="0" w:color="auto"/>
            <w:bottom w:val="none" w:sz="0" w:space="0" w:color="auto"/>
            <w:right w:val="none" w:sz="0" w:space="0" w:color="auto"/>
          </w:divBdr>
        </w:div>
        <w:div w:id="1426462425">
          <w:marLeft w:val="288"/>
          <w:marRight w:val="0"/>
          <w:marTop w:val="240"/>
          <w:marBottom w:val="0"/>
          <w:divBdr>
            <w:top w:val="none" w:sz="0" w:space="0" w:color="auto"/>
            <w:left w:val="none" w:sz="0" w:space="0" w:color="auto"/>
            <w:bottom w:val="none" w:sz="0" w:space="0" w:color="auto"/>
            <w:right w:val="none" w:sz="0" w:space="0" w:color="auto"/>
          </w:divBdr>
        </w:div>
        <w:div w:id="681010997">
          <w:marLeft w:val="288"/>
          <w:marRight w:val="0"/>
          <w:marTop w:val="240"/>
          <w:marBottom w:val="0"/>
          <w:divBdr>
            <w:top w:val="none" w:sz="0" w:space="0" w:color="auto"/>
            <w:left w:val="none" w:sz="0" w:space="0" w:color="auto"/>
            <w:bottom w:val="none" w:sz="0" w:space="0" w:color="auto"/>
            <w:right w:val="none" w:sz="0" w:space="0" w:color="auto"/>
          </w:divBdr>
        </w:div>
        <w:div w:id="2045860445">
          <w:marLeft w:val="288"/>
          <w:marRight w:val="0"/>
          <w:marTop w:val="240"/>
          <w:marBottom w:val="0"/>
          <w:divBdr>
            <w:top w:val="none" w:sz="0" w:space="0" w:color="auto"/>
            <w:left w:val="none" w:sz="0" w:space="0" w:color="auto"/>
            <w:bottom w:val="none" w:sz="0" w:space="0" w:color="auto"/>
            <w:right w:val="none" w:sz="0" w:space="0" w:color="auto"/>
          </w:divBdr>
        </w:div>
        <w:div w:id="548735309">
          <w:marLeft w:val="288"/>
          <w:marRight w:val="0"/>
          <w:marTop w:val="240"/>
          <w:marBottom w:val="0"/>
          <w:divBdr>
            <w:top w:val="none" w:sz="0" w:space="0" w:color="auto"/>
            <w:left w:val="none" w:sz="0" w:space="0" w:color="auto"/>
            <w:bottom w:val="none" w:sz="0" w:space="0" w:color="auto"/>
            <w:right w:val="none" w:sz="0" w:space="0" w:color="auto"/>
          </w:divBdr>
        </w:div>
        <w:div w:id="370543133">
          <w:marLeft w:val="288"/>
          <w:marRight w:val="0"/>
          <w:marTop w:val="240"/>
          <w:marBottom w:val="0"/>
          <w:divBdr>
            <w:top w:val="none" w:sz="0" w:space="0" w:color="auto"/>
            <w:left w:val="none" w:sz="0" w:space="0" w:color="auto"/>
            <w:bottom w:val="none" w:sz="0" w:space="0" w:color="auto"/>
            <w:right w:val="none" w:sz="0" w:space="0" w:color="auto"/>
          </w:divBdr>
        </w:div>
        <w:div w:id="587620484">
          <w:marLeft w:val="288"/>
          <w:marRight w:val="0"/>
          <w:marTop w:val="240"/>
          <w:marBottom w:val="0"/>
          <w:divBdr>
            <w:top w:val="none" w:sz="0" w:space="0" w:color="auto"/>
            <w:left w:val="none" w:sz="0" w:space="0" w:color="auto"/>
            <w:bottom w:val="none" w:sz="0" w:space="0" w:color="auto"/>
            <w:right w:val="none" w:sz="0" w:space="0" w:color="auto"/>
          </w:divBdr>
        </w:div>
        <w:div w:id="1652447822">
          <w:marLeft w:val="288"/>
          <w:marRight w:val="0"/>
          <w:marTop w:val="240"/>
          <w:marBottom w:val="0"/>
          <w:divBdr>
            <w:top w:val="none" w:sz="0" w:space="0" w:color="auto"/>
            <w:left w:val="none" w:sz="0" w:space="0" w:color="auto"/>
            <w:bottom w:val="none" w:sz="0" w:space="0" w:color="auto"/>
            <w:right w:val="none" w:sz="0" w:space="0" w:color="auto"/>
          </w:divBdr>
        </w:div>
        <w:div w:id="605774611">
          <w:marLeft w:val="288"/>
          <w:marRight w:val="0"/>
          <w:marTop w:val="240"/>
          <w:marBottom w:val="0"/>
          <w:divBdr>
            <w:top w:val="none" w:sz="0" w:space="0" w:color="auto"/>
            <w:left w:val="none" w:sz="0" w:space="0" w:color="auto"/>
            <w:bottom w:val="none" w:sz="0" w:space="0" w:color="auto"/>
            <w:right w:val="none" w:sz="0" w:space="0" w:color="auto"/>
          </w:divBdr>
        </w:div>
        <w:div w:id="939293393">
          <w:marLeft w:val="288"/>
          <w:marRight w:val="0"/>
          <w:marTop w:val="240"/>
          <w:marBottom w:val="0"/>
          <w:divBdr>
            <w:top w:val="none" w:sz="0" w:space="0" w:color="auto"/>
            <w:left w:val="none" w:sz="0" w:space="0" w:color="auto"/>
            <w:bottom w:val="none" w:sz="0" w:space="0" w:color="auto"/>
            <w:right w:val="none" w:sz="0" w:space="0" w:color="auto"/>
          </w:divBdr>
        </w:div>
      </w:divsChild>
    </w:div>
    <w:div w:id="1602181879">
      <w:bodyDiv w:val="1"/>
      <w:marLeft w:val="0"/>
      <w:marRight w:val="0"/>
      <w:marTop w:val="0"/>
      <w:marBottom w:val="0"/>
      <w:divBdr>
        <w:top w:val="none" w:sz="0" w:space="0" w:color="auto"/>
        <w:left w:val="none" w:sz="0" w:space="0" w:color="auto"/>
        <w:bottom w:val="none" w:sz="0" w:space="0" w:color="auto"/>
        <w:right w:val="none" w:sz="0" w:space="0" w:color="auto"/>
      </w:divBdr>
    </w:div>
    <w:div w:id="1626034844">
      <w:bodyDiv w:val="1"/>
      <w:marLeft w:val="0"/>
      <w:marRight w:val="0"/>
      <w:marTop w:val="0"/>
      <w:marBottom w:val="0"/>
      <w:divBdr>
        <w:top w:val="none" w:sz="0" w:space="0" w:color="auto"/>
        <w:left w:val="none" w:sz="0" w:space="0" w:color="auto"/>
        <w:bottom w:val="none" w:sz="0" w:space="0" w:color="auto"/>
        <w:right w:val="none" w:sz="0" w:space="0" w:color="auto"/>
      </w:divBdr>
    </w:div>
    <w:div w:id="1658921934">
      <w:bodyDiv w:val="1"/>
      <w:marLeft w:val="0"/>
      <w:marRight w:val="0"/>
      <w:marTop w:val="0"/>
      <w:marBottom w:val="0"/>
      <w:divBdr>
        <w:top w:val="none" w:sz="0" w:space="0" w:color="auto"/>
        <w:left w:val="none" w:sz="0" w:space="0" w:color="auto"/>
        <w:bottom w:val="none" w:sz="0" w:space="0" w:color="auto"/>
        <w:right w:val="none" w:sz="0" w:space="0" w:color="auto"/>
      </w:divBdr>
      <w:divsChild>
        <w:div w:id="630746601">
          <w:marLeft w:val="0"/>
          <w:marRight w:val="0"/>
          <w:marTop w:val="0"/>
          <w:marBottom w:val="0"/>
          <w:divBdr>
            <w:top w:val="none" w:sz="0" w:space="0" w:color="auto"/>
            <w:left w:val="none" w:sz="0" w:space="0" w:color="auto"/>
            <w:bottom w:val="none" w:sz="0" w:space="0" w:color="auto"/>
            <w:right w:val="none" w:sz="0" w:space="0" w:color="auto"/>
          </w:divBdr>
          <w:divsChild>
            <w:div w:id="1854030974">
              <w:marLeft w:val="0"/>
              <w:marRight w:val="0"/>
              <w:marTop w:val="0"/>
              <w:marBottom w:val="0"/>
              <w:divBdr>
                <w:top w:val="none" w:sz="0" w:space="0" w:color="auto"/>
                <w:left w:val="none" w:sz="0" w:space="0" w:color="auto"/>
                <w:bottom w:val="none" w:sz="0" w:space="0" w:color="auto"/>
                <w:right w:val="none" w:sz="0" w:space="0" w:color="auto"/>
              </w:divBdr>
              <w:divsChild>
                <w:div w:id="18299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099125">
      <w:bodyDiv w:val="1"/>
      <w:marLeft w:val="0"/>
      <w:marRight w:val="0"/>
      <w:marTop w:val="0"/>
      <w:marBottom w:val="0"/>
      <w:divBdr>
        <w:top w:val="none" w:sz="0" w:space="0" w:color="auto"/>
        <w:left w:val="none" w:sz="0" w:space="0" w:color="auto"/>
        <w:bottom w:val="none" w:sz="0" w:space="0" w:color="auto"/>
        <w:right w:val="none" w:sz="0" w:space="0" w:color="auto"/>
      </w:divBdr>
    </w:div>
    <w:div w:id="1731346807">
      <w:bodyDiv w:val="1"/>
      <w:marLeft w:val="0"/>
      <w:marRight w:val="0"/>
      <w:marTop w:val="0"/>
      <w:marBottom w:val="0"/>
      <w:divBdr>
        <w:top w:val="none" w:sz="0" w:space="0" w:color="auto"/>
        <w:left w:val="none" w:sz="0" w:space="0" w:color="auto"/>
        <w:bottom w:val="none" w:sz="0" w:space="0" w:color="auto"/>
        <w:right w:val="none" w:sz="0" w:space="0" w:color="auto"/>
      </w:divBdr>
    </w:div>
    <w:div w:id="1765108620">
      <w:bodyDiv w:val="1"/>
      <w:marLeft w:val="0"/>
      <w:marRight w:val="0"/>
      <w:marTop w:val="0"/>
      <w:marBottom w:val="0"/>
      <w:divBdr>
        <w:top w:val="none" w:sz="0" w:space="0" w:color="auto"/>
        <w:left w:val="none" w:sz="0" w:space="0" w:color="auto"/>
        <w:bottom w:val="none" w:sz="0" w:space="0" w:color="auto"/>
        <w:right w:val="none" w:sz="0" w:space="0" w:color="auto"/>
      </w:divBdr>
    </w:div>
    <w:div w:id="1810592283">
      <w:bodyDiv w:val="1"/>
      <w:marLeft w:val="0"/>
      <w:marRight w:val="0"/>
      <w:marTop w:val="0"/>
      <w:marBottom w:val="0"/>
      <w:divBdr>
        <w:top w:val="none" w:sz="0" w:space="0" w:color="auto"/>
        <w:left w:val="none" w:sz="0" w:space="0" w:color="auto"/>
        <w:bottom w:val="none" w:sz="0" w:space="0" w:color="auto"/>
        <w:right w:val="none" w:sz="0" w:space="0" w:color="auto"/>
      </w:divBdr>
    </w:div>
    <w:div w:id="1845170831">
      <w:bodyDiv w:val="1"/>
      <w:marLeft w:val="0"/>
      <w:marRight w:val="0"/>
      <w:marTop w:val="0"/>
      <w:marBottom w:val="0"/>
      <w:divBdr>
        <w:top w:val="none" w:sz="0" w:space="0" w:color="auto"/>
        <w:left w:val="none" w:sz="0" w:space="0" w:color="auto"/>
        <w:bottom w:val="none" w:sz="0" w:space="0" w:color="auto"/>
        <w:right w:val="none" w:sz="0" w:space="0" w:color="auto"/>
      </w:divBdr>
    </w:div>
    <w:div w:id="1925257380">
      <w:bodyDiv w:val="1"/>
      <w:marLeft w:val="0"/>
      <w:marRight w:val="0"/>
      <w:marTop w:val="0"/>
      <w:marBottom w:val="0"/>
      <w:divBdr>
        <w:top w:val="none" w:sz="0" w:space="0" w:color="auto"/>
        <w:left w:val="none" w:sz="0" w:space="0" w:color="auto"/>
        <w:bottom w:val="none" w:sz="0" w:space="0" w:color="auto"/>
        <w:right w:val="none" w:sz="0" w:space="0" w:color="auto"/>
      </w:divBdr>
    </w:div>
    <w:div w:id="1979142957">
      <w:bodyDiv w:val="1"/>
      <w:marLeft w:val="0"/>
      <w:marRight w:val="0"/>
      <w:marTop w:val="0"/>
      <w:marBottom w:val="0"/>
      <w:divBdr>
        <w:top w:val="none" w:sz="0" w:space="0" w:color="auto"/>
        <w:left w:val="none" w:sz="0" w:space="0" w:color="auto"/>
        <w:bottom w:val="none" w:sz="0" w:space="0" w:color="auto"/>
        <w:right w:val="none" w:sz="0" w:space="0" w:color="auto"/>
      </w:divBdr>
    </w:div>
    <w:div w:id="2007319927">
      <w:bodyDiv w:val="1"/>
      <w:marLeft w:val="0"/>
      <w:marRight w:val="0"/>
      <w:marTop w:val="0"/>
      <w:marBottom w:val="0"/>
      <w:divBdr>
        <w:top w:val="none" w:sz="0" w:space="0" w:color="auto"/>
        <w:left w:val="none" w:sz="0" w:space="0" w:color="auto"/>
        <w:bottom w:val="none" w:sz="0" w:space="0" w:color="auto"/>
        <w:right w:val="none" w:sz="0" w:space="0" w:color="auto"/>
      </w:divBdr>
    </w:div>
    <w:div w:id="2043744857">
      <w:bodyDiv w:val="1"/>
      <w:marLeft w:val="0"/>
      <w:marRight w:val="0"/>
      <w:marTop w:val="0"/>
      <w:marBottom w:val="0"/>
      <w:divBdr>
        <w:top w:val="none" w:sz="0" w:space="0" w:color="auto"/>
        <w:left w:val="none" w:sz="0" w:space="0" w:color="auto"/>
        <w:bottom w:val="none" w:sz="0" w:space="0" w:color="auto"/>
        <w:right w:val="none" w:sz="0" w:space="0" w:color="auto"/>
      </w:divBdr>
    </w:div>
    <w:div w:id="2072265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www.python.org/ftp/python/3.7.4/Python-3.7.4.tar.xz" TargetMode="External"/><Relationship Id="rId26" Type="http://schemas.openxmlformats.org/officeDocument/2006/relationships/hyperlink" Target="https://s3-us-gov-west-1.amazonaws.com/unified-host-network-dataset/2017/wls/index.html" TargetMode="External"/><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footer" Target="footer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support.hpe.com/hpsc/swd/public/detail?swItemId=MTX_2f5a467fecfd4d0eb1fd0b49a2" TargetMode="External"/><Relationship Id="rId25" Type="http://schemas.openxmlformats.org/officeDocument/2006/relationships/hyperlink" Target="https://s3-us-gov-west-1.amazonaws.com/unified-host-network-dataset/2017/netflow/index.html" TargetMode="External"/><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6.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s://www.lanl.gov/" TargetMode="External"/><Relationship Id="rId32"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hyperlink" Target="https://support.hpe.com/hpesc/public/docDisplay?docId=a00058577en_us" TargetMode="External"/><Relationship Id="rId23" Type="http://schemas.openxmlformats.org/officeDocument/2006/relationships/image" Target="media/image9.png"/><Relationship Id="rId28" Type="http://schemas.openxmlformats.org/officeDocument/2006/relationships/hyperlink" Target="mailto:root@stageserver.abc.com:/tmp" TargetMode="External"/><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trovares.prod.sentinelcloud.com:80/ems/customerLogin.html" TargetMode="External"/><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datasets.trovares.com/LANL/xgt/nf_day-" TargetMode="External"/><Relationship Id="rId30" Type="http://schemas.openxmlformats.org/officeDocument/2006/relationships/header" Target="header2.xml"/><Relationship Id="rId35" Type="http://schemas.openxmlformats.org/officeDocument/2006/relationships/fontTable" Target="fontTable.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_rels/footer1.xml.rels><?xml version="1.0" encoding="UTF-8" standalone="yes"?>
<Relationships xmlns="http://schemas.openxmlformats.org/package/2006/relationships"><Relationship Id="rId8" Type="http://schemas.openxmlformats.org/officeDocument/2006/relationships/image" Target="media/image16.emf"/><Relationship Id="rId3" Type="http://schemas.openxmlformats.org/officeDocument/2006/relationships/image" Target="media/image11.jpeg"/><Relationship Id="rId7" Type="http://schemas.openxmlformats.org/officeDocument/2006/relationships/image" Target="media/image15.jpeg"/><Relationship Id="rId2" Type="http://schemas.openxmlformats.org/officeDocument/2006/relationships/image" Target="media/image10.jpeg"/><Relationship Id="rId1" Type="http://schemas.openxmlformats.org/officeDocument/2006/relationships/hyperlink" Target="http://www.hp.com/go/getupdated" TargetMode="External"/><Relationship Id="rId6" Type="http://schemas.openxmlformats.org/officeDocument/2006/relationships/image" Target="media/image14.jpeg"/><Relationship Id="rId5" Type="http://schemas.openxmlformats.org/officeDocument/2006/relationships/image" Target="media/image13.jpeg"/><Relationship Id="rId4" Type="http://schemas.openxmlformats.org/officeDocument/2006/relationships/image" Target="media/image12.jpeg"/></Relationships>
</file>

<file path=word/_rels/footer3.xml.rels><?xml version="1.0" encoding="UTF-8" standalone="yes"?>
<Relationships xmlns="http://schemas.openxmlformats.org/package/2006/relationships"><Relationship Id="rId3" Type="http://schemas.openxmlformats.org/officeDocument/2006/relationships/image" Target="media/image20.jpg"/><Relationship Id="rId7" Type="http://schemas.openxmlformats.org/officeDocument/2006/relationships/image" Target="media/image16.emf"/><Relationship Id="rId2" Type="http://schemas.openxmlformats.org/officeDocument/2006/relationships/image" Target="media/image19.jpg"/><Relationship Id="rId1" Type="http://schemas.openxmlformats.org/officeDocument/2006/relationships/image" Target="media/image18.jpg"/><Relationship Id="rId6" Type="http://schemas.openxmlformats.org/officeDocument/2006/relationships/image" Target="media/image15.jpeg"/><Relationship Id="rId5" Type="http://schemas.openxmlformats.org/officeDocument/2006/relationships/hyperlink" Target="http://www.hpe.com/info/getupdated" TargetMode="External"/><Relationship Id="rId4" Type="http://schemas.openxmlformats.org/officeDocument/2006/relationships/image" Target="media/image21.jpg"/></Relationships>
</file>

<file path=word/_rels/header3.xml.rels><?xml version="1.0" encoding="UTF-8" standalone="yes"?>
<Relationships xmlns="http://schemas.openxmlformats.org/package/2006/relationships"><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dcalfG\Desktop\HPE%20brand\9-7-2015\External\External\US\hpe_coll_technical%20white%20paper_External_TOC%20in%20second%20page_US.dotx" TargetMode="External"/></Relationships>
</file>

<file path=word/theme/theme1.xml><?xml version="1.0" encoding="utf-8"?>
<a:theme xmlns:a="http://schemas.openxmlformats.org/drawingml/2006/main" name="HPE_Standard_Arial_4x3_v2">
  <a:themeElements>
    <a:clrScheme name="HPE">
      <a:dk1>
        <a:sysClr val="windowText" lastClr="000000"/>
      </a:dk1>
      <a:lt1>
        <a:sysClr val="window" lastClr="FFFFFF"/>
      </a:lt1>
      <a:dk2>
        <a:srgbClr val="425563"/>
      </a:dk2>
      <a:lt2>
        <a:srgbClr val="C6C9CA"/>
      </a:lt2>
      <a:accent1>
        <a:srgbClr val="425563"/>
      </a:accent1>
      <a:accent2>
        <a:srgbClr val="2AD2C9"/>
      </a:accent2>
      <a:accent3>
        <a:srgbClr val="FF8D6D"/>
      </a:accent3>
      <a:accent4>
        <a:srgbClr val="5B4767"/>
      </a:accent4>
      <a:accent5>
        <a:srgbClr val="617D78"/>
      </a:accent5>
      <a:accent6>
        <a:srgbClr val="C6C9CA"/>
      </a:accent6>
      <a:hlink>
        <a:srgbClr val="617D78"/>
      </a:hlink>
      <a:folHlink>
        <a:srgbClr val="878787"/>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bwMode="ltGray">
        <a:solidFill>
          <a:schemeClr val="accent1"/>
        </a:solidFill>
        <a:ln w="19050">
          <a:solidFill>
            <a:schemeClr val="accent1"/>
          </a:solidFill>
        </a:ln>
      </a:spPr>
      <a:bodyPr rtlCol="0" anchor="ctr"/>
      <a:lstStyle>
        <a:defPPr algn="ctr">
          <a:lnSpc>
            <a:spcPct val="90000"/>
          </a:lnSpc>
          <a:defRPr/>
        </a:defPPr>
      </a:lstStyle>
      <a:style>
        <a:lnRef idx="2">
          <a:schemeClr val="accent1">
            <a:shade val="50000"/>
          </a:schemeClr>
        </a:lnRef>
        <a:fillRef idx="1">
          <a:schemeClr val="accent1"/>
        </a:fillRef>
        <a:effectRef idx="0">
          <a:schemeClr val="accent1"/>
        </a:effectRef>
        <a:fontRef idx="minor">
          <a:schemeClr val="lt1"/>
        </a:fontRef>
      </a:style>
    </a:spDef>
    <a:lnDef>
      <a:spPr>
        <a:ln w="19050">
          <a:solidFill>
            <a:schemeClr val="tx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0" tIns="0" rIns="0" bIns="0" rtlCol="0">
        <a:noAutofit/>
      </a:bodyPr>
      <a:lstStyle>
        <a:defPPr>
          <a:lnSpc>
            <a:spcPct val="90000"/>
          </a:lnSpc>
          <a:defRPr/>
        </a:defPPr>
      </a:lstStyle>
    </a:txDef>
  </a:objectDefaults>
  <a:extraClrSchemeLst/>
  <a:custClrLst>
    <a:custClr name="0|179|136">
      <a:srgbClr val="00B388"/>
    </a:custClr>
    <a:custClr name="135|123|117">
      <a:srgbClr val="877B75"/>
    </a:custClr>
    <a:custClr name="135|135|135">
      <a:srgbClr val="878787"/>
    </a:custClr>
  </a:custClrLst>
  <a:extLst>
    <a:ext uri="{05A4C25C-085E-4340-85A3-A5531E510DB2}">
      <thm15:themeFamily xmlns:thm15="http://schemas.microsoft.com/office/thememl/2012/main" name="HPE_Standard_Arial_4x3.potx" id="{2AB1D765-0CEC-4D49-AD7F-E106241AAEF2}" vid="{0AD15BC0-67DC-4285-AFBC-526CDFEF5EE6}"/>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4A2E1CA1937E44681AB10880B4EAB0C" ma:contentTypeVersion="4" ma:contentTypeDescription="Create a new document." ma:contentTypeScope="" ma:versionID="cb5398b0a033582c07b1678bd88922d1">
  <xsd:schema xmlns:xsd="http://www.w3.org/2001/XMLSchema" xmlns:xs="http://www.w3.org/2001/XMLSchema" xmlns:p="http://schemas.microsoft.com/office/2006/metadata/properties" xmlns:ns2="fd2eeaf7-2784-4f76-91d3-8b2dc1bd19f2" targetNamespace="http://schemas.microsoft.com/office/2006/metadata/properties" ma:root="true" ma:fieldsID="033d243c80a8abb7f1f76e3e897848ee" ns2:_="">
    <xsd:import namespace="fd2eeaf7-2784-4f76-91d3-8b2dc1bd19f2"/>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2eeaf7-2784-4f76-91d3-8b2dc1bd19f2"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616351-6995-402E-BE7D-AFC2825D2B5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CC1F35B-8C49-421C-BA81-96BDF82E4ADE}">
  <ds:schemaRefs>
    <ds:schemaRef ds:uri="http://schemas.microsoft.com/sharepoint/v3/contenttype/forms"/>
  </ds:schemaRefs>
</ds:datastoreItem>
</file>

<file path=customXml/itemProps3.xml><?xml version="1.0" encoding="utf-8"?>
<ds:datastoreItem xmlns:ds="http://schemas.openxmlformats.org/officeDocument/2006/customXml" ds:itemID="{2C79410E-FB6B-4FA0-90E1-85A537E352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2eeaf7-2784-4f76-91d3-8b2dc1bd19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5F2DA79-20F7-4B2B-9AE4-3C679CD2D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hpe_coll_technical white paper_External_TOC in second page_US.dotx</Template>
  <TotalTime>32</TotalTime>
  <Pages>38</Pages>
  <Words>10584</Words>
  <Characters>60330</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HPE EPA CA Deployment Guide</vt:lpstr>
    </vt:vector>
  </TitlesOfParts>
  <Company>HP</Company>
  <LinksUpToDate>false</LinksUpToDate>
  <CharactersWithSpaces>70773</CharactersWithSpaces>
  <SharedDoc>false</SharedDoc>
  <HLinks>
    <vt:vector size="66" baseType="variant">
      <vt:variant>
        <vt:i4>5636127</vt:i4>
      </vt:variant>
      <vt:variant>
        <vt:i4>57</vt:i4>
      </vt:variant>
      <vt:variant>
        <vt:i4>0</vt:i4>
      </vt:variant>
      <vt:variant>
        <vt:i4>5</vt:i4>
      </vt:variant>
      <vt:variant>
        <vt:lpwstr>http://www.hp.com/go/getconnected</vt:lpwstr>
      </vt:variant>
      <vt:variant>
        <vt:lpwstr/>
      </vt:variant>
      <vt:variant>
        <vt:i4>6029331</vt:i4>
      </vt:variant>
      <vt:variant>
        <vt:i4>54</vt:i4>
      </vt:variant>
      <vt:variant>
        <vt:i4>0</vt:i4>
      </vt:variant>
      <vt:variant>
        <vt:i4>5</vt:i4>
      </vt:variant>
      <vt:variant>
        <vt:lpwstr>http://www.hp.com/go/product</vt:lpwstr>
      </vt:variant>
      <vt:variant>
        <vt:lpwstr/>
      </vt:variant>
      <vt:variant>
        <vt:i4>5767236</vt:i4>
      </vt:variant>
      <vt:variant>
        <vt:i4>51</vt:i4>
      </vt:variant>
      <vt:variant>
        <vt:i4>0</vt:i4>
      </vt:variant>
      <vt:variant>
        <vt:i4>5</vt:i4>
      </vt:variant>
      <vt:variant>
        <vt:lpwstr>http://www.hp.com/product</vt:lpwstr>
      </vt:variant>
      <vt:variant>
        <vt:lpwstr/>
      </vt:variant>
      <vt:variant>
        <vt:i4>1966134</vt:i4>
      </vt:variant>
      <vt:variant>
        <vt:i4>44</vt:i4>
      </vt:variant>
      <vt:variant>
        <vt:i4>0</vt:i4>
      </vt:variant>
      <vt:variant>
        <vt:i4>5</vt:i4>
      </vt:variant>
      <vt:variant>
        <vt:lpwstr/>
      </vt:variant>
      <vt:variant>
        <vt:lpwstr>_Toc252977128</vt:lpwstr>
      </vt:variant>
      <vt:variant>
        <vt:i4>1966134</vt:i4>
      </vt:variant>
      <vt:variant>
        <vt:i4>38</vt:i4>
      </vt:variant>
      <vt:variant>
        <vt:i4>0</vt:i4>
      </vt:variant>
      <vt:variant>
        <vt:i4>5</vt:i4>
      </vt:variant>
      <vt:variant>
        <vt:lpwstr/>
      </vt:variant>
      <vt:variant>
        <vt:lpwstr>_Toc252977127</vt:lpwstr>
      </vt:variant>
      <vt:variant>
        <vt:i4>1966134</vt:i4>
      </vt:variant>
      <vt:variant>
        <vt:i4>32</vt:i4>
      </vt:variant>
      <vt:variant>
        <vt:i4>0</vt:i4>
      </vt:variant>
      <vt:variant>
        <vt:i4>5</vt:i4>
      </vt:variant>
      <vt:variant>
        <vt:lpwstr/>
      </vt:variant>
      <vt:variant>
        <vt:lpwstr>_Toc252977126</vt:lpwstr>
      </vt:variant>
      <vt:variant>
        <vt:i4>1966134</vt:i4>
      </vt:variant>
      <vt:variant>
        <vt:i4>26</vt:i4>
      </vt:variant>
      <vt:variant>
        <vt:i4>0</vt:i4>
      </vt:variant>
      <vt:variant>
        <vt:i4>5</vt:i4>
      </vt:variant>
      <vt:variant>
        <vt:lpwstr/>
      </vt:variant>
      <vt:variant>
        <vt:lpwstr>_Toc252977125</vt:lpwstr>
      </vt:variant>
      <vt:variant>
        <vt:i4>1966134</vt:i4>
      </vt:variant>
      <vt:variant>
        <vt:i4>20</vt:i4>
      </vt:variant>
      <vt:variant>
        <vt:i4>0</vt:i4>
      </vt:variant>
      <vt:variant>
        <vt:i4>5</vt:i4>
      </vt:variant>
      <vt:variant>
        <vt:lpwstr/>
      </vt:variant>
      <vt:variant>
        <vt:lpwstr>_Toc252977124</vt:lpwstr>
      </vt:variant>
      <vt:variant>
        <vt:i4>1966134</vt:i4>
      </vt:variant>
      <vt:variant>
        <vt:i4>14</vt:i4>
      </vt:variant>
      <vt:variant>
        <vt:i4>0</vt:i4>
      </vt:variant>
      <vt:variant>
        <vt:i4>5</vt:i4>
      </vt:variant>
      <vt:variant>
        <vt:lpwstr/>
      </vt:variant>
      <vt:variant>
        <vt:lpwstr>_Toc252977123</vt:lpwstr>
      </vt:variant>
      <vt:variant>
        <vt:i4>1966134</vt:i4>
      </vt:variant>
      <vt:variant>
        <vt:i4>8</vt:i4>
      </vt:variant>
      <vt:variant>
        <vt:i4>0</vt:i4>
      </vt:variant>
      <vt:variant>
        <vt:i4>5</vt:i4>
      </vt:variant>
      <vt:variant>
        <vt:lpwstr/>
      </vt:variant>
      <vt:variant>
        <vt:lpwstr>_Toc252977122</vt:lpwstr>
      </vt:variant>
      <vt:variant>
        <vt:i4>1966134</vt:i4>
      </vt:variant>
      <vt:variant>
        <vt:i4>2</vt:i4>
      </vt:variant>
      <vt:variant>
        <vt:i4>0</vt:i4>
      </vt:variant>
      <vt:variant>
        <vt:i4>5</vt:i4>
      </vt:variant>
      <vt:variant>
        <vt:lpwstr/>
      </vt:variant>
      <vt:variant>
        <vt:lpwstr>_Toc252977121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HPE EPA CA Deployment Guide</dc:title>
  <dc:subject/>
  <dc:creator>David Fogaren</dc:creator>
  <cp:keywords/>
  <dc:description/>
  <cp:lastModifiedBy>Kumar, Ashish</cp:lastModifiedBy>
  <cp:revision>16</cp:revision>
  <cp:lastPrinted>2020-01-14T07:39:00Z</cp:lastPrinted>
  <dcterms:created xsi:type="dcterms:W3CDTF">2020-02-04T09:06:00Z</dcterms:created>
  <dcterms:modified xsi:type="dcterms:W3CDTF">2020-02-04T09:58:00Z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0x010100D4A2E1CA1937E44681AB10880B4EAB0C</vt:lpwstr>
  </property>
</Properties>
</file>